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808359" w14:textId="2278E85E" w:rsidR="00317487" w:rsidRPr="00C639CC" w:rsidRDefault="00317487" w:rsidP="00FB343E">
      <w:pPr>
        <w:pStyle w:val="Heading1"/>
      </w:pPr>
      <w:r w:rsidRPr="00C639CC">
        <w:t>Inleiding</w:t>
      </w:r>
    </w:p>
    <w:p w14:paraId="7264DCD6" w14:textId="4BF979CB" w:rsidR="003B46BA" w:rsidRPr="00C639CC" w:rsidRDefault="000B26A9" w:rsidP="003B46BA">
      <w:pPr>
        <w:pStyle w:val="cpParagraph"/>
      </w:pPr>
      <w:r w:rsidRPr="00C639CC">
        <w:t>Projectmanagement</w:t>
      </w:r>
      <w:r w:rsidR="00273153" w:rsidRPr="00C639CC">
        <w:t xml:space="preserve"> </w:t>
      </w:r>
      <w:r w:rsidR="005F51B8" w:rsidRPr="00C639CC">
        <w:t>is</w:t>
      </w:r>
      <w:r w:rsidR="00273153" w:rsidRPr="00C639CC">
        <w:t xml:space="preserve"> </w:t>
      </w:r>
      <w:r w:rsidR="005F51B8" w:rsidRPr="00C639CC">
        <w:t>een</w:t>
      </w:r>
      <w:r w:rsidR="00273153" w:rsidRPr="00C639CC">
        <w:t xml:space="preserve"> </w:t>
      </w:r>
      <w:r w:rsidR="005F51B8" w:rsidRPr="00C639CC">
        <w:t>strategische</w:t>
      </w:r>
      <w:r w:rsidR="00273153" w:rsidRPr="00C639CC">
        <w:t xml:space="preserve"> </w:t>
      </w:r>
      <w:r w:rsidR="005F51B8" w:rsidRPr="00C639CC">
        <w:t>managementvaardigheid.</w:t>
      </w:r>
      <w:r w:rsidR="00273153" w:rsidRPr="00C639CC">
        <w:t xml:space="preserve"> </w:t>
      </w:r>
      <w:r w:rsidR="005F51B8" w:rsidRPr="00C639CC">
        <w:t>De</w:t>
      </w:r>
      <w:r w:rsidR="00273153" w:rsidRPr="00C639CC">
        <w:t xml:space="preserve"> </w:t>
      </w:r>
      <w:r w:rsidR="005F51B8" w:rsidRPr="00C639CC">
        <w:t>complexe</w:t>
      </w:r>
      <w:r w:rsidR="00273153" w:rsidRPr="00C639CC">
        <w:t xml:space="preserve"> </w:t>
      </w:r>
      <w:r w:rsidR="005F51B8" w:rsidRPr="00C639CC">
        <w:t>wereld</w:t>
      </w:r>
      <w:r w:rsidR="00273153" w:rsidRPr="00C639CC">
        <w:t xml:space="preserve"> </w:t>
      </w:r>
      <w:r w:rsidR="005F51B8" w:rsidRPr="00C639CC">
        <w:t>en</w:t>
      </w:r>
      <w:r w:rsidR="00273153" w:rsidRPr="00C639CC">
        <w:t xml:space="preserve"> </w:t>
      </w:r>
      <w:r w:rsidR="005F51B8" w:rsidRPr="00C639CC">
        <w:t>onze</w:t>
      </w:r>
      <w:r w:rsidR="00273153" w:rsidRPr="00C639CC">
        <w:t xml:space="preserve"> </w:t>
      </w:r>
      <w:r w:rsidR="005F51B8" w:rsidRPr="00C639CC">
        <w:t>omgeving</w:t>
      </w:r>
      <w:r w:rsidR="00273153" w:rsidRPr="00C639CC">
        <w:t xml:space="preserve"> </w:t>
      </w:r>
      <w:r w:rsidR="005F51B8" w:rsidRPr="00C639CC">
        <w:t>wijzigen</w:t>
      </w:r>
      <w:r w:rsidR="00273153" w:rsidRPr="00C639CC">
        <w:t xml:space="preserve"> </w:t>
      </w:r>
      <w:r w:rsidR="005F51B8" w:rsidRPr="00C639CC">
        <w:t>snel</w:t>
      </w:r>
      <w:r w:rsidR="00273153" w:rsidRPr="00C639CC">
        <w:t xml:space="preserve"> </w:t>
      </w:r>
      <w:r w:rsidR="005F51B8" w:rsidRPr="00C639CC">
        <w:t>en</w:t>
      </w:r>
      <w:r w:rsidR="00273153" w:rsidRPr="00C639CC">
        <w:t xml:space="preserve"> </w:t>
      </w:r>
      <w:r w:rsidR="005F51B8" w:rsidRPr="00C639CC">
        <w:t>continu.</w:t>
      </w:r>
      <w:r w:rsidR="00273153" w:rsidRPr="00C639CC">
        <w:t xml:space="preserve"> </w:t>
      </w:r>
      <w:r w:rsidR="005F51B8" w:rsidRPr="00C639CC">
        <w:t>Dit</w:t>
      </w:r>
      <w:r w:rsidR="00273153" w:rsidRPr="00C639CC">
        <w:t xml:space="preserve"> </w:t>
      </w:r>
      <w:r w:rsidR="005F51B8" w:rsidRPr="00C639CC">
        <w:t>vereist</w:t>
      </w:r>
      <w:r w:rsidR="00273153" w:rsidRPr="00C639CC">
        <w:t xml:space="preserve"> </w:t>
      </w:r>
      <w:r w:rsidR="005F51B8" w:rsidRPr="00C639CC">
        <w:t>dat</w:t>
      </w:r>
      <w:r w:rsidR="00273153" w:rsidRPr="00C639CC">
        <w:t xml:space="preserve"> </w:t>
      </w:r>
      <w:r w:rsidR="005F51B8" w:rsidRPr="00C639CC">
        <w:t>we</w:t>
      </w:r>
      <w:r w:rsidR="00273153" w:rsidRPr="00C639CC">
        <w:t xml:space="preserve"> </w:t>
      </w:r>
      <w:r w:rsidR="005F51B8" w:rsidRPr="00C639CC">
        <w:t>ons</w:t>
      </w:r>
      <w:r w:rsidR="00273153" w:rsidRPr="00C639CC">
        <w:t xml:space="preserve"> </w:t>
      </w:r>
      <w:r w:rsidR="005F51B8" w:rsidRPr="00C639CC">
        <w:t>aanpassen,</w:t>
      </w:r>
      <w:r w:rsidR="00273153" w:rsidRPr="00C639CC">
        <w:t xml:space="preserve"> </w:t>
      </w:r>
      <w:r w:rsidR="005F51B8" w:rsidRPr="00C639CC">
        <w:t>reageren,</w:t>
      </w:r>
      <w:r w:rsidR="00273153" w:rsidRPr="00C639CC">
        <w:t xml:space="preserve"> </w:t>
      </w:r>
      <w:r w:rsidR="005F51B8" w:rsidRPr="00C639CC">
        <w:t>of</w:t>
      </w:r>
      <w:r w:rsidR="00273153" w:rsidRPr="00C639CC">
        <w:t xml:space="preserve"> </w:t>
      </w:r>
      <w:r w:rsidR="005F51B8" w:rsidRPr="00C639CC">
        <w:t>proactief</w:t>
      </w:r>
      <w:r w:rsidR="00273153" w:rsidRPr="00C639CC">
        <w:t xml:space="preserve"> </w:t>
      </w:r>
      <w:r w:rsidR="005F51B8" w:rsidRPr="00C639CC">
        <w:t>actie</w:t>
      </w:r>
      <w:r w:rsidR="00273153" w:rsidRPr="00C639CC">
        <w:t xml:space="preserve"> </w:t>
      </w:r>
      <w:r w:rsidR="005F51B8" w:rsidRPr="00C639CC">
        <w:t>nemen,</w:t>
      </w:r>
      <w:r w:rsidR="00273153" w:rsidRPr="00C639CC">
        <w:t xml:space="preserve"> </w:t>
      </w:r>
      <w:r w:rsidR="005F51B8" w:rsidRPr="00C639CC">
        <w:t>om</w:t>
      </w:r>
      <w:r w:rsidR="00273153" w:rsidRPr="00C639CC">
        <w:t xml:space="preserve"> </w:t>
      </w:r>
      <w:r w:rsidR="005F51B8" w:rsidRPr="00C639CC">
        <w:t>wijzig</w:t>
      </w:r>
      <w:r w:rsidR="003B46BA" w:rsidRPr="00C639CC">
        <w:t>ingen</w:t>
      </w:r>
      <w:r w:rsidR="00273153" w:rsidRPr="00C639CC">
        <w:t xml:space="preserve"> </w:t>
      </w:r>
      <w:r w:rsidR="003B46BA" w:rsidRPr="00C639CC">
        <w:t>(verandering)</w:t>
      </w:r>
      <w:r w:rsidR="00273153" w:rsidRPr="00C639CC">
        <w:t xml:space="preserve"> </w:t>
      </w:r>
      <w:r w:rsidR="005F51B8" w:rsidRPr="00C639CC">
        <w:t>op</w:t>
      </w:r>
      <w:r w:rsidR="00273153" w:rsidRPr="00C639CC">
        <w:t xml:space="preserve"> </w:t>
      </w:r>
      <w:r w:rsidR="005F51B8" w:rsidRPr="00C639CC">
        <w:t>te</w:t>
      </w:r>
      <w:r w:rsidR="00273153" w:rsidRPr="00C639CC">
        <w:t xml:space="preserve"> </w:t>
      </w:r>
      <w:r w:rsidR="005F51B8" w:rsidRPr="00C639CC">
        <w:t>vangen</w:t>
      </w:r>
      <w:r w:rsidR="00273153" w:rsidRPr="00C639CC">
        <w:t xml:space="preserve"> </w:t>
      </w:r>
      <w:r w:rsidR="005F51B8" w:rsidRPr="00C639CC">
        <w:t>of</w:t>
      </w:r>
      <w:r w:rsidR="00273153" w:rsidRPr="00C639CC">
        <w:t xml:space="preserve"> </w:t>
      </w:r>
      <w:r w:rsidR="005F51B8" w:rsidRPr="00C639CC">
        <w:t>door</w:t>
      </w:r>
      <w:r w:rsidR="00273153" w:rsidRPr="00C639CC">
        <w:t xml:space="preserve"> </w:t>
      </w:r>
      <w:r w:rsidR="005F51B8" w:rsidRPr="00C639CC">
        <w:t>te</w:t>
      </w:r>
      <w:r w:rsidR="00273153" w:rsidRPr="00C639CC">
        <w:t xml:space="preserve"> </w:t>
      </w:r>
      <w:r w:rsidR="005F51B8" w:rsidRPr="00C639CC">
        <w:t>voeren.</w:t>
      </w:r>
    </w:p>
    <w:p w14:paraId="19A9780E" w14:textId="67621389" w:rsidR="003B46BA" w:rsidRPr="00C639CC" w:rsidRDefault="005F51B8" w:rsidP="003B46BA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context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bovendien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vaststaand</w:t>
      </w:r>
      <w:r w:rsidR="00273153" w:rsidRPr="00C639CC">
        <w:t xml:space="preserve"> </w:t>
      </w:r>
      <w:r w:rsidRPr="00C639CC">
        <w:t>feit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beschikbare</w:t>
      </w:r>
      <w:r w:rsidR="00273153" w:rsidRPr="00C639CC">
        <w:t xml:space="preserve"> </w:t>
      </w:r>
      <w:r w:rsidRPr="00C639CC">
        <w:t>middelen</w:t>
      </w:r>
      <w:r w:rsidR="00273153" w:rsidRPr="00C639CC">
        <w:t xml:space="preserve"> </w:t>
      </w:r>
      <w:r w:rsidRPr="00C639CC">
        <w:t>schaars</w:t>
      </w:r>
      <w:r w:rsidR="00273153" w:rsidRPr="00C639CC">
        <w:t xml:space="preserve"> </w:t>
      </w:r>
      <w:r w:rsidRPr="00C639CC">
        <w:t>zijn.</w:t>
      </w:r>
    </w:p>
    <w:p w14:paraId="097329A0" w14:textId="6E446B07" w:rsidR="005F51B8" w:rsidRPr="00C639CC" w:rsidRDefault="000B26A9" w:rsidP="003B46BA">
      <w:pPr>
        <w:pStyle w:val="cpParagraph"/>
      </w:pPr>
      <w:r w:rsidRPr="00C639CC">
        <w:t>Projectmanagement</w:t>
      </w:r>
      <w:r w:rsidR="00273153" w:rsidRPr="00C639CC">
        <w:t xml:space="preserve"> </w:t>
      </w:r>
      <w:r w:rsidR="005F51B8" w:rsidRPr="00C639CC">
        <w:t>helpt</w:t>
      </w:r>
      <w:r w:rsidR="00273153" w:rsidRPr="00C639CC">
        <w:t xml:space="preserve"> </w:t>
      </w:r>
      <w:r w:rsidR="005F51B8" w:rsidRPr="00C639CC">
        <w:t>dan</w:t>
      </w:r>
      <w:r w:rsidR="00273153" w:rsidRPr="00C639CC">
        <w:t xml:space="preserve"> </w:t>
      </w:r>
      <w:r w:rsidR="005F51B8" w:rsidRPr="00C639CC">
        <w:t>om</w:t>
      </w:r>
      <w:r w:rsidR="00273153" w:rsidRPr="00C639CC">
        <w:t xml:space="preserve"> </w:t>
      </w:r>
      <w:r w:rsidR="005F51B8" w:rsidRPr="00C639CC">
        <w:t>op</w:t>
      </w:r>
      <w:r w:rsidR="00273153" w:rsidRPr="00C639CC">
        <w:t xml:space="preserve"> </w:t>
      </w:r>
      <w:r w:rsidR="005F51B8" w:rsidRPr="00C639CC">
        <w:t>een</w:t>
      </w:r>
      <w:r w:rsidR="00273153" w:rsidRPr="00C639CC">
        <w:t xml:space="preserve"> </w:t>
      </w:r>
      <w:r w:rsidR="005F51B8" w:rsidRPr="00C639CC">
        <w:t>bewuste</w:t>
      </w:r>
      <w:r w:rsidR="00273153" w:rsidRPr="00C639CC">
        <w:t xml:space="preserve"> </w:t>
      </w:r>
      <w:r w:rsidR="005F51B8" w:rsidRPr="00C639CC">
        <w:t>manier</w:t>
      </w:r>
      <w:r w:rsidR="00273153" w:rsidRPr="00C639CC">
        <w:t xml:space="preserve"> </w:t>
      </w:r>
      <w:r w:rsidR="005F51B8" w:rsidRPr="00C639CC">
        <w:t>effectieve</w:t>
      </w:r>
      <w:r w:rsidR="00273153" w:rsidRPr="00C639CC">
        <w:t xml:space="preserve"> </w:t>
      </w:r>
      <w:r w:rsidR="005F51B8" w:rsidRPr="00C639CC">
        <w:t>resultaten</w:t>
      </w:r>
      <w:r w:rsidR="00273153" w:rsidRPr="00C639CC">
        <w:t xml:space="preserve"> </w:t>
      </w:r>
      <w:r w:rsidR="005F51B8" w:rsidRPr="00C639CC">
        <w:t>te</w:t>
      </w:r>
      <w:r w:rsidR="00273153" w:rsidRPr="00C639CC">
        <w:t xml:space="preserve"> </w:t>
      </w:r>
      <w:r w:rsidR="005F51B8" w:rsidRPr="00C639CC">
        <w:t>behalen.</w:t>
      </w:r>
      <w:r w:rsidR="00273153" w:rsidRPr="00C639CC">
        <w:t xml:space="preserve"> </w:t>
      </w:r>
      <w:r w:rsidRPr="00C639CC">
        <w:t>Projectmanagement</w:t>
      </w:r>
      <w:r w:rsidR="00273153" w:rsidRPr="00C639CC">
        <w:t xml:space="preserve"> </w:t>
      </w:r>
      <w:r w:rsidR="005F51B8" w:rsidRPr="00C639CC">
        <w:t>brengt</w:t>
      </w:r>
      <w:r w:rsidR="00273153" w:rsidRPr="00C639CC">
        <w:t xml:space="preserve"> </w:t>
      </w:r>
      <w:r w:rsidR="005F51B8" w:rsidRPr="00C639CC">
        <w:t>mensen</w:t>
      </w:r>
      <w:r w:rsidR="00273153" w:rsidRPr="00C639CC">
        <w:t xml:space="preserve"> </w:t>
      </w:r>
      <w:r w:rsidR="005F51B8" w:rsidRPr="00C639CC">
        <w:t>samen,</w:t>
      </w:r>
      <w:r w:rsidR="00273153" w:rsidRPr="00C639CC">
        <w:t xml:space="preserve"> </w:t>
      </w:r>
      <w:r w:rsidR="005F51B8" w:rsidRPr="00C639CC">
        <w:t>helpt</w:t>
      </w:r>
      <w:r w:rsidR="00273153" w:rsidRPr="00C639CC">
        <w:t xml:space="preserve"> </w:t>
      </w:r>
      <w:r w:rsidR="005F51B8" w:rsidRPr="00C639CC">
        <w:t>hen</w:t>
      </w:r>
      <w:r w:rsidR="00273153" w:rsidRPr="00C639CC">
        <w:t xml:space="preserve"> </w:t>
      </w:r>
      <w:r w:rsidR="005F51B8" w:rsidRPr="00C639CC">
        <w:t>om</w:t>
      </w:r>
      <w:r w:rsidR="00273153" w:rsidRPr="00C639CC">
        <w:t xml:space="preserve"> </w:t>
      </w:r>
      <w:r w:rsidR="005F51B8" w:rsidRPr="00C639CC">
        <w:t>focus</w:t>
      </w:r>
      <w:r w:rsidR="00273153" w:rsidRPr="00C639CC">
        <w:t xml:space="preserve"> </w:t>
      </w:r>
      <w:r w:rsidR="005F51B8" w:rsidRPr="00C639CC">
        <w:t>te</w:t>
      </w:r>
      <w:r w:rsidR="00273153" w:rsidRPr="00C639CC">
        <w:t xml:space="preserve"> </w:t>
      </w:r>
      <w:r w:rsidR="005F51B8" w:rsidRPr="00C639CC">
        <w:t>leggen</w:t>
      </w:r>
      <w:r w:rsidR="00273153" w:rsidRPr="00C639CC">
        <w:t xml:space="preserve"> </w:t>
      </w:r>
      <w:r w:rsidR="005F51B8" w:rsidRPr="00C639CC">
        <w:t>op</w:t>
      </w:r>
      <w:r w:rsidR="00273153" w:rsidRPr="00C639CC">
        <w:t xml:space="preserve"> </w:t>
      </w:r>
      <w:r w:rsidR="005F51B8" w:rsidRPr="00C639CC">
        <w:t>een</w:t>
      </w:r>
      <w:r w:rsidR="00273153" w:rsidRPr="00C639CC">
        <w:t xml:space="preserve"> </w:t>
      </w:r>
      <w:r w:rsidR="005F51B8" w:rsidRPr="00C639CC">
        <w:t>gemeenschappelijk</w:t>
      </w:r>
      <w:r w:rsidR="00273153" w:rsidRPr="00C639CC">
        <w:t xml:space="preserve"> </w:t>
      </w:r>
      <w:r w:rsidR="005F51B8" w:rsidRPr="00C639CC">
        <w:t>te</w:t>
      </w:r>
      <w:r w:rsidR="00273153" w:rsidRPr="00C639CC">
        <w:t xml:space="preserve"> </w:t>
      </w:r>
      <w:r w:rsidR="005F51B8" w:rsidRPr="00C639CC">
        <w:t>bereiken</w:t>
      </w:r>
      <w:r w:rsidR="00273153" w:rsidRPr="00C639CC">
        <w:t xml:space="preserve"> </w:t>
      </w:r>
      <w:r w:rsidR="005F51B8" w:rsidRPr="00C639CC">
        <w:t>doel.</w:t>
      </w:r>
      <w:r w:rsidR="00273153" w:rsidRPr="00C639CC">
        <w:t xml:space="preserve"> </w:t>
      </w:r>
      <w:r w:rsidR="005F51B8" w:rsidRPr="00C639CC">
        <w:t>Daarbij</w:t>
      </w:r>
      <w:r w:rsidR="00273153" w:rsidRPr="00C639CC">
        <w:t xml:space="preserve"> </w:t>
      </w:r>
      <w:r w:rsidR="005F51B8" w:rsidRPr="00C639CC">
        <w:t>worden</w:t>
      </w:r>
      <w:r w:rsidR="00273153" w:rsidRPr="00C639CC">
        <w:t xml:space="preserve"> </w:t>
      </w:r>
      <w:r w:rsidR="005F51B8" w:rsidRPr="00C639CC">
        <w:t>verschillende</w:t>
      </w:r>
      <w:r w:rsidR="00273153" w:rsidRPr="00C639CC">
        <w:t xml:space="preserve"> </w:t>
      </w:r>
      <w:r w:rsidR="005F51B8" w:rsidRPr="00C639CC">
        <w:t>componenten</w:t>
      </w:r>
      <w:r w:rsidR="00273153" w:rsidRPr="00C639CC">
        <w:t xml:space="preserve"> </w:t>
      </w:r>
      <w:r w:rsidR="005F51B8" w:rsidRPr="00C639CC">
        <w:t>beheerd,</w:t>
      </w:r>
      <w:r w:rsidR="00273153" w:rsidRPr="00C639CC">
        <w:t xml:space="preserve"> </w:t>
      </w:r>
      <w:r w:rsidR="005F51B8" w:rsidRPr="00C639CC">
        <w:t>zoals</w:t>
      </w:r>
      <w:r w:rsidR="00273153" w:rsidRPr="00C639CC">
        <w:t xml:space="preserve"> </w:t>
      </w:r>
      <w:r w:rsidR="005F51B8" w:rsidRPr="00C639CC">
        <w:t>onder</w:t>
      </w:r>
      <w:r w:rsidR="00273153" w:rsidRPr="00C639CC">
        <w:t xml:space="preserve"> </w:t>
      </w:r>
      <w:r w:rsidR="005F51B8" w:rsidRPr="00C639CC">
        <w:t>meer</w:t>
      </w:r>
      <w:r w:rsidR="00273153" w:rsidRPr="00C639CC">
        <w:t xml:space="preserve"> </w:t>
      </w:r>
      <w:r w:rsidR="005F51B8" w:rsidRPr="00C639CC">
        <w:t>beschikbare</w:t>
      </w:r>
      <w:r w:rsidR="00273153" w:rsidRPr="00C639CC">
        <w:t xml:space="preserve"> </w:t>
      </w:r>
      <w:r w:rsidR="005F51B8" w:rsidRPr="00C639CC">
        <w:t>budgetten,</w:t>
      </w:r>
      <w:r w:rsidR="00273153" w:rsidRPr="00C639CC">
        <w:t xml:space="preserve"> </w:t>
      </w:r>
      <w:r w:rsidR="005F51B8" w:rsidRPr="00C639CC">
        <w:t>mijlpalen,</w:t>
      </w:r>
      <w:r w:rsidR="00273153" w:rsidRPr="00C639CC">
        <w:t xml:space="preserve"> </w:t>
      </w:r>
      <w:r w:rsidR="005F51B8" w:rsidRPr="00C639CC">
        <w:t>doelen,</w:t>
      </w:r>
      <w:r w:rsidR="00273153" w:rsidRPr="00C639CC">
        <w:t xml:space="preserve"> </w:t>
      </w:r>
      <w:r w:rsidR="005F51B8" w:rsidRPr="00C639CC">
        <w:t>kwaliteit,</w:t>
      </w:r>
      <w:r w:rsidR="00273153" w:rsidRPr="00C639CC">
        <w:t xml:space="preserve"> </w:t>
      </w:r>
      <w:r w:rsidR="005F51B8" w:rsidRPr="00C639CC">
        <w:t>organisatie,</w:t>
      </w:r>
      <w:r w:rsidR="00273153" w:rsidRPr="00C639CC">
        <w:t xml:space="preserve"> </w:t>
      </w:r>
      <w:r w:rsidR="005F51B8" w:rsidRPr="00C639CC">
        <w:t>informatiedoorstroming,</w:t>
      </w:r>
      <w:r w:rsidR="00273153" w:rsidRPr="00C639CC">
        <w:t xml:space="preserve"> </w:t>
      </w:r>
      <w:r w:rsidR="005F51B8" w:rsidRPr="00C639CC">
        <w:t>risico's,</w:t>
      </w:r>
      <w:r w:rsidR="00273153" w:rsidRPr="00C639CC">
        <w:t xml:space="preserve"> </w:t>
      </w:r>
      <w:r w:rsidR="005F51B8" w:rsidRPr="00C639CC">
        <w:t>en</w:t>
      </w:r>
      <w:r w:rsidR="00273153" w:rsidRPr="00C639CC">
        <w:t xml:space="preserve"> </w:t>
      </w:r>
      <w:r w:rsidR="005F51B8" w:rsidRPr="00C639CC">
        <w:t>nog</w:t>
      </w:r>
      <w:r w:rsidR="00273153" w:rsidRPr="00C639CC">
        <w:t xml:space="preserve"> </w:t>
      </w:r>
      <w:r w:rsidR="005F51B8" w:rsidRPr="00C639CC">
        <w:t>veel</w:t>
      </w:r>
      <w:r w:rsidR="00273153" w:rsidRPr="00C639CC">
        <w:t xml:space="preserve"> </w:t>
      </w:r>
      <w:r w:rsidR="005F51B8" w:rsidRPr="00C639CC">
        <w:t>meer.</w:t>
      </w:r>
    </w:p>
    <w:p w14:paraId="221097EC" w14:textId="4D5279F5" w:rsidR="005F51B8" w:rsidRPr="00C639CC" w:rsidRDefault="005F51B8" w:rsidP="003B46BA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agenda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cursus</w:t>
      </w:r>
      <w:r w:rsidR="00273153" w:rsidRPr="00C639CC">
        <w:t xml:space="preserve"> </w:t>
      </w:r>
      <w:r w:rsidRPr="00C639CC">
        <w:t>ziet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volgt</w:t>
      </w:r>
      <w:r w:rsidR="00273153" w:rsidRPr="00C639CC">
        <w:t xml:space="preserve"> </w:t>
      </w:r>
      <w:r w:rsidRPr="00C639CC">
        <w:t>uit:</w:t>
      </w:r>
    </w:p>
    <w:p w14:paraId="71A1066F" w14:textId="1B14053A" w:rsidR="005F51B8" w:rsidRPr="00C639CC" w:rsidRDefault="005F51B8" w:rsidP="003B46BA">
      <w:pPr>
        <w:pStyle w:val="cpPoint"/>
        <w:rPr>
          <w:lang w:val="nl-BE"/>
        </w:rPr>
      </w:pPr>
      <w:r w:rsidRPr="00C639CC">
        <w:rPr>
          <w:lang w:val="nl-BE"/>
        </w:rPr>
        <w:t>Inzicht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projectmatig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0B26A9" w:rsidRPr="00C639CC">
        <w:rPr>
          <w:lang w:val="nl-BE"/>
        </w:rPr>
        <w:t>projectmanagement</w:t>
      </w:r>
      <w:r w:rsidR="003B46BA" w:rsidRPr="00C639CC">
        <w:rPr>
          <w:lang w:val="nl-BE"/>
        </w:rPr>
        <w:t>.</w:t>
      </w:r>
    </w:p>
    <w:p w14:paraId="4980B806" w14:textId="7DFAFD46" w:rsidR="005F51B8" w:rsidRPr="00C639CC" w:rsidRDefault="005F51B8" w:rsidP="003B46BA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life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cycle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doorlopen</w:t>
      </w:r>
      <w:r w:rsidR="003B46BA" w:rsidRPr="00C639CC">
        <w:rPr>
          <w:lang w:val="nl-BE"/>
        </w:rPr>
        <w:t>.</w:t>
      </w:r>
    </w:p>
    <w:p w14:paraId="6E3AF0EE" w14:textId="3E73A7F7" w:rsidR="003B46BA" w:rsidRPr="00C639CC" w:rsidRDefault="005F51B8" w:rsidP="003B46BA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relevante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invalshoeken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bestuderen</w:t>
      </w:r>
      <w:r w:rsidR="003B46BA" w:rsidRPr="00C639CC">
        <w:rPr>
          <w:lang w:val="nl-BE"/>
        </w:rPr>
        <w:t>.</w:t>
      </w:r>
    </w:p>
    <w:p w14:paraId="01B3AFA1" w14:textId="47EB36B0" w:rsidR="005F51B8" w:rsidRPr="00C639CC" w:rsidRDefault="005F51B8" w:rsidP="003B46BA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5809E1" w:rsidRPr="00C639CC">
        <w:rPr>
          <w:lang w:val="nl-BE"/>
        </w:rPr>
        <w:t>projectopdracht</w:t>
      </w:r>
      <w:r w:rsidRPr="00C639CC">
        <w:rPr>
          <w:lang w:val="nl-BE"/>
        </w:rPr>
        <w:t>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-status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rapport,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-evaluatie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schrijven</w:t>
      </w:r>
      <w:r w:rsidR="003B46BA" w:rsidRPr="00C639CC">
        <w:rPr>
          <w:lang w:val="nl-BE"/>
        </w:rPr>
        <w:t>.</w:t>
      </w:r>
    </w:p>
    <w:p w14:paraId="656553EE" w14:textId="2369EBB3" w:rsidR="005F51B8" w:rsidRPr="00C639CC" w:rsidRDefault="000B26A9" w:rsidP="003B46BA">
      <w:pPr>
        <w:pStyle w:val="cpPoint"/>
        <w:rPr>
          <w:lang w:val="nl-BE"/>
        </w:rPr>
      </w:pPr>
      <w:r w:rsidRPr="00C639CC">
        <w:rPr>
          <w:lang w:val="nl-BE"/>
        </w:rPr>
        <w:t>Leidinggeven</w:t>
      </w:r>
      <w:r w:rsidR="00273153" w:rsidRPr="00C639CC">
        <w:rPr>
          <w:lang w:val="nl-BE"/>
        </w:rPr>
        <w:t xml:space="preserve"> </w:t>
      </w:r>
      <w:r w:rsidR="005F51B8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5F51B8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projectteam</w:t>
      </w:r>
      <w:r w:rsidR="003B46BA" w:rsidRPr="00C639CC">
        <w:rPr>
          <w:lang w:val="nl-BE"/>
        </w:rPr>
        <w:t>.</w:t>
      </w:r>
    </w:p>
    <w:p w14:paraId="7B51C440" w14:textId="05279FEC" w:rsidR="005F51B8" w:rsidRPr="00C639CC" w:rsidRDefault="005F51B8" w:rsidP="003B46BA">
      <w:pPr>
        <w:pStyle w:val="cpPoint"/>
        <w:rPr>
          <w:lang w:val="nl-BE"/>
        </w:rPr>
      </w:pP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voorbereiden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(laten)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nemen</w:t>
      </w:r>
      <w:r w:rsidR="003B46BA" w:rsidRPr="00C639CC">
        <w:rPr>
          <w:lang w:val="nl-BE"/>
        </w:rPr>
        <w:t>.</w:t>
      </w:r>
    </w:p>
    <w:p w14:paraId="5178A0AE" w14:textId="595381B1" w:rsidR="003B46BA" w:rsidRPr="00C639CC" w:rsidRDefault="005F51B8" w:rsidP="003B46BA">
      <w:pPr>
        <w:pStyle w:val="cpPoint"/>
        <w:rPr>
          <w:lang w:val="nl-BE"/>
        </w:rPr>
      </w:pPr>
      <w:r w:rsidRPr="00C639CC">
        <w:rPr>
          <w:lang w:val="nl-BE"/>
        </w:rPr>
        <w:t>Inzicht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Agile</w:t>
      </w:r>
      <w:r w:rsidR="003B46BA" w:rsidRPr="00C639CC">
        <w:rPr>
          <w:lang w:val="nl-BE"/>
        </w:rPr>
        <w:t>.</w:t>
      </w:r>
    </w:p>
    <w:p w14:paraId="38E91B5F" w14:textId="416F7236" w:rsidR="005F51B8" w:rsidRPr="00C639CC" w:rsidRDefault="005F51B8" w:rsidP="003B46B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principes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praktijk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toepassen</w:t>
      </w:r>
      <w:r w:rsidR="003B46BA" w:rsidRPr="00C639CC">
        <w:rPr>
          <w:lang w:val="nl-BE"/>
        </w:rPr>
        <w:t>.</w:t>
      </w:r>
    </w:p>
    <w:p w14:paraId="1F740643" w14:textId="77777777" w:rsidR="003B46BA" w:rsidRPr="00C639CC" w:rsidRDefault="003B46BA" w:rsidP="003B46B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1CBCBCC" w14:textId="54E038C0" w:rsidR="005F51B8" w:rsidRPr="00C639CC" w:rsidRDefault="005F51B8" w:rsidP="006E00E6">
      <w:pPr>
        <w:pStyle w:val="cpParagraph"/>
      </w:pPr>
      <w:r w:rsidRPr="00C639CC">
        <w:t>Dit</w:t>
      </w:r>
      <w:r w:rsidR="00273153" w:rsidRPr="00C639CC">
        <w:t xml:space="preserve"> </w:t>
      </w:r>
      <w:r w:rsidRPr="00C639CC">
        <w:t>leertraject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ontwikkeld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Serge</w:t>
      </w:r>
      <w:r w:rsidR="00273153" w:rsidRPr="00C639CC">
        <w:t xml:space="preserve"> </w:t>
      </w:r>
      <w:r w:rsidRPr="00C639CC">
        <w:t>Beersaerts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gepimpt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Stefan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Velde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Glenn</w:t>
      </w:r>
      <w:r w:rsidR="00273153" w:rsidRPr="00C639CC">
        <w:t xml:space="preserve"> </w:t>
      </w:r>
      <w:r w:rsidRPr="00C639CC">
        <w:t>Vermeiren.</w:t>
      </w:r>
    </w:p>
    <w:p w14:paraId="239A05D3" w14:textId="34B51EE4" w:rsidR="005F51B8" w:rsidRPr="00C639CC" w:rsidRDefault="005F51B8" w:rsidP="006E00E6">
      <w:pPr>
        <w:pStyle w:val="cpParagraph"/>
      </w:pPr>
      <w:r w:rsidRPr="00C639CC">
        <w:t>Hier</w:t>
      </w:r>
      <w:r w:rsidR="00273153" w:rsidRPr="00C639CC">
        <w:t xml:space="preserve"> </w:t>
      </w:r>
      <w:r w:rsidRPr="00C639CC">
        <w:t>verwerf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theorie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nadien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cursus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praktijk</w:t>
      </w:r>
      <w:r w:rsidR="00273153" w:rsidRPr="00C639CC">
        <w:t xml:space="preserve"> </w:t>
      </w:r>
      <w:r w:rsidRPr="00C639CC">
        <w:t>gaat</w:t>
      </w:r>
      <w:r w:rsidR="00273153" w:rsidRPr="00C639CC">
        <w:t xml:space="preserve"> </w:t>
      </w:r>
      <w:r w:rsidRPr="00C639CC">
        <w:t>brengen.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docent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online</w:t>
      </w:r>
      <w:r w:rsidR="00273153" w:rsidRPr="00C639CC">
        <w:t xml:space="preserve"> </w:t>
      </w:r>
      <w:r w:rsidRPr="00C639CC">
        <w:t>beschikbaar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vragen.</w:t>
      </w:r>
    </w:p>
    <w:p w14:paraId="7082423A" w14:textId="0FBC4B14" w:rsidR="005F51B8" w:rsidRPr="00C639CC" w:rsidRDefault="005F51B8" w:rsidP="006E00E6">
      <w:pPr>
        <w:pStyle w:val="cpParagraph"/>
      </w:pPr>
      <w:r w:rsidRPr="00C639CC">
        <w:t>Nota: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inhoud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cursus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gebaseerd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informatie,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verzameld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praktijkervaring,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meerdere</w:t>
      </w:r>
      <w:r w:rsidR="00273153" w:rsidRPr="00C639CC">
        <w:t xml:space="preserve"> </w:t>
      </w:r>
      <w:r w:rsidRPr="00C639CC">
        <w:t>geraadpleegde</w:t>
      </w:r>
      <w:r w:rsidR="00273153" w:rsidRPr="00C639CC">
        <w:t xml:space="preserve"> </w:t>
      </w:r>
      <w:r w:rsidRPr="00C639CC">
        <w:t>bronnen.</w:t>
      </w:r>
      <w:r w:rsidR="00273153" w:rsidRPr="00C639CC">
        <w:t xml:space="preserve"> </w:t>
      </w:r>
      <w:r w:rsidRPr="00C639CC">
        <w:t>Waar</w:t>
      </w:r>
      <w:r w:rsidR="00273153" w:rsidRPr="00C639CC">
        <w:t xml:space="preserve"> </w:t>
      </w:r>
      <w:r w:rsidRPr="00C639CC">
        <w:t>relevant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traceerbaar,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oorspronkelijke</w:t>
      </w:r>
      <w:r w:rsidR="00273153" w:rsidRPr="00C639CC">
        <w:t xml:space="preserve"> </w:t>
      </w:r>
      <w:r w:rsidRPr="00C639CC">
        <w:t>bron</w:t>
      </w:r>
      <w:r w:rsidR="00273153" w:rsidRPr="00C639CC">
        <w:t xml:space="preserve"> </w:t>
      </w:r>
      <w:r w:rsidRPr="00C639CC">
        <w:t>vermeld.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sommige</w:t>
      </w:r>
      <w:r w:rsidR="00273153" w:rsidRPr="00C639CC">
        <w:t xml:space="preserve"> </w:t>
      </w:r>
      <w:r w:rsidRPr="00C639CC">
        <w:t>gevallen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voorvallen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oorspronkelijke</w:t>
      </w:r>
      <w:r w:rsidR="00273153" w:rsidRPr="00C639CC">
        <w:t xml:space="preserve"> </w:t>
      </w:r>
      <w:r w:rsidRPr="00C639CC">
        <w:t>bron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determineerbaar</w:t>
      </w:r>
      <w:r w:rsidR="00273153" w:rsidRPr="00C639CC">
        <w:t xml:space="preserve"> </w:t>
      </w:r>
      <w:r w:rsidRPr="00C639CC">
        <w:t>is.</w:t>
      </w:r>
    </w:p>
    <w:p w14:paraId="3A3BE23A" w14:textId="6A821588" w:rsidR="005F51B8" w:rsidRPr="00C639CC" w:rsidRDefault="005D3110" w:rsidP="006E00E6">
      <w:pPr>
        <w:pStyle w:val="cpParagraph"/>
      </w:pPr>
      <w:r>
        <w:t>Cursus inhoud:</w:t>
      </w:r>
    </w:p>
    <w:p w14:paraId="0AD88BB8" w14:textId="1F214784" w:rsidR="006E00E6" w:rsidRPr="00C639CC" w:rsidRDefault="005F51B8" w:rsidP="0081414E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Inleiding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definities</w:t>
      </w:r>
      <w:r w:rsidR="006E00E6" w:rsidRPr="00C639CC">
        <w:rPr>
          <w:lang w:val="nl-BE"/>
        </w:rPr>
        <w:t>.</w:t>
      </w:r>
    </w:p>
    <w:p w14:paraId="39B61404" w14:textId="5D837FA1" w:rsidR="006E00E6" w:rsidRPr="00C639CC" w:rsidRDefault="005F51B8" w:rsidP="0081414E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projecten</w:t>
      </w:r>
      <w:r w:rsidR="006E00E6" w:rsidRPr="00C639CC">
        <w:rPr>
          <w:lang w:val="nl-BE"/>
        </w:rPr>
        <w:t>.</w:t>
      </w:r>
    </w:p>
    <w:p w14:paraId="36657B91" w14:textId="3348D718" w:rsidR="006E00E6" w:rsidRPr="00C639CC" w:rsidRDefault="005F51B8" w:rsidP="0081414E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3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</w:t>
      </w:r>
      <w:r w:rsidR="006E00E6" w:rsidRPr="00C639CC">
        <w:rPr>
          <w:lang w:val="nl-BE"/>
        </w:rPr>
        <w:t>.</w:t>
      </w:r>
    </w:p>
    <w:p w14:paraId="06F48767" w14:textId="027C68FF" w:rsidR="006E00E6" w:rsidRPr="00C639CC" w:rsidRDefault="005F51B8" w:rsidP="0081414E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4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Faseren</w:t>
      </w:r>
      <w:r w:rsidR="006E00E6" w:rsidRPr="00C639CC">
        <w:rPr>
          <w:lang w:val="nl-BE"/>
        </w:rPr>
        <w:t>.</w:t>
      </w:r>
    </w:p>
    <w:p w14:paraId="0C9D7D15" w14:textId="03F9938C" w:rsidR="006E00E6" w:rsidRPr="00C639CC" w:rsidRDefault="005F51B8" w:rsidP="0081414E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5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Beslissen</w:t>
      </w:r>
      <w:r w:rsidR="006E00E6" w:rsidRPr="00C639CC">
        <w:rPr>
          <w:lang w:val="nl-BE"/>
        </w:rPr>
        <w:t>.</w:t>
      </w:r>
    </w:p>
    <w:p w14:paraId="55FFAE8C" w14:textId="18765A56" w:rsidR="006E00E6" w:rsidRPr="00C639CC" w:rsidRDefault="005F51B8" w:rsidP="0081414E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6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Leiden</w:t>
      </w:r>
      <w:r w:rsidR="006E00E6" w:rsidRPr="00C639CC">
        <w:rPr>
          <w:lang w:val="nl-BE"/>
        </w:rPr>
        <w:t>.</w:t>
      </w:r>
    </w:p>
    <w:p w14:paraId="0469217D" w14:textId="1CB87FA1" w:rsidR="006E00E6" w:rsidRPr="00C639CC" w:rsidRDefault="005F51B8" w:rsidP="0081414E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7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</w:t>
      </w:r>
      <w:r w:rsidR="006E00E6" w:rsidRPr="00C639CC">
        <w:rPr>
          <w:lang w:val="nl-BE"/>
        </w:rPr>
        <w:t>.</w:t>
      </w:r>
    </w:p>
    <w:p w14:paraId="4DFC5E8B" w14:textId="45F12CDF" w:rsidR="006E00E6" w:rsidRPr="00C639CC" w:rsidRDefault="005F51B8" w:rsidP="00395028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8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</w:t>
      </w:r>
      <w:r w:rsidR="006E00E6" w:rsidRPr="00C639CC">
        <w:rPr>
          <w:lang w:val="nl-BE"/>
        </w:rPr>
        <w:t>.</w:t>
      </w:r>
    </w:p>
    <w:p w14:paraId="67013622" w14:textId="0B461E63" w:rsidR="006E00E6" w:rsidRPr="00C639CC" w:rsidRDefault="005F51B8" w:rsidP="00395028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9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Plannen</w:t>
      </w:r>
      <w:r w:rsidR="006E00E6" w:rsidRPr="00C639CC">
        <w:rPr>
          <w:lang w:val="nl-BE"/>
        </w:rPr>
        <w:t>.</w:t>
      </w:r>
    </w:p>
    <w:p w14:paraId="43DF04C8" w14:textId="7CC453A9" w:rsidR="006E00E6" w:rsidRPr="00C639CC" w:rsidRDefault="005F51B8" w:rsidP="00395028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10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Communicatie</w:t>
      </w:r>
      <w:r w:rsidR="006E00E6" w:rsidRPr="00C639CC">
        <w:rPr>
          <w:lang w:val="nl-BE"/>
        </w:rPr>
        <w:t>.</w:t>
      </w:r>
    </w:p>
    <w:p w14:paraId="57A942FF" w14:textId="76D1CA73" w:rsidR="006E00E6" w:rsidRPr="00C639CC" w:rsidRDefault="005F51B8" w:rsidP="00395028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11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</w:t>
      </w:r>
      <w:r w:rsidR="006E00E6" w:rsidRPr="00C639CC">
        <w:rPr>
          <w:lang w:val="nl-BE"/>
        </w:rPr>
        <w:t>.</w:t>
      </w:r>
    </w:p>
    <w:p w14:paraId="1062154B" w14:textId="3F25A676" w:rsidR="005F51B8" w:rsidRPr="00C639CC" w:rsidRDefault="005F51B8" w:rsidP="00395028">
      <w:pPr>
        <w:pStyle w:val="cpPoint"/>
        <w:rPr>
          <w:lang w:val="nl-BE"/>
        </w:rPr>
      </w:pPr>
      <w:r w:rsidRPr="00C639CC">
        <w:rPr>
          <w:lang w:val="nl-BE"/>
        </w:rPr>
        <w:t>Hoofdstuk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12</w:t>
      </w:r>
      <w:r w:rsidR="00273153" w:rsidRPr="00C639CC">
        <w:rPr>
          <w:lang w:val="nl-BE"/>
        </w:rPr>
        <w:t xml:space="preserve"> </w:t>
      </w:r>
      <w:r w:rsidR="006E00E6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Agile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6E00E6" w:rsidRPr="00C639CC">
        <w:rPr>
          <w:lang w:val="nl-BE"/>
        </w:rPr>
        <w:t>.</w:t>
      </w:r>
    </w:p>
    <w:p w14:paraId="4B9C0216" w14:textId="7816E021" w:rsidR="000B26A9" w:rsidRPr="00C639CC" w:rsidRDefault="000B26A9" w:rsidP="00FB343E">
      <w:pPr>
        <w:pStyle w:val="Heading1"/>
      </w:pPr>
      <w:r w:rsidRPr="00C639CC">
        <w:lastRenderedPageBreak/>
        <w:t>Inleiding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definities</w:t>
      </w:r>
    </w:p>
    <w:p w14:paraId="758D4127" w14:textId="1B219F0D" w:rsidR="00E965DE" w:rsidRPr="00C639CC" w:rsidRDefault="00317487" w:rsidP="0081414E">
      <w:pPr>
        <w:pStyle w:val="cpParagraph"/>
      </w:pPr>
      <w:r w:rsidRPr="00C639CC">
        <w:t>Dit</w:t>
      </w:r>
      <w:r w:rsidR="00273153" w:rsidRPr="00C639CC">
        <w:t xml:space="preserve"> </w:t>
      </w:r>
      <w:r w:rsidRPr="00C639CC">
        <w:t>staat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menu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cursus:</w:t>
      </w:r>
    </w:p>
    <w:p w14:paraId="390B04DA" w14:textId="081D35FE" w:rsidR="0081414E" w:rsidRPr="00C639CC" w:rsidRDefault="00317487" w:rsidP="00395028">
      <w:pPr>
        <w:pStyle w:val="cpPoint"/>
        <w:rPr>
          <w:lang w:val="nl-BE"/>
        </w:rPr>
      </w:pPr>
      <w:r w:rsidRPr="00C639CC">
        <w:rPr>
          <w:lang w:val="nl-BE"/>
        </w:rPr>
        <w:t>Inleiding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="00ED4DB4" w:rsidRPr="00C639CC">
        <w:rPr>
          <w:lang w:val="nl-BE"/>
        </w:rPr>
        <w:t>projectmanagement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projectmatig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</w:t>
      </w:r>
      <w:r w:rsidR="00ED4DB4" w:rsidRPr="00C639CC">
        <w:rPr>
          <w:lang w:val="nl-BE"/>
        </w:rPr>
        <w:t>.</w:t>
      </w:r>
    </w:p>
    <w:p w14:paraId="1E4B5B47" w14:textId="253EA74B" w:rsidR="0081414E" w:rsidRPr="00C639CC" w:rsidRDefault="00317487" w:rsidP="003950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Definities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karakteristieken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ED4DB4" w:rsidRPr="00C639CC">
        <w:rPr>
          <w:lang w:val="nl-BE"/>
        </w:rPr>
        <w:t>projectmanagement.</w:t>
      </w:r>
    </w:p>
    <w:p w14:paraId="7E99805F" w14:textId="1BDF5863" w:rsidR="0081414E" w:rsidRPr="00C639CC" w:rsidRDefault="00317487" w:rsidP="003950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Keuze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werkvorm</w:t>
      </w:r>
      <w:r w:rsidR="00ED4DB4" w:rsidRPr="00C639CC">
        <w:rPr>
          <w:lang w:val="nl-BE"/>
        </w:rPr>
        <w:t>.</w:t>
      </w:r>
    </w:p>
    <w:p w14:paraId="4E11D812" w14:textId="0031EEF4" w:rsidR="00040F8A" w:rsidRPr="00C639CC" w:rsidRDefault="00317487" w:rsidP="00146BA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Belangrijkste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redenen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projecten</w:t>
      </w:r>
      <w:r w:rsidR="00ED4DB4" w:rsidRPr="00C639CC">
        <w:rPr>
          <w:lang w:val="nl-BE"/>
        </w:rPr>
        <w:t>.</w:t>
      </w:r>
    </w:p>
    <w:p w14:paraId="555C912F" w14:textId="3FF30370" w:rsidR="00040F8A" w:rsidRPr="00C639CC" w:rsidRDefault="00317487" w:rsidP="00040F8A">
      <w:pPr>
        <w:pStyle w:val="cpPoint"/>
        <w:rPr>
          <w:lang w:val="nl-BE"/>
        </w:rPr>
      </w:pP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oplevering: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life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cycle</w:t>
      </w:r>
      <w:r w:rsidR="00040F8A" w:rsidRPr="00C639CC">
        <w:rPr>
          <w:lang w:val="nl-BE"/>
        </w:rPr>
        <w:t>.</w:t>
      </w:r>
    </w:p>
    <w:p w14:paraId="4FBE4314" w14:textId="77777777" w:rsidR="00040F8A" w:rsidRPr="00C639CC" w:rsidRDefault="00317487" w:rsidP="00146BA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Inleiding</w:t>
      </w:r>
      <w:r w:rsidR="00040F8A" w:rsidRPr="00C639CC">
        <w:rPr>
          <w:lang w:val="nl-BE"/>
        </w:rPr>
        <w:t>.</w:t>
      </w:r>
    </w:p>
    <w:p w14:paraId="4EB93E55" w14:textId="3B0C7D5C" w:rsidR="00040F8A" w:rsidRPr="00C639CC" w:rsidRDefault="005D3110" w:rsidP="00146BA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Faseren</w:t>
      </w:r>
      <w:r w:rsidR="00040F8A" w:rsidRPr="00C639CC">
        <w:rPr>
          <w:lang w:val="nl-BE"/>
        </w:rPr>
        <w:t>.</w:t>
      </w:r>
    </w:p>
    <w:p w14:paraId="68EF89E9" w14:textId="3683D271" w:rsidR="00040F8A" w:rsidRPr="00C639CC" w:rsidRDefault="00317487" w:rsidP="00395028">
      <w:pPr>
        <w:pStyle w:val="cpPoint"/>
        <w:rPr>
          <w:lang w:val="nl-BE"/>
        </w:rPr>
      </w:pPr>
      <w:r w:rsidRPr="00C639CC">
        <w:rPr>
          <w:lang w:val="nl-BE"/>
        </w:rPr>
        <w:t>Doelstellingen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management</w:t>
      </w:r>
      <w:r w:rsidR="00040F8A" w:rsidRPr="00C639CC">
        <w:rPr>
          <w:lang w:val="nl-BE"/>
        </w:rPr>
        <w:t>.</w:t>
      </w:r>
    </w:p>
    <w:p w14:paraId="45233B02" w14:textId="77777777" w:rsidR="00040F8A" w:rsidRPr="00C639CC" w:rsidRDefault="00317487" w:rsidP="00395028">
      <w:pPr>
        <w:pStyle w:val="cpPoint"/>
        <w:rPr>
          <w:lang w:val="nl-BE"/>
        </w:rPr>
      </w:pPr>
      <w:r w:rsidRPr="00C639CC">
        <w:rPr>
          <w:lang w:val="nl-BE"/>
        </w:rPr>
        <w:t>Beslissen</w:t>
      </w:r>
      <w:r w:rsidR="00040F8A" w:rsidRPr="00C639CC">
        <w:rPr>
          <w:lang w:val="nl-BE"/>
        </w:rPr>
        <w:t>.</w:t>
      </w:r>
    </w:p>
    <w:p w14:paraId="216AF874" w14:textId="2D2972CA" w:rsidR="00040F8A" w:rsidRPr="00C639CC" w:rsidRDefault="00317487" w:rsidP="003950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charter</w:t>
      </w:r>
      <w:r w:rsidR="00040F8A" w:rsidRPr="00C639CC">
        <w:rPr>
          <w:lang w:val="nl-BE"/>
        </w:rPr>
        <w:t>.</w:t>
      </w:r>
    </w:p>
    <w:p w14:paraId="3F14431A" w14:textId="73475E3F" w:rsidR="00040F8A" w:rsidRPr="00C639CC" w:rsidRDefault="00317487" w:rsidP="003950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Progress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status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report</w:t>
      </w:r>
      <w:r w:rsidR="00040F8A" w:rsidRPr="00C639CC">
        <w:rPr>
          <w:lang w:val="nl-BE"/>
        </w:rPr>
        <w:t>.</w:t>
      </w:r>
    </w:p>
    <w:p w14:paraId="77014EE6" w14:textId="1A529737" w:rsidR="00040F8A" w:rsidRPr="00C639CC" w:rsidRDefault="00317487" w:rsidP="003950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evaluatie</w:t>
      </w:r>
    </w:p>
    <w:p w14:paraId="2B88089B" w14:textId="4E38AAE0" w:rsidR="00040F8A" w:rsidRPr="00C639CC" w:rsidRDefault="00ED4DB4" w:rsidP="00395028">
      <w:pPr>
        <w:pStyle w:val="cpPoint"/>
        <w:rPr>
          <w:lang w:val="nl-BE"/>
        </w:rPr>
      </w:pPr>
      <w:r w:rsidRPr="00C639CC">
        <w:rPr>
          <w:lang w:val="nl-BE"/>
        </w:rPr>
        <w:t>Leidinggeven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Projectteam</w:t>
      </w:r>
      <w:r w:rsidR="00040F8A" w:rsidRPr="00C639CC">
        <w:rPr>
          <w:lang w:val="nl-BE"/>
        </w:rPr>
        <w:t>.</w:t>
      </w:r>
    </w:p>
    <w:p w14:paraId="6FD7B5E3" w14:textId="74CDA8E8" w:rsidR="00040F8A" w:rsidRPr="00C639CC" w:rsidRDefault="00317487" w:rsidP="00395028">
      <w:pPr>
        <w:pStyle w:val="cpPoint"/>
        <w:rPr>
          <w:lang w:val="nl-BE"/>
        </w:rPr>
      </w:pPr>
      <w:r w:rsidRPr="00C639CC">
        <w:rPr>
          <w:lang w:val="nl-BE"/>
        </w:rPr>
        <w:t>Management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aspecten</w:t>
      </w:r>
      <w:r w:rsidR="00040F8A" w:rsidRPr="00C639CC">
        <w:rPr>
          <w:lang w:val="nl-BE"/>
        </w:rPr>
        <w:t>.</w:t>
      </w:r>
    </w:p>
    <w:p w14:paraId="0F76ED1C" w14:textId="51961926" w:rsidR="00040F8A" w:rsidRPr="00C639CC" w:rsidRDefault="00317487" w:rsidP="00146BA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Geld</w:t>
      </w:r>
      <w:r w:rsidR="00273153" w:rsidRPr="00C639CC">
        <w:rPr>
          <w:lang w:val="nl-BE"/>
        </w:rPr>
        <w:t xml:space="preserve"> </w:t>
      </w:r>
      <w:r w:rsidR="00040F8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</w:t>
      </w:r>
      <w:r w:rsidR="00040F8A" w:rsidRPr="00C639CC">
        <w:rPr>
          <w:lang w:val="nl-BE"/>
        </w:rPr>
        <w:t>.</w:t>
      </w:r>
    </w:p>
    <w:p w14:paraId="7594DA2D" w14:textId="77777777" w:rsidR="00040F8A" w:rsidRPr="00C639CC" w:rsidRDefault="00317487" w:rsidP="00146BA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Organisatie</w:t>
      </w:r>
      <w:r w:rsidR="00040F8A" w:rsidRPr="00C639CC">
        <w:rPr>
          <w:lang w:val="nl-BE"/>
        </w:rPr>
        <w:t>.</w:t>
      </w:r>
    </w:p>
    <w:p w14:paraId="58F7F64D" w14:textId="5648E679" w:rsidR="00040F8A" w:rsidRPr="00C639CC" w:rsidRDefault="00317487" w:rsidP="003950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="00040F8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Plannen</w:t>
      </w:r>
      <w:r w:rsidR="00040F8A" w:rsidRPr="00C639CC">
        <w:rPr>
          <w:lang w:val="nl-BE"/>
        </w:rPr>
        <w:t>.</w:t>
      </w:r>
    </w:p>
    <w:p w14:paraId="42CDBFA5" w14:textId="17EF02DF" w:rsidR="00040F8A" w:rsidRPr="00C639CC" w:rsidRDefault="00317487" w:rsidP="00146BA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="00040F8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Communicatie</w:t>
      </w:r>
      <w:r w:rsidR="00040F8A" w:rsidRPr="00C639CC">
        <w:rPr>
          <w:lang w:val="nl-BE"/>
        </w:rPr>
        <w:t>.</w:t>
      </w:r>
    </w:p>
    <w:p w14:paraId="201F7320" w14:textId="07FD5FC3" w:rsidR="00040F8A" w:rsidRPr="00C639CC" w:rsidRDefault="00317487" w:rsidP="00146BA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Kwaliteit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&amp;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Risico’s</w:t>
      </w:r>
      <w:r w:rsidR="00040F8A" w:rsidRPr="00C639CC">
        <w:rPr>
          <w:lang w:val="nl-BE"/>
        </w:rPr>
        <w:t>.</w:t>
      </w:r>
    </w:p>
    <w:p w14:paraId="277283A9" w14:textId="3CFA5747" w:rsidR="003B46BA" w:rsidRPr="00C639CC" w:rsidRDefault="00317487" w:rsidP="00040F8A">
      <w:pPr>
        <w:pStyle w:val="cpPoint"/>
        <w:rPr>
          <w:lang w:val="nl-BE"/>
        </w:rPr>
      </w:pPr>
      <w:r w:rsidRPr="00C639CC">
        <w:rPr>
          <w:lang w:val="nl-BE"/>
        </w:rPr>
        <w:t>Inleiding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Agile</w:t>
      </w:r>
      <w:r w:rsidR="00273153" w:rsidRPr="00C639CC">
        <w:rPr>
          <w:lang w:val="nl-BE"/>
        </w:rPr>
        <w:t xml:space="preserve"> </w:t>
      </w:r>
      <w:r w:rsidR="00040F8A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040F8A" w:rsidRPr="00C639CC">
        <w:rPr>
          <w:lang w:val="nl-BE"/>
        </w:rPr>
        <w:t>.</w:t>
      </w:r>
    </w:p>
    <w:p w14:paraId="5B6902DF" w14:textId="09640348" w:rsidR="00317487" w:rsidRPr="00C639CC" w:rsidRDefault="00317487" w:rsidP="00FB343E">
      <w:pPr>
        <w:pStyle w:val="Heading2"/>
      </w:pPr>
      <w:r w:rsidRPr="00C639CC">
        <w:t>Het</w:t>
      </w:r>
      <w:r w:rsidR="00273153" w:rsidRPr="00C639CC">
        <w:t xml:space="preserve"> </w:t>
      </w:r>
      <w:r w:rsidRPr="00C639CC">
        <w:t>basismodel</w:t>
      </w:r>
    </w:p>
    <w:p w14:paraId="50664FA1" w14:textId="38F6CB1D" w:rsidR="00E965DE" w:rsidRPr="00C639CC" w:rsidRDefault="00317487" w:rsidP="00040F8A">
      <w:pPr>
        <w:pStyle w:val="cpParagraph"/>
      </w:pPr>
      <w:r w:rsidRPr="00C639CC">
        <w:t>Tijdens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cursus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steeds</w:t>
      </w:r>
      <w:r w:rsidR="00273153" w:rsidRPr="00C639CC">
        <w:t xml:space="preserve"> </w:t>
      </w:r>
      <w:r w:rsidRPr="00C639CC">
        <w:t>gerefereerd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="00A07AA3" w:rsidRPr="00C639CC">
        <w:t>hiernavolgende</w:t>
      </w:r>
      <w:r w:rsidR="00273153" w:rsidRPr="00C639CC">
        <w:t xml:space="preserve"> </w:t>
      </w:r>
      <w:r w:rsidRPr="00C639CC">
        <w:t>basismodel.</w:t>
      </w:r>
    </w:p>
    <w:p w14:paraId="4DA522AC" w14:textId="0A858312" w:rsidR="00040F8A" w:rsidRPr="00C639CC" w:rsidRDefault="00040F8A" w:rsidP="007C05CE">
      <w:pPr>
        <w:pStyle w:val="cpPicture"/>
      </w:pPr>
      <w:r w:rsidRPr="00C639CC">
        <w:drawing>
          <wp:inline distT="0" distB="0" distL="0" distR="0" wp14:anchorId="3F01F021" wp14:editId="0D8A8BCE">
            <wp:extent cx="6296400" cy="4370400"/>
            <wp:effectExtent l="19050" t="19050" r="9525" b="1143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E8657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437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C72C2" w14:textId="2964768F" w:rsidR="00E965DE" w:rsidRPr="00C639CC" w:rsidRDefault="00317487" w:rsidP="004E2C2C">
      <w:pPr>
        <w:pStyle w:val="cpParagraph"/>
      </w:pPr>
      <w:r w:rsidRPr="00C639CC">
        <w:lastRenderedPageBreak/>
        <w:t>Er</w:t>
      </w:r>
      <w:r w:rsidR="00273153" w:rsidRPr="00C639CC">
        <w:t xml:space="preserve"> </w:t>
      </w:r>
      <w:r w:rsidRPr="00C639CC">
        <w:t>bestaan</w:t>
      </w:r>
      <w:r w:rsidR="00273153" w:rsidRPr="00C639CC">
        <w:t xml:space="preserve"> </w:t>
      </w:r>
      <w:r w:rsidRPr="00C639CC">
        <w:t>meerdere</w:t>
      </w:r>
      <w:r w:rsidR="00273153" w:rsidRPr="00C639CC">
        <w:t xml:space="preserve"> </w:t>
      </w:r>
      <w:r w:rsidRPr="00C639CC">
        <w:t>referentiemodellen,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hun</w:t>
      </w:r>
      <w:r w:rsidR="00273153" w:rsidRPr="00C639CC">
        <w:t xml:space="preserve"> </w:t>
      </w:r>
      <w:r w:rsidRPr="00C639CC">
        <w:t>voor-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nadelen.</w:t>
      </w:r>
      <w:r w:rsidR="00273153" w:rsidRPr="00C639CC">
        <w:t xml:space="preserve"> </w:t>
      </w:r>
      <w:r w:rsidRPr="00C639CC">
        <w:t>Sprekende</w:t>
      </w:r>
      <w:r w:rsidR="00273153" w:rsidRPr="00C639CC">
        <w:t xml:space="preserve"> </w:t>
      </w:r>
      <w:r w:rsidRPr="00C639CC">
        <w:t>voorbeelden</w:t>
      </w:r>
      <w:r w:rsidR="00273153" w:rsidRPr="00C639CC">
        <w:t xml:space="preserve"> </w:t>
      </w:r>
      <w:r w:rsidRPr="00C639CC">
        <w:t>daarvan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Prince2</w:t>
      </w:r>
      <w:r w:rsidR="00273153" w:rsidRPr="00C639CC">
        <w:t xml:space="preserve"> </w:t>
      </w:r>
      <w:r w:rsidRPr="00C639CC">
        <w:t>(Projects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controlled</w:t>
      </w:r>
      <w:r w:rsidR="00273153" w:rsidRPr="00C639CC">
        <w:t xml:space="preserve"> </w:t>
      </w:r>
      <w:r w:rsidRPr="00C639CC">
        <w:t>environments),</w:t>
      </w:r>
      <w:r w:rsidR="00273153" w:rsidRPr="00C639CC">
        <w:t xml:space="preserve"> </w:t>
      </w:r>
      <w:r w:rsidRPr="00C639CC">
        <w:t>PMBOK</w:t>
      </w:r>
      <w:r w:rsidR="00273153" w:rsidRPr="00C639CC">
        <w:t xml:space="preserve"> </w:t>
      </w:r>
      <w:r w:rsidRPr="00C639CC">
        <w:t>(</w:t>
      </w:r>
      <w:r w:rsidR="00A07AA3" w:rsidRPr="00C639CC">
        <w:t>Projectmanagement</w:t>
      </w:r>
      <w:r w:rsidR="00273153" w:rsidRPr="00C639CC">
        <w:t xml:space="preserve"> </w:t>
      </w:r>
      <w:r w:rsidRPr="00C639CC">
        <w:t>body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knowledge),</w:t>
      </w:r>
      <w:r w:rsidR="00273153" w:rsidRPr="00C639CC">
        <w:t xml:space="preserve"> </w:t>
      </w:r>
      <w:r w:rsidRPr="00C639CC">
        <w:t>Agile.</w:t>
      </w:r>
    </w:p>
    <w:p w14:paraId="31D2E626" w14:textId="19B50AA1" w:rsidR="004E2C2C" w:rsidRPr="00C639CC" w:rsidRDefault="00317487" w:rsidP="004E2C2C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modellen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gekarakteriseerd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denkwijze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werkwijze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gebaseerd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eigenschappen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succesvol</w:t>
      </w:r>
      <w:r w:rsidR="00273153" w:rsidRPr="00C639CC">
        <w:t xml:space="preserve"> </w:t>
      </w:r>
      <w:r w:rsidRPr="00C639CC">
        <w:t>uitgevoerde</w:t>
      </w:r>
      <w:r w:rsidR="00273153" w:rsidRPr="00C639CC">
        <w:t xml:space="preserve"> </w:t>
      </w:r>
      <w:r w:rsidRPr="00C639CC">
        <w:t>projecten.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keuze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model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sterk</w:t>
      </w:r>
      <w:r w:rsidR="00273153" w:rsidRPr="00C639CC">
        <w:t xml:space="preserve"> </w:t>
      </w:r>
      <w:r w:rsidRPr="00C639CC">
        <w:t>context</w:t>
      </w:r>
      <w:r w:rsidR="00273153" w:rsidRPr="00C639CC">
        <w:t xml:space="preserve"> </w:t>
      </w:r>
      <w:r w:rsidRPr="00C639CC">
        <w:t>gebonden.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vereiste</w:t>
      </w:r>
      <w:r w:rsidR="00273153" w:rsidRPr="00C639CC">
        <w:t xml:space="preserve"> </w:t>
      </w:r>
      <w:r w:rsidRPr="00C639CC">
        <w:t>kneedbaarheid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specifieke</w:t>
      </w:r>
      <w:r w:rsidR="00273153" w:rsidRPr="00C639CC">
        <w:t xml:space="preserve"> </w:t>
      </w:r>
      <w:r w:rsidRPr="00C639CC">
        <w:t>omstandigheden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toegepast</w:t>
      </w:r>
      <w:r w:rsidR="00273153" w:rsidRPr="00C639CC">
        <w:t xml:space="preserve"> </w:t>
      </w:r>
      <w:r w:rsidRPr="00C639CC">
        <w:t>worden,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inherent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modellen.</w:t>
      </w:r>
    </w:p>
    <w:p w14:paraId="70B2EB7C" w14:textId="3E556BCD" w:rsidR="004E2C2C" w:rsidRPr="00C639CC" w:rsidRDefault="00317487" w:rsidP="004E2C2C">
      <w:pPr>
        <w:pStyle w:val="cpParagraph"/>
      </w:pPr>
      <w:r w:rsidRPr="00C639CC">
        <w:t>We</w:t>
      </w:r>
      <w:r w:rsidR="00273153" w:rsidRPr="00C639CC">
        <w:t xml:space="preserve"> </w:t>
      </w:r>
      <w:r w:rsidRPr="00C639CC">
        <w:t>vermijden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vroege</w:t>
      </w:r>
      <w:r w:rsidR="00273153" w:rsidRPr="00C639CC">
        <w:t xml:space="preserve"> </w:t>
      </w:r>
      <w:r w:rsidRPr="00C639CC">
        <w:t>stadium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bestuderen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="003B46BA" w:rsidRPr="00C639CC">
        <w:t>p</w:t>
      </w:r>
      <w:r w:rsidRPr="00C639CC">
        <w:t>roject</w:t>
      </w:r>
      <w:r w:rsidR="003B46BA" w:rsidRPr="00C639CC">
        <w:t>m</w:t>
      </w:r>
      <w:r w:rsidRPr="00C639CC">
        <w:t>anagement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model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kiezen,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instantie</w:t>
      </w:r>
      <w:r w:rsidR="00273153" w:rsidRPr="00C639CC">
        <w:t xml:space="preserve"> </w:t>
      </w:r>
      <w:r w:rsidRPr="00C639CC">
        <w:t>abstractie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maken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="005D3110" w:rsidRPr="00C639CC">
        <w:t>industriestandaards</w:t>
      </w:r>
      <w:r w:rsidRPr="00C639CC">
        <w:t>.</w:t>
      </w:r>
    </w:p>
    <w:p w14:paraId="64F769AE" w14:textId="1459C016" w:rsidR="004E2C2C" w:rsidRPr="00C639CC" w:rsidRDefault="00317487" w:rsidP="004E2C2C">
      <w:pPr>
        <w:pStyle w:val="cpParagraph"/>
      </w:pPr>
      <w:r w:rsidRPr="00C639CC">
        <w:t>Na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bespreken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algemene</w:t>
      </w:r>
      <w:r w:rsidR="00273153" w:rsidRPr="00C639CC">
        <w:t xml:space="preserve"> </w:t>
      </w:r>
      <w:r w:rsidRPr="00C639CC">
        <w:t>principes,</w:t>
      </w:r>
      <w:r w:rsidR="00273153" w:rsidRPr="00C639CC">
        <w:t xml:space="preserve"> </w:t>
      </w:r>
      <w:r w:rsidRPr="00C639CC">
        <w:t>zoomen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Agile</w:t>
      </w:r>
      <w:r w:rsidR="00273153" w:rsidRPr="00C639CC">
        <w:t xml:space="preserve"> </w:t>
      </w:r>
      <w:r w:rsidRPr="00C639CC">
        <w:t>model,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specifiek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aanpak.</w:t>
      </w:r>
    </w:p>
    <w:p w14:paraId="3F890E81" w14:textId="3128EC92" w:rsidR="004E2C2C" w:rsidRPr="00C639CC" w:rsidRDefault="00317487" w:rsidP="004E2C2C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voordeel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model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verzameling</w:t>
      </w:r>
      <w:r w:rsidR="00273153" w:rsidRPr="00C639CC">
        <w:t xml:space="preserve"> </w:t>
      </w:r>
      <w:r w:rsidRPr="00C639CC">
        <w:t>definities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aangereikt.</w:t>
      </w:r>
    </w:p>
    <w:p w14:paraId="0CEEF7BB" w14:textId="70AF6884" w:rsidR="004E2C2C" w:rsidRPr="00C639CC" w:rsidRDefault="00317487" w:rsidP="004E2C2C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definities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telkens</w:t>
      </w:r>
      <w:r w:rsidR="00273153" w:rsidRPr="00C639CC">
        <w:t xml:space="preserve"> </w:t>
      </w:r>
      <w:r w:rsidRPr="00C639CC">
        <w:t>opnieuw</w:t>
      </w:r>
      <w:r w:rsidR="00273153" w:rsidRPr="00C639CC">
        <w:t xml:space="preserve"> </w:t>
      </w:r>
      <w:r w:rsidRPr="00C639CC">
        <w:t>uitgevonden</w:t>
      </w:r>
      <w:r w:rsidR="00273153" w:rsidRPr="00C639CC">
        <w:t xml:space="preserve"> </w:t>
      </w:r>
      <w:r w:rsidRPr="00C639CC">
        <w:t>worden.</w:t>
      </w:r>
    </w:p>
    <w:p w14:paraId="553255B3" w14:textId="422473D6" w:rsidR="004E2C2C" w:rsidRPr="00C639CC" w:rsidRDefault="004E2C2C" w:rsidP="004E2C2C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project?</w:t>
      </w:r>
    </w:p>
    <w:p w14:paraId="0A8845DF" w14:textId="1F527542" w:rsidR="004E2C2C" w:rsidRPr="00C639CC" w:rsidRDefault="004E2C2C" w:rsidP="004E2C2C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doelstelling?</w:t>
      </w:r>
    </w:p>
    <w:p w14:paraId="5F44306A" w14:textId="293FEB46" w:rsidR="004E2C2C" w:rsidRPr="00C639CC" w:rsidRDefault="004E2C2C" w:rsidP="004E2C2C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vereiste?</w:t>
      </w:r>
    </w:p>
    <w:p w14:paraId="3190A8C6" w14:textId="77777777" w:rsidR="004E2C2C" w:rsidRPr="00C639CC" w:rsidRDefault="004E2C2C" w:rsidP="004E2C2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099784A" w14:textId="6AA9DE39" w:rsidR="003B46BA" w:rsidRPr="00C639CC" w:rsidRDefault="00317487" w:rsidP="004E2C2C">
      <w:pPr>
        <w:pStyle w:val="cpParagraph"/>
      </w:pPr>
      <w:r w:rsidRPr="00C639CC">
        <w:t>Ze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hetzelfde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bedrijf,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zelfs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bedrijven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hetzelfde</w:t>
      </w:r>
      <w:r w:rsidR="00273153" w:rsidRPr="00C639CC">
        <w:t xml:space="preserve"> </w:t>
      </w:r>
      <w:r w:rsidRPr="00C639CC">
        <w:t>model</w:t>
      </w:r>
      <w:r w:rsidR="00273153" w:rsidRPr="00C639CC">
        <w:t xml:space="preserve"> </w:t>
      </w:r>
      <w:r w:rsidRPr="00C639CC">
        <w:t>hanteren.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geldigheid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gekozen</w:t>
      </w:r>
      <w:r w:rsidR="00273153" w:rsidRPr="00C639CC">
        <w:t xml:space="preserve"> </w:t>
      </w:r>
      <w:r w:rsidRPr="00C639CC">
        <w:t>oplossing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steeds</w:t>
      </w:r>
      <w:r w:rsidR="00273153" w:rsidRPr="00C639CC">
        <w:t xml:space="preserve"> </w:t>
      </w:r>
      <w:r w:rsidRPr="00C639CC">
        <w:t>getoetst.</w:t>
      </w:r>
      <w:r w:rsidR="00273153" w:rsidRPr="00C639CC">
        <w:t xml:space="preserve"> </w:t>
      </w:r>
      <w:r w:rsidRPr="00C639CC">
        <w:t>Regelmatig</w:t>
      </w:r>
      <w:r w:rsidR="00273153" w:rsidRPr="00C639CC">
        <w:t xml:space="preserve"> </w:t>
      </w:r>
      <w:r w:rsidRPr="00C639CC">
        <w:t>bijsturen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basis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metingen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rapportering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noodzaak.</w:t>
      </w:r>
    </w:p>
    <w:p w14:paraId="06307D5C" w14:textId="4944E420" w:rsidR="00E965DE" w:rsidRPr="00C639CC" w:rsidRDefault="00317487" w:rsidP="00FB343E">
      <w:pPr>
        <w:pStyle w:val="Heading2"/>
      </w:pPr>
      <w:r w:rsidRPr="00C639CC">
        <w:t>Modellen</w:t>
      </w:r>
      <w:r w:rsidR="00273153" w:rsidRPr="00C639CC">
        <w:t xml:space="preserve"> </w:t>
      </w:r>
      <w:r w:rsidRPr="00C639CC">
        <w:t>hebben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beperkingen.</w:t>
      </w:r>
    </w:p>
    <w:p w14:paraId="4E970E75" w14:textId="184D65F9" w:rsidR="00E965DE" w:rsidRPr="00C639CC" w:rsidRDefault="00317487" w:rsidP="004E2C2C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model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slechts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benadering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werkelijkheid.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wereld</w:t>
      </w:r>
      <w:r w:rsidR="00273153" w:rsidRPr="00C639CC">
        <w:t xml:space="preserve"> </w:t>
      </w:r>
      <w:r w:rsidRPr="00C639CC">
        <w:t>wijzigt</w:t>
      </w:r>
      <w:r w:rsidR="00273153" w:rsidRPr="00C639CC">
        <w:t xml:space="preserve"> </w:t>
      </w:r>
      <w:r w:rsidRPr="00C639CC">
        <w:t>sterk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snel.</w:t>
      </w:r>
      <w:r w:rsidR="00273153" w:rsidRPr="00C639CC">
        <w:t xml:space="preserve"> </w:t>
      </w:r>
      <w:r w:rsidRPr="00C639CC">
        <w:t>Daarom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modellen</w:t>
      </w:r>
      <w:r w:rsidR="00273153" w:rsidRPr="00C639CC">
        <w:t xml:space="preserve"> </w:t>
      </w:r>
      <w:r w:rsidRPr="00C639CC">
        <w:t>best</w:t>
      </w:r>
      <w:r w:rsidR="00273153" w:rsidRPr="00C639CC">
        <w:t xml:space="preserve"> </w:t>
      </w:r>
      <w:r w:rsidRPr="00C639CC">
        <w:t>bewust</w:t>
      </w:r>
      <w:r w:rsidR="00273153" w:rsidRPr="00C639CC">
        <w:t xml:space="preserve"> </w:t>
      </w:r>
      <w:r w:rsidRPr="00C639CC">
        <w:t>toegepast,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bijgestuurd</w:t>
      </w:r>
      <w:r w:rsidR="00273153" w:rsidRPr="00C639CC">
        <w:t xml:space="preserve"> </w:t>
      </w:r>
      <w:r w:rsidRPr="00C639CC">
        <w:t>waar</w:t>
      </w:r>
      <w:r w:rsidR="00273153" w:rsidRPr="00C639CC">
        <w:t xml:space="preserve"> </w:t>
      </w:r>
      <w:r w:rsidRPr="00C639CC">
        <w:t>relevant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noodzakelijk.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bedoeling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model</w:t>
      </w:r>
      <w:r w:rsidR="00273153" w:rsidRPr="00C639CC">
        <w:t xml:space="preserve"> </w:t>
      </w:r>
      <w:r w:rsidRPr="00C639CC">
        <w:t>strikt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toegepast,</w:t>
      </w:r>
      <w:r w:rsidR="00273153" w:rsidRPr="00C639CC">
        <w:t xml:space="preserve"> </w:t>
      </w:r>
      <w:r w:rsidRPr="00C639CC">
        <w:t>omwille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model</w:t>
      </w:r>
      <w:r w:rsidR="00273153" w:rsidRPr="00C639CC">
        <w:t xml:space="preserve"> </w:t>
      </w:r>
      <w:r w:rsidRPr="00C639CC">
        <w:t>zelf.</w:t>
      </w:r>
    </w:p>
    <w:p w14:paraId="3320FE60" w14:textId="1EE3CAD6" w:rsidR="003B46BA" w:rsidRPr="00C639CC" w:rsidRDefault="00317487" w:rsidP="004E2C2C">
      <w:pPr>
        <w:pStyle w:val="cpParagraph"/>
      </w:pPr>
      <w:r w:rsidRPr="00C639CC">
        <w:t>Modellen</w:t>
      </w:r>
      <w:r w:rsidR="00273153" w:rsidRPr="00C639CC">
        <w:t xml:space="preserve"> </w:t>
      </w:r>
      <w:r w:rsidRPr="00C639CC">
        <w:t>geven</w:t>
      </w:r>
      <w:r w:rsidR="00273153" w:rsidRPr="00C639CC">
        <w:t xml:space="preserve"> </w:t>
      </w:r>
      <w:r w:rsidRPr="00C639CC">
        <w:t>zelden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paskla</w:t>
      </w:r>
      <w:r w:rsidR="004E2C2C" w:rsidRPr="00C639CC">
        <w:t>a</w:t>
      </w:r>
      <w:r w:rsidRPr="00C639CC">
        <w:t>r</w:t>
      </w:r>
      <w:r w:rsidR="00273153" w:rsidRPr="00C639CC">
        <w:t xml:space="preserve"> </w:t>
      </w:r>
      <w:r w:rsidRPr="00C639CC">
        <w:t>antwoord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specifieke</w:t>
      </w:r>
      <w:r w:rsidR="00273153" w:rsidRPr="00C639CC">
        <w:t xml:space="preserve"> </w:t>
      </w:r>
      <w:r w:rsidRPr="00C639CC">
        <w:t>context.</w:t>
      </w:r>
      <w:r w:rsidR="00273153" w:rsidRPr="00C639CC">
        <w:t xml:space="preserve"> </w:t>
      </w:r>
      <w:r w:rsidRPr="00C639CC">
        <w:t>Daarom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nodig</w:t>
      </w:r>
      <w:r w:rsidR="00273153" w:rsidRPr="00C639CC">
        <w:t xml:space="preserve"> </w:t>
      </w:r>
      <w:r w:rsidRPr="00C639CC">
        <w:t>steeds</w:t>
      </w:r>
      <w:r w:rsidR="00273153" w:rsidRPr="00C639CC">
        <w:t xml:space="preserve"> </w:t>
      </w:r>
      <w:r w:rsidRPr="00C639CC">
        <w:t>na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gesuggereerde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werkt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eigen</w:t>
      </w:r>
      <w:r w:rsidR="00273153" w:rsidRPr="00C639CC">
        <w:t xml:space="preserve"> </w:t>
      </w:r>
      <w:r w:rsidRPr="00C639CC">
        <w:t>omgeving.</w:t>
      </w:r>
    </w:p>
    <w:p w14:paraId="1BB13D8E" w14:textId="13AB2DBF" w:rsidR="00317487" w:rsidRPr="00C639CC" w:rsidRDefault="00317487" w:rsidP="004E2C2C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uiteindelijk</w:t>
      </w:r>
      <w:r w:rsidR="00273153" w:rsidRPr="00C639CC">
        <w:t xml:space="preserve"> </w:t>
      </w:r>
      <w:r w:rsidRPr="00C639CC">
        <w:t>doel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model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ervoor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zorgen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iedere</w:t>
      </w:r>
      <w:r w:rsidR="00273153" w:rsidRPr="00C639CC">
        <w:t xml:space="preserve"> </w:t>
      </w:r>
      <w:r w:rsidRPr="00C639CC">
        <w:t>betrokkene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dezelfde</w:t>
      </w:r>
      <w:r w:rsidR="00273153" w:rsidRPr="00C639CC">
        <w:t xml:space="preserve"> </w:t>
      </w:r>
      <w:r w:rsidRPr="00C639CC">
        <w:t>golflengte</w:t>
      </w:r>
      <w:r w:rsidR="00273153" w:rsidRPr="00C639CC">
        <w:t xml:space="preserve"> </w:t>
      </w:r>
      <w:r w:rsidRPr="00C639CC">
        <w:t>communiceert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werkt.</w:t>
      </w:r>
    </w:p>
    <w:p w14:paraId="79933105" w14:textId="036027E8" w:rsidR="00317487" w:rsidRPr="00C639CC" w:rsidRDefault="00317487" w:rsidP="00FB343E">
      <w:pPr>
        <w:pStyle w:val="Heading2"/>
      </w:pPr>
      <w:r w:rsidRPr="00C639CC">
        <w:t>Keuze</w:t>
      </w:r>
      <w:r w:rsidR="00273153" w:rsidRPr="00C639CC">
        <w:t xml:space="preserve"> </w:t>
      </w:r>
      <w:r w:rsidRPr="00C639CC">
        <w:t>Werkvorm</w:t>
      </w:r>
    </w:p>
    <w:p w14:paraId="40AFFD61" w14:textId="7077F3F3" w:rsidR="004E2C2C" w:rsidRPr="00C639CC" w:rsidRDefault="00317487" w:rsidP="004E2C2C">
      <w:pPr>
        <w:pStyle w:val="cpParagraph"/>
      </w:pPr>
      <w:r w:rsidRPr="00C639CC">
        <w:t>Projectmatig</w:t>
      </w:r>
      <w:r w:rsidR="00273153" w:rsidRPr="00C639CC">
        <w:t xml:space="preserve"> </w:t>
      </w:r>
      <w:r w:rsidRPr="00C639CC">
        <w:t>werken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methode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uitwerken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opdrachten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beheersbare</w:t>
      </w:r>
      <w:r w:rsidR="00273153" w:rsidRPr="00C639CC">
        <w:t xml:space="preserve"> </w:t>
      </w:r>
      <w:r w:rsidRPr="00C639CC">
        <w:t>wijze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laten</w:t>
      </w:r>
      <w:r w:rsidR="00273153" w:rsidRPr="00C639CC">
        <w:t xml:space="preserve"> </w:t>
      </w:r>
      <w:r w:rsidRPr="00C639CC">
        <w:t>verlopen.</w:t>
      </w:r>
    </w:p>
    <w:p w14:paraId="2A1B29BD" w14:textId="20B0B644" w:rsidR="004E2C2C" w:rsidRPr="00C639CC" w:rsidRDefault="00317487" w:rsidP="004E2C2C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vraag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stelt</w:t>
      </w:r>
      <w:r w:rsidR="00273153" w:rsidRPr="00C639CC">
        <w:t xml:space="preserve"> </w:t>
      </w:r>
      <w:r w:rsidRPr="00C639CC">
        <w:t>is:</w:t>
      </w:r>
    </w:p>
    <w:p w14:paraId="211265B1" w14:textId="7DD5A826" w:rsidR="004E2C2C" w:rsidRPr="00C639CC" w:rsidRDefault="004E2C2C" w:rsidP="004E2C2C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soort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dit</w:t>
      </w:r>
      <w:r w:rsidRPr="00C639CC">
        <w:rPr>
          <w:lang w:val="nl-BE"/>
        </w:rPr>
        <w:t>?</w:t>
      </w:r>
    </w:p>
    <w:p w14:paraId="7DCAA188" w14:textId="23F072BA" w:rsidR="003B46BA" w:rsidRPr="00C639CC" w:rsidRDefault="004E2C2C" w:rsidP="004E2C2C">
      <w:pPr>
        <w:pStyle w:val="cpPoint"/>
        <w:rPr>
          <w:lang w:val="nl-BE"/>
        </w:rPr>
      </w:pPr>
      <w:r w:rsidRPr="00C639CC">
        <w:rPr>
          <w:lang w:val="nl-BE"/>
        </w:rPr>
        <w:t>L</w:t>
      </w:r>
      <w:r w:rsidR="00317487" w:rsidRPr="00C639CC">
        <w:rPr>
          <w:lang w:val="nl-BE"/>
        </w:rPr>
        <w:t>eent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projectmatige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aanpak?</w:t>
      </w:r>
    </w:p>
    <w:p w14:paraId="400514A0" w14:textId="77777777" w:rsidR="004E2C2C" w:rsidRPr="00C639CC" w:rsidRDefault="004E2C2C" w:rsidP="004E2C2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9813C99" w14:textId="5D31A206" w:rsidR="00317487" w:rsidRPr="00C639CC" w:rsidRDefault="00317487" w:rsidP="004E2C2C">
      <w:pPr>
        <w:pStyle w:val="cpParagraph"/>
      </w:pPr>
      <w:r w:rsidRPr="00C639CC">
        <w:t>Stel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vakantie</w:t>
      </w:r>
      <w:r w:rsidR="00273153" w:rsidRPr="00C639CC">
        <w:t xml:space="preserve"> </w:t>
      </w:r>
      <w:r w:rsidRPr="00C639CC">
        <w:t>wil</w:t>
      </w:r>
      <w:r w:rsidR="00273153" w:rsidRPr="00C639CC">
        <w:t xml:space="preserve"> </w:t>
      </w:r>
      <w:r w:rsidRPr="00C639CC">
        <w:t>gaan.</w:t>
      </w:r>
      <w:r w:rsidR="00273153" w:rsidRPr="00C639CC">
        <w:t xml:space="preserve"> </w:t>
      </w:r>
      <w:r w:rsidRPr="00C639CC">
        <w:t>Hoe</w:t>
      </w:r>
      <w:r w:rsidR="00273153" w:rsidRPr="00C639CC">
        <w:t xml:space="preserve"> </w:t>
      </w:r>
      <w:r w:rsidRPr="00C639CC">
        <w:t>doe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dat?</w:t>
      </w:r>
    </w:p>
    <w:p w14:paraId="566A844D" w14:textId="331FD329" w:rsidR="00CE71B5" w:rsidRPr="00C639CC" w:rsidRDefault="00CE71B5" w:rsidP="00FB343E">
      <w:pPr>
        <w:pStyle w:val="Heading3"/>
      </w:pPr>
      <w:r w:rsidRPr="00C639CC">
        <w:t>Routinematig</w:t>
      </w:r>
    </w:p>
    <w:p w14:paraId="7A307B46" w14:textId="372457C1" w:rsidR="00E965DE" w:rsidRPr="00C639CC" w:rsidRDefault="00317487" w:rsidP="004E2C2C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hebt</w:t>
      </w:r>
      <w:r w:rsidR="00273153" w:rsidRPr="00C639CC">
        <w:t xml:space="preserve"> </w:t>
      </w:r>
      <w:r w:rsidRPr="00C639CC">
        <w:t>mensen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liefst</w:t>
      </w:r>
      <w:r w:rsidR="00273153" w:rsidRPr="00C639CC">
        <w:t xml:space="preserve"> </w:t>
      </w:r>
      <w:r w:rsidRPr="00C639CC">
        <w:t>elke</w:t>
      </w:r>
      <w:r w:rsidR="00273153" w:rsidRPr="00C639CC">
        <w:t xml:space="preserve"> </w:t>
      </w:r>
      <w:r w:rsidRPr="00C639CC">
        <w:t>vakantie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bekende</w:t>
      </w:r>
      <w:r w:rsidR="00273153" w:rsidRPr="00C639CC">
        <w:t xml:space="preserve"> </w:t>
      </w:r>
      <w:r w:rsidRPr="00C639CC">
        <w:t>omgeving</w:t>
      </w:r>
      <w:r w:rsidR="00273153" w:rsidRPr="00C639CC">
        <w:t xml:space="preserve"> </w:t>
      </w:r>
      <w:r w:rsidRPr="00C639CC">
        <w:t>reizen,</w:t>
      </w:r>
      <w:r w:rsidR="00273153" w:rsidRPr="00C639CC">
        <w:t xml:space="preserve"> </w:t>
      </w:r>
      <w:r w:rsidRPr="00C639CC">
        <w:t>waar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verrassingen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vrezen,</w:t>
      </w:r>
      <w:r w:rsidR="00273153" w:rsidRPr="00C639CC">
        <w:t xml:space="preserve"> </w:t>
      </w:r>
      <w:r w:rsidRPr="00C639CC">
        <w:t>waar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omgeving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kennen.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onbekende</w:t>
      </w:r>
      <w:r w:rsidR="00273153" w:rsidRPr="00C639CC">
        <w:t xml:space="preserve"> </w:t>
      </w:r>
      <w:r w:rsidRPr="00C639CC">
        <w:t>trekt</w:t>
      </w:r>
      <w:r w:rsidR="00273153" w:rsidRPr="00C639CC">
        <w:t xml:space="preserve"> </w:t>
      </w:r>
      <w:r w:rsidRPr="00C639CC">
        <w:t>hen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aan,</w:t>
      </w:r>
      <w:r w:rsidR="00273153" w:rsidRPr="00C639CC">
        <w:t xml:space="preserve"> </w:t>
      </w:r>
      <w:r w:rsidRPr="00C639CC">
        <w:t>integendeel.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kiezen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jaar</w:t>
      </w:r>
      <w:r w:rsidR="00273153" w:rsidRPr="00C639CC">
        <w:t xml:space="preserve"> </w:t>
      </w:r>
      <w:r w:rsidRPr="00C639CC">
        <w:t>opnieuw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vaste</w:t>
      </w:r>
      <w:r w:rsidR="00273153" w:rsidRPr="00C639CC">
        <w:t xml:space="preserve"> </w:t>
      </w:r>
      <w:r w:rsidRPr="00C639CC">
        <w:t>bestemming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gaan,</w:t>
      </w:r>
      <w:r w:rsidR="00273153" w:rsidRPr="00C639CC">
        <w:t xml:space="preserve"> </w:t>
      </w:r>
      <w:r w:rsidRPr="00C639CC">
        <w:t>volgens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vaste</w:t>
      </w:r>
      <w:r w:rsidR="00273153" w:rsidRPr="00C639CC">
        <w:t xml:space="preserve"> </w:t>
      </w:r>
      <w:r w:rsidRPr="00C639CC">
        <w:t>route.</w:t>
      </w:r>
    </w:p>
    <w:p w14:paraId="6C43D564" w14:textId="3B395448" w:rsidR="00E965DE" w:rsidRPr="00C639CC" w:rsidRDefault="00317487" w:rsidP="004E2C2C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neemt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dezelfde</w:t>
      </w:r>
      <w:r w:rsidR="00273153" w:rsidRPr="00C639CC">
        <w:t xml:space="preserve"> </w:t>
      </w:r>
      <w:r w:rsidRPr="00C639CC">
        <w:t>spullen</w:t>
      </w:r>
      <w:r w:rsidR="00273153" w:rsidRPr="00C639CC">
        <w:t xml:space="preserve"> </w:t>
      </w:r>
      <w:r w:rsidRPr="00C639CC">
        <w:t>mee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vorig</w:t>
      </w:r>
      <w:r w:rsidR="00273153" w:rsidRPr="00C639CC">
        <w:t xml:space="preserve"> </w:t>
      </w:r>
      <w:r w:rsidRPr="00C639CC">
        <w:t>jaar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plant</w:t>
      </w:r>
      <w:r w:rsidR="00273153" w:rsidRPr="00C639CC">
        <w:t xml:space="preserve"> </w:t>
      </w:r>
      <w:r w:rsidRPr="00C639CC">
        <w:t>dezelfde</w:t>
      </w:r>
      <w:r w:rsidR="00273153" w:rsidRPr="00C639CC">
        <w:t xml:space="preserve"> </w:t>
      </w:r>
      <w:r w:rsidRPr="00C639CC">
        <w:t>uitstapjes.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tijdbesteding</w:t>
      </w:r>
      <w:r w:rsidR="00273153" w:rsidRPr="00C639CC">
        <w:t xml:space="preserve"> </w:t>
      </w:r>
      <w:r w:rsidRPr="00C639CC">
        <w:t>ken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voorhand,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zal</w:t>
      </w:r>
      <w:r w:rsidR="00273153" w:rsidRPr="00C639CC">
        <w:t xml:space="preserve"> </w:t>
      </w:r>
      <w:r w:rsidRPr="00C639CC">
        <w:t>weinig</w:t>
      </w:r>
      <w:r w:rsidR="00273153" w:rsidRPr="00C639CC">
        <w:t xml:space="preserve"> </w:t>
      </w:r>
      <w:r w:rsidRPr="00C639CC">
        <w:t>variatie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zitten.</w:t>
      </w:r>
    </w:p>
    <w:p w14:paraId="11C50400" w14:textId="08E0B348" w:rsidR="004E2C2C" w:rsidRPr="00C639CC" w:rsidRDefault="00317487" w:rsidP="004E2C2C">
      <w:pPr>
        <w:pStyle w:val="cpParagraph"/>
      </w:pPr>
      <w:r w:rsidRPr="00C639CC">
        <w:t>Voorbeeld: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jaarlijkse</w:t>
      </w:r>
      <w:r w:rsidR="00273153" w:rsidRPr="00C639CC">
        <w:t xml:space="preserve"> </w:t>
      </w:r>
      <w:r w:rsidRPr="00C639CC">
        <w:t>vakantie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dezelfde</w:t>
      </w:r>
      <w:r w:rsidR="00273153" w:rsidRPr="00C639CC">
        <w:t xml:space="preserve"> </w:t>
      </w:r>
      <w:r w:rsidRPr="00C639CC">
        <w:t>vakantiewoning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kust.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kijkt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al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opnieuw</w:t>
      </w:r>
      <w:r w:rsidR="00273153" w:rsidRPr="00C639CC">
        <w:t xml:space="preserve"> </w:t>
      </w:r>
      <w:r w:rsidRPr="00C639CC">
        <w:t>contact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hebben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buren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vorige</w:t>
      </w:r>
      <w:r w:rsidR="00273153" w:rsidRPr="00C639CC">
        <w:t xml:space="preserve"> </w:t>
      </w:r>
      <w:r w:rsidRPr="00C639CC">
        <w:t>vakantie.</w:t>
      </w:r>
    </w:p>
    <w:p w14:paraId="5DFE82DC" w14:textId="1A67381E" w:rsidR="00317487" w:rsidRPr="00C639CC" w:rsidRDefault="00317487" w:rsidP="00F941F9">
      <w:pPr>
        <w:pStyle w:val="cpParagraph"/>
        <w:rPr>
          <w:rStyle w:val="cpValop"/>
        </w:rPr>
      </w:pPr>
      <w:r w:rsidRPr="00C639CC">
        <w:rPr>
          <w:rStyle w:val="cpValop"/>
        </w:rPr>
        <w:t>Dit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kunnen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we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een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Routinematige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aanpak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noemen.</w:t>
      </w:r>
    </w:p>
    <w:p w14:paraId="158B08E8" w14:textId="7F128623" w:rsidR="00CE71B5" w:rsidRPr="00C639CC" w:rsidRDefault="00CE71B5" w:rsidP="00FB343E">
      <w:pPr>
        <w:pStyle w:val="Heading3"/>
      </w:pPr>
      <w:r w:rsidRPr="00C639CC">
        <w:lastRenderedPageBreak/>
        <w:t>Improvisatie</w:t>
      </w:r>
    </w:p>
    <w:p w14:paraId="37A5202E" w14:textId="00FE13FA" w:rsidR="00F941F9" w:rsidRPr="00C639CC" w:rsidRDefault="00317487" w:rsidP="00F941F9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hebt</w:t>
      </w:r>
      <w:r w:rsidR="00273153" w:rsidRPr="00C639CC">
        <w:t xml:space="preserve"> </w:t>
      </w:r>
      <w:r w:rsidRPr="00C639CC">
        <w:t>natuurlijk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avonturiers</w:t>
      </w:r>
      <w:r w:rsidR="00273153" w:rsidRPr="00C639CC">
        <w:t xml:space="preserve"> </w:t>
      </w:r>
      <w:r w:rsidRPr="00C639CC">
        <w:t>onder</w:t>
      </w:r>
      <w:r w:rsidR="00273153" w:rsidRPr="00C639CC">
        <w:t xml:space="preserve"> </w:t>
      </w:r>
      <w:r w:rsidRPr="00C639CC">
        <w:t>ons,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reizen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avontuur</w:t>
      </w:r>
      <w:r w:rsidR="00273153" w:rsidRPr="00C639CC">
        <w:t xml:space="preserve"> </w:t>
      </w:r>
      <w:r w:rsidRPr="00C639CC">
        <w:t>maken.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leggen</w:t>
      </w:r>
      <w:r w:rsidR="00273153" w:rsidRPr="00C639CC">
        <w:t xml:space="preserve"> </w:t>
      </w:r>
      <w:r w:rsidRPr="00C639CC">
        <w:t>weinig</w:t>
      </w:r>
      <w:r w:rsidR="00273153" w:rsidRPr="00C639CC">
        <w:t xml:space="preserve"> </w:t>
      </w:r>
      <w:r w:rsidRPr="00C639CC">
        <w:t>vast,</w:t>
      </w:r>
      <w:r w:rsidR="00273153" w:rsidRPr="00C639CC">
        <w:t xml:space="preserve"> </w:t>
      </w:r>
      <w:r w:rsidRPr="00C639CC">
        <w:t>leven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beleven</w:t>
      </w:r>
      <w:r w:rsidR="00273153" w:rsidRPr="00C639CC">
        <w:t xml:space="preserve"> </w:t>
      </w:r>
      <w:r w:rsidRPr="00C639CC">
        <w:t>dag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dag,</w:t>
      </w:r>
      <w:r w:rsidR="00273153" w:rsidRPr="00C639CC">
        <w:t xml:space="preserve"> </w:t>
      </w:r>
      <w:r w:rsidRPr="00C639CC">
        <w:t>komen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onbekende</w:t>
      </w:r>
      <w:r w:rsidR="00273153" w:rsidRPr="00C639CC">
        <w:t xml:space="preserve"> </w:t>
      </w:r>
      <w:r w:rsidRPr="00C639CC">
        <w:t>paden,</w:t>
      </w:r>
      <w:r w:rsidR="00273153" w:rsidRPr="00C639CC">
        <w:t xml:space="preserve"> </w:t>
      </w:r>
      <w:r w:rsidRPr="00C639CC">
        <w:t>hebben</w:t>
      </w:r>
      <w:r w:rsidR="00273153" w:rsidRPr="00C639CC">
        <w:t xml:space="preserve"> </w:t>
      </w:r>
      <w:r w:rsidRPr="00C639CC">
        <w:t>veel</w:t>
      </w:r>
      <w:r w:rsidR="00273153" w:rsidRPr="00C639CC">
        <w:t xml:space="preserve"> </w:t>
      </w:r>
      <w:r w:rsidRPr="00C639CC">
        <w:t>onverwachte</w:t>
      </w:r>
      <w:r w:rsidR="00273153" w:rsidRPr="00C639CC">
        <w:t xml:space="preserve"> </w:t>
      </w:r>
      <w:r w:rsidRPr="00C639CC">
        <w:t>ontmoetingen.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hun</w:t>
      </w:r>
      <w:r w:rsidR="00273153" w:rsidRPr="00C639CC">
        <w:t xml:space="preserve"> </w:t>
      </w:r>
      <w:r w:rsidRPr="00C639CC">
        <w:t>grootste</w:t>
      </w:r>
      <w:r w:rsidR="00273153" w:rsidRPr="00C639CC">
        <w:t xml:space="preserve"> </w:t>
      </w:r>
      <w:r w:rsidRPr="00C639CC">
        <w:t>bekommernis.</w:t>
      </w:r>
    </w:p>
    <w:p w14:paraId="36DEA240" w14:textId="1AC14E71" w:rsidR="00F941F9" w:rsidRPr="00C639CC" w:rsidRDefault="00317487" w:rsidP="00F941F9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maakt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last</w:t>
      </w:r>
      <w:r w:rsidR="00273153" w:rsidRPr="00C639CC">
        <w:t xml:space="preserve"> </w:t>
      </w:r>
      <w:r w:rsidRPr="00C639CC">
        <w:t>minute</w:t>
      </w:r>
      <w:r w:rsidR="00273153" w:rsidRPr="00C639CC">
        <w:t xml:space="preserve"> </w:t>
      </w:r>
      <w:r w:rsidRPr="00C639CC">
        <w:t>verrassingstocht</w:t>
      </w:r>
      <w:r w:rsidR="00273153" w:rsidRPr="00C639CC">
        <w:t xml:space="preserve"> </w:t>
      </w:r>
      <w:r w:rsidRPr="00C639CC">
        <w:t>van.</w:t>
      </w:r>
      <w:r w:rsidR="00273153" w:rsidRPr="00C639CC">
        <w:t xml:space="preserve"> </w:t>
      </w:r>
      <w:r w:rsidRPr="00C639CC">
        <w:t>Waar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naartoe</w:t>
      </w:r>
      <w:r w:rsidR="00273153" w:rsidRPr="00C639CC">
        <w:t xml:space="preserve"> </w:t>
      </w:r>
      <w:r w:rsidRPr="00C639CC">
        <w:t>trekt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doet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minder</w:t>
      </w:r>
      <w:r w:rsidR="00273153" w:rsidRPr="00C639CC">
        <w:t xml:space="preserve"> </w:t>
      </w:r>
      <w:r w:rsidRPr="00C639CC">
        <w:t>belangrijk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beleving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oorden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ontdekken,</w:t>
      </w:r>
      <w:r w:rsidR="00273153" w:rsidRPr="00C639CC">
        <w:t xml:space="preserve"> </w:t>
      </w:r>
      <w:r w:rsidRPr="00C639CC">
        <w:t>avontuur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beleven,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contacten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leggen.</w:t>
      </w:r>
      <w:r w:rsidR="00273153" w:rsidRPr="00C639CC">
        <w:t xml:space="preserve"> </w:t>
      </w:r>
      <w:r w:rsidR="00F941F9" w:rsidRPr="00C639CC">
        <w:t>J</w:t>
      </w:r>
      <w:r w:rsidRPr="00C639CC">
        <w:t>e</w:t>
      </w:r>
      <w:r w:rsidR="00273153" w:rsidRPr="00C639CC">
        <w:t xml:space="preserve"> </w:t>
      </w:r>
      <w:r w:rsidRPr="00C639CC">
        <w:t>pakt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bagage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vertrekt.</w:t>
      </w:r>
    </w:p>
    <w:p w14:paraId="566BF4B0" w14:textId="0EA3FEAC" w:rsidR="00F941F9" w:rsidRPr="00C639CC" w:rsidRDefault="00317487" w:rsidP="00F941F9">
      <w:pPr>
        <w:pStyle w:val="cpParagraph"/>
      </w:pPr>
      <w:r w:rsidRPr="00C639CC">
        <w:t>Onderweg</w:t>
      </w:r>
      <w:r w:rsidR="00273153" w:rsidRPr="00C639CC">
        <w:t xml:space="preserve"> </w:t>
      </w:r>
      <w:r w:rsidRPr="00C639CC">
        <w:t>pas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plannen</w:t>
      </w:r>
      <w:r w:rsidR="00273153" w:rsidRPr="00C639CC">
        <w:t xml:space="preserve"> </w:t>
      </w:r>
      <w:r w:rsidRPr="00C639CC">
        <w:t>aan,</w:t>
      </w:r>
      <w:r w:rsidR="00273153" w:rsidRPr="00C639CC">
        <w:t xml:space="preserve"> </w:t>
      </w:r>
      <w:r w:rsidRPr="00C639CC">
        <w:t>afhankelijk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kansen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ziet.</w:t>
      </w:r>
    </w:p>
    <w:p w14:paraId="0C01D922" w14:textId="45C87F3A" w:rsidR="00E965DE" w:rsidRPr="00C639CC" w:rsidRDefault="00317487" w:rsidP="00F941F9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geval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moeilijk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bereiden.</w:t>
      </w:r>
      <w:r w:rsidR="00273153" w:rsidRPr="00C639CC">
        <w:t xml:space="preserve"> </w:t>
      </w:r>
      <w:r w:rsidRPr="00C639CC">
        <w:t>Timing,</w:t>
      </w:r>
      <w:r w:rsidR="00273153" w:rsidRPr="00C639CC">
        <w:t xml:space="preserve"> </w:t>
      </w:r>
      <w:r w:rsidRPr="00C639CC">
        <w:t>geld,</w:t>
      </w:r>
      <w:r w:rsidR="00273153" w:rsidRPr="00C639CC">
        <w:t xml:space="preserve"> </w:t>
      </w:r>
      <w:r w:rsidRPr="00C639CC">
        <w:t>middelen,</w:t>
      </w:r>
      <w:r w:rsidR="00273153" w:rsidRPr="00C639CC">
        <w:t xml:space="preserve"> </w:t>
      </w:r>
      <w:r w:rsidRPr="00C639CC">
        <w:t>…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neemt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alles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mee,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hoop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toereikend</w:t>
      </w:r>
      <w:r w:rsidR="00273153" w:rsidRPr="00C639CC">
        <w:t xml:space="preserve"> </w:t>
      </w:r>
      <w:r w:rsidRPr="00C639CC">
        <w:t>zal</w:t>
      </w:r>
      <w:r w:rsidR="00273153" w:rsidRPr="00C639CC">
        <w:t xml:space="preserve"> </w:t>
      </w:r>
      <w:r w:rsidRPr="00C639CC">
        <w:t>zijn.</w:t>
      </w:r>
    </w:p>
    <w:p w14:paraId="6B8BEA0B" w14:textId="3A865483" w:rsidR="00F941F9" w:rsidRPr="00C639CC" w:rsidRDefault="00317487" w:rsidP="00F941F9">
      <w:pPr>
        <w:pStyle w:val="cpParagraph"/>
      </w:pPr>
      <w:r w:rsidRPr="00C639CC">
        <w:t>Voorbeeld: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rugzaktrekking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Portugal,</w:t>
      </w:r>
      <w:r w:rsidR="00273153" w:rsidRPr="00C639CC">
        <w:t xml:space="preserve"> </w:t>
      </w:r>
      <w:r w:rsidRPr="00C639CC">
        <w:t>waarbij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rondtrekken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gepland</w:t>
      </w:r>
      <w:r w:rsidR="00273153" w:rsidRPr="00C639CC">
        <w:t xml:space="preserve"> </w:t>
      </w:r>
      <w:r w:rsidRPr="00C639CC">
        <w:t>is.</w:t>
      </w:r>
    </w:p>
    <w:p w14:paraId="68B6805D" w14:textId="7C4FC60E" w:rsidR="003B46BA" w:rsidRPr="00C639CC" w:rsidRDefault="00317487" w:rsidP="00F941F9">
      <w:pPr>
        <w:pStyle w:val="cpParagraph"/>
        <w:rPr>
          <w:rStyle w:val="cpValop"/>
        </w:rPr>
      </w:pPr>
      <w:r w:rsidRPr="00C639CC">
        <w:rPr>
          <w:rStyle w:val="cpValop"/>
        </w:rPr>
        <w:t>Deze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aanpak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kunnen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we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Improvisatie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noemen.</w:t>
      </w:r>
    </w:p>
    <w:p w14:paraId="126F65D8" w14:textId="7F0F2454" w:rsidR="00CE71B5" w:rsidRPr="00C639CC" w:rsidRDefault="00CE71B5" w:rsidP="00FB343E">
      <w:pPr>
        <w:pStyle w:val="Heading3"/>
      </w:pPr>
      <w:r w:rsidRPr="00C639CC">
        <w:t>Planmatig</w:t>
      </w:r>
    </w:p>
    <w:p w14:paraId="6386FA6C" w14:textId="79E5BBBD" w:rsidR="00AA57EF" w:rsidRPr="00C639CC" w:rsidRDefault="00317487" w:rsidP="00AA57EF">
      <w:pPr>
        <w:pStyle w:val="cpParagraph"/>
      </w:pPr>
      <w:r w:rsidRPr="00C639CC">
        <w:t>Ben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iemand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alles</w:t>
      </w:r>
      <w:r w:rsidR="00273153" w:rsidRPr="00C639CC">
        <w:t xml:space="preserve"> </w:t>
      </w:r>
      <w:r w:rsidRPr="00C639CC">
        <w:t>graag</w:t>
      </w:r>
      <w:r w:rsidR="00273153" w:rsidRPr="00C639CC">
        <w:t xml:space="preserve"> </w:t>
      </w:r>
      <w:r w:rsidRPr="00C639CC">
        <w:t>onder</w:t>
      </w:r>
      <w:r w:rsidR="00273153" w:rsidRPr="00C639CC">
        <w:t xml:space="preserve"> </w:t>
      </w:r>
      <w:r w:rsidRPr="00C639CC">
        <w:t>controle</w:t>
      </w:r>
      <w:r w:rsidR="00273153" w:rsidRPr="00C639CC">
        <w:t xml:space="preserve"> </w:t>
      </w:r>
      <w:r w:rsidRPr="00C639CC">
        <w:t>heeft,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plan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wellicht</w:t>
      </w:r>
      <w:r w:rsidR="00273153" w:rsidRPr="00C639CC">
        <w:t xml:space="preserve"> </w:t>
      </w:r>
      <w:r w:rsidRPr="00C639CC">
        <w:t>geruime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voorhand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reis</w:t>
      </w:r>
      <w:r w:rsidR="00273153" w:rsidRPr="00C639CC">
        <w:t xml:space="preserve"> </w:t>
      </w:r>
      <w:r w:rsidRPr="00C639CC">
        <w:t>zorgvuldig,</w:t>
      </w:r>
      <w:r w:rsidR="00273153" w:rsidRPr="00C639CC">
        <w:t xml:space="preserve"> </w:t>
      </w:r>
      <w:r w:rsidRPr="00C639CC">
        <w:t>heb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degelijk</w:t>
      </w:r>
      <w:r w:rsidR="00273153" w:rsidRPr="00C639CC">
        <w:t xml:space="preserve"> </w:t>
      </w:r>
      <w:r w:rsidRPr="00C639CC">
        <w:t>zicht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geschat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tijdbesteding,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ander</w:t>
      </w:r>
      <w:r w:rsidR="00273153" w:rsidRPr="00C639CC">
        <w:t xml:space="preserve"> </w:t>
      </w:r>
      <w:r w:rsidRPr="00C639CC">
        <w:t>doorgesproken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familieleden,</w:t>
      </w:r>
      <w:r w:rsidR="00273153" w:rsidRPr="00C639CC">
        <w:t xml:space="preserve"> </w:t>
      </w:r>
      <w:r w:rsidRPr="00C639CC">
        <w:t>ga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risico's</w:t>
      </w:r>
      <w:r w:rsidR="00273153" w:rsidRPr="00C639CC">
        <w:t xml:space="preserve"> </w:t>
      </w:r>
      <w:r w:rsidRPr="00C639CC">
        <w:t>proberen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beperken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bijvoorbeeld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reisverzekering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nemen.</w:t>
      </w:r>
    </w:p>
    <w:p w14:paraId="068F2D28" w14:textId="73C7DA02" w:rsidR="00AA57EF" w:rsidRPr="00C639CC" w:rsidRDefault="00AA57EF" w:rsidP="00AA57EF">
      <w:pPr>
        <w:pStyle w:val="cpParagraph"/>
      </w:pPr>
      <w:r w:rsidRPr="00C639CC">
        <w:t>I</w:t>
      </w:r>
      <w:r w:rsidR="00317487" w:rsidRPr="00C639CC">
        <w:t>n</w:t>
      </w:r>
      <w:r w:rsidR="00273153" w:rsidRPr="00C639CC">
        <w:t xml:space="preserve"> </w:t>
      </w:r>
      <w:r w:rsidR="00317487" w:rsidRPr="00C639CC">
        <w:t>dit</w:t>
      </w:r>
      <w:r w:rsidR="00273153" w:rsidRPr="00C639CC">
        <w:t xml:space="preserve"> </w:t>
      </w:r>
      <w:r w:rsidR="00317487" w:rsidRPr="00C639CC">
        <w:t>geval</w:t>
      </w:r>
      <w:r w:rsidR="00273153" w:rsidRPr="00C639CC">
        <w:t xml:space="preserve"> </w:t>
      </w:r>
      <w:r w:rsidR="00317487" w:rsidRPr="00C639CC">
        <w:t>stel</w:t>
      </w:r>
      <w:r w:rsidR="00273153" w:rsidRPr="00C639CC">
        <w:t xml:space="preserve"> </w:t>
      </w:r>
      <w:r w:rsidR="00317487" w:rsidRPr="00C639CC">
        <w:t>je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meer</w:t>
      </w:r>
      <w:r w:rsidR="00273153" w:rsidRPr="00C639CC">
        <w:t xml:space="preserve"> </w:t>
      </w:r>
      <w:r w:rsidR="00317487" w:rsidRPr="00C639CC">
        <w:t>omlijnd</w:t>
      </w:r>
      <w:r w:rsidR="00273153" w:rsidRPr="00C639CC">
        <w:t xml:space="preserve"> </w:t>
      </w:r>
      <w:r w:rsidR="00317487" w:rsidRPr="00C639CC">
        <w:t>doel.</w:t>
      </w:r>
    </w:p>
    <w:p w14:paraId="4E23DAE2" w14:textId="4813EC1A" w:rsidR="00E965DE" w:rsidRPr="00C639CC" w:rsidRDefault="00AA57EF" w:rsidP="00AA57EF">
      <w:pPr>
        <w:pStyle w:val="cpParagraph"/>
      </w:pPr>
      <w:r w:rsidRPr="00C639CC">
        <w:t>Voorbeeld</w:t>
      </w:r>
      <w:r w:rsidR="00317487" w:rsidRPr="00C639CC">
        <w:t>: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verkenning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cultuur-historisch</w:t>
      </w:r>
      <w:r w:rsidR="00273153" w:rsidRPr="00C639CC">
        <w:t xml:space="preserve"> </w:t>
      </w:r>
      <w:r w:rsidR="00317487" w:rsidRPr="00C639CC">
        <w:t>interessant</w:t>
      </w:r>
      <w:r w:rsidR="00273153" w:rsidRPr="00C639CC">
        <w:t xml:space="preserve"> </w:t>
      </w:r>
      <w:r w:rsidR="00317487" w:rsidRPr="00C639CC">
        <w:t>gebied,</w:t>
      </w:r>
      <w:r w:rsidR="00273153" w:rsidRPr="00C639CC">
        <w:t xml:space="preserve"> </w:t>
      </w:r>
      <w:r w:rsidR="00317487" w:rsidRPr="00C639CC">
        <w:t>afgewisseld</w:t>
      </w:r>
      <w:r w:rsidR="00273153" w:rsidRPr="00C639CC">
        <w:t xml:space="preserve"> </w:t>
      </w:r>
      <w:r w:rsidR="00317487" w:rsidRPr="00C639CC">
        <w:t>met</w:t>
      </w:r>
      <w:r w:rsidR="00273153" w:rsidRPr="00C639CC">
        <w:t xml:space="preserve"> </w:t>
      </w:r>
      <w:r w:rsidR="00317487" w:rsidRPr="00C639CC">
        <w:t>ontspannende</w:t>
      </w:r>
      <w:r w:rsidR="00273153" w:rsidRPr="00C639CC">
        <w:t xml:space="preserve"> </w:t>
      </w:r>
      <w:r w:rsidR="00317487" w:rsidRPr="00C639CC">
        <w:t>activiteiten.</w:t>
      </w:r>
    </w:p>
    <w:p w14:paraId="352A085A" w14:textId="75D58CC2" w:rsidR="00AA57EF" w:rsidRPr="00C639CC" w:rsidRDefault="00317487" w:rsidP="00AA57EF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leidt</w:t>
      </w:r>
      <w:r w:rsidR="00273153" w:rsidRPr="00C639CC">
        <w:t xml:space="preserve"> </w:t>
      </w:r>
      <w:r w:rsidRPr="00C639CC">
        <w:t>daaruit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belangrijkste</w:t>
      </w:r>
      <w:r w:rsidR="00273153" w:rsidRPr="00C639CC">
        <w:t xml:space="preserve"> </w:t>
      </w:r>
      <w:r w:rsidRPr="00C639CC">
        <w:t>operationele</w:t>
      </w:r>
      <w:r w:rsidR="00273153" w:rsidRPr="00C639CC">
        <w:t xml:space="preserve"> </w:t>
      </w:r>
      <w:r w:rsidRPr="00C639CC">
        <w:t>eisen</w:t>
      </w:r>
      <w:r w:rsidR="00273153" w:rsidRPr="00C639CC">
        <w:t xml:space="preserve"> </w:t>
      </w:r>
      <w:r w:rsidRPr="00C639CC">
        <w:t>af</w:t>
      </w:r>
      <w:r w:rsidR="00AA57EF" w:rsidRPr="00C639CC">
        <w:t>:</w:t>
      </w:r>
    </w:p>
    <w:p w14:paraId="7F42172B" w14:textId="63751510" w:rsidR="00AA57EF" w:rsidRPr="00C639CC" w:rsidRDefault="00AA57EF" w:rsidP="00AA57EF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ccent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bezichtiging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kastelen</w:t>
      </w:r>
      <w:r w:rsidRPr="00C639CC">
        <w:rPr>
          <w:lang w:val="nl-BE"/>
        </w:rPr>
        <w:t>.</w:t>
      </w:r>
    </w:p>
    <w:p w14:paraId="3E913C74" w14:textId="46170E86" w:rsidR="00AA57EF" w:rsidRPr="00C639CC" w:rsidRDefault="00AA57EF" w:rsidP="00AA57EF">
      <w:pPr>
        <w:pStyle w:val="cpPoint"/>
        <w:rPr>
          <w:lang w:val="nl-BE"/>
        </w:rPr>
      </w:pPr>
      <w:r w:rsidRPr="00C639CC">
        <w:rPr>
          <w:lang w:val="nl-BE"/>
        </w:rPr>
        <w:t>R</w:t>
      </w:r>
      <w:r w:rsidR="00317487" w:rsidRPr="00C639CC">
        <w:rPr>
          <w:lang w:val="nl-BE"/>
        </w:rPr>
        <w:t>ustige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stranden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omgevin</w:t>
      </w:r>
      <w:r w:rsidRPr="00C639CC">
        <w:rPr>
          <w:lang w:val="nl-BE"/>
        </w:rPr>
        <w:t>g.</w:t>
      </w:r>
    </w:p>
    <w:p w14:paraId="0A22D971" w14:textId="77777777" w:rsidR="00AA57EF" w:rsidRPr="00C639CC" w:rsidRDefault="00AA57EF" w:rsidP="00AA57E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8F4A11D" w14:textId="46346843" w:rsidR="00AA57EF" w:rsidRPr="00C639CC" w:rsidRDefault="00AA57EF" w:rsidP="00AA57EF">
      <w:pPr>
        <w:pStyle w:val="cpParagraph"/>
      </w:pPr>
      <w:r w:rsidRPr="00C639CC">
        <w:t>E</w:t>
      </w:r>
      <w:r w:rsidR="00317487" w:rsidRPr="00C639CC">
        <w:t>n</w:t>
      </w:r>
      <w:r w:rsidR="00273153" w:rsidRPr="00C639CC">
        <w:t xml:space="preserve"> </w:t>
      </w:r>
      <w:r w:rsidR="00317487" w:rsidRPr="00C639CC">
        <w:t>voegt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belangrijkste</w:t>
      </w:r>
      <w:r w:rsidR="00273153" w:rsidRPr="00C639CC">
        <w:t xml:space="preserve"> </w:t>
      </w:r>
      <w:r w:rsidR="00317487" w:rsidRPr="00C639CC">
        <w:t>operationele</w:t>
      </w:r>
      <w:r w:rsidR="00273153" w:rsidRPr="00C639CC">
        <w:t xml:space="preserve"> </w:t>
      </w:r>
      <w:r w:rsidR="00317487" w:rsidRPr="00C639CC">
        <w:t>eisen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ontwerpbeperkingen</w:t>
      </w:r>
      <w:r w:rsidR="00273153" w:rsidRPr="00C639CC">
        <w:t xml:space="preserve"> </w:t>
      </w:r>
      <w:r w:rsidRPr="00C639CC">
        <w:t>toe:</w:t>
      </w:r>
    </w:p>
    <w:p w14:paraId="07674E6D" w14:textId="459DE9D7" w:rsidR="00AA57EF" w:rsidRPr="00C639CC" w:rsidRDefault="00AA57EF" w:rsidP="00AA57EF">
      <w:pPr>
        <w:pStyle w:val="cpPoint"/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inimaal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gemiddeld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zonne-uren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maand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regio</w:t>
      </w:r>
      <w:r w:rsidRPr="00C639CC">
        <w:rPr>
          <w:lang w:val="nl-BE"/>
        </w:rPr>
        <w:t>.</w:t>
      </w:r>
    </w:p>
    <w:p w14:paraId="63E14369" w14:textId="4C309822" w:rsidR="00E965DE" w:rsidRPr="00C639CC" w:rsidRDefault="00AA57EF" w:rsidP="00AA57EF">
      <w:pPr>
        <w:pStyle w:val="cpPoint"/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aximaal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zoveel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kilometer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vertrekpunt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verwijderd</w:t>
      </w:r>
      <w:r w:rsidRPr="00C639CC">
        <w:rPr>
          <w:lang w:val="nl-BE"/>
        </w:rPr>
        <w:t>.</w:t>
      </w:r>
    </w:p>
    <w:p w14:paraId="0BEF3C9B" w14:textId="77777777" w:rsidR="00AA57EF" w:rsidRPr="00C639CC" w:rsidRDefault="00AA57EF" w:rsidP="00AA57E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BE03007" w14:textId="28AE8251" w:rsidR="00AA57EF" w:rsidRPr="00C639CC" w:rsidRDefault="00317487" w:rsidP="00AA57EF">
      <w:pPr>
        <w:pStyle w:val="cpParagraph"/>
      </w:pPr>
      <w:r w:rsidRPr="00C639CC">
        <w:t>Zijn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reisgenoten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daarover</w:t>
      </w:r>
      <w:r w:rsidR="00273153" w:rsidRPr="00C639CC">
        <w:t xml:space="preserve"> </w:t>
      </w:r>
      <w:r w:rsidRPr="00C639CC">
        <w:t>eens,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stap</w:t>
      </w:r>
      <w:r w:rsidR="00273153" w:rsidRPr="00C639CC">
        <w:t xml:space="preserve"> </w:t>
      </w:r>
      <w:r w:rsidRPr="00C639CC">
        <w:t>maken:</w:t>
      </w:r>
    </w:p>
    <w:p w14:paraId="53066250" w14:textId="65E08E7D" w:rsidR="00AA57EF" w:rsidRPr="00C639CC" w:rsidRDefault="00AA57EF" w:rsidP="00AA57EF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inventariseren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alternatieve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reis</w:t>
      </w:r>
      <w:r w:rsidRPr="00C639CC">
        <w:rPr>
          <w:lang w:val="nl-BE"/>
        </w:rPr>
        <w:t>b</w:t>
      </w:r>
      <w:r w:rsidR="00317487" w:rsidRPr="00C639CC">
        <w:rPr>
          <w:lang w:val="nl-BE"/>
        </w:rPr>
        <w:t>estemmingen</w:t>
      </w:r>
      <w:r w:rsidRPr="00C639CC">
        <w:rPr>
          <w:lang w:val="nl-BE"/>
        </w:rPr>
        <w:t>.</w:t>
      </w:r>
    </w:p>
    <w:p w14:paraId="6D004E9A" w14:textId="0F86E9D0" w:rsidR="00AA57EF" w:rsidRPr="00C639CC" w:rsidRDefault="00AA57EF" w:rsidP="00AA57EF">
      <w:pPr>
        <w:pStyle w:val="cpPoint"/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behulp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kaarten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gidsen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alternatieve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routes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opstellen.</w:t>
      </w:r>
    </w:p>
    <w:p w14:paraId="500DA72D" w14:textId="77777777" w:rsidR="00AA57EF" w:rsidRPr="00C639CC" w:rsidRDefault="00AA57EF" w:rsidP="00AA57E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325D5FC" w14:textId="02424181" w:rsidR="00AA57EF" w:rsidRPr="00C639CC" w:rsidRDefault="00317487" w:rsidP="00AA57EF">
      <w:pPr>
        <w:pStyle w:val="cpParagraph"/>
      </w:pP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route</w:t>
      </w:r>
      <w:r w:rsidR="00273153" w:rsidRPr="00C639CC">
        <w:t xml:space="preserve"> </w:t>
      </w:r>
      <w:r w:rsidRPr="00C639CC">
        <w:t>gekozen,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vaststellen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nodig</w:t>
      </w:r>
      <w:r w:rsidR="00273153" w:rsidRPr="00C639CC">
        <w:t xml:space="preserve"> </w:t>
      </w:r>
      <w:r w:rsidRPr="00C639CC">
        <w:t>hebt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reis.</w:t>
      </w:r>
      <w:r w:rsidR="00273153" w:rsidRPr="00C639CC">
        <w:t xml:space="preserve"> </w:t>
      </w:r>
      <w:r w:rsidRPr="00C639CC">
        <w:t>Vervolgens</w:t>
      </w:r>
      <w:r w:rsidR="00273153" w:rsidRPr="00C639CC">
        <w:t xml:space="preserve"> </w:t>
      </w:r>
      <w:r w:rsidRPr="00C639CC">
        <w:t>schaf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noodzakelijke</w:t>
      </w:r>
      <w:r w:rsidR="00273153" w:rsidRPr="00C639CC">
        <w:t xml:space="preserve"> </w:t>
      </w:r>
      <w:r w:rsidRPr="00C639CC">
        <w:t>spullen</w:t>
      </w:r>
      <w:r w:rsidR="00273153" w:rsidRPr="00C639CC">
        <w:t xml:space="preserve"> </w:t>
      </w:r>
      <w:r w:rsidRPr="00C639CC">
        <w:t>aan,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pas</w:t>
      </w:r>
      <w:r w:rsidR="00273153" w:rsidRPr="00C639CC">
        <w:t xml:space="preserve"> </w:t>
      </w:r>
      <w:r w:rsidRPr="00C639CC">
        <w:t>stap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auto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fiets.</w:t>
      </w:r>
    </w:p>
    <w:p w14:paraId="6A29CFAA" w14:textId="0E440579" w:rsidR="00E965DE" w:rsidRPr="00C639CC" w:rsidRDefault="00317487" w:rsidP="00AA57EF">
      <w:pPr>
        <w:pStyle w:val="cpParagraph"/>
      </w:pPr>
      <w:r w:rsidRPr="00C639CC">
        <w:t>Bij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keuzemomenten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onderweg</w:t>
      </w:r>
      <w:r w:rsidR="00273153" w:rsidRPr="00C639CC">
        <w:t xml:space="preserve"> </w:t>
      </w:r>
      <w:r w:rsidRPr="00C639CC">
        <w:t>kleine</w:t>
      </w:r>
      <w:r w:rsidR="00273153" w:rsidRPr="00C639CC">
        <w:t xml:space="preserve"> </w:t>
      </w:r>
      <w:r w:rsidRPr="00C639CC">
        <w:t>wijzigingen</w:t>
      </w:r>
      <w:r w:rsidR="00273153" w:rsidRPr="00C639CC">
        <w:t xml:space="preserve"> </w:t>
      </w:r>
      <w:r w:rsidRPr="00C639CC">
        <w:t>aanbrengen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reisdoel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alles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daaruit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afgeleid.</w:t>
      </w:r>
    </w:p>
    <w:p w14:paraId="7F045F5B" w14:textId="367646C2" w:rsidR="00AA57EF" w:rsidRPr="00C639CC" w:rsidRDefault="00317487" w:rsidP="00AA57EF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aanpassingsvermogen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groter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routinematige</w:t>
      </w:r>
      <w:r w:rsidR="00273153" w:rsidRPr="00C639CC">
        <w:t xml:space="preserve"> </w:t>
      </w:r>
      <w:r w:rsidRPr="00C639CC">
        <w:t>aanpak,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kleiner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improviserende</w:t>
      </w:r>
      <w:r w:rsidR="00273153" w:rsidRPr="00C639CC">
        <w:t xml:space="preserve"> </w:t>
      </w:r>
      <w:r w:rsidRPr="00C639CC">
        <w:t>aanpak.</w:t>
      </w:r>
      <w:r w:rsidR="00273153" w:rsidRPr="00C639CC">
        <w:t xml:space="preserve"> </w:t>
      </w:r>
      <w:r w:rsidRPr="00C639CC">
        <w:t>Anderzijds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beheersing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gebruik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financiële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materiële</w:t>
      </w:r>
      <w:r w:rsidR="00273153" w:rsidRPr="00C639CC">
        <w:t xml:space="preserve"> </w:t>
      </w:r>
      <w:r w:rsidRPr="00C639CC">
        <w:t>middelen</w:t>
      </w:r>
      <w:r w:rsidR="00273153" w:rsidRPr="00C639CC">
        <w:t xml:space="preserve"> </w:t>
      </w:r>
      <w:r w:rsidRPr="00C639CC">
        <w:t>groter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improviserende</w:t>
      </w:r>
      <w:r w:rsidR="00273153" w:rsidRPr="00C639CC">
        <w:t xml:space="preserve"> </w:t>
      </w:r>
      <w:r w:rsidRPr="00C639CC">
        <w:t>aanpak.</w:t>
      </w:r>
    </w:p>
    <w:p w14:paraId="70807D27" w14:textId="324397E9" w:rsidR="00E965DE" w:rsidRPr="00C639CC" w:rsidRDefault="00317487" w:rsidP="00AA57EF">
      <w:pPr>
        <w:pStyle w:val="cpParagraph"/>
        <w:rPr>
          <w:rStyle w:val="cpValop"/>
        </w:rPr>
      </w:pPr>
      <w:r w:rsidRPr="00C639CC">
        <w:rPr>
          <w:rStyle w:val="cpValop"/>
        </w:rPr>
        <w:t>Dit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noemen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we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een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Planmatige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aanpak.</w:t>
      </w:r>
    </w:p>
    <w:p w14:paraId="43144178" w14:textId="2C276578" w:rsidR="00E965DE" w:rsidRPr="00C639CC" w:rsidRDefault="00317487" w:rsidP="00FB343E">
      <w:pPr>
        <w:pStyle w:val="Heading2"/>
      </w:pPr>
      <w:r w:rsidRPr="00C639CC">
        <w:t>Welk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beste</w:t>
      </w:r>
      <w:r w:rsidR="00273153" w:rsidRPr="00C639CC">
        <w:t xml:space="preserve"> </w:t>
      </w:r>
      <w:r w:rsidRPr="00C639CC">
        <w:t>aanpak?</w:t>
      </w:r>
    </w:p>
    <w:p w14:paraId="2CD89AAF" w14:textId="20DE8F05" w:rsidR="00577797" w:rsidRPr="00C639CC" w:rsidRDefault="00317487" w:rsidP="00577797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duidelijk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beste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="005D3110" w:rsidRPr="00C639CC">
        <w:t>context gebonden</w:t>
      </w:r>
      <w:r w:rsidR="00273153" w:rsidRPr="00C639CC">
        <w:t xml:space="preserve"> </w:t>
      </w:r>
      <w:r w:rsidRPr="00C639CC">
        <w:t>bepaald</w:t>
      </w:r>
      <w:r w:rsidR="00273153" w:rsidRPr="00C639CC">
        <w:t xml:space="preserve"> </w:t>
      </w:r>
      <w:r w:rsidRPr="00C639CC">
        <w:t>wordt:</w:t>
      </w:r>
    </w:p>
    <w:p w14:paraId="0B511CC2" w14:textId="407AA849" w:rsidR="00577797" w:rsidRPr="00C639CC" w:rsidRDefault="00577797" w:rsidP="00577797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reist</w:t>
      </w:r>
      <w:r w:rsidRPr="00C639CC">
        <w:rPr>
          <w:lang w:val="nl-BE"/>
        </w:rPr>
        <w:t>?</w:t>
      </w:r>
    </w:p>
    <w:p w14:paraId="34E54558" w14:textId="27022D8D" w:rsidR="00577797" w:rsidRPr="00C639CC" w:rsidRDefault="00577797" w:rsidP="00577797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W</w:t>
      </w:r>
      <w:r w:rsidR="00317487" w:rsidRPr="00C639CC">
        <w:rPr>
          <w:lang w:val="nl-BE"/>
        </w:rPr>
        <w:t>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mee</w:t>
      </w:r>
      <w:r w:rsidRPr="00C639CC">
        <w:rPr>
          <w:lang w:val="nl-BE"/>
        </w:rPr>
        <w:t>?</w:t>
      </w:r>
    </w:p>
    <w:p w14:paraId="7B6845D5" w14:textId="59EDB6C9" w:rsidR="00577797" w:rsidRPr="00C639CC" w:rsidRDefault="00577797" w:rsidP="00577797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bestemming</w:t>
      </w:r>
    </w:p>
    <w:p w14:paraId="5E4BB245" w14:textId="30983D5C" w:rsidR="00577797" w:rsidRPr="00C639CC" w:rsidRDefault="00577797" w:rsidP="00577797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oe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voelen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vooruitzicht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zelf.</w:t>
      </w:r>
    </w:p>
    <w:p w14:paraId="200D2B81" w14:textId="77777777" w:rsidR="00577797" w:rsidRPr="00C639CC" w:rsidRDefault="00577797" w:rsidP="0057779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C579ED5" w14:textId="1B5A4185" w:rsidR="00317487" w:rsidRPr="00C639CC" w:rsidRDefault="00317487" w:rsidP="00577797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beste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waarbij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vooropgestelde</w:t>
      </w:r>
      <w:r w:rsidR="00273153" w:rsidRPr="00C639CC">
        <w:t xml:space="preserve"> </w:t>
      </w:r>
      <w:r w:rsidRPr="00C639CC">
        <w:t>doelstellingen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dewelke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reis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voldoen,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beste</w:t>
      </w:r>
      <w:r w:rsidR="00273153" w:rsidRPr="00C639CC">
        <w:t xml:space="preserve"> </w:t>
      </w:r>
      <w:r w:rsidRPr="00C639CC">
        <w:t>manier</w:t>
      </w:r>
      <w:r w:rsidR="00273153" w:rsidRPr="00C639CC">
        <w:t xml:space="preserve"> </w:t>
      </w:r>
      <w:r w:rsidRPr="00C639CC">
        <w:t>ingevuld</w:t>
      </w:r>
      <w:r w:rsidR="00273153" w:rsidRPr="00C639CC">
        <w:t xml:space="preserve"> </w:t>
      </w:r>
      <w:r w:rsidRPr="00C639CC">
        <w:t>worden.</w:t>
      </w:r>
    </w:p>
    <w:p w14:paraId="48753FE6" w14:textId="36CC76D4" w:rsidR="00317487" w:rsidRPr="00C639CC" w:rsidRDefault="00317487" w:rsidP="00577797">
      <w:pPr>
        <w:pStyle w:val="cpParagraph"/>
      </w:pPr>
      <w:r w:rsidRPr="00C639CC">
        <w:t>Laten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kenmerken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verschillende</w:t>
      </w:r>
      <w:r w:rsidR="00273153" w:rsidRPr="00C639CC">
        <w:t xml:space="preserve"> </w:t>
      </w:r>
      <w:r w:rsidRPr="00C639CC">
        <w:t>'aanpakken',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woorden</w:t>
      </w:r>
      <w:r w:rsidR="00273153" w:rsidRPr="00C639CC">
        <w:t xml:space="preserve"> </w:t>
      </w:r>
      <w:r w:rsidRPr="00C639CC">
        <w:t>'werkvormen'</w:t>
      </w:r>
      <w:r w:rsidR="00273153" w:rsidRPr="00C639CC">
        <w:t xml:space="preserve"> </w:t>
      </w:r>
      <w:r w:rsidRPr="00C639CC">
        <w:t>bekijken.</w:t>
      </w:r>
    </w:p>
    <w:tbl>
      <w:tblPr>
        <w:tblStyle w:val="GridTable1Light"/>
        <w:tblW w:w="10594" w:type="dxa"/>
        <w:tblLook w:val="04A0" w:firstRow="1" w:lastRow="0" w:firstColumn="1" w:lastColumn="0" w:noHBand="0" w:noVBand="1"/>
      </w:tblPr>
      <w:tblGrid>
        <w:gridCol w:w="1559"/>
        <w:gridCol w:w="3105"/>
        <w:gridCol w:w="3114"/>
        <w:gridCol w:w="2816"/>
      </w:tblGrid>
      <w:tr w:rsidR="00317487" w:rsidRPr="00C639CC" w14:paraId="2A85F144" w14:textId="77777777" w:rsidTr="005777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dxa"/>
            <w:hideMark/>
          </w:tcPr>
          <w:p w14:paraId="55213165" w14:textId="7B2082FD" w:rsidR="00317487" w:rsidRPr="00C639CC" w:rsidRDefault="00317487" w:rsidP="00395028"/>
        </w:tc>
        <w:tc>
          <w:tcPr>
            <w:tcW w:w="2693" w:type="dxa"/>
            <w:hideMark/>
          </w:tcPr>
          <w:p w14:paraId="7570DD89" w14:textId="1C7DDABE" w:rsidR="00317487" w:rsidRPr="00C639CC" w:rsidRDefault="00317487" w:rsidP="003950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Planmatig</w:t>
            </w:r>
            <w:r w:rsidR="00273153" w:rsidRPr="00C639CC">
              <w:t xml:space="preserve"> </w:t>
            </w:r>
            <w:r w:rsidRPr="00C639CC">
              <w:t>werken</w:t>
            </w:r>
          </w:p>
        </w:tc>
        <w:tc>
          <w:tcPr>
            <w:tcW w:w="3118" w:type="dxa"/>
            <w:hideMark/>
          </w:tcPr>
          <w:p w14:paraId="05EFB58D" w14:textId="0786E1D6" w:rsidR="00317487" w:rsidRPr="00C639CC" w:rsidRDefault="00317487" w:rsidP="003950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Routinematig</w:t>
            </w:r>
            <w:r w:rsidR="00273153" w:rsidRPr="00C639CC">
              <w:t xml:space="preserve"> </w:t>
            </w:r>
            <w:r w:rsidRPr="00C639CC">
              <w:t>werken</w:t>
            </w:r>
          </w:p>
        </w:tc>
        <w:tc>
          <w:tcPr>
            <w:tcW w:w="3231" w:type="dxa"/>
            <w:hideMark/>
          </w:tcPr>
          <w:p w14:paraId="5814A189" w14:textId="7A781D13" w:rsidR="00317487" w:rsidRPr="00C639CC" w:rsidRDefault="00317487" w:rsidP="003950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Improviserend</w:t>
            </w:r>
            <w:r w:rsidR="00273153" w:rsidRPr="00C639CC">
              <w:t xml:space="preserve"> </w:t>
            </w:r>
            <w:r w:rsidRPr="00C639CC">
              <w:t>werken</w:t>
            </w:r>
          </w:p>
        </w:tc>
      </w:tr>
      <w:tr w:rsidR="00317487" w:rsidRPr="00C639CC" w14:paraId="3CD462C8" w14:textId="77777777" w:rsidTr="005777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dxa"/>
            <w:hideMark/>
          </w:tcPr>
          <w:p w14:paraId="6F859824" w14:textId="77777777" w:rsidR="00317487" w:rsidRPr="00C639CC" w:rsidRDefault="00317487" w:rsidP="00395028">
            <w:r w:rsidRPr="00C639CC">
              <w:t>Werkritme</w:t>
            </w:r>
          </w:p>
        </w:tc>
        <w:tc>
          <w:tcPr>
            <w:tcW w:w="2693" w:type="dxa"/>
            <w:hideMark/>
          </w:tcPr>
          <w:p w14:paraId="732A8021" w14:textId="371D877A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Eénmalige</w:t>
            </w:r>
            <w:r w:rsidR="00273153" w:rsidRPr="00C639CC">
              <w:t xml:space="preserve"> </w:t>
            </w:r>
            <w:r w:rsidRPr="00C639CC">
              <w:t>maximale</w:t>
            </w:r>
            <w:r w:rsidR="00273153" w:rsidRPr="00C639CC">
              <w:t xml:space="preserve"> </w:t>
            </w:r>
            <w:r w:rsidRPr="00C639CC">
              <w:t>prestatie</w:t>
            </w:r>
            <w:r w:rsidR="00273153" w:rsidRPr="00C639CC">
              <w:t xml:space="preserve"> </w:t>
            </w:r>
            <w:r w:rsidRPr="00C639CC">
              <w:t>leveren,</w:t>
            </w:r>
            <w:r w:rsidR="00273153" w:rsidRPr="00C639CC">
              <w:t xml:space="preserve"> </w:t>
            </w:r>
            <w:r w:rsidRPr="00C639CC">
              <w:t>gegeven</w:t>
            </w:r>
            <w:r w:rsidR="00273153" w:rsidRPr="00C639CC">
              <w:t xml:space="preserve"> </w:t>
            </w:r>
            <w:r w:rsidRPr="00C639CC">
              <w:t>een</w:t>
            </w:r>
            <w:r w:rsidR="00273153" w:rsidRPr="00C639CC">
              <w:t xml:space="preserve"> </w:t>
            </w:r>
            <w:r w:rsidRPr="00C639CC">
              <w:t>beperkte</w:t>
            </w:r>
            <w:r w:rsidR="00273153" w:rsidRPr="00C639CC">
              <w:t xml:space="preserve"> </w:t>
            </w:r>
            <w:r w:rsidRPr="00C639CC">
              <w:t>hoeveelheid</w:t>
            </w:r>
            <w:r w:rsidR="00273153" w:rsidRPr="00C639CC">
              <w:t xml:space="preserve"> </w:t>
            </w:r>
            <w:r w:rsidRPr="00C639CC">
              <w:t>middelen,</w:t>
            </w:r>
            <w:r w:rsidR="00273153" w:rsidRPr="00C639CC">
              <w:t xml:space="preserve"> </w:t>
            </w:r>
            <w:r w:rsidRPr="00C639CC">
              <w:t>zodat</w:t>
            </w:r>
            <w:r w:rsidR="00273153" w:rsidRPr="00C639CC">
              <w:t xml:space="preserve"> </w:t>
            </w:r>
            <w:r w:rsidRPr="00C639CC">
              <w:t>effectiviteit</w:t>
            </w:r>
            <w:r w:rsidR="00273153" w:rsidRPr="00C639CC">
              <w:t xml:space="preserve"> </w:t>
            </w:r>
            <w:r w:rsidRPr="00C639CC">
              <w:t>vaak</w:t>
            </w:r>
            <w:r w:rsidR="00273153" w:rsidRPr="00C639CC">
              <w:t xml:space="preserve"> </w:t>
            </w:r>
            <w:r w:rsidRPr="00C639CC">
              <w:t>eenvoudiger</w:t>
            </w:r>
            <w:r w:rsidR="00273153" w:rsidRPr="00C639CC">
              <w:t xml:space="preserve"> </w:t>
            </w:r>
            <w:r w:rsidRPr="00C639CC">
              <w:t>na</w:t>
            </w:r>
            <w:r w:rsidR="00273153" w:rsidRPr="00C639CC">
              <w:t xml:space="preserve"> </w:t>
            </w:r>
            <w:r w:rsidRPr="00C639CC">
              <w:t>te</w:t>
            </w:r>
            <w:r w:rsidR="00273153" w:rsidRPr="00C639CC">
              <w:t xml:space="preserve"> </w:t>
            </w:r>
            <w:r w:rsidRPr="00C639CC">
              <w:t>streven</w:t>
            </w:r>
            <w:r w:rsidR="00273153" w:rsidRPr="00C639CC">
              <w:t xml:space="preserve"> </w:t>
            </w:r>
            <w:r w:rsidRPr="00C639CC">
              <w:t>is.</w:t>
            </w:r>
          </w:p>
        </w:tc>
        <w:tc>
          <w:tcPr>
            <w:tcW w:w="3118" w:type="dxa"/>
            <w:hideMark/>
          </w:tcPr>
          <w:p w14:paraId="40827749" w14:textId="7BF7B63B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Over</w:t>
            </w:r>
            <w:r w:rsidR="00273153" w:rsidRPr="00C639CC">
              <w:t xml:space="preserve"> </w:t>
            </w:r>
            <w:r w:rsidRPr="00C639CC">
              <w:t>lange</w:t>
            </w:r>
            <w:r w:rsidR="00273153" w:rsidRPr="00C639CC">
              <w:t xml:space="preserve"> </w:t>
            </w:r>
            <w:r w:rsidRPr="00C639CC">
              <w:t>termijn</w:t>
            </w:r>
            <w:r w:rsidR="00273153" w:rsidRPr="00C639CC">
              <w:t xml:space="preserve"> </w:t>
            </w:r>
            <w:r w:rsidRPr="00C639CC">
              <w:t>regelmatig</w:t>
            </w:r>
            <w:r w:rsidR="00273153" w:rsidRPr="00C639CC">
              <w:t xml:space="preserve"> </w:t>
            </w:r>
            <w:r w:rsidRPr="00C639CC">
              <w:t>een</w:t>
            </w:r>
            <w:r w:rsidR="00273153" w:rsidRPr="00C639CC">
              <w:t xml:space="preserve"> </w:t>
            </w:r>
            <w:r w:rsidRPr="00C639CC">
              <w:t>prestatie</w:t>
            </w:r>
            <w:r w:rsidR="00273153" w:rsidRPr="00C639CC">
              <w:t xml:space="preserve"> </w:t>
            </w:r>
            <w:r w:rsidRPr="00C639CC">
              <w:t>leveren</w:t>
            </w:r>
            <w:r w:rsidR="00273153" w:rsidRPr="00C639CC">
              <w:t xml:space="preserve"> </w:t>
            </w:r>
            <w:r w:rsidRPr="00C639CC">
              <w:t>met</w:t>
            </w:r>
            <w:r w:rsidR="00273153" w:rsidRPr="00C639CC">
              <w:t xml:space="preserve"> </w:t>
            </w:r>
            <w:r w:rsidRPr="00C639CC">
              <w:t>(relatief)</w:t>
            </w:r>
            <w:r w:rsidR="00273153" w:rsidRPr="00C639CC">
              <w:t xml:space="preserve"> </w:t>
            </w:r>
            <w:r w:rsidRPr="00C639CC">
              <w:t>constante</w:t>
            </w:r>
            <w:r w:rsidR="00273153" w:rsidRPr="00C639CC">
              <w:t xml:space="preserve"> </w:t>
            </w:r>
            <w:r w:rsidRPr="00C639CC">
              <w:t>kwaliteit</w:t>
            </w:r>
            <w:r w:rsidR="00273153" w:rsidRPr="00C639CC">
              <w:t xml:space="preserve"> </w:t>
            </w:r>
            <w:r w:rsidRPr="00C639CC">
              <w:t>zodat</w:t>
            </w:r>
            <w:r w:rsidR="00273153" w:rsidRPr="00C639CC">
              <w:t xml:space="preserve"> </w:t>
            </w:r>
            <w:r w:rsidRPr="00C639CC">
              <w:t>efficiency</w:t>
            </w:r>
            <w:r w:rsidR="00273153" w:rsidRPr="00C639CC">
              <w:t xml:space="preserve"> </w:t>
            </w:r>
            <w:r w:rsidRPr="00C639CC">
              <w:t>vaak</w:t>
            </w:r>
            <w:r w:rsidR="00273153" w:rsidRPr="00C639CC">
              <w:t xml:space="preserve"> </w:t>
            </w:r>
            <w:r w:rsidRPr="00C639CC">
              <w:t>eenvoudiger</w:t>
            </w:r>
            <w:r w:rsidR="00273153" w:rsidRPr="00C639CC">
              <w:t xml:space="preserve"> </w:t>
            </w:r>
            <w:r w:rsidRPr="00C639CC">
              <w:t>na</w:t>
            </w:r>
            <w:r w:rsidR="00273153" w:rsidRPr="00C639CC">
              <w:t xml:space="preserve"> </w:t>
            </w:r>
            <w:r w:rsidRPr="00C639CC">
              <w:t>te</w:t>
            </w:r>
            <w:r w:rsidR="00273153" w:rsidRPr="00C639CC">
              <w:t xml:space="preserve"> </w:t>
            </w:r>
            <w:r w:rsidRPr="00C639CC">
              <w:t>streven</w:t>
            </w:r>
            <w:r w:rsidR="00273153" w:rsidRPr="00C639CC">
              <w:t xml:space="preserve"> </w:t>
            </w:r>
            <w:r w:rsidRPr="00C639CC">
              <w:t>is.</w:t>
            </w:r>
          </w:p>
        </w:tc>
        <w:tc>
          <w:tcPr>
            <w:tcW w:w="3231" w:type="dxa"/>
            <w:hideMark/>
          </w:tcPr>
          <w:p w14:paraId="68270AC0" w14:textId="476264AC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Zo</w:t>
            </w:r>
            <w:r w:rsidR="00273153" w:rsidRPr="00C639CC">
              <w:t xml:space="preserve"> </w:t>
            </w:r>
            <w:r w:rsidRPr="00C639CC">
              <w:t>snel</w:t>
            </w:r>
            <w:r w:rsidR="00273153" w:rsidRPr="00C639CC">
              <w:t xml:space="preserve"> </w:t>
            </w:r>
            <w:r w:rsidRPr="00C639CC">
              <w:t>mogelijk</w:t>
            </w:r>
            <w:r w:rsidR="00273153" w:rsidRPr="00C639CC">
              <w:t xml:space="preserve"> </w:t>
            </w:r>
            <w:r w:rsidRPr="00C639CC">
              <w:t>aan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slag</w:t>
            </w:r>
            <w:r w:rsidR="00273153" w:rsidRPr="00C639CC">
              <w:t xml:space="preserve"> </w:t>
            </w:r>
            <w:r w:rsidRPr="00C639CC">
              <w:t>gaan</w:t>
            </w:r>
            <w:r w:rsidR="00273153" w:rsidRPr="00C639CC">
              <w:t xml:space="preserve"> </w:t>
            </w:r>
            <w:r w:rsidRPr="00C639CC">
              <w:t>nadat</w:t>
            </w:r>
            <w:r w:rsidR="00273153" w:rsidRPr="00C639CC">
              <w:t xml:space="preserve"> </w:t>
            </w:r>
            <w:r w:rsidRPr="00C639CC">
              <w:t>een</w:t>
            </w:r>
            <w:r w:rsidR="00273153" w:rsidRPr="00C639CC">
              <w:t xml:space="preserve"> </w:t>
            </w:r>
            <w:r w:rsidRPr="00C639CC">
              <w:t>probleem</w:t>
            </w:r>
            <w:r w:rsidR="00273153" w:rsidRPr="00C639CC">
              <w:t xml:space="preserve"> </w:t>
            </w:r>
            <w:r w:rsidRPr="00C639CC">
              <w:t>is</w:t>
            </w:r>
            <w:r w:rsidR="00273153" w:rsidRPr="00C639CC">
              <w:t xml:space="preserve"> </w:t>
            </w:r>
            <w:r w:rsidRPr="00C639CC">
              <w:t>geconstateerd,</w:t>
            </w:r>
            <w:r w:rsidR="00273153" w:rsidRPr="00C639CC">
              <w:t xml:space="preserve"> </w:t>
            </w:r>
            <w:r w:rsidRPr="00C639CC">
              <w:t>zodat</w:t>
            </w:r>
            <w:r w:rsidR="00273153" w:rsidRPr="00C639CC">
              <w:t xml:space="preserve"> </w:t>
            </w:r>
            <w:r w:rsidRPr="00C639CC">
              <w:t>snelheid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flexibiliteit</w:t>
            </w:r>
            <w:r w:rsidR="00273153" w:rsidRPr="00C639CC">
              <w:t xml:space="preserve"> </w:t>
            </w:r>
            <w:r w:rsidRPr="00C639CC">
              <w:t>eenvoudiger</w:t>
            </w:r>
            <w:r w:rsidR="00273153" w:rsidRPr="00C639CC">
              <w:t xml:space="preserve"> </w:t>
            </w:r>
            <w:r w:rsidRPr="00C639CC">
              <w:t>na</w:t>
            </w:r>
            <w:r w:rsidR="00273153" w:rsidRPr="00C639CC">
              <w:t xml:space="preserve"> </w:t>
            </w:r>
            <w:r w:rsidRPr="00C639CC">
              <w:t>te</w:t>
            </w:r>
            <w:r w:rsidR="00273153" w:rsidRPr="00C639CC">
              <w:t xml:space="preserve"> </w:t>
            </w:r>
            <w:r w:rsidRPr="00C639CC">
              <w:t>streven</w:t>
            </w:r>
            <w:r w:rsidR="00273153" w:rsidRPr="00C639CC">
              <w:t xml:space="preserve"> </w:t>
            </w:r>
            <w:r w:rsidRPr="00C639CC">
              <w:t>is.</w:t>
            </w:r>
          </w:p>
        </w:tc>
      </w:tr>
      <w:tr w:rsidR="00317487" w:rsidRPr="00C639CC" w14:paraId="429F595A" w14:textId="77777777" w:rsidTr="005777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dxa"/>
            <w:hideMark/>
          </w:tcPr>
          <w:p w14:paraId="3ADE763D" w14:textId="77777777" w:rsidR="00317487" w:rsidRPr="00C639CC" w:rsidRDefault="00317487" w:rsidP="00395028">
            <w:r w:rsidRPr="00C639CC">
              <w:t>Werkstructuur</w:t>
            </w:r>
          </w:p>
        </w:tc>
        <w:tc>
          <w:tcPr>
            <w:tcW w:w="2693" w:type="dxa"/>
            <w:hideMark/>
          </w:tcPr>
          <w:p w14:paraId="036AC500" w14:textId="3D5B3D0C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Werken</w:t>
            </w:r>
            <w:r w:rsidR="00273153" w:rsidRPr="00C639CC">
              <w:t xml:space="preserve"> </w:t>
            </w:r>
            <w:r w:rsidRPr="00C639CC">
              <w:t>in</w:t>
            </w:r>
            <w:r w:rsidR="00273153" w:rsidRPr="00C639CC">
              <w:t xml:space="preserve"> </w:t>
            </w:r>
            <w:r w:rsidRPr="00C639CC">
              <w:t>een</w:t>
            </w:r>
            <w:r w:rsidR="00273153" w:rsidRPr="00C639CC">
              <w:t xml:space="preserve"> </w:t>
            </w:r>
            <w:r w:rsidRPr="00C639CC">
              <w:t>tijdelijke</w:t>
            </w:r>
            <w:r w:rsidR="00273153" w:rsidRPr="00C639CC">
              <w:t xml:space="preserve"> </w:t>
            </w:r>
            <w:r w:rsidRPr="00C639CC">
              <w:t>structuur</w:t>
            </w:r>
            <w:r w:rsidR="00273153" w:rsidRPr="00C639CC">
              <w:t xml:space="preserve"> </w:t>
            </w:r>
            <w:r w:rsidRPr="00C639CC">
              <w:t>met</w:t>
            </w:r>
            <w:r w:rsidR="00273153" w:rsidRPr="00C639CC">
              <w:t xml:space="preserve"> </w:t>
            </w:r>
            <w:r w:rsidRPr="00C639CC">
              <w:t>aparte</w:t>
            </w:r>
            <w:r w:rsidR="00273153" w:rsidRPr="00C639CC">
              <w:t xml:space="preserve"> </w:t>
            </w:r>
            <w:r w:rsidRPr="00C639CC">
              <w:t>taak-en</w:t>
            </w:r>
            <w:r w:rsidR="00273153" w:rsidRPr="00C639CC">
              <w:t xml:space="preserve"> </w:t>
            </w:r>
            <w:r w:rsidR="005D3110" w:rsidRPr="00C639CC">
              <w:t>verantwoordelijkheidsverdeling</w:t>
            </w:r>
            <w:r w:rsidRPr="00C639CC">
              <w:t>.</w:t>
            </w:r>
          </w:p>
        </w:tc>
        <w:tc>
          <w:tcPr>
            <w:tcW w:w="3118" w:type="dxa"/>
            <w:hideMark/>
          </w:tcPr>
          <w:p w14:paraId="32144560" w14:textId="284382DD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Werken</w:t>
            </w:r>
            <w:r w:rsidR="00273153" w:rsidRPr="00C639CC">
              <w:t xml:space="preserve"> </w:t>
            </w:r>
            <w:r w:rsidRPr="00C639CC">
              <w:t>in</w:t>
            </w:r>
            <w:r w:rsidR="00273153" w:rsidRPr="00C639CC">
              <w:t xml:space="preserve"> </w:t>
            </w:r>
            <w:r w:rsidRPr="00C639CC">
              <w:t>een</w:t>
            </w:r>
            <w:r w:rsidR="00273153" w:rsidRPr="00C639CC">
              <w:t xml:space="preserve"> </w:t>
            </w:r>
            <w:r w:rsidRPr="00C639CC">
              <w:t>vaste</w:t>
            </w:r>
            <w:r w:rsidR="00273153" w:rsidRPr="00C639CC">
              <w:t xml:space="preserve"> </w:t>
            </w:r>
            <w:r w:rsidRPr="00C639CC">
              <w:t>(historisch</w:t>
            </w:r>
            <w:r w:rsidR="00273153" w:rsidRPr="00C639CC">
              <w:t xml:space="preserve"> </w:t>
            </w:r>
            <w:r w:rsidRPr="00C639CC">
              <w:t>gegroeide)</w:t>
            </w:r>
            <w:r w:rsidR="00273153" w:rsidRPr="00C639CC">
              <w:t xml:space="preserve"> </w:t>
            </w:r>
            <w:r w:rsidRPr="00C639CC">
              <w:t>taak-en</w:t>
            </w:r>
            <w:r w:rsidR="00273153" w:rsidRPr="00C639CC">
              <w:t xml:space="preserve"> </w:t>
            </w:r>
            <w:r w:rsidR="005D3110" w:rsidRPr="00C639CC">
              <w:t>verantwoordelijkheidsverdeling</w:t>
            </w:r>
            <w:r w:rsidRPr="00C639CC">
              <w:t>.</w:t>
            </w:r>
          </w:p>
        </w:tc>
        <w:tc>
          <w:tcPr>
            <w:tcW w:w="3231" w:type="dxa"/>
            <w:hideMark/>
          </w:tcPr>
          <w:p w14:paraId="4EB64C71" w14:textId="218DF58F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Oude</w:t>
            </w:r>
            <w:r w:rsidR="00273153" w:rsidRPr="00C639CC">
              <w:t xml:space="preserve"> </w:t>
            </w:r>
            <w:r w:rsidRPr="00C639CC">
              <w:t>werkwijzen</w:t>
            </w:r>
            <w:r w:rsidR="00273153" w:rsidRPr="00C639CC">
              <w:t xml:space="preserve"> </w:t>
            </w:r>
            <w:r w:rsidRPr="00C639CC">
              <w:t>worden</w:t>
            </w:r>
            <w:r w:rsidR="00273153" w:rsidRPr="00C639CC">
              <w:t xml:space="preserve"> </w:t>
            </w:r>
            <w:r w:rsidRPr="00C639CC">
              <w:t>verlaten</w:t>
            </w:r>
            <w:r w:rsidR="00273153" w:rsidRPr="00C639CC">
              <w:t xml:space="preserve"> </w:t>
            </w:r>
            <w:r w:rsidRPr="00C639CC">
              <w:t>om</w:t>
            </w:r>
            <w:r w:rsidR="00273153" w:rsidRPr="00C639CC">
              <w:t xml:space="preserve"> </w:t>
            </w:r>
            <w:r w:rsidRPr="00C639CC">
              <w:t>ad</w:t>
            </w:r>
            <w:r w:rsidR="00273153" w:rsidRPr="00C639CC">
              <w:t xml:space="preserve"> </w:t>
            </w:r>
            <w:r w:rsidRPr="00C639CC">
              <w:t>hoc</w:t>
            </w:r>
            <w:r w:rsidR="00273153" w:rsidRPr="00C639CC">
              <w:t xml:space="preserve"> </w:t>
            </w:r>
            <w:r w:rsidRPr="00C639CC">
              <w:t>nieuwe</w:t>
            </w:r>
            <w:r w:rsidR="00273153" w:rsidRPr="00C639CC">
              <w:t xml:space="preserve"> </w:t>
            </w:r>
            <w:r w:rsidRPr="00C639CC">
              <w:t>regels</w:t>
            </w:r>
            <w:r w:rsidR="00273153" w:rsidRPr="00C639CC">
              <w:t xml:space="preserve"> </w:t>
            </w:r>
            <w:r w:rsidRPr="00C639CC">
              <w:t>te</w:t>
            </w:r>
            <w:r w:rsidR="00273153" w:rsidRPr="00C639CC">
              <w:t xml:space="preserve"> </w:t>
            </w:r>
            <w:r w:rsidRPr="00C639CC">
              <w:t>bedenken.</w:t>
            </w:r>
          </w:p>
        </w:tc>
      </w:tr>
      <w:tr w:rsidR="00317487" w:rsidRPr="00C639CC" w14:paraId="70BDF661" w14:textId="77777777" w:rsidTr="005777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dxa"/>
            <w:hideMark/>
          </w:tcPr>
          <w:p w14:paraId="7633A46A" w14:textId="77777777" w:rsidR="00317487" w:rsidRPr="00C639CC" w:rsidRDefault="00317487" w:rsidP="00395028">
            <w:r w:rsidRPr="00C639CC">
              <w:t>Uitwerking</w:t>
            </w:r>
          </w:p>
        </w:tc>
        <w:tc>
          <w:tcPr>
            <w:tcW w:w="2693" w:type="dxa"/>
            <w:hideMark/>
          </w:tcPr>
          <w:p w14:paraId="363764BA" w14:textId="13470D53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Opdracht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klant</w:t>
            </w:r>
            <w:r w:rsidR="00273153" w:rsidRPr="00C639CC">
              <w:t xml:space="preserve"> </w:t>
            </w:r>
            <w:r w:rsidRPr="00C639CC">
              <w:t>wordt</w:t>
            </w:r>
            <w:r w:rsidR="00273153" w:rsidRPr="00C639CC">
              <w:t xml:space="preserve"> </w:t>
            </w:r>
            <w:r w:rsidRPr="00C639CC">
              <w:t>stapsgewijs</w:t>
            </w:r>
            <w:r w:rsidR="00273153" w:rsidRPr="00C639CC">
              <w:t xml:space="preserve"> </w:t>
            </w:r>
            <w:r w:rsidRPr="00C639CC">
              <w:t>vertaald</w:t>
            </w:r>
            <w:r w:rsidR="00273153" w:rsidRPr="00C639CC">
              <w:t xml:space="preserve"> </w:t>
            </w:r>
            <w:r w:rsidRPr="00C639CC">
              <w:t>in</w:t>
            </w:r>
            <w:r w:rsidR="00273153" w:rsidRPr="00C639CC">
              <w:t xml:space="preserve"> </w:t>
            </w:r>
            <w:r w:rsidRPr="00C639CC">
              <w:t>technische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functionele</w:t>
            </w:r>
            <w:r w:rsidR="00273153" w:rsidRPr="00C639CC">
              <w:t xml:space="preserve"> </w:t>
            </w:r>
            <w:r w:rsidRPr="00C639CC">
              <w:t>vereisten.</w:t>
            </w:r>
          </w:p>
        </w:tc>
        <w:tc>
          <w:tcPr>
            <w:tcW w:w="3118" w:type="dxa"/>
            <w:hideMark/>
          </w:tcPr>
          <w:p w14:paraId="062014E8" w14:textId="2F736CE6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Opdracht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klant</w:t>
            </w:r>
            <w:r w:rsidR="00273153" w:rsidRPr="00C639CC">
              <w:t xml:space="preserve"> </w:t>
            </w:r>
            <w:r w:rsidRPr="00C639CC">
              <w:t>wordt</w:t>
            </w:r>
            <w:r w:rsidR="00273153" w:rsidRPr="00C639CC">
              <w:t xml:space="preserve"> </w:t>
            </w:r>
            <w:r w:rsidRPr="00C639CC">
              <w:t>vertaald</w:t>
            </w:r>
            <w:r w:rsidR="00273153" w:rsidRPr="00C639CC">
              <w:t xml:space="preserve"> </w:t>
            </w:r>
            <w:r w:rsidRPr="00C639CC">
              <w:t>naar</w:t>
            </w:r>
            <w:r w:rsidR="00273153" w:rsidRPr="00C639CC">
              <w:t xml:space="preserve"> </w:t>
            </w:r>
            <w:r w:rsidRPr="00C639CC">
              <w:t>een</w:t>
            </w:r>
            <w:r w:rsidR="00273153" w:rsidRPr="00C639CC">
              <w:t xml:space="preserve"> </w:t>
            </w:r>
            <w:r w:rsidRPr="00C639CC">
              <w:t>standaardoplossing,</w:t>
            </w:r>
            <w:r w:rsidR="00273153" w:rsidRPr="00C639CC">
              <w:t xml:space="preserve"> </w:t>
            </w:r>
            <w:r w:rsidRPr="00C639CC">
              <w:t>die</w:t>
            </w:r>
            <w:r w:rsidR="00273153" w:rsidRPr="00C639CC">
              <w:t xml:space="preserve"> </w:t>
            </w:r>
            <w:r w:rsidRPr="00C639CC">
              <w:t>men</w:t>
            </w:r>
            <w:r w:rsidR="00273153" w:rsidRPr="00C639CC">
              <w:t xml:space="preserve"> </w:t>
            </w:r>
            <w:r w:rsidRPr="00C639CC">
              <w:t>gewoon</w:t>
            </w:r>
            <w:r w:rsidR="00273153" w:rsidRPr="00C639CC">
              <w:t xml:space="preserve"> </w:t>
            </w:r>
            <w:r w:rsidRPr="00C639CC">
              <w:t>is</w:t>
            </w:r>
            <w:r w:rsidR="00273153" w:rsidRPr="00C639CC">
              <w:t xml:space="preserve"> </w:t>
            </w:r>
            <w:r w:rsidRPr="00C639CC">
              <w:t>te</w:t>
            </w:r>
            <w:r w:rsidR="00273153" w:rsidRPr="00C639CC">
              <w:t xml:space="preserve"> </w:t>
            </w:r>
            <w:r w:rsidRPr="00C639CC">
              <w:t>hanteren.</w:t>
            </w:r>
          </w:p>
        </w:tc>
        <w:tc>
          <w:tcPr>
            <w:tcW w:w="3231" w:type="dxa"/>
            <w:hideMark/>
          </w:tcPr>
          <w:p w14:paraId="17CEB9E3" w14:textId="5E6068AC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Voor</w:t>
            </w:r>
            <w:r w:rsidR="00273153" w:rsidRPr="00C639CC">
              <w:t xml:space="preserve"> </w:t>
            </w:r>
            <w:r w:rsidRPr="00C639CC">
              <w:t>opdracht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klant</w:t>
            </w:r>
            <w:r w:rsidR="00273153" w:rsidRPr="00C639CC">
              <w:t xml:space="preserve"> </w:t>
            </w:r>
            <w:r w:rsidRPr="00C639CC">
              <w:t>wordt</w:t>
            </w:r>
            <w:r w:rsidR="00273153" w:rsidRPr="00C639CC">
              <w:t xml:space="preserve"> </w:t>
            </w:r>
            <w:r w:rsidRPr="00C639CC">
              <w:t>snel</w:t>
            </w:r>
            <w:r w:rsidR="00273153" w:rsidRPr="00C639CC">
              <w:t xml:space="preserve"> </w:t>
            </w:r>
            <w:r w:rsidRPr="00C639CC">
              <w:t>een</w:t>
            </w:r>
            <w:r w:rsidR="00273153" w:rsidRPr="00C639CC">
              <w:t xml:space="preserve"> </w:t>
            </w:r>
            <w:r w:rsidRPr="00C639CC">
              <w:t>ad</w:t>
            </w:r>
            <w:r w:rsidR="00273153" w:rsidRPr="00C639CC">
              <w:t xml:space="preserve"> </w:t>
            </w:r>
            <w:r w:rsidRPr="00C639CC">
              <w:t>hoc-oplossing</w:t>
            </w:r>
            <w:r w:rsidR="00273153" w:rsidRPr="00C639CC">
              <w:t xml:space="preserve"> </w:t>
            </w:r>
            <w:r w:rsidRPr="00C639CC">
              <w:t>gezocht.</w:t>
            </w:r>
          </w:p>
        </w:tc>
      </w:tr>
      <w:tr w:rsidR="00317487" w:rsidRPr="00C639CC" w14:paraId="16543A55" w14:textId="77777777" w:rsidTr="005777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dxa"/>
            <w:hideMark/>
          </w:tcPr>
          <w:p w14:paraId="42A1DAED" w14:textId="77777777" w:rsidR="00317487" w:rsidRPr="00C639CC" w:rsidRDefault="00317487" w:rsidP="00395028">
            <w:r w:rsidRPr="00C639CC">
              <w:t>Klant-betrokkenheid</w:t>
            </w:r>
          </w:p>
        </w:tc>
        <w:tc>
          <w:tcPr>
            <w:tcW w:w="2693" w:type="dxa"/>
            <w:hideMark/>
          </w:tcPr>
          <w:p w14:paraId="5658A152" w14:textId="26BA7190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Klant</w:t>
            </w:r>
            <w:r w:rsidR="00273153" w:rsidRPr="00C639CC">
              <w:t xml:space="preserve"> </w:t>
            </w:r>
            <w:r w:rsidRPr="00C639CC">
              <w:t>wordt</w:t>
            </w:r>
            <w:r w:rsidR="00273153" w:rsidRPr="00C639CC">
              <w:t xml:space="preserve"> </w:t>
            </w:r>
            <w:r w:rsidRPr="00C639CC">
              <w:t>regelmatig</w:t>
            </w:r>
            <w:r w:rsidR="00273153" w:rsidRPr="00C639CC">
              <w:t xml:space="preserve"> </w:t>
            </w:r>
            <w:r w:rsidRPr="00C639CC">
              <w:t>uitgenodigd</w:t>
            </w:r>
            <w:r w:rsidR="00273153" w:rsidRPr="00C639CC">
              <w:t xml:space="preserve"> </w:t>
            </w:r>
            <w:r w:rsidRPr="00C639CC">
              <w:t>om</w:t>
            </w:r>
            <w:r w:rsidR="00273153" w:rsidRPr="00C639CC">
              <w:t xml:space="preserve"> </w:t>
            </w:r>
            <w:r w:rsidRPr="00C639CC">
              <w:t>tussenresultaten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project</w:t>
            </w:r>
            <w:r w:rsidR="00273153" w:rsidRPr="00C639CC">
              <w:t xml:space="preserve"> </w:t>
            </w:r>
            <w:r w:rsidRPr="00C639CC">
              <w:t>te</w:t>
            </w:r>
            <w:r w:rsidR="00273153" w:rsidRPr="00C639CC">
              <w:t xml:space="preserve"> </w:t>
            </w:r>
            <w:r w:rsidRPr="00C639CC">
              <w:t>toetsen</w:t>
            </w:r>
            <w:r w:rsidR="00273153" w:rsidRPr="00C639CC">
              <w:t xml:space="preserve"> </w:t>
            </w:r>
            <w:r w:rsidRPr="00C639CC">
              <w:t>aan</w:t>
            </w:r>
            <w:r w:rsidR="00273153" w:rsidRPr="00C639CC">
              <w:t xml:space="preserve"> </w:t>
            </w:r>
            <w:r w:rsidRPr="00C639CC">
              <w:t>opdracht.</w:t>
            </w:r>
          </w:p>
        </w:tc>
        <w:tc>
          <w:tcPr>
            <w:tcW w:w="3118" w:type="dxa"/>
            <w:hideMark/>
          </w:tcPr>
          <w:p w14:paraId="21319DDC" w14:textId="4C26B749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Klant</w:t>
            </w:r>
            <w:r w:rsidR="00273153" w:rsidRPr="00C639CC">
              <w:t xml:space="preserve"> </w:t>
            </w:r>
            <w:r w:rsidRPr="00C639CC">
              <w:t>wordt</w:t>
            </w:r>
            <w:r w:rsidR="00273153" w:rsidRPr="00C639CC">
              <w:t xml:space="preserve"> </w:t>
            </w:r>
            <w:r w:rsidRPr="00C639CC">
              <w:t>tussentijds</w:t>
            </w:r>
            <w:r w:rsidR="00273153" w:rsidRPr="00C639CC">
              <w:t xml:space="preserve"> </w:t>
            </w:r>
            <w:r w:rsidRPr="00C639CC">
              <w:t>weinig</w:t>
            </w:r>
            <w:r w:rsidR="00273153" w:rsidRPr="00C639CC">
              <w:t xml:space="preserve"> </w:t>
            </w:r>
            <w:r w:rsidRPr="00C639CC">
              <w:t>of</w:t>
            </w:r>
            <w:r w:rsidR="00273153" w:rsidRPr="00C639CC">
              <w:t xml:space="preserve"> </w:t>
            </w:r>
            <w:r w:rsidRPr="00C639CC">
              <w:t>niet</w:t>
            </w:r>
            <w:r w:rsidR="00273153" w:rsidRPr="00C639CC">
              <w:t xml:space="preserve"> </w:t>
            </w:r>
            <w:r w:rsidRPr="00C639CC">
              <w:t>geïnformeerd,</w:t>
            </w:r>
            <w:r w:rsidR="00273153" w:rsidRPr="00C639CC">
              <w:t xml:space="preserve"> </w:t>
            </w:r>
            <w:r w:rsidRPr="00C639CC">
              <w:t>afstand</w:t>
            </w:r>
            <w:r w:rsidR="00273153" w:rsidRPr="00C639CC">
              <w:t xml:space="preserve"> </w:t>
            </w:r>
            <w:r w:rsidRPr="00C639CC">
              <w:t>tussen</w:t>
            </w:r>
            <w:r w:rsidR="00273153" w:rsidRPr="00C639CC">
              <w:t xml:space="preserve"> </w:t>
            </w:r>
            <w:r w:rsidRPr="00C639CC">
              <w:t>uitvoerder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klant</w:t>
            </w:r>
            <w:r w:rsidR="00273153" w:rsidRPr="00C639CC">
              <w:t xml:space="preserve"> </w:t>
            </w:r>
            <w:r w:rsidRPr="00C639CC">
              <w:t>is</w:t>
            </w:r>
            <w:r w:rsidR="00273153" w:rsidRPr="00C639CC">
              <w:t xml:space="preserve"> </w:t>
            </w:r>
            <w:r w:rsidRPr="00C639CC">
              <w:t>groot.</w:t>
            </w:r>
          </w:p>
        </w:tc>
        <w:tc>
          <w:tcPr>
            <w:tcW w:w="3231" w:type="dxa"/>
            <w:hideMark/>
          </w:tcPr>
          <w:p w14:paraId="0781B6F3" w14:textId="525F930A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Klant</w:t>
            </w:r>
            <w:r w:rsidR="00273153" w:rsidRPr="00C639CC">
              <w:t xml:space="preserve"> </w:t>
            </w:r>
            <w:r w:rsidRPr="00C639CC">
              <w:t>ziet</w:t>
            </w:r>
            <w:r w:rsidR="00273153" w:rsidRPr="00C639CC">
              <w:t xml:space="preserve"> </w:t>
            </w:r>
            <w:r w:rsidRPr="00C639CC">
              <w:t>zeer</w:t>
            </w:r>
            <w:r w:rsidR="00273153" w:rsidRPr="00C639CC">
              <w:t xml:space="preserve"> </w:t>
            </w:r>
            <w:r w:rsidRPr="00C639CC">
              <w:t>snel</w:t>
            </w:r>
            <w:r w:rsidR="00273153" w:rsidRPr="00C639CC">
              <w:t xml:space="preserve"> </w:t>
            </w:r>
            <w:r w:rsidRPr="00C639CC">
              <w:t>ad</w:t>
            </w:r>
            <w:r w:rsidR="00273153" w:rsidRPr="00C639CC">
              <w:t xml:space="preserve"> </w:t>
            </w:r>
            <w:r w:rsidRPr="00C639CC">
              <w:t>hoc</w:t>
            </w:r>
            <w:r w:rsidR="00273153" w:rsidRPr="00C639CC">
              <w:t xml:space="preserve"> </w:t>
            </w:r>
            <w:r w:rsidRPr="00C639CC">
              <w:t>resultaten;</w:t>
            </w:r>
            <w:r w:rsidR="00273153" w:rsidRPr="00C639CC">
              <w:t xml:space="preserve"> </w:t>
            </w:r>
            <w:r w:rsidRPr="00C639CC">
              <w:t>risico</w:t>
            </w:r>
            <w:r w:rsidR="00273153" w:rsidRPr="00C639CC">
              <w:t xml:space="preserve"> </w:t>
            </w:r>
            <w:r w:rsidRPr="00C639CC">
              <w:t>om</w:t>
            </w:r>
            <w:r w:rsidR="00273153" w:rsidRPr="00C639CC">
              <w:t xml:space="preserve"> </w:t>
            </w:r>
            <w:r w:rsidRPr="00C639CC">
              <w:t>overzicht</w:t>
            </w:r>
            <w:r w:rsidR="00273153" w:rsidRPr="00C639CC">
              <w:t xml:space="preserve"> </w:t>
            </w:r>
            <w:r w:rsidRPr="00C639CC">
              <w:t>over</w:t>
            </w:r>
            <w:r w:rsidR="00273153" w:rsidRPr="00C639CC">
              <w:t xml:space="preserve"> </w:t>
            </w:r>
            <w:r w:rsidRPr="00C639CC">
              <w:t>het</w:t>
            </w:r>
            <w:r w:rsidR="00273153" w:rsidRPr="00C639CC">
              <w:t xml:space="preserve"> </w:t>
            </w:r>
            <w:r w:rsidRPr="00C639CC">
              <w:t>totaal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activiteiten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samenhang</w:t>
            </w:r>
            <w:r w:rsidR="00273153" w:rsidRPr="00C639CC">
              <w:t xml:space="preserve"> </w:t>
            </w:r>
            <w:r w:rsidRPr="00C639CC">
              <w:t>tussen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deeloplossingen,</w:t>
            </w:r>
            <w:r w:rsidR="00273153" w:rsidRPr="00C639CC">
              <w:t xml:space="preserve"> </w:t>
            </w:r>
            <w:r w:rsidRPr="00C639CC">
              <w:t>te</w:t>
            </w:r>
            <w:r w:rsidR="00273153" w:rsidRPr="00C639CC">
              <w:t xml:space="preserve"> </w:t>
            </w:r>
            <w:r w:rsidRPr="00C639CC">
              <w:t>verliezen</w:t>
            </w:r>
            <w:r w:rsidR="00273153" w:rsidRPr="00C639CC">
              <w:t xml:space="preserve"> </w:t>
            </w:r>
            <w:r w:rsidRPr="00C639CC">
              <w:t>wordt</w:t>
            </w:r>
            <w:r w:rsidR="00273153" w:rsidRPr="00C639CC">
              <w:t xml:space="preserve"> </w:t>
            </w:r>
            <w:r w:rsidRPr="00C639CC">
              <w:t>groot.</w:t>
            </w:r>
          </w:p>
        </w:tc>
      </w:tr>
      <w:tr w:rsidR="00317487" w:rsidRPr="00C639CC" w14:paraId="23D00B76" w14:textId="77777777" w:rsidTr="005777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dxa"/>
            <w:hideMark/>
          </w:tcPr>
          <w:p w14:paraId="384E8F3E" w14:textId="7D6F8D58" w:rsidR="00317487" w:rsidRPr="00C639CC" w:rsidRDefault="00317487" w:rsidP="00395028">
            <w:r w:rsidRPr="00C639CC">
              <w:t>Planning</w:t>
            </w:r>
            <w:r w:rsidR="00273153" w:rsidRPr="00C639CC">
              <w:t xml:space="preserve"> </w:t>
            </w:r>
            <w:r w:rsidRPr="00C639CC">
              <w:t>activiteiten</w:t>
            </w:r>
          </w:p>
        </w:tc>
        <w:tc>
          <w:tcPr>
            <w:tcW w:w="2693" w:type="dxa"/>
            <w:hideMark/>
          </w:tcPr>
          <w:p w14:paraId="38DA187D" w14:textId="4711B5A4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Relevante</w:t>
            </w:r>
            <w:r w:rsidR="00273153" w:rsidRPr="00C639CC">
              <w:t xml:space="preserve"> </w:t>
            </w:r>
            <w:r w:rsidRPr="00C639CC">
              <w:t>activiteiten</w:t>
            </w:r>
            <w:r w:rsidR="00273153" w:rsidRPr="00C639CC">
              <w:t xml:space="preserve"> </w:t>
            </w:r>
            <w:r w:rsidRPr="00C639CC">
              <w:t>worden</w:t>
            </w:r>
            <w:r w:rsidR="00273153" w:rsidRPr="00C639CC">
              <w:t xml:space="preserve"> </w:t>
            </w:r>
            <w:r w:rsidRPr="00C639CC">
              <w:t>opgedeeld</w:t>
            </w:r>
            <w:r w:rsidR="00273153" w:rsidRPr="00C639CC">
              <w:t xml:space="preserve"> </w:t>
            </w:r>
            <w:r w:rsidRPr="00C639CC">
              <w:t>in</w:t>
            </w:r>
            <w:r w:rsidR="00273153" w:rsidRPr="00C639CC">
              <w:t xml:space="preserve"> </w:t>
            </w:r>
            <w:r w:rsidRPr="00C639CC">
              <w:t>fasen.</w:t>
            </w:r>
          </w:p>
        </w:tc>
        <w:tc>
          <w:tcPr>
            <w:tcW w:w="3118" w:type="dxa"/>
            <w:hideMark/>
          </w:tcPr>
          <w:p w14:paraId="21EA3A85" w14:textId="281BBC20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Relevante</w:t>
            </w:r>
            <w:r w:rsidR="00273153" w:rsidRPr="00C639CC">
              <w:t xml:space="preserve"> </w:t>
            </w:r>
            <w:r w:rsidRPr="00C639CC">
              <w:t>activiteiten</w:t>
            </w:r>
            <w:r w:rsidR="00273153" w:rsidRPr="00C639CC">
              <w:t xml:space="preserve"> </w:t>
            </w:r>
            <w:r w:rsidRPr="00C639CC">
              <w:t>worden</w:t>
            </w:r>
            <w:r w:rsidR="00273153" w:rsidRPr="00C639CC">
              <w:t xml:space="preserve"> </w:t>
            </w:r>
            <w:r w:rsidRPr="00C639CC">
              <w:t>evenredig</w:t>
            </w:r>
            <w:r w:rsidR="00273153" w:rsidRPr="00C639CC">
              <w:t xml:space="preserve"> </w:t>
            </w:r>
            <w:r w:rsidRPr="00C639CC">
              <w:t>gespreid</w:t>
            </w:r>
            <w:r w:rsidR="00273153" w:rsidRPr="00C639CC">
              <w:t xml:space="preserve"> </w:t>
            </w:r>
            <w:r w:rsidRPr="00C639CC">
              <w:t>in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tijd.</w:t>
            </w:r>
          </w:p>
        </w:tc>
        <w:tc>
          <w:tcPr>
            <w:tcW w:w="3231" w:type="dxa"/>
            <w:hideMark/>
          </w:tcPr>
          <w:p w14:paraId="31D3C241" w14:textId="69530F9B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Er</w:t>
            </w:r>
            <w:r w:rsidR="00273153" w:rsidRPr="00C639CC">
              <w:t xml:space="preserve"> </w:t>
            </w:r>
            <w:r w:rsidRPr="00C639CC">
              <w:t>ontstaat</w:t>
            </w:r>
            <w:r w:rsidR="00273153" w:rsidRPr="00C639CC">
              <w:t xml:space="preserve"> </w:t>
            </w:r>
            <w:r w:rsidRPr="00C639CC">
              <w:t>een</w:t>
            </w:r>
            <w:r w:rsidR="00273153" w:rsidRPr="00C639CC">
              <w:t xml:space="preserve"> </w:t>
            </w:r>
            <w:r w:rsidRPr="00C639CC">
              <w:t>wirwar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activiteiten.</w:t>
            </w:r>
          </w:p>
        </w:tc>
      </w:tr>
      <w:tr w:rsidR="00317487" w:rsidRPr="00C639CC" w14:paraId="70F6CEC5" w14:textId="77777777" w:rsidTr="005777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dxa"/>
            <w:hideMark/>
          </w:tcPr>
          <w:p w14:paraId="75974C72" w14:textId="77777777" w:rsidR="00E965DE" w:rsidRPr="00C639CC" w:rsidRDefault="00317487" w:rsidP="00395028">
            <w:r w:rsidRPr="00C639CC">
              <w:t>Inzet</w:t>
            </w:r>
          </w:p>
          <w:p w14:paraId="7F546B28" w14:textId="087AE274" w:rsidR="00317487" w:rsidRPr="00C639CC" w:rsidRDefault="00273153" w:rsidP="00395028">
            <w:r w:rsidRPr="00C639CC">
              <w:t xml:space="preserve"> </w:t>
            </w:r>
            <w:proofErr w:type="gramStart"/>
            <w:r w:rsidR="00317487" w:rsidRPr="00C639CC">
              <w:t>middelen</w:t>
            </w:r>
            <w:proofErr w:type="gramEnd"/>
          </w:p>
        </w:tc>
        <w:tc>
          <w:tcPr>
            <w:tcW w:w="2693" w:type="dxa"/>
            <w:hideMark/>
          </w:tcPr>
          <w:p w14:paraId="649FCDB2" w14:textId="25909004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Gelijkmatige</w:t>
            </w:r>
            <w:r w:rsidR="00273153" w:rsidRPr="00C639CC">
              <w:t xml:space="preserve"> </w:t>
            </w:r>
            <w:r w:rsidRPr="00C639CC">
              <w:t>inzet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middelen</w:t>
            </w:r>
            <w:r w:rsidR="00273153" w:rsidRPr="00C639CC">
              <w:t xml:space="preserve"> </w:t>
            </w:r>
            <w:r w:rsidRPr="00C639CC">
              <w:t>is</w:t>
            </w:r>
            <w:r w:rsidR="00273153" w:rsidRPr="00C639CC">
              <w:t xml:space="preserve"> </w:t>
            </w:r>
            <w:r w:rsidRPr="00C639CC">
              <w:t>vaak</w:t>
            </w:r>
            <w:r w:rsidR="00273153" w:rsidRPr="00C639CC">
              <w:t xml:space="preserve"> </w:t>
            </w:r>
            <w:r w:rsidRPr="00C639CC">
              <w:t>onmogelijk.</w:t>
            </w:r>
          </w:p>
        </w:tc>
        <w:tc>
          <w:tcPr>
            <w:tcW w:w="3118" w:type="dxa"/>
            <w:hideMark/>
          </w:tcPr>
          <w:p w14:paraId="61A322B8" w14:textId="578471D1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Gelijkmatige</w:t>
            </w:r>
            <w:r w:rsidR="00273153" w:rsidRPr="00C639CC">
              <w:t xml:space="preserve"> </w:t>
            </w:r>
            <w:r w:rsidRPr="00C639CC">
              <w:t>inzet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middelen</w:t>
            </w:r>
            <w:r w:rsidR="00273153" w:rsidRPr="00C639CC">
              <w:t xml:space="preserve"> </w:t>
            </w:r>
            <w:r w:rsidRPr="00C639CC">
              <w:t>is</w:t>
            </w:r>
            <w:r w:rsidR="00273153" w:rsidRPr="00C639CC">
              <w:t xml:space="preserve"> </w:t>
            </w:r>
            <w:r w:rsidRPr="00C639CC">
              <w:t>mogelijk.</w:t>
            </w:r>
          </w:p>
        </w:tc>
        <w:tc>
          <w:tcPr>
            <w:tcW w:w="3231" w:type="dxa"/>
            <w:hideMark/>
          </w:tcPr>
          <w:p w14:paraId="4A77CCC0" w14:textId="5C633802" w:rsidR="00317487" w:rsidRPr="00C639CC" w:rsidRDefault="00317487" w:rsidP="005777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Beheersing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gebruik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middelen</w:t>
            </w:r>
            <w:r w:rsidR="00273153" w:rsidRPr="00C639CC">
              <w:t xml:space="preserve"> </w:t>
            </w:r>
            <w:r w:rsidRPr="00C639CC">
              <w:t>wordt</w:t>
            </w:r>
            <w:r w:rsidR="00273153" w:rsidRPr="00C639CC">
              <w:t xml:space="preserve"> </w:t>
            </w:r>
            <w:r w:rsidRPr="00C639CC">
              <w:t>erg</w:t>
            </w:r>
            <w:r w:rsidR="00273153" w:rsidRPr="00C639CC">
              <w:t xml:space="preserve"> </w:t>
            </w:r>
            <w:r w:rsidRPr="00C639CC">
              <w:t>moeilijk.</w:t>
            </w:r>
          </w:p>
        </w:tc>
      </w:tr>
    </w:tbl>
    <w:p w14:paraId="4767406B" w14:textId="0F4E17C2" w:rsidR="00317487" w:rsidRPr="00C639CC" w:rsidRDefault="00317487" w:rsidP="00FB343E">
      <w:pPr>
        <w:pStyle w:val="Heading2"/>
      </w:pPr>
      <w:r w:rsidRPr="00C639CC">
        <w:t>Keuze</w:t>
      </w:r>
      <w:r w:rsidR="00273153" w:rsidRPr="00C639CC">
        <w:t xml:space="preserve"> </w:t>
      </w:r>
      <w:r w:rsidRPr="00C639CC">
        <w:t>Werkvorm</w:t>
      </w:r>
      <w:r w:rsidR="00273153" w:rsidRPr="00C639CC">
        <w:t xml:space="preserve"> </w:t>
      </w:r>
      <w:r w:rsidRPr="00C639CC">
        <w:t>-</w:t>
      </w:r>
      <w:r w:rsidR="00273153" w:rsidRPr="00C639CC">
        <w:t xml:space="preserve"> </w:t>
      </w:r>
      <w:r w:rsidRPr="00C639CC">
        <w:t>bis</w:t>
      </w:r>
    </w:p>
    <w:p w14:paraId="3C227DFA" w14:textId="7A83B084" w:rsidR="00146BA9" w:rsidRPr="00C639CC" w:rsidRDefault="00317487" w:rsidP="00146BA9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praktijk</w:t>
      </w:r>
      <w:r w:rsidR="00273153" w:rsidRPr="00C639CC">
        <w:t xml:space="preserve"> </w:t>
      </w:r>
      <w:r w:rsidRPr="00C639CC">
        <w:t>zal</w:t>
      </w:r>
      <w:r w:rsidR="00273153" w:rsidRPr="00C639CC">
        <w:t xml:space="preserve"> </w:t>
      </w:r>
      <w:r w:rsidRPr="00C639CC">
        <w:t>afhankelijk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afweging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gemaakt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(laten)</w:t>
      </w:r>
      <w:r w:rsidR="00273153" w:rsidRPr="00C639CC">
        <w:t xml:space="preserve"> </w:t>
      </w:r>
      <w:r w:rsidRPr="00C639CC">
        <w:t>aanpakken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</w:t>
      </w:r>
      <w:r w:rsidR="00146BA9" w:rsidRPr="00C639CC">
        <w:t>:</w:t>
      </w:r>
    </w:p>
    <w:p w14:paraId="6A787EB6" w14:textId="05175F5E" w:rsidR="00146BA9" w:rsidRPr="00C639CC" w:rsidRDefault="00146BA9" w:rsidP="00146BA9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hiërarchie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(hiërarchische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opdracht)</w:t>
      </w:r>
      <w:r w:rsidRPr="00C639CC">
        <w:rPr>
          <w:lang w:val="nl-BE"/>
        </w:rPr>
        <w:t>.</w:t>
      </w:r>
    </w:p>
    <w:p w14:paraId="64467C39" w14:textId="3157B65B" w:rsidR="00146BA9" w:rsidRPr="00C639CC" w:rsidRDefault="00146BA9" w:rsidP="00146BA9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installatie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werkgroep</w:t>
      </w:r>
      <w:r w:rsidRPr="00C639CC">
        <w:rPr>
          <w:lang w:val="nl-BE"/>
        </w:rPr>
        <w:t>.</w:t>
      </w:r>
    </w:p>
    <w:p w14:paraId="5F1F3597" w14:textId="0460AAF5" w:rsidR="00317487" w:rsidRPr="00C639CC" w:rsidRDefault="00146BA9" w:rsidP="00146BA9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opzetten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project.</w:t>
      </w:r>
    </w:p>
    <w:p w14:paraId="328EDDD4" w14:textId="77777777" w:rsidR="00146BA9" w:rsidRPr="00C639CC" w:rsidRDefault="00146BA9" w:rsidP="00146BA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4712A20" w14:textId="557399C5" w:rsidR="000A17BB" w:rsidRPr="00C639CC" w:rsidRDefault="00317487" w:rsidP="000A17BB">
      <w:pPr>
        <w:pStyle w:val="cpParagraph"/>
      </w:pPr>
      <w:r w:rsidRPr="00C639CC">
        <w:t>Zowel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werkvorm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uitvoeringsmethode</w:t>
      </w:r>
      <w:r w:rsidR="00273153" w:rsidRPr="00C639CC">
        <w:t xml:space="preserve"> </w:t>
      </w:r>
      <w:r w:rsidRPr="00C639CC">
        <w:t>ervan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bewuste</w:t>
      </w:r>
      <w:r w:rsidR="00273153" w:rsidRPr="00C639CC">
        <w:t xml:space="preserve"> </w:t>
      </w:r>
      <w:r w:rsidRPr="00C639CC">
        <w:t>overwegingen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zowel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opdrachtnemer.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groot</w:t>
      </w:r>
      <w:r w:rsidR="00273153" w:rsidRPr="00C639CC">
        <w:t xml:space="preserve"> </w:t>
      </w:r>
      <w:r w:rsidRPr="00C639CC">
        <w:t>belang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keuze</w:t>
      </w:r>
      <w:r w:rsidR="00273153" w:rsidRPr="00C639CC">
        <w:t xml:space="preserve"> </w:t>
      </w:r>
      <w:r w:rsidRPr="00C639CC">
        <w:t>vooraf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samenspraak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beide</w:t>
      </w:r>
      <w:r w:rsidR="00273153" w:rsidRPr="00C639CC">
        <w:t xml:space="preserve"> </w:t>
      </w:r>
      <w:r w:rsidRPr="00C639CC">
        <w:t>partijen</w:t>
      </w:r>
      <w:r w:rsidR="00273153" w:rsidRPr="00C639CC">
        <w:t xml:space="preserve"> </w:t>
      </w:r>
      <w:r w:rsidRPr="00C639CC">
        <w:t>gemaakt</w:t>
      </w:r>
      <w:r w:rsidR="00273153" w:rsidRPr="00C639CC">
        <w:t xml:space="preserve"> </w:t>
      </w:r>
      <w:r w:rsidRPr="00C639CC">
        <w:t>wordt.</w:t>
      </w:r>
    </w:p>
    <w:p w14:paraId="03016839" w14:textId="13CF2F04" w:rsidR="00317487" w:rsidRPr="00C639CC" w:rsidRDefault="00317487" w:rsidP="000A17BB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beste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contextgevoelig.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mogelijke</w:t>
      </w:r>
      <w:r w:rsidR="00273153" w:rsidRPr="00C639CC">
        <w:t xml:space="preserve"> </w:t>
      </w:r>
      <w:r w:rsidRPr="00C639CC">
        <w:t>opdrachtvormen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eigen</w:t>
      </w:r>
      <w:r w:rsidR="00273153" w:rsidRPr="00C639CC">
        <w:t xml:space="preserve"> </w:t>
      </w:r>
      <w:r w:rsidRPr="00C639CC">
        <w:t>verdiensten.</w:t>
      </w:r>
      <w:r w:rsidR="00273153" w:rsidRPr="00C639CC">
        <w:t xml:space="preserve"> </w:t>
      </w:r>
      <w:r w:rsidRPr="00C639CC">
        <w:t>Zaak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bewust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onderbouwd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juiste</w:t>
      </w:r>
      <w:r w:rsidR="00273153" w:rsidRPr="00C639CC">
        <w:t xml:space="preserve"> </w:t>
      </w:r>
      <w:r w:rsidRPr="00C639CC">
        <w:t>werkvorm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beoogde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kiezen.</w:t>
      </w:r>
    </w:p>
    <w:p w14:paraId="1CF54869" w14:textId="11C0E682" w:rsidR="000A17BB" w:rsidRPr="00C639CC" w:rsidRDefault="000A17BB" w:rsidP="000A17BB">
      <w:pPr>
        <w:pStyle w:val="cpParagraph"/>
      </w:pPr>
      <w:r w:rsidRPr="00C639CC">
        <w:t>Als</w:t>
      </w:r>
      <w:r w:rsidR="00273153" w:rsidRPr="00C639CC">
        <w:t xml:space="preserve"> </w:t>
      </w:r>
      <w:r w:rsidR="00317487" w:rsidRPr="00C639CC">
        <w:t>je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overschrijving</w:t>
      </w:r>
      <w:r w:rsidR="00273153" w:rsidRPr="00C639CC">
        <w:t xml:space="preserve"> </w:t>
      </w:r>
      <w:r w:rsidR="00317487" w:rsidRPr="00C639CC">
        <w:t>doet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ene</w:t>
      </w:r>
      <w:r w:rsidR="00273153" w:rsidRPr="00C639CC">
        <w:t xml:space="preserve"> </w:t>
      </w:r>
      <w:r w:rsidR="00317487" w:rsidRPr="00C639CC">
        <w:t>naar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andere</w:t>
      </w:r>
      <w:r w:rsidR="00273153" w:rsidRPr="00C639CC">
        <w:t xml:space="preserve"> </w:t>
      </w:r>
      <w:r w:rsidR="00317487" w:rsidRPr="00C639CC">
        <w:t>bankrekening,</w:t>
      </w:r>
      <w:r w:rsidR="00273153" w:rsidRPr="00C639CC">
        <w:t xml:space="preserve"> </w:t>
      </w:r>
      <w:r w:rsidR="00317487" w:rsidRPr="00C639CC">
        <w:t>dan</w:t>
      </w:r>
      <w:r w:rsidR="00273153" w:rsidRPr="00C639CC">
        <w:t xml:space="preserve"> </w:t>
      </w:r>
      <w:r w:rsidR="00317487" w:rsidRPr="00C639CC">
        <w:t>verwacht</w:t>
      </w:r>
      <w:r w:rsidR="00273153" w:rsidRPr="00C639CC">
        <w:t xml:space="preserve"> </w:t>
      </w:r>
      <w:r w:rsidR="00317487" w:rsidRPr="00C639CC">
        <w:t>je</w:t>
      </w:r>
      <w:r w:rsidR="00273153" w:rsidRPr="00C639CC">
        <w:t xml:space="preserve"> </w:t>
      </w:r>
      <w:r w:rsidR="00317487" w:rsidRPr="00C639CC">
        <w:t>dat</w:t>
      </w:r>
      <w:r w:rsidR="00273153" w:rsidRPr="00C639CC">
        <w:t xml:space="preserve"> </w:t>
      </w:r>
      <w:r w:rsidR="00317487" w:rsidRPr="00C639CC">
        <w:t>dit</w:t>
      </w:r>
      <w:r w:rsidR="00273153" w:rsidRPr="00C639CC">
        <w:t xml:space="preserve"> </w:t>
      </w:r>
      <w:r w:rsidR="00317487" w:rsidRPr="00C639CC">
        <w:t>onmiddellijk,</w:t>
      </w:r>
      <w:r w:rsidR="00273153" w:rsidRPr="00C639CC">
        <w:t xml:space="preserve"> </w:t>
      </w:r>
      <w:r w:rsidR="00317487" w:rsidRPr="00C639CC">
        <w:t>efficiënt,</w:t>
      </w:r>
      <w:r w:rsidR="00273153" w:rsidRPr="00C639CC">
        <w:t xml:space="preserve"> </w:t>
      </w:r>
      <w:r w:rsidR="00317487" w:rsidRPr="00C639CC">
        <w:t>en</w:t>
      </w:r>
      <w:r w:rsidR="00273153" w:rsidRPr="00C639CC">
        <w:t xml:space="preserve"> </w:t>
      </w:r>
      <w:r w:rsidR="00317487" w:rsidRPr="00C639CC">
        <w:t>accuraat</w:t>
      </w:r>
      <w:r w:rsidR="00273153" w:rsidRPr="00C639CC">
        <w:t xml:space="preserve"> </w:t>
      </w:r>
      <w:r w:rsidR="00317487" w:rsidRPr="00C639CC">
        <w:t>gebeurt.</w:t>
      </w:r>
      <w:r w:rsidR="00273153" w:rsidRPr="00C639CC">
        <w:t xml:space="preserve"> </w:t>
      </w:r>
      <w:r w:rsidR="00317487" w:rsidRPr="00C639CC">
        <w:t>Het</w:t>
      </w:r>
      <w:r w:rsidR="00273153" w:rsidRPr="00C639CC">
        <w:t xml:space="preserve"> </w:t>
      </w:r>
      <w:r w:rsidR="00317487" w:rsidRPr="00C639CC">
        <w:t>is</w:t>
      </w:r>
      <w:r w:rsidR="00273153" w:rsidRPr="00C639CC">
        <w:t xml:space="preserve"> </w:t>
      </w:r>
      <w:r w:rsidR="00317487" w:rsidRPr="00C639CC">
        <w:t>niet</w:t>
      </w:r>
      <w:r w:rsidR="00273153" w:rsidRPr="00C639CC">
        <w:t xml:space="preserve"> </w:t>
      </w:r>
      <w:r w:rsidR="00317487" w:rsidRPr="00C639CC">
        <w:t>nodig</w:t>
      </w:r>
      <w:r w:rsidR="00273153" w:rsidRPr="00C639CC">
        <w:t xml:space="preserve"> </w:t>
      </w:r>
      <w:r w:rsidR="00317487" w:rsidRPr="00C639CC">
        <w:t>om</w:t>
      </w:r>
      <w:r w:rsidR="00273153" w:rsidRPr="00C639CC">
        <w:t xml:space="preserve"> </w:t>
      </w:r>
      <w:r w:rsidR="00317487" w:rsidRPr="00C639CC">
        <w:t>daarover</w:t>
      </w:r>
      <w:r w:rsidR="00273153" w:rsidRPr="00C639CC">
        <w:t xml:space="preserve"> </w:t>
      </w:r>
      <w:r w:rsidR="00317487" w:rsidRPr="00C639CC">
        <w:t>veel</w:t>
      </w:r>
      <w:r w:rsidR="00273153" w:rsidRPr="00C639CC">
        <w:t xml:space="preserve"> </w:t>
      </w:r>
      <w:r w:rsidR="00317487" w:rsidRPr="00C639CC">
        <w:t>te</w:t>
      </w:r>
      <w:r w:rsidR="00273153" w:rsidRPr="00C639CC">
        <w:t xml:space="preserve"> </w:t>
      </w:r>
      <w:r w:rsidR="00317487" w:rsidRPr="00C639CC">
        <w:t>praten.</w:t>
      </w:r>
      <w:r w:rsidR="00273153" w:rsidRPr="00C639CC">
        <w:t xml:space="preserve"> </w:t>
      </w:r>
      <w:r w:rsidR="00317487" w:rsidRPr="00C639CC">
        <w:t>Dit</w:t>
      </w:r>
      <w:r w:rsidR="00273153" w:rsidRPr="00C639CC">
        <w:t xml:space="preserve"> </w:t>
      </w:r>
      <w:r w:rsidR="00317487" w:rsidRPr="00C639CC">
        <w:t>is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routinematige,</w:t>
      </w:r>
      <w:r w:rsidR="00273153" w:rsidRPr="00C639CC">
        <w:t xml:space="preserve"> </w:t>
      </w:r>
      <w:r w:rsidR="00317487" w:rsidRPr="00C639CC">
        <w:t>hiërarchisch</w:t>
      </w:r>
      <w:r w:rsidR="00273153" w:rsidRPr="00C639CC">
        <w:t xml:space="preserve"> </w:t>
      </w:r>
      <w:r w:rsidR="00317487" w:rsidRPr="00C639CC">
        <w:t>gestuurde</w:t>
      </w:r>
      <w:r w:rsidR="00273153" w:rsidRPr="00C639CC">
        <w:t xml:space="preserve"> </w:t>
      </w:r>
      <w:r w:rsidR="00317487" w:rsidRPr="00C639CC">
        <w:t>opdracht.</w:t>
      </w:r>
    </w:p>
    <w:p w14:paraId="48BB04DC" w14:textId="1B3541E8" w:rsidR="000A17BB" w:rsidRPr="00C639CC" w:rsidRDefault="00317487" w:rsidP="000A17BB">
      <w:pPr>
        <w:pStyle w:val="cpParagraph"/>
      </w:pPr>
      <w:r w:rsidRPr="00C639CC">
        <w:t>Als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daarentegen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expeditie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Mount</w:t>
      </w:r>
      <w:r w:rsidR="00273153" w:rsidRPr="00C639CC">
        <w:t xml:space="preserve"> </w:t>
      </w:r>
      <w:r w:rsidRPr="00C639CC">
        <w:t>Everest</w:t>
      </w:r>
      <w:r w:rsidR="00273153" w:rsidRPr="00C639CC">
        <w:t xml:space="preserve"> </w:t>
      </w:r>
      <w:r w:rsidRPr="00C639CC">
        <w:t>organiseert,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veel</w:t>
      </w:r>
      <w:r w:rsidR="00273153" w:rsidRPr="00C639CC">
        <w:t xml:space="preserve"> </w:t>
      </w:r>
      <w:r w:rsidRPr="00C639CC">
        <w:t>voorbereiding</w:t>
      </w:r>
      <w:r w:rsidR="00273153" w:rsidRPr="00C639CC">
        <w:t xml:space="preserve"> </w:t>
      </w:r>
      <w:r w:rsidRPr="00C639CC">
        <w:t>nodig.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gebeurt</w:t>
      </w:r>
      <w:r w:rsidR="00273153" w:rsidRPr="00C639CC">
        <w:t xml:space="preserve"> </w:t>
      </w:r>
      <w:r w:rsidRPr="00C639CC">
        <w:t>best</w:t>
      </w:r>
      <w:r w:rsidR="00273153" w:rsidRPr="00C639CC">
        <w:t xml:space="preserve"> </w:t>
      </w:r>
      <w:r w:rsidR="000A17BB" w:rsidRPr="00C639CC">
        <w:t>via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planmatig</w:t>
      </w:r>
      <w:r w:rsidR="00273153" w:rsidRPr="00C639CC">
        <w:t xml:space="preserve"> </w:t>
      </w:r>
      <w:r w:rsidRPr="00C639CC">
        <w:t>opgezet</w:t>
      </w:r>
      <w:r w:rsidR="00273153" w:rsidRPr="00C639CC">
        <w:t xml:space="preserve"> </w:t>
      </w:r>
      <w:r w:rsidRPr="00C639CC">
        <w:t>project.</w:t>
      </w:r>
    </w:p>
    <w:p w14:paraId="68080C40" w14:textId="008B9937" w:rsidR="00317487" w:rsidRPr="00C639CC" w:rsidRDefault="00317487" w:rsidP="000A17BB">
      <w:pPr>
        <w:pStyle w:val="cpParagraph"/>
      </w:pPr>
      <w:r w:rsidRPr="00C639CC">
        <w:lastRenderedPageBreak/>
        <w:t>Als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schip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zinken</w:t>
      </w:r>
      <w:r w:rsidR="00273153" w:rsidRPr="00C639CC">
        <w:t xml:space="preserve"> </w:t>
      </w:r>
      <w:r w:rsidRPr="00C639CC">
        <w:t>is,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zeker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routine.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hebt</w:t>
      </w:r>
      <w:r w:rsidR="00273153" w:rsidRPr="00C639CC">
        <w:t xml:space="preserve"> </w:t>
      </w:r>
      <w:r w:rsidRPr="00C639CC">
        <w:t>onvoldoende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hiervoor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starten.</w:t>
      </w:r>
      <w:r w:rsidR="00273153" w:rsidRPr="00C639CC">
        <w:t xml:space="preserve"> </w:t>
      </w:r>
      <w:r w:rsidRPr="00C639CC">
        <w:t>Improviseren</w:t>
      </w:r>
      <w:r w:rsidR="00273153" w:rsidRPr="00C639CC">
        <w:t xml:space="preserve"> </w:t>
      </w:r>
      <w:r w:rsidRPr="00C639CC">
        <w:t>zal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noodzakelijk</w:t>
      </w:r>
      <w:r w:rsidR="00273153" w:rsidRPr="00C639CC">
        <w:t xml:space="preserve"> </w:t>
      </w:r>
      <w:r w:rsidRPr="00C639CC">
        <w:t>zijn,</w:t>
      </w:r>
      <w:r w:rsidR="00273153" w:rsidRPr="00C639CC">
        <w:t xml:space="preserve"> </w:t>
      </w:r>
      <w:r w:rsidRPr="00C639CC">
        <w:t>zelfs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noodplannen</w:t>
      </w:r>
      <w:r w:rsidR="00273153" w:rsidRPr="00C639CC">
        <w:t xml:space="preserve"> </w:t>
      </w:r>
      <w:r w:rsidRPr="00C639CC">
        <w:t>werden</w:t>
      </w:r>
      <w:r w:rsidR="00273153" w:rsidRPr="00C639CC">
        <w:t xml:space="preserve"> </w:t>
      </w:r>
      <w:r w:rsidRPr="00C639CC">
        <w:t>opgesteld.</w:t>
      </w:r>
    </w:p>
    <w:p w14:paraId="17CAE047" w14:textId="3DFD5967" w:rsidR="00317487" w:rsidRPr="00C639CC" w:rsidRDefault="00317487" w:rsidP="00D5159B">
      <w:pPr>
        <w:pStyle w:val="cpParagraph"/>
      </w:pPr>
      <w:r w:rsidRPr="00C639CC">
        <w:t>Anderzijds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beoogd</w:t>
      </w:r>
      <w:r w:rsidR="00273153" w:rsidRPr="00C639CC">
        <w:t xml:space="preserve"> </w:t>
      </w:r>
      <w:r w:rsidRPr="00C639CC">
        <w:t>resultaat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aaneenschakeling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werkvormen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meebrengen.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opstellen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disaster</w:t>
      </w:r>
      <w:r w:rsidR="00273153" w:rsidRPr="00C639CC">
        <w:t xml:space="preserve"> </w:t>
      </w:r>
      <w:r w:rsidRPr="00C639CC">
        <w:t>recovery</w:t>
      </w:r>
      <w:r w:rsidR="00273153" w:rsidRPr="00C639CC">
        <w:t xml:space="preserve"> </w:t>
      </w:r>
      <w:r w:rsidRPr="00C639CC">
        <w:t>(rampherstel)</w:t>
      </w:r>
      <w:r w:rsidR="00273153" w:rsidRPr="00C639CC">
        <w:t xml:space="preserve"> </w:t>
      </w:r>
      <w:r w:rsidRPr="00C639CC">
        <w:t>plannen</w:t>
      </w:r>
      <w:r w:rsidR="00273153" w:rsidRPr="00C639CC">
        <w:t xml:space="preserve"> </w:t>
      </w:r>
      <w:r w:rsidRPr="00C639CC">
        <w:t>gebeurt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bijvoorbeeld</w:t>
      </w:r>
      <w:r w:rsidR="00273153" w:rsidRPr="00C639CC">
        <w:t xml:space="preserve"> </w:t>
      </w:r>
      <w:r w:rsidRPr="00C639CC">
        <w:t>projectmatig,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inoefenen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5D3110" w:rsidRPr="00C639CC">
        <w:t>redding oefeningen</w:t>
      </w:r>
      <w:r w:rsidR="00273153" w:rsidRPr="00C639CC">
        <w:t xml:space="preserve"> </w:t>
      </w:r>
      <w:r w:rsidRPr="00C639CC">
        <w:t>routinematig,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snel</w:t>
      </w:r>
      <w:r w:rsidR="00273153" w:rsidRPr="00C639CC">
        <w:t xml:space="preserve"> </w:t>
      </w:r>
      <w:r w:rsidRPr="00C639CC">
        <w:t>inspelen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acute</w:t>
      </w:r>
      <w:r w:rsidR="00273153" w:rsidRPr="00C639CC">
        <w:t xml:space="preserve"> </w:t>
      </w:r>
      <w:r w:rsidRPr="00C639CC">
        <w:t>problematische</w:t>
      </w:r>
      <w:r w:rsidR="00273153" w:rsidRPr="00C639CC">
        <w:t xml:space="preserve"> </w:t>
      </w:r>
      <w:r w:rsidRPr="00C639CC">
        <w:t>situatie</w:t>
      </w:r>
      <w:r w:rsidR="00273153" w:rsidRPr="00C639CC">
        <w:t xml:space="preserve"> </w:t>
      </w:r>
      <w:r w:rsidR="00D5159B" w:rsidRPr="00C639CC">
        <w:t>via</w:t>
      </w:r>
      <w:r w:rsidR="00273153" w:rsidRPr="00C639CC">
        <w:t xml:space="preserve"> </w:t>
      </w:r>
      <w:r w:rsidRPr="00C639CC">
        <w:t>improvisatie.</w:t>
      </w:r>
    </w:p>
    <w:p w14:paraId="5D0AB2EC" w14:textId="23634E05" w:rsidR="00317487" w:rsidRPr="00C639CC" w:rsidRDefault="00317487" w:rsidP="00D5159B">
      <w:pPr>
        <w:pStyle w:val="cpParagraph"/>
      </w:pPr>
      <w:r w:rsidRPr="00C639CC">
        <w:t>Laten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even</w:t>
      </w:r>
      <w:r w:rsidR="00273153" w:rsidRPr="00C639CC">
        <w:t xml:space="preserve"> </w:t>
      </w:r>
      <w:r w:rsidRPr="00C639CC">
        <w:t>inzoomen</w:t>
      </w:r>
      <w:r w:rsidR="00273153" w:rsidRPr="00C639CC">
        <w:t xml:space="preserve"> </w:t>
      </w:r>
      <w:r w:rsidRPr="00C639CC">
        <w:t>...</w:t>
      </w:r>
    </w:p>
    <w:p w14:paraId="2673E8F3" w14:textId="37628CA6" w:rsidR="00D5159B" w:rsidRPr="00C639CC" w:rsidRDefault="00317487" w:rsidP="00FB343E">
      <w:pPr>
        <w:pStyle w:val="Heading3"/>
      </w:pPr>
      <w:r w:rsidRPr="00C639CC">
        <w:t>De</w:t>
      </w:r>
      <w:r w:rsidR="00273153" w:rsidRPr="00C639CC">
        <w:t xml:space="preserve"> </w:t>
      </w:r>
      <w:r w:rsidRPr="00C639CC">
        <w:t>Hiërarchische</w:t>
      </w:r>
      <w:r w:rsidR="00273153" w:rsidRPr="00C639CC">
        <w:t xml:space="preserve"> </w:t>
      </w:r>
      <w:r w:rsidRPr="00C639CC">
        <w:t>opdrachten</w:t>
      </w:r>
    </w:p>
    <w:p w14:paraId="7E7EEB3C" w14:textId="73950848" w:rsidR="00317487" w:rsidRPr="00C639CC" w:rsidRDefault="00D5159B" w:rsidP="00D5159B">
      <w:pPr>
        <w:pStyle w:val="cpParagraph"/>
      </w:pPr>
      <w:r w:rsidRPr="00C639CC">
        <w:t>Z</w:t>
      </w:r>
      <w:r w:rsidR="00317487" w:rsidRPr="00C639CC">
        <w:t>ijn</w:t>
      </w:r>
      <w:r w:rsidR="00273153" w:rsidRPr="00C639CC">
        <w:t xml:space="preserve"> </w:t>
      </w:r>
      <w:r w:rsidR="00317487" w:rsidRPr="00C639CC">
        <w:t>opdrachten</w:t>
      </w:r>
      <w:r w:rsidR="00273153" w:rsidRPr="00C639CC">
        <w:t xml:space="preserve"> </w:t>
      </w:r>
      <w:r w:rsidR="00317487" w:rsidRPr="00C639CC">
        <w:t>die</w:t>
      </w:r>
      <w:r w:rsidR="00273153" w:rsidRPr="00C639CC">
        <w:t xml:space="preserve"> </w:t>
      </w:r>
      <w:r w:rsidR="00317487" w:rsidRPr="00C639CC">
        <w:t>...</w:t>
      </w:r>
    </w:p>
    <w:p w14:paraId="700979B7" w14:textId="0E95E42E" w:rsidR="00D5159B" w:rsidRPr="00C639CC" w:rsidRDefault="00D5159B" w:rsidP="00A141CA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eperkt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omvang</w:t>
      </w:r>
      <w:r w:rsidRPr="00C639CC">
        <w:rPr>
          <w:lang w:val="nl-BE"/>
        </w:rPr>
        <w:t>.</w:t>
      </w:r>
    </w:p>
    <w:p w14:paraId="50E6619D" w14:textId="302B39F9" w:rsidR="00D5159B" w:rsidRPr="00C639CC" w:rsidRDefault="00D5159B" w:rsidP="00A141CA">
      <w:pPr>
        <w:pStyle w:val="cpPoint"/>
        <w:rPr>
          <w:lang w:val="nl-BE"/>
        </w:rPr>
      </w:pPr>
      <w:r w:rsidRPr="00C639CC">
        <w:rPr>
          <w:lang w:val="nl-BE"/>
        </w:rPr>
        <w:t>G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permanente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zware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disciplines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vereisen</w:t>
      </w:r>
      <w:r w:rsidRPr="00C639CC">
        <w:rPr>
          <w:lang w:val="nl-BE"/>
        </w:rPr>
        <w:t>.</w:t>
      </w:r>
    </w:p>
    <w:p w14:paraId="5E696515" w14:textId="6BED1E5F" w:rsidR="00D5159B" w:rsidRPr="00C639CC" w:rsidRDefault="00D5159B" w:rsidP="00A141CA">
      <w:pPr>
        <w:pStyle w:val="cpPoint"/>
        <w:rPr>
          <w:lang w:val="nl-BE"/>
        </w:rPr>
      </w:pPr>
      <w:r w:rsidRPr="00C639CC">
        <w:rPr>
          <w:lang w:val="nl-BE"/>
        </w:rPr>
        <w:t>S</w:t>
      </w:r>
      <w:r w:rsidR="00317487" w:rsidRPr="00C639CC">
        <w:rPr>
          <w:lang w:val="nl-BE"/>
        </w:rPr>
        <w:t>terk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gebonden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bestaande,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uitvoerende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activiteiten</w:t>
      </w:r>
      <w:r w:rsidRPr="00C639CC">
        <w:rPr>
          <w:lang w:val="nl-BE"/>
        </w:rPr>
        <w:t>.</w:t>
      </w:r>
    </w:p>
    <w:p w14:paraId="7C1A706B" w14:textId="1DB8A28A" w:rsidR="00D5159B" w:rsidRPr="00C639CC" w:rsidRDefault="00D5159B" w:rsidP="00395028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ilateraal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geregeld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Pr="00C639CC">
        <w:rPr>
          <w:lang w:val="nl-BE"/>
        </w:rPr>
        <w:t>.</w:t>
      </w:r>
    </w:p>
    <w:p w14:paraId="21CE1029" w14:textId="40D4B5F3" w:rsidR="00D5159B" w:rsidRPr="00C639CC" w:rsidRDefault="00D5159B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.a.w.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nauwelijks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nood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groepsoverleg</w:t>
      </w:r>
      <w:r w:rsidRPr="00C639CC">
        <w:rPr>
          <w:lang w:val="nl-BE"/>
        </w:rPr>
        <w:t>.</w:t>
      </w:r>
    </w:p>
    <w:p w14:paraId="1E5E21FF" w14:textId="21015365" w:rsidR="00D5159B" w:rsidRPr="00C639CC" w:rsidRDefault="00D5159B" w:rsidP="003950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Di</w:t>
      </w:r>
      <w:r w:rsidR="00317487" w:rsidRPr="00C639CC">
        <w:rPr>
          <w:lang w:val="nl-BE"/>
        </w:rPr>
        <w:t>egene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krijgt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coördineert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voert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</w:t>
      </w:r>
      <w:r w:rsidRPr="00C639CC">
        <w:rPr>
          <w:lang w:val="nl-BE"/>
        </w:rPr>
        <w:t>.</w:t>
      </w:r>
    </w:p>
    <w:p w14:paraId="3C2EE7F1" w14:textId="2FA68045" w:rsidR="00D5159B" w:rsidRPr="00C639CC" w:rsidRDefault="00D5159B" w:rsidP="00A141CA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bestaande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hiërarchie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afgewerkt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geïmplementeerd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Pr="00C639CC">
        <w:rPr>
          <w:lang w:val="nl-BE"/>
        </w:rPr>
        <w:t>.</w:t>
      </w:r>
    </w:p>
    <w:p w14:paraId="0886749F" w14:textId="7A8DCD5B" w:rsidR="00D5159B" w:rsidRPr="00C639CC" w:rsidRDefault="00D5159B" w:rsidP="00395028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voorspelbaar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ruime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vaststaand)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hebben.</w:t>
      </w:r>
    </w:p>
    <w:p w14:paraId="64779662" w14:textId="77777777" w:rsidR="00D5159B" w:rsidRPr="00C639CC" w:rsidRDefault="00D5159B" w:rsidP="00D5159B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F6A3772" w14:textId="2163EF91" w:rsidR="00317487" w:rsidRPr="00C639CC" w:rsidRDefault="00317487" w:rsidP="00D5159B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pluspunt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werkwijze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één</w:t>
      </w:r>
      <w:r w:rsidR="00273153" w:rsidRPr="00C639CC">
        <w:t xml:space="preserve"> </w:t>
      </w:r>
      <w:r w:rsidRPr="00C639CC">
        <w:t>persoon,</w:t>
      </w:r>
      <w:r w:rsidR="00273153" w:rsidRPr="00C639CC">
        <w:t xml:space="preserve"> </w:t>
      </w:r>
      <w:r w:rsidRPr="00C639CC">
        <w:t>namelijk</w:t>
      </w:r>
      <w:r w:rsidR="00273153" w:rsidRPr="00C639CC">
        <w:t xml:space="preserve"> </w:t>
      </w:r>
      <w:r w:rsidRPr="00C639CC">
        <w:t>degene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gekregen,</w:t>
      </w:r>
      <w:r w:rsidR="00273153" w:rsidRPr="00C639CC">
        <w:t xml:space="preserve"> </w:t>
      </w:r>
      <w:r w:rsidRPr="00C639CC">
        <w:t>volledig</w:t>
      </w:r>
      <w:r w:rsidR="00273153" w:rsidRPr="00C639CC">
        <w:t xml:space="preserve"> </w:t>
      </w:r>
      <w:r w:rsidRPr="00C639CC">
        <w:t>aanspreekbaar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resultaat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snelheid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aflevering.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alleszins</w:t>
      </w:r>
      <w:r w:rsidR="00273153" w:rsidRPr="00C639CC">
        <w:t xml:space="preserve"> </w:t>
      </w:r>
      <w:r w:rsidRPr="00C639CC">
        <w:t>leiden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effectieve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efficiënte</w:t>
      </w:r>
      <w:r w:rsidR="00273153" w:rsidRPr="00C639CC">
        <w:t xml:space="preserve"> </w:t>
      </w:r>
      <w:r w:rsidRPr="00C639CC">
        <w:t>aanpak.</w:t>
      </w:r>
    </w:p>
    <w:p w14:paraId="68DDEC80" w14:textId="66337FE9" w:rsidR="00317487" w:rsidRPr="00C639CC" w:rsidRDefault="00317487" w:rsidP="00FB343E">
      <w:pPr>
        <w:pStyle w:val="Heading3"/>
      </w:pPr>
      <w:r w:rsidRPr="00C639CC">
        <w:t>De</w:t>
      </w:r>
      <w:r w:rsidR="00273153" w:rsidRPr="00C639CC">
        <w:t xml:space="preserve"> </w:t>
      </w:r>
      <w:r w:rsidRPr="00C639CC">
        <w:t>Werkgroep</w:t>
      </w:r>
    </w:p>
    <w:p w14:paraId="16207A5D" w14:textId="6F5280FC" w:rsidR="00D5159B" w:rsidRPr="00C639CC" w:rsidRDefault="00317487" w:rsidP="00D5159B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werkgroep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gedefinieerd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groep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mensen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periodiek</w:t>
      </w:r>
      <w:r w:rsidR="00273153" w:rsidRPr="00C639CC">
        <w:t xml:space="preserve"> </w:t>
      </w:r>
      <w:r w:rsidRPr="00C639CC">
        <w:t>samenkomt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bepaalde</w:t>
      </w:r>
      <w:r w:rsidR="00273153" w:rsidRPr="00C639CC">
        <w:t xml:space="preserve"> </w:t>
      </w:r>
      <w:r w:rsidRPr="00C639CC">
        <w:t>problemen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onderzoeken.</w:t>
      </w:r>
    </w:p>
    <w:p w14:paraId="385BA12F" w14:textId="23E29DF7" w:rsidR="00D5159B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Normaal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voorzitter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besprekingen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leidt.</w:t>
      </w:r>
    </w:p>
    <w:p w14:paraId="21D4787D" w14:textId="2D0797D6" w:rsidR="00D5159B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discussies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plaats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periodieke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vergaderingen.</w:t>
      </w:r>
    </w:p>
    <w:p w14:paraId="429ACB71" w14:textId="09C3E9AE" w:rsidR="00D5159B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gevolg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vergadering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D5159B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overleg</w:t>
      </w:r>
      <w:r w:rsidR="00273153" w:rsidRPr="00C639CC">
        <w:rPr>
          <w:lang w:val="nl-BE"/>
        </w:rPr>
        <w:t xml:space="preserve"> </w:t>
      </w:r>
      <w:r w:rsidR="00D5159B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bepaalde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toegewezen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werkgroep.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(laten)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bijeenkomst.</w:t>
      </w:r>
    </w:p>
    <w:p w14:paraId="6C135F24" w14:textId="10908EC6" w:rsidR="00D5159B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voorzitter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vergadering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functie.</w:t>
      </w:r>
    </w:p>
    <w:p w14:paraId="689A8D30" w14:textId="77777777" w:rsidR="00D5159B" w:rsidRPr="00C639CC" w:rsidRDefault="00D5159B" w:rsidP="00D5159B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4C6CD68" w14:textId="5275989D" w:rsidR="00317487" w:rsidRPr="00C639CC" w:rsidRDefault="00317487" w:rsidP="00D5159B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formule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voornamelijk</w:t>
      </w:r>
      <w:r w:rsidR="00273153" w:rsidRPr="00C639CC">
        <w:t xml:space="preserve"> </w:t>
      </w:r>
      <w:r w:rsidRPr="00C639CC">
        <w:t>geschikt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kleinere</w:t>
      </w:r>
      <w:r w:rsidR="00273153" w:rsidRPr="00C639CC">
        <w:t xml:space="preserve"> </w:t>
      </w:r>
      <w:r w:rsidRPr="00C639CC">
        <w:t>problemen,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weinig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onderzoekswerk</w:t>
      </w:r>
      <w:r w:rsidR="00273153" w:rsidRPr="00C639CC">
        <w:t xml:space="preserve"> </w:t>
      </w:r>
      <w:r w:rsidRPr="00C639CC">
        <w:t>vereisen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beperkt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groepsdiscussies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opgelost</w:t>
      </w:r>
      <w:r w:rsidR="00273153" w:rsidRPr="00C639CC">
        <w:t xml:space="preserve"> </w:t>
      </w:r>
      <w:r w:rsidRPr="00C639CC">
        <w:t>worden.</w:t>
      </w:r>
    </w:p>
    <w:p w14:paraId="070A95F1" w14:textId="55B5D519" w:rsidR="00D5159B" w:rsidRPr="00C639CC" w:rsidRDefault="00317487" w:rsidP="00FB343E">
      <w:pPr>
        <w:pStyle w:val="Heading3"/>
      </w:pPr>
      <w:r w:rsidRPr="00C639CC">
        <w:t>Het</w:t>
      </w:r>
      <w:r w:rsidR="00273153" w:rsidRPr="00C639CC">
        <w:t xml:space="preserve"> </w:t>
      </w:r>
      <w:r w:rsidRPr="00C639CC">
        <w:t>Project</w:t>
      </w:r>
    </w:p>
    <w:p w14:paraId="272F86B8" w14:textId="1424052C" w:rsidR="00D5159B" w:rsidRPr="00C639CC" w:rsidRDefault="00D5159B" w:rsidP="00D5159B">
      <w:pPr>
        <w:pStyle w:val="cpParagraph"/>
      </w:pPr>
      <w:r w:rsidRPr="00C639CC">
        <w:t>E</w:t>
      </w:r>
      <w:r w:rsidR="00317487" w:rsidRPr="00C639CC">
        <w:t>en</w:t>
      </w:r>
      <w:r w:rsidR="00273153" w:rsidRPr="00C639CC">
        <w:t xml:space="preserve"> </w:t>
      </w:r>
      <w:r w:rsidR="00317487" w:rsidRPr="00C639CC">
        <w:t>projectmatige</w:t>
      </w:r>
      <w:r w:rsidR="00273153" w:rsidRPr="00C639CC">
        <w:t xml:space="preserve"> </w:t>
      </w:r>
      <w:r w:rsidR="00317487" w:rsidRPr="00C639CC">
        <w:t>aanpak</w:t>
      </w:r>
      <w:r w:rsidR="00273153" w:rsidRPr="00C639CC">
        <w:t xml:space="preserve"> </w:t>
      </w:r>
      <w:r w:rsidR="00317487" w:rsidRPr="00C639CC">
        <w:t>is</w:t>
      </w:r>
      <w:r w:rsidR="00273153" w:rsidRPr="00C639CC">
        <w:t xml:space="preserve"> </w:t>
      </w:r>
      <w:r w:rsidR="00317487" w:rsidRPr="00C639CC">
        <w:t>sterk</w:t>
      </w:r>
      <w:r w:rsidR="00273153" w:rsidRPr="00C639CC">
        <w:t xml:space="preserve"> </w:t>
      </w:r>
      <w:r w:rsidR="00317487" w:rsidRPr="00C639CC">
        <w:t>situationeel</w:t>
      </w:r>
      <w:r w:rsidR="00273153" w:rsidRPr="00C639CC">
        <w:t xml:space="preserve"> </w:t>
      </w:r>
      <w:r w:rsidR="00317487" w:rsidRPr="00C639CC">
        <w:t>gebonden.</w:t>
      </w:r>
      <w:r w:rsidR="00273153" w:rsidRPr="00C639CC">
        <w:t xml:space="preserve"> </w:t>
      </w:r>
      <w:r w:rsidR="00317487" w:rsidRPr="00C639CC">
        <w:t>Uit</w:t>
      </w:r>
      <w:r w:rsidR="00273153" w:rsidRPr="00C639CC">
        <w:t xml:space="preserve"> </w:t>
      </w:r>
      <w:r w:rsidR="00317487" w:rsidRPr="00C639CC">
        <w:t>ervaring</w:t>
      </w:r>
      <w:r w:rsidR="00273153" w:rsidRPr="00C639CC">
        <w:t xml:space="preserve"> </w:t>
      </w:r>
      <w:r w:rsidR="00317487" w:rsidRPr="00C639CC">
        <w:t>kunnen</w:t>
      </w:r>
      <w:r w:rsidR="00273153" w:rsidRPr="00C639CC">
        <w:t xml:space="preserve"> </w:t>
      </w:r>
      <w:r w:rsidR="00317487" w:rsidRPr="00C639CC">
        <w:t>echter</w:t>
      </w:r>
      <w:r w:rsidR="00273153" w:rsidRPr="00C639CC">
        <w:t xml:space="preserve"> </w:t>
      </w:r>
      <w:r w:rsidR="00317487" w:rsidRPr="00C639CC">
        <w:t>wel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aantal</w:t>
      </w:r>
      <w:r w:rsidR="00273153" w:rsidRPr="00C639CC">
        <w:t xml:space="preserve"> </w:t>
      </w:r>
      <w:r w:rsidR="00317487" w:rsidRPr="00C639CC">
        <w:t>factoren</w:t>
      </w:r>
      <w:r w:rsidR="00273153" w:rsidRPr="00C639CC">
        <w:t xml:space="preserve"> </w:t>
      </w:r>
      <w:r w:rsidR="00317487" w:rsidRPr="00C639CC">
        <w:t>opgesomd</w:t>
      </w:r>
      <w:r w:rsidR="00273153" w:rsidRPr="00C639CC">
        <w:t xml:space="preserve"> </w:t>
      </w:r>
      <w:r w:rsidR="00317487" w:rsidRPr="00C639CC">
        <w:t>worden</w:t>
      </w:r>
      <w:r w:rsidR="00273153" w:rsidRPr="00C639CC">
        <w:t xml:space="preserve"> </w:t>
      </w:r>
      <w:r w:rsidR="00317487" w:rsidRPr="00C639CC">
        <w:t>die,</w:t>
      </w:r>
      <w:r w:rsidR="00273153" w:rsidRPr="00C639CC">
        <w:t xml:space="preserve"> </w:t>
      </w:r>
      <w:r w:rsidR="00317487" w:rsidRPr="00C639CC">
        <w:t>meestal</w:t>
      </w:r>
      <w:r w:rsidR="00273153" w:rsidRPr="00C639CC">
        <w:t xml:space="preserve"> </w:t>
      </w:r>
      <w:r w:rsidR="00317487" w:rsidRPr="00C639CC">
        <w:t>in</w:t>
      </w:r>
      <w:r w:rsidR="00273153" w:rsidRPr="00C639CC">
        <w:t xml:space="preserve"> </w:t>
      </w:r>
      <w:r w:rsidR="00317487" w:rsidRPr="00C639CC">
        <w:t>combinatie</w:t>
      </w:r>
      <w:r w:rsidR="00273153" w:rsidRPr="00C639CC">
        <w:t xml:space="preserve"> </w:t>
      </w:r>
      <w:r w:rsidR="00317487" w:rsidRPr="00C639CC">
        <w:t>met</w:t>
      </w:r>
      <w:r w:rsidR="00273153" w:rsidRPr="00C639CC">
        <w:t xml:space="preserve"> </w:t>
      </w:r>
      <w:r w:rsidR="00317487" w:rsidRPr="00C639CC">
        <w:t>elkaar,</w:t>
      </w:r>
      <w:r w:rsidR="00273153" w:rsidRPr="00C639CC">
        <w:t xml:space="preserve"> </w:t>
      </w:r>
      <w:r w:rsidR="00317487" w:rsidRPr="00C639CC">
        <w:t>doorgaans</w:t>
      </w:r>
      <w:r w:rsidR="00273153" w:rsidRPr="00C639CC">
        <w:t xml:space="preserve"> </w:t>
      </w:r>
      <w:r w:rsidR="00317487" w:rsidRPr="00C639CC">
        <w:t>aanleiding</w:t>
      </w:r>
      <w:r w:rsidR="00273153" w:rsidRPr="00C639CC">
        <w:t xml:space="preserve"> </w:t>
      </w:r>
      <w:r w:rsidR="00317487" w:rsidRPr="00C639CC">
        <w:t>geven</w:t>
      </w:r>
      <w:r w:rsidR="00273153" w:rsidRPr="00C639CC">
        <w:t xml:space="preserve"> </w:t>
      </w:r>
      <w:r w:rsidR="00317487" w:rsidRPr="00C639CC">
        <w:t>tot</w:t>
      </w:r>
      <w:r w:rsidR="00273153" w:rsidRPr="00C639CC">
        <w:t xml:space="preserve"> </w:t>
      </w:r>
      <w:r w:rsidR="00317487" w:rsidRPr="00C639CC">
        <w:t>het</w:t>
      </w:r>
      <w:r w:rsidR="00273153" w:rsidRPr="00C639CC">
        <w:t xml:space="preserve"> </w:t>
      </w:r>
      <w:r w:rsidR="00317487" w:rsidRPr="00C639CC">
        <w:t>opzetten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project.</w:t>
      </w:r>
    </w:p>
    <w:p w14:paraId="5F3682DA" w14:textId="1DFB8A72" w:rsidR="003B46BA" w:rsidRPr="00C639CC" w:rsidRDefault="00317487" w:rsidP="00D5159B">
      <w:pPr>
        <w:pStyle w:val="cpParagraph"/>
      </w:pPr>
      <w:r w:rsidRPr="00C639CC">
        <w:t>Hierna</w:t>
      </w:r>
      <w:r w:rsidR="00273153" w:rsidRPr="00C639CC">
        <w:t xml:space="preserve"> </w:t>
      </w:r>
      <w:r w:rsidRPr="00C639CC">
        <w:t>volgt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(niet-exhaustieve)</w:t>
      </w:r>
      <w:r w:rsidR="00273153" w:rsidRPr="00C639CC">
        <w:t xml:space="preserve"> </w:t>
      </w:r>
      <w:r w:rsidRPr="00C639CC">
        <w:t>opsomming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meest</w:t>
      </w:r>
      <w:r w:rsidR="00273153" w:rsidRPr="00C639CC">
        <w:t xml:space="preserve"> </w:t>
      </w:r>
      <w:r w:rsidRPr="00C639CC">
        <w:t>determinerende</w:t>
      </w:r>
      <w:r w:rsidR="00273153" w:rsidRPr="00C639CC">
        <w:t xml:space="preserve"> </w:t>
      </w:r>
      <w:r w:rsidRPr="00C639CC">
        <w:t>factoren:</w:t>
      </w:r>
    </w:p>
    <w:p w14:paraId="31082AB4" w14:textId="61275944" w:rsidR="00D5159B" w:rsidRPr="00C639CC" w:rsidRDefault="00D5159B" w:rsidP="00A141CA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mvangrijk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en/of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ongestructureerd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probleem</w:t>
      </w:r>
      <w:r w:rsidRPr="00C639CC">
        <w:rPr>
          <w:lang w:val="nl-BE"/>
        </w:rPr>
        <w:t>.</w:t>
      </w:r>
    </w:p>
    <w:p w14:paraId="6CD12326" w14:textId="7C1BF9C3" w:rsidR="00D5159B" w:rsidRPr="00C639CC" w:rsidRDefault="00D5159B" w:rsidP="00A2676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</w:t>
      </w:r>
      <w:r w:rsidR="00317487" w:rsidRPr="00C639CC">
        <w:rPr>
          <w:lang w:val="nl-BE"/>
        </w:rPr>
        <w:t>robleem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1-2-3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opgelost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behoorlijk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grote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inspanning/investering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vraagt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bedrijf</w:t>
      </w:r>
      <w:r w:rsidRPr="00C639CC">
        <w:rPr>
          <w:lang w:val="nl-BE"/>
        </w:rPr>
        <w:t>.</w:t>
      </w:r>
    </w:p>
    <w:p w14:paraId="5F882378" w14:textId="5A21AA28" w:rsidR="00D5159B" w:rsidRPr="00C639CC" w:rsidRDefault="00D5159B" w:rsidP="00A2676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</w:t>
      </w:r>
      <w:r w:rsidR="00317487" w:rsidRPr="00C639CC">
        <w:rPr>
          <w:lang w:val="nl-BE"/>
        </w:rPr>
        <w:t>robleem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nog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onderzocht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duidelijk/vaag).</w:t>
      </w:r>
    </w:p>
    <w:p w14:paraId="7C9D99A8" w14:textId="7FAC2B9C" w:rsidR="00A26767" w:rsidRPr="00C639CC" w:rsidRDefault="00D5159B" w:rsidP="00A141CA">
      <w:pPr>
        <w:pStyle w:val="cpPoint"/>
        <w:rPr>
          <w:lang w:val="nl-BE"/>
        </w:rPr>
      </w:pPr>
      <w:r w:rsidRPr="00C639CC">
        <w:rPr>
          <w:lang w:val="nl-BE"/>
        </w:rPr>
        <w:t>P</w:t>
      </w:r>
      <w:r w:rsidR="00317487" w:rsidRPr="00C639CC">
        <w:rPr>
          <w:lang w:val="nl-BE"/>
        </w:rPr>
        <w:t>robleem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nieuw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A26767" w:rsidRPr="00C639CC">
        <w:rPr>
          <w:lang w:val="nl-BE"/>
        </w:rPr>
        <w:t>.</w:t>
      </w:r>
    </w:p>
    <w:p w14:paraId="4E62AFB4" w14:textId="028DA777" w:rsidR="00A26767" w:rsidRPr="00C639CC" w:rsidRDefault="00A2676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mpact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bedrijf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voldoende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duidelijk</w:t>
      </w:r>
      <w:r w:rsidRPr="00C639CC">
        <w:rPr>
          <w:lang w:val="nl-BE"/>
        </w:rPr>
        <w:t>.</w:t>
      </w:r>
    </w:p>
    <w:p w14:paraId="46FD6BFB" w14:textId="4195593D" w:rsidR="00A26767" w:rsidRPr="00C639CC" w:rsidRDefault="00A26767" w:rsidP="003950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bedrijf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dusdanig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herkenbaar.</w:t>
      </w:r>
    </w:p>
    <w:p w14:paraId="3ABCBBEF" w14:textId="20F5CD04" w:rsidR="00A26767" w:rsidRPr="00C639CC" w:rsidRDefault="00A26767" w:rsidP="00A141CA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P</w:t>
      </w:r>
      <w:r w:rsidR="00317487" w:rsidRPr="00C639CC">
        <w:rPr>
          <w:lang w:val="nl-BE"/>
        </w:rPr>
        <w:t>robleem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potentieel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grote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impact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(groepen)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mensen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bedrijf</w:t>
      </w:r>
      <w:r w:rsidRPr="00C639CC">
        <w:rPr>
          <w:lang w:val="nl-BE"/>
        </w:rPr>
        <w:t>.</w:t>
      </w:r>
    </w:p>
    <w:p w14:paraId="45FF6D09" w14:textId="64F2EEDD" w:rsidR="00A26767" w:rsidRPr="00C639CC" w:rsidRDefault="00A2676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No</w:t>
      </w:r>
      <w:r w:rsidR="00317487" w:rsidRPr="00C639CC">
        <w:rPr>
          <w:lang w:val="nl-BE"/>
        </w:rPr>
        <w:t>odzaak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gevolgen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kaart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brengen</w:t>
      </w:r>
      <w:r w:rsidRPr="00C639CC">
        <w:rPr>
          <w:lang w:val="nl-BE"/>
        </w:rPr>
        <w:t>.</w:t>
      </w:r>
    </w:p>
    <w:p w14:paraId="2FF963E6" w14:textId="4B7EF60A" w:rsidR="00A26767" w:rsidRPr="00C639CC" w:rsidRDefault="00A2676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N</w:t>
      </w:r>
      <w:r w:rsidR="00317487" w:rsidRPr="00C639CC">
        <w:rPr>
          <w:lang w:val="nl-BE"/>
        </w:rPr>
        <w:t>oodzaak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overleg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sterke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coördinatie</w:t>
      </w:r>
      <w:r w:rsidRPr="00C639CC">
        <w:rPr>
          <w:lang w:val="nl-BE"/>
        </w:rPr>
        <w:t>.</w:t>
      </w:r>
    </w:p>
    <w:p w14:paraId="62709586" w14:textId="7EC5E588" w:rsidR="00A26767" w:rsidRPr="00C639CC" w:rsidRDefault="00A2676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N</w:t>
      </w:r>
      <w:r w:rsidR="00317487" w:rsidRPr="00C639CC">
        <w:rPr>
          <w:lang w:val="nl-BE"/>
        </w:rPr>
        <w:t>oodzaak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komen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geaccepteerde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oplossing.</w:t>
      </w:r>
    </w:p>
    <w:p w14:paraId="214BB94B" w14:textId="2686D5A9" w:rsidR="00A26767" w:rsidRPr="00C639CC" w:rsidRDefault="00A26767" w:rsidP="00A141CA">
      <w:pPr>
        <w:pStyle w:val="cpPoint"/>
        <w:rPr>
          <w:lang w:val="nl-BE"/>
        </w:rPr>
      </w:pPr>
      <w:r w:rsidRPr="00C639CC">
        <w:rPr>
          <w:lang w:val="nl-BE"/>
        </w:rPr>
        <w:t>P</w:t>
      </w:r>
      <w:r w:rsidR="00317487" w:rsidRPr="00C639CC">
        <w:rPr>
          <w:lang w:val="nl-BE"/>
        </w:rPr>
        <w:t>robleem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onvoldoende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aandacht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prioriteit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krijgt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operationele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activiteiten.</w:t>
      </w:r>
    </w:p>
    <w:p w14:paraId="52D23814" w14:textId="189D1EF3" w:rsidR="00A26767" w:rsidRPr="00C639CC" w:rsidRDefault="00A26767" w:rsidP="00A141CA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ntensieve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diverse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partijen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diverse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bedrijfsgeledingen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uitvoering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Pr="00C639CC">
        <w:rPr>
          <w:lang w:val="nl-BE"/>
        </w:rPr>
        <w:t>.</w:t>
      </w:r>
    </w:p>
    <w:p w14:paraId="7B02FAA3" w14:textId="5460DDB0" w:rsidR="00A26767" w:rsidRPr="00C639CC" w:rsidRDefault="00A2676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erschillende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instanties/organen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geconsulteerd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Pr="00C639CC">
        <w:rPr>
          <w:lang w:val="nl-BE"/>
        </w:rPr>
        <w:t>.</w:t>
      </w:r>
    </w:p>
    <w:p w14:paraId="5B5FA4B2" w14:textId="0F07F1F3" w:rsidR="00A26767" w:rsidRPr="00C639CC" w:rsidRDefault="00A2676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erschillende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hiërarchische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niveaus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</w:t>
      </w:r>
      <w:r w:rsidRPr="00C639CC">
        <w:rPr>
          <w:lang w:val="nl-BE"/>
        </w:rPr>
        <w:t>.</w:t>
      </w:r>
    </w:p>
    <w:p w14:paraId="625682F5" w14:textId="036B7595" w:rsidR="00A26767" w:rsidRPr="00C639CC" w:rsidRDefault="00A2676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erschillende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disciplines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leveren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inbreng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(multidisciplinair)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en/of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daadwerkelijk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eindresultaat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bekomen.</w:t>
      </w:r>
    </w:p>
    <w:p w14:paraId="0E9816D2" w14:textId="7D19ACC3" w:rsidR="00317487" w:rsidRPr="00C639CC" w:rsidRDefault="00A26767" w:rsidP="00A26767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eindig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definieerbaar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karakter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projectuitvoering.</w:t>
      </w:r>
    </w:p>
    <w:p w14:paraId="1DB2AD30" w14:textId="77777777" w:rsidR="00A26767" w:rsidRPr="00C639CC" w:rsidRDefault="00A26767" w:rsidP="00A2676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A2DA3A0" w14:textId="277616A5" w:rsidR="00A26767" w:rsidRPr="00C639CC" w:rsidRDefault="00A26767" w:rsidP="00FB343E">
      <w:pPr>
        <w:pStyle w:val="Heading3"/>
      </w:pPr>
      <w:r w:rsidRPr="00C639CC">
        <w:t>Overzicht</w:t>
      </w:r>
    </w:p>
    <w:p w14:paraId="7BB0403D" w14:textId="5B04984E" w:rsidR="00317487" w:rsidRPr="00C639CC" w:rsidRDefault="00317487" w:rsidP="00A26767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overzichtstabel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dat:</w:t>
      </w:r>
    </w:p>
    <w:tbl>
      <w:tblPr>
        <w:tblStyle w:val="GridTable1Light"/>
        <w:tblW w:w="10268" w:type="dxa"/>
        <w:tblLook w:val="04A0" w:firstRow="1" w:lastRow="0" w:firstColumn="1" w:lastColumn="0" w:noHBand="0" w:noVBand="1"/>
      </w:tblPr>
      <w:tblGrid>
        <w:gridCol w:w="2972"/>
        <w:gridCol w:w="2480"/>
        <w:gridCol w:w="1981"/>
        <w:gridCol w:w="2835"/>
      </w:tblGrid>
      <w:tr w:rsidR="00317487" w:rsidRPr="00C639CC" w14:paraId="43C597CC" w14:textId="77777777" w:rsidTr="00A267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339D6F14" w14:textId="77777777" w:rsidR="00317487" w:rsidRPr="00C639CC" w:rsidRDefault="00317487" w:rsidP="00395028"/>
        </w:tc>
        <w:tc>
          <w:tcPr>
            <w:tcW w:w="2480" w:type="dxa"/>
            <w:hideMark/>
          </w:tcPr>
          <w:p w14:paraId="39BB231D" w14:textId="5CD6ACCA" w:rsidR="00317487" w:rsidRPr="00C639CC" w:rsidRDefault="00317487" w:rsidP="003950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Hiërarchische</w:t>
            </w:r>
            <w:r w:rsidR="00273153" w:rsidRPr="00C639CC">
              <w:t xml:space="preserve"> </w:t>
            </w:r>
            <w:r w:rsidRPr="00C639CC">
              <w:t>opdracht</w:t>
            </w:r>
          </w:p>
        </w:tc>
        <w:tc>
          <w:tcPr>
            <w:tcW w:w="0" w:type="auto"/>
            <w:hideMark/>
          </w:tcPr>
          <w:p w14:paraId="5B3EE900" w14:textId="77777777" w:rsidR="00317487" w:rsidRPr="00C639CC" w:rsidRDefault="00317487" w:rsidP="003950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Werkgroep</w:t>
            </w:r>
          </w:p>
        </w:tc>
        <w:tc>
          <w:tcPr>
            <w:tcW w:w="2835" w:type="dxa"/>
            <w:hideMark/>
          </w:tcPr>
          <w:p w14:paraId="177D7A32" w14:textId="77777777" w:rsidR="00317487" w:rsidRPr="00C639CC" w:rsidRDefault="00317487" w:rsidP="003950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Project</w:t>
            </w:r>
          </w:p>
        </w:tc>
      </w:tr>
      <w:tr w:rsidR="00317487" w:rsidRPr="00C639CC" w14:paraId="6DF6662E" w14:textId="77777777" w:rsidTr="00A2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0E5D3977" w14:textId="2B11A6B8" w:rsidR="00317487" w:rsidRPr="00C639CC" w:rsidRDefault="00317487" w:rsidP="00395028">
            <w:r w:rsidRPr="00C639CC">
              <w:t>Omvang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opdracht</w:t>
            </w:r>
          </w:p>
        </w:tc>
        <w:tc>
          <w:tcPr>
            <w:tcW w:w="2480" w:type="dxa"/>
            <w:hideMark/>
          </w:tcPr>
          <w:p w14:paraId="623E960E" w14:textId="3837D16F" w:rsidR="003B46BA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Beperkt</w:t>
            </w:r>
            <w:r w:rsidR="00A26767" w:rsidRPr="00C639CC">
              <w:t>.</w:t>
            </w:r>
          </w:p>
          <w:p w14:paraId="1F3D345A" w14:textId="2B0E1FD6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Te</w:t>
            </w:r>
            <w:r w:rsidR="00273153" w:rsidRPr="00C639CC">
              <w:t xml:space="preserve"> </w:t>
            </w:r>
            <w:r w:rsidRPr="00C639CC">
              <w:t>overzien</w:t>
            </w:r>
            <w:r w:rsidR="00A26767" w:rsidRPr="00C639CC">
              <w:t>.</w:t>
            </w:r>
          </w:p>
        </w:tc>
        <w:tc>
          <w:tcPr>
            <w:tcW w:w="0" w:type="auto"/>
            <w:hideMark/>
          </w:tcPr>
          <w:p w14:paraId="6AD075BB" w14:textId="49CFCD0C" w:rsidR="003B46BA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Beperkt</w:t>
            </w:r>
            <w:r w:rsidR="00A26767" w:rsidRPr="00C639CC">
              <w:t>.</w:t>
            </w:r>
          </w:p>
          <w:p w14:paraId="58CF91AA" w14:textId="7C5954F6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Te</w:t>
            </w:r>
            <w:r w:rsidR="00273153" w:rsidRPr="00C639CC">
              <w:t xml:space="preserve"> </w:t>
            </w:r>
            <w:r w:rsidRPr="00C639CC">
              <w:t>overzien</w:t>
            </w:r>
            <w:r w:rsidR="00A26767" w:rsidRPr="00C639CC">
              <w:t>.</w:t>
            </w:r>
          </w:p>
        </w:tc>
        <w:tc>
          <w:tcPr>
            <w:tcW w:w="2835" w:type="dxa"/>
            <w:hideMark/>
          </w:tcPr>
          <w:p w14:paraId="2E140CD0" w14:textId="38659BDC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Onvoldoende</w:t>
            </w:r>
            <w:r w:rsidR="00273153" w:rsidRPr="00C639CC">
              <w:t xml:space="preserve"> </w:t>
            </w:r>
            <w:r w:rsidRPr="00C639CC">
              <w:t>aandacht</w:t>
            </w:r>
            <w:r w:rsidR="00273153" w:rsidRPr="00C639CC">
              <w:t xml:space="preserve"> </w:t>
            </w:r>
            <w:r w:rsidRPr="00C639CC">
              <w:t>mogelijk</w:t>
            </w:r>
            <w:r w:rsidR="00273153" w:rsidRPr="00C639CC">
              <w:t xml:space="preserve"> </w:t>
            </w:r>
            <w:r w:rsidRPr="00C639CC">
              <w:t>vanuit</w:t>
            </w:r>
            <w:r w:rsidR="00273153" w:rsidRPr="00C639CC">
              <w:t xml:space="preserve"> </w:t>
            </w:r>
            <w:r w:rsidRPr="00C639CC">
              <w:t>staande</w:t>
            </w:r>
            <w:r w:rsidR="00273153" w:rsidRPr="00C639CC">
              <w:t xml:space="preserve"> </w:t>
            </w:r>
            <w:r w:rsidRPr="00C639CC">
              <w:t>organisatie.</w:t>
            </w:r>
          </w:p>
          <w:p w14:paraId="523C4A2C" w14:textId="4B84943D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Ongestructureerd</w:t>
            </w:r>
            <w:r w:rsidR="00A26767" w:rsidRPr="00C639CC">
              <w:t>.</w:t>
            </w:r>
          </w:p>
        </w:tc>
      </w:tr>
      <w:tr w:rsidR="00317487" w:rsidRPr="00C639CC" w14:paraId="698ADB9F" w14:textId="77777777" w:rsidTr="00A2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20BAD7A4" w14:textId="3773C157" w:rsidR="00317487" w:rsidRPr="00C639CC" w:rsidRDefault="00317487" w:rsidP="00395028">
            <w:r w:rsidRPr="00C639CC">
              <w:t>Frequentie</w:t>
            </w:r>
            <w:r w:rsidR="00273153" w:rsidRPr="00C639CC">
              <w:t xml:space="preserve"> </w:t>
            </w:r>
            <w:r w:rsidRPr="00C639CC">
              <w:t>voorkomen</w:t>
            </w:r>
          </w:p>
        </w:tc>
        <w:tc>
          <w:tcPr>
            <w:tcW w:w="2480" w:type="dxa"/>
            <w:hideMark/>
          </w:tcPr>
          <w:p w14:paraId="3AEF7BD4" w14:textId="1E7F145A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Frequent</w:t>
            </w:r>
            <w:r w:rsidR="00A26767" w:rsidRPr="00C639CC">
              <w:t>.</w:t>
            </w:r>
          </w:p>
        </w:tc>
        <w:tc>
          <w:tcPr>
            <w:tcW w:w="0" w:type="auto"/>
            <w:hideMark/>
          </w:tcPr>
          <w:p w14:paraId="106E5846" w14:textId="47F8F9B5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Minder</w:t>
            </w:r>
            <w:r w:rsidR="00273153" w:rsidRPr="00C639CC">
              <w:t xml:space="preserve"> </w:t>
            </w:r>
            <w:r w:rsidRPr="00C639CC">
              <w:t>frequent</w:t>
            </w:r>
            <w:r w:rsidR="00A26767" w:rsidRPr="00C639CC">
              <w:t>.</w:t>
            </w:r>
          </w:p>
        </w:tc>
        <w:tc>
          <w:tcPr>
            <w:tcW w:w="2835" w:type="dxa"/>
            <w:hideMark/>
          </w:tcPr>
          <w:p w14:paraId="743D2A40" w14:textId="0395F060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Niet</w:t>
            </w:r>
            <w:r w:rsidR="00273153" w:rsidRPr="00C639CC">
              <w:t xml:space="preserve"> </w:t>
            </w:r>
            <w:r w:rsidRPr="00C639CC">
              <w:t>frequent</w:t>
            </w:r>
            <w:r w:rsidR="00A26767" w:rsidRPr="00C639CC">
              <w:t>.</w:t>
            </w:r>
          </w:p>
        </w:tc>
      </w:tr>
      <w:tr w:rsidR="00317487" w:rsidRPr="00C639CC" w14:paraId="5E1BC20E" w14:textId="77777777" w:rsidTr="00A2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0F186511" w14:textId="167490F0" w:rsidR="00317487" w:rsidRPr="00C639CC" w:rsidRDefault="00317487" w:rsidP="00395028">
            <w:r w:rsidRPr="00C639CC">
              <w:t>Betrokkenheid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uitvoerders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opdracht</w:t>
            </w:r>
          </w:p>
        </w:tc>
        <w:tc>
          <w:tcPr>
            <w:tcW w:w="2480" w:type="dxa"/>
            <w:hideMark/>
          </w:tcPr>
          <w:p w14:paraId="35E9EBC8" w14:textId="0C3C8F60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Minimaal</w:t>
            </w:r>
            <w:r w:rsidR="00A26767" w:rsidRPr="00C639CC">
              <w:t>.</w:t>
            </w:r>
          </w:p>
          <w:p w14:paraId="1D017173" w14:textId="55B4141E" w:rsidR="003B46BA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Niet</w:t>
            </w:r>
            <w:r w:rsidR="00273153" w:rsidRPr="00C639CC">
              <w:t xml:space="preserve"> </w:t>
            </w:r>
            <w:r w:rsidRPr="00C639CC">
              <w:t>permanent</w:t>
            </w:r>
            <w:r w:rsidR="00A26767" w:rsidRPr="00C639CC">
              <w:t>.</w:t>
            </w:r>
          </w:p>
          <w:p w14:paraId="30E5E81A" w14:textId="79BC65BA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Bilateraal</w:t>
            </w:r>
            <w:r w:rsidR="00A26767" w:rsidRPr="00C639CC">
              <w:t>.</w:t>
            </w:r>
          </w:p>
        </w:tc>
        <w:tc>
          <w:tcPr>
            <w:tcW w:w="0" w:type="auto"/>
            <w:hideMark/>
          </w:tcPr>
          <w:p w14:paraId="0E7A5EB5" w14:textId="0CFD8DBA" w:rsidR="003B46BA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Beperkt</w:t>
            </w:r>
            <w:r w:rsidR="00A26767" w:rsidRPr="00C639CC">
              <w:t>.</w:t>
            </w:r>
          </w:p>
          <w:p w14:paraId="3AC62DAF" w14:textId="7632CCCB" w:rsidR="003B46BA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Adviserend</w:t>
            </w:r>
            <w:r w:rsidR="00A26767" w:rsidRPr="00C639CC">
              <w:t>.</w:t>
            </w:r>
          </w:p>
          <w:p w14:paraId="2A3566D8" w14:textId="15E778BE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Multilateraal</w:t>
            </w:r>
            <w:r w:rsidR="00A26767" w:rsidRPr="00C639CC">
              <w:t>.</w:t>
            </w:r>
          </w:p>
        </w:tc>
        <w:tc>
          <w:tcPr>
            <w:tcW w:w="2835" w:type="dxa"/>
            <w:hideMark/>
          </w:tcPr>
          <w:p w14:paraId="5DB72E41" w14:textId="55D1B2B0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Aanzienlijk</w:t>
            </w:r>
            <w:r w:rsidR="00A26767" w:rsidRPr="00C639CC">
              <w:t>.</w:t>
            </w:r>
          </w:p>
          <w:p w14:paraId="492FFB81" w14:textId="4DCFD5D0" w:rsidR="003B46BA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Meewerken</w:t>
            </w:r>
            <w:r w:rsidR="00273153" w:rsidRPr="00C639CC">
              <w:t xml:space="preserve"> </w:t>
            </w:r>
            <w:r w:rsidRPr="00C639CC">
              <w:t>voor</w:t>
            </w:r>
            <w:r w:rsidR="00273153" w:rsidRPr="00C639CC">
              <w:t xml:space="preserve"> </w:t>
            </w:r>
            <w:r w:rsidRPr="00C639CC">
              <w:t>langere</w:t>
            </w:r>
            <w:r w:rsidR="00273153" w:rsidRPr="00C639CC">
              <w:t xml:space="preserve"> </w:t>
            </w:r>
            <w:r w:rsidRPr="00C639CC">
              <w:t>periode</w:t>
            </w:r>
            <w:r w:rsidR="00A26767" w:rsidRPr="00C639CC">
              <w:t>.</w:t>
            </w:r>
          </w:p>
          <w:p w14:paraId="73494CFF" w14:textId="1D2201EB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Multidisciplinair</w:t>
            </w:r>
            <w:r w:rsidR="00A26767" w:rsidRPr="00C639CC">
              <w:t>.</w:t>
            </w:r>
          </w:p>
        </w:tc>
      </w:tr>
      <w:tr w:rsidR="00317487" w:rsidRPr="00C639CC" w14:paraId="50264392" w14:textId="77777777" w:rsidTr="00A2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69F070D2" w14:textId="77777777" w:rsidR="00317487" w:rsidRPr="00C639CC" w:rsidRDefault="00317487" w:rsidP="00395028">
            <w:r w:rsidRPr="00C639CC">
              <w:t>Resultaat</w:t>
            </w:r>
          </w:p>
        </w:tc>
        <w:tc>
          <w:tcPr>
            <w:tcW w:w="2480" w:type="dxa"/>
            <w:hideMark/>
          </w:tcPr>
          <w:p w14:paraId="48250B0B" w14:textId="79552BE9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Sterk</w:t>
            </w:r>
            <w:r w:rsidR="00273153" w:rsidRPr="00C639CC">
              <w:t xml:space="preserve"> </w:t>
            </w:r>
            <w:r w:rsidRPr="00C639CC">
              <w:t>voorspelbaar</w:t>
            </w:r>
            <w:r w:rsidR="00A26767" w:rsidRPr="00C639CC">
              <w:t>.</w:t>
            </w:r>
          </w:p>
        </w:tc>
        <w:tc>
          <w:tcPr>
            <w:tcW w:w="0" w:type="auto"/>
            <w:hideMark/>
          </w:tcPr>
          <w:p w14:paraId="50258E45" w14:textId="509BEAD7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Tamelijk</w:t>
            </w:r>
            <w:r w:rsidR="00273153" w:rsidRPr="00C639CC">
              <w:t xml:space="preserve"> </w:t>
            </w:r>
            <w:r w:rsidRPr="00C639CC">
              <w:t>voorspelbaar</w:t>
            </w:r>
            <w:r w:rsidR="00A26767" w:rsidRPr="00C639CC">
              <w:t>.</w:t>
            </w:r>
          </w:p>
        </w:tc>
        <w:tc>
          <w:tcPr>
            <w:tcW w:w="2835" w:type="dxa"/>
            <w:hideMark/>
          </w:tcPr>
          <w:p w14:paraId="4BCFCEC6" w14:textId="55B508DE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Afgelijnd</w:t>
            </w:r>
            <w:r w:rsidR="00A26767" w:rsidRPr="00C639CC">
              <w:t>.</w:t>
            </w:r>
          </w:p>
          <w:p w14:paraId="7E3C565F" w14:textId="05923983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Concreet</w:t>
            </w:r>
            <w:r w:rsidR="00A26767" w:rsidRPr="00C639CC">
              <w:t>.</w:t>
            </w:r>
          </w:p>
          <w:p w14:paraId="6BCA6F8C" w14:textId="61C2B478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Eindig</w:t>
            </w:r>
            <w:r w:rsidR="00A26767" w:rsidRPr="00C639CC">
              <w:t>.</w:t>
            </w:r>
          </w:p>
        </w:tc>
      </w:tr>
      <w:tr w:rsidR="00317487" w:rsidRPr="00C639CC" w14:paraId="3FBA3A49" w14:textId="77777777" w:rsidTr="00A2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66FB1FAA" w14:textId="7C6CEF4E" w:rsidR="00317487" w:rsidRPr="00C639CC" w:rsidRDefault="00317487" w:rsidP="00395028">
            <w:r w:rsidRPr="00C639CC">
              <w:t>Impact</w:t>
            </w:r>
            <w:r w:rsidR="00273153" w:rsidRPr="00C639CC">
              <w:t xml:space="preserve"> </w:t>
            </w:r>
            <w:r w:rsidRPr="00C639CC">
              <w:t>naar</w:t>
            </w:r>
            <w:r w:rsidR="00273153" w:rsidRPr="00C639CC">
              <w:t xml:space="preserve"> </w:t>
            </w:r>
            <w:r w:rsidRPr="00C639CC">
              <w:t>organisatie</w:t>
            </w:r>
          </w:p>
        </w:tc>
        <w:tc>
          <w:tcPr>
            <w:tcW w:w="2480" w:type="dxa"/>
            <w:hideMark/>
          </w:tcPr>
          <w:p w14:paraId="4AFA9E9D" w14:textId="11FE3DA5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Hiërarchie</w:t>
            </w:r>
            <w:r w:rsidR="00A26767" w:rsidRPr="00C639CC">
              <w:t>.</w:t>
            </w:r>
          </w:p>
        </w:tc>
        <w:tc>
          <w:tcPr>
            <w:tcW w:w="0" w:type="auto"/>
            <w:hideMark/>
          </w:tcPr>
          <w:p w14:paraId="0BA3CF6B" w14:textId="79AE2255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Overschrijdend</w:t>
            </w:r>
            <w:r w:rsidR="00A26767" w:rsidRPr="00C639CC">
              <w:t>.</w:t>
            </w:r>
          </w:p>
        </w:tc>
        <w:tc>
          <w:tcPr>
            <w:tcW w:w="2835" w:type="dxa"/>
            <w:hideMark/>
          </w:tcPr>
          <w:p w14:paraId="2659024E" w14:textId="204DBFC5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Overschrijdend</w:t>
            </w:r>
            <w:r w:rsidR="00A26767" w:rsidRPr="00C639CC">
              <w:t>.</w:t>
            </w:r>
          </w:p>
        </w:tc>
      </w:tr>
      <w:tr w:rsidR="00317487" w:rsidRPr="00C639CC" w14:paraId="15B99F04" w14:textId="77777777" w:rsidTr="00A2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665AD517" w14:textId="27D70134" w:rsidR="00317487" w:rsidRPr="00C639CC" w:rsidRDefault="00317487" w:rsidP="00395028">
            <w:r w:rsidRPr="00C639CC">
              <w:t>Risico’s</w:t>
            </w:r>
            <w:r w:rsidR="00273153" w:rsidRPr="00C639CC">
              <w:t xml:space="preserve"> </w:t>
            </w:r>
            <w:r w:rsidRPr="00C639CC">
              <w:t>op</w:t>
            </w:r>
            <w:r w:rsidR="00273153" w:rsidRPr="00C639CC">
              <w:t xml:space="preserve"> </w:t>
            </w:r>
            <w:r w:rsidRPr="00C639CC">
              <w:t>beheersbaarheid</w:t>
            </w:r>
          </w:p>
        </w:tc>
        <w:tc>
          <w:tcPr>
            <w:tcW w:w="2480" w:type="dxa"/>
            <w:hideMark/>
          </w:tcPr>
          <w:p w14:paraId="45ADB3A3" w14:textId="618F90A5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Minimaal</w:t>
            </w:r>
            <w:r w:rsidR="00A26767" w:rsidRPr="00C639CC">
              <w:t>.</w:t>
            </w:r>
          </w:p>
        </w:tc>
        <w:tc>
          <w:tcPr>
            <w:tcW w:w="0" w:type="auto"/>
            <w:hideMark/>
          </w:tcPr>
          <w:p w14:paraId="33D15DB7" w14:textId="286808EC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Beperkt</w:t>
            </w:r>
            <w:r w:rsidR="00A26767" w:rsidRPr="00C639CC">
              <w:t>.</w:t>
            </w:r>
          </w:p>
        </w:tc>
        <w:tc>
          <w:tcPr>
            <w:tcW w:w="2835" w:type="dxa"/>
            <w:hideMark/>
          </w:tcPr>
          <w:p w14:paraId="020505BC" w14:textId="3A2B0AE5" w:rsidR="00317487" w:rsidRPr="00C639CC" w:rsidRDefault="00317487" w:rsidP="00A267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Groot</w:t>
            </w:r>
            <w:r w:rsidR="00A26767" w:rsidRPr="00C639CC">
              <w:t>.</w:t>
            </w:r>
          </w:p>
        </w:tc>
      </w:tr>
    </w:tbl>
    <w:p w14:paraId="0D162C42" w14:textId="77777777" w:rsidR="00317487" w:rsidRPr="00C639CC" w:rsidRDefault="00317487" w:rsidP="00395028">
      <w:r w:rsidRPr="00C639CC">
        <w:t>—</w:t>
      </w:r>
    </w:p>
    <w:p w14:paraId="26AC9541" w14:textId="285F0BEF" w:rsidR="00317487" w:rsidRPr="00C639CC" w:rsidRDefault="00317487" w:rsidP="00FB343E">
      <w:pPr>
        <w:pStyle w:val="Heading2"/>
      </w:pPr>
      <w:r w:rsidRPr="00C639CC">
        <w:t>Keuze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-</w:t>
      </w:r>
      <w:r w:rsidR="00273153" w:rsidRPr="00C639CC">
        <w:t xml:space="preserve"> </w:t>
      </w:r>
      <w:r w:rsidRPr="00C639CC">
        <w:t>oefeningen</w:t>
      </w:r>
    </w:p>
    <w:p w14:paraId="648235BE" w14:textId="0EAFA473" w:rsidR="003B46BA" w:rsidRPr="00C639CC" w:rsidRDefault="00BA1892" w:rsidP="00BA1892">
      <w:pPr>
        <w:pStyle w:val="cpParagraph"/>
      </w:pPr>
      <w:r w:rsidRPr="00C639CC">
        <w:t>J</w:t>
      </w:r>
      <w:r w:rsidR="00317487" w:rsidRPr="00C639CC">
        <w:t>e</w:t>
      </w:r>
      <w:r w:rsidR="00273153" w:rsidRPr="00C639CC">
        <w:t xml:space="preserve"> </w:t>
      </w:r>
      <w:r w:rsidR="00317487" w:rsidRPr="00C639CC">
        <w:t>krijgt</w:t>
      </w:r>
      <w:r w:rsidR="00273153" w:rsidRPr="00C639CC">
        <w:t xml:space="preserve"> </w:t>
      </w:r>
      <w:r w:rsidR="00317487" w:rsidRPr="00C639CC">
        <w:t>hierna</w:t>
      </w:r>
      <w:r w:rsidR="00273153" w:rsidRPr="00C639CC">
        <w:t xml:space="preserve"> </w:t>
      </w:r>
      <w:r w:rsidR="00317487" w:rsidRPr="00C639CC">
        <w:t>verschillende</w:t>
      </w:r>
      <w:r w:rsidR="00273153" w:rsidRPr="00C639CC">
        <w:t xml:space="preserve"> </w:t>
      </w:r>
      <w:r w:rsidR="00317487" w:rsidRPr="00C639CC">
        <w:t>situaties</w:t>
      </w:r>
      <w:r w:rsidR="00273153" w:rsidRPr="00C639CC">
        <w:t xml:space="preserve"> </w:t>
      </w:r>
      <w:r w:rsidR="00317487" w:rsidRPr="00C639CC">
        <w:t>waarvoor</w:t>
      </w:r>
      <w:r w:rsidR="00273153" w:rsidRPr="00C639CC">
        <w:t xml:space="preserve"> </w:t>
      </w:r>
      <w:r w:rsidR="00317487" w:rsidRPr="00C639CC">
        <w:t>telkens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keuze</w:t>
      </w:r>
      <w:r w:rsidR="00273153" w:rsidRPr="00C639CC">
        <w:t xml:space="preserve"> </w:t>
      </w:r>
      <w:r w:rsidR="00317487" w:rsidRPr="00C639CC">
        <w:t>uit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3</w:t>
      </w:r>
      <w:r w:rsidR="00273153" w:rsidRPr="00C639CC">
        <w:t xml:space="preserve"> </w:t>
      </w:r>
      <w:r w:rsidR="00317487" w:rsidRPr="00C639CC">
        <w:t>alternatieve</w:t>
      </w:r>
      <w:r w:rsidR="00273153" w:rsidRPr="00C639CC">
        <w:t xml:space="preserve"> </w:t>
      </w:r>
      <w:r w:rsidR="00317487" w:rsidRPr="00C639CC">
        <w:t>werkvormen</w:t>
      </w:r>
      <w:r w:rsidR="00273153" w:rsidRPr="00C639CC">
        <w:t xml:space="preserve"> </w:t>
      </w:r>
      <w:r w:rsidR="00317487" w:rsidRPr="00C639CC">
        <w:t>mogelijk</w:t>
      </w:r>
      <w:r w:rsidR="00273153" w:rsidRPr="00C639CC">
        <w:t xml:space="preserve"> </w:t>
      </w:r>
      <w:r w:rsidR="00317487" w:rsidRPr="00C639CC">
        <w:t>is:</w:t>
      </w:r>
      <w:r w:rsidR="00273153" w:rsidRPr="00C639CC">
        <w:t xml:space="preserve"> </w:t>
      </w:r>
      <w:r w:rsidR="00317487" w:rsidRPr="00C639CC">
        <w:t>hiërarchische</w:t>
      </w:r>
      <w:r w:rsidR="00273153" w:rsidRPr="00C639CC">
        <w:t xml:space="preserve"> </w:t>
      </w:r>
      <w:r w:rsidR="00317487" w:rsidRPr="00C639CC">
        <w:t>opdracht,</w:t>
      </w:r>
      <w:r w:rsidR="00273153" w:rsidRPr="00C639CC">
        <w:t xml:space="preserve"> </w:t>
      </w:r>
      <w:r w:rsidR="00317487" w:rsidRPr="00C639CC">
        <w:t>werkgroep,</w:t>
      </w:r>
      <w:r w:rsidR="00273153" w:rsidRPr="00C639CC">
        <w:t xml:space="preserve"> </w:t>
      </w:r>
      <w:r w:rsidR="00317487" w:rsidRPr="00C639CC">
        <w:t>project.</w:t>
      </w:r>
      <w:r w:rsidR="00273153" w:rsidRPr="00C639CC">
        <w:t xml:space="preserve"> </w:t>
      </w:r>
      <w:r w:rsidR="00317487" w:rsidRPr="00C639CC">
        <w:t>Tracht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meest</w:t>
      </w:r>
      <w:r w:rsidR="00273153" w:rsidRPr="00C639CC">
        <w:t xml:space="preserve"> </w:t>
      </w:r>
      <w:r w:rsidR="00317487" w:rsidRPr="00C639CC">
        <w:t>geschikte</w:t>
      </w:r>
      <w:r w:rsidR="00273153" w:rsidRPr="00C639CC">
        <w:t xml:space="preserve"> </w:t>
      </w:r>
      <w:r w:rsidR="00317487" w:rsidRPr="00C639CC">
        <w:t>werkvorm</w:t>
      </w:r>
      <w:r w:rsidR="00273153" w:rsidRPr="00C639CC">
        <w:t xml:space="preserve"> </w:t>
      </w:r>
      <w:r w:rsidR="00317487" w:rsidRPr="00C639CC">
        <w:t>te</w:t>
      </w:r>
      <w:r w:rsidR="00273153" w:rsidRPr="00C639CC">
        <w:t xml:space="preserve"> </w:t>
      </w:r>
      <w:r w:rsidR="00317487" w:rsidRPr="00C639CC">
        <w:t>vinden.</w:t>
      </w:r>
      <w:r w:rsidR="00273153" w:rsidRPr="00C639CC">
        <w:t xml:space="preserve"> </w:t>
      </w:r>
      <w:r w:rsidR="00317487" w:rsidRPr="00C639CC">
        <w:t>Motiveer</w:t>
      </w:r>
      <w:r w:rsidR="00273153" w:rsidRPr="00C639CC">
        <w:t xml:space="preserve"> </w:t>
      </w:r>
      <w:r w:rsidR="00317487" w:rsidRPr="00C639CC">
        <w:t>waarom</w:t>
      </w:r>
      <w:r w:rsidR="00273153" w:rsidRPr="00C639CC">
        <w:t xml:space="preserve"> </w:t>
      </w:r>
      <w:r w:rsidR="00317487" w:rsidRPr="00C639CC">
        <w:t>je</w:t>
      </w:r>
      <w:r w:rsidR="00273153" w:rsidRPr="00C639CC">
        <w:t xml:space="preserve"> </w:t>
      </w:r>
      <w:r w:rsidR="00317487" w:rsidRPr="00C639CC">
        <w:t>deze</w:t>
      </w:r>
      <w:r w:rsidR="00273153" w:rsidRPr="00C639CC">
        <w:t xml:space="preserve"> </w:t>
      </w:r>
      <w:r w:rsidR="00317487" w:rsidRPr="00C639CC">
        <w:t>werkvorm</w:t>
      </w:r>
      <w:r w:rsidR="00273153" w:rsidRPr="00C639CC">
        <w:t xml:space="preserve"> </w:t>
      </w:r>
      <w:r w:rsidR="00317487" w:rsidRPr="00C639CC">
        <w:t>prefereert.</w:t>
      </w:r>
    </w:p>
    <w:p w14:paraId="33EF9D7B" w14:textId="52D3BF77" w:rsidR="003B46BA" w:rsidRPr="00C639CC" w:rsidRDefault="00317487" w:rsidP="00BA1892">
      <w:pPr>
        <w:pStyle w:val="cpParagraph"/>
      </w:pPr>
      <w:r w:rsidRPr="00C639CC">
        <w:t>Tips</w:t>
      </w:r>
    </w:p>
    <w:p w14:paraId="6A3C5EBB" w14:textId="0E7E378F" w:rsidR="003B46BA" w:rsidRPr="00C639CC" w:rsidRDefault="00317487" w:rsidP="00BA1892">
      <w:pPr>
        <w:pStyle w:val="cpPoint"/>
        <w:rPr>
          <w:lang w:val="nl-BE"/>
        </w:rPr>
      </w:pPr>
      <w:r w:rsidRPr="00C639CC">
        <w:rPr>
          <w:lang w:val="nl-BE"/>
        </w:rPr>
        <w:t>Gebruik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overzichtstabel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opgesomde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keuzecriteria</w:t>
      </w:r>
    </w:p>
    <w:p w14:paraId="2972F160" w14:textId="2A90520C" w:rsidR="003B46BA" w:rsidRPr="00C639CC" w:rsidRDefault="00317487" w:rsidP="00BA1892">
      <w:pPr>
        <w:pStyle w:val="cpPoint"/>
        <w:rPr>
          <w:lang w:val="nl-BE"/>
        </w:rPr>
      </w:pP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combineren,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onderbouwde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bewuste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manier</w:t>
      </w:r>
    </w:p>
    <w:p w14:paraId="5DD7ED26" w14:textId="0483BA3D" w:rsidR="00317487" w:rsidRPr="00C639CC" w:rsidRDefault="00317487" w:rsidP="00FB343E">
      <w:pPr>
        <w:pStyle w:val="Heading3"/>
      </w:pPr>
      <w:r w:rsidRPr="00C639CC">
        <w:t>Opdracht</w:t>
      </w:r>
      <w:r w:rsidR="00273153" w:rsidRPr="00C639CC">
        <w:t xml:space="preserve"> </w:t>
      </w:r>
      <w:r w:rsidRPr="00C639CC">
        <w:t>1:</w:t>
      </w:r>
      <w:r w:rsidR="00273153" w:rsidRPr="00C639CC">
        <w:t xml:space="preserve"> </w:t>
      </w:r>
      <w:r w:rsidRPr="00C639CC">
        <w:t>Rapportering</w:t>
      </w:r>
    </w:p>
    <w:p w14:paraId="05834A0E" w14:textId="79E4594D" w:rsidR="00BA1892" w:rsidRPr="00C639CC" w:rsidRDefault="00317487" w:rsidP="00BA1892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kader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optimaliseren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bestaande</w:t>
      </w:r>
      <w:r w:rsidR="00273153" w:rsidRPr="00C639CC">
        <w:t xml:space="preserve"> </w:t>
      </w:r>
      <w:r w:rsidRPr="00C639CC">
        <w:t>rapporteringen</w:t>
      </w:r>
      <w:r w:rsidR="00273153" w:rsidRPr="00C639CC">
        <w:t xml:space="preserve"> </w:t>
      </w:r>
      <w:r w:rsidRPr="00C639CC">
        <w:t>wenst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diensthoofd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bestaande</w:t>
      </w:r>
      <w:r w:rsidR="00273153" w:rsidRPr="00C639CC">
        <w:t xml:space="preserve"> </w:t>
      </w:r>
      <w:r w:rsidRPr="00C639CC">
        <w:t>rapporteringen</w:t>
      </w:r>
      <w:r w:rsidR="00273153" w:rsidRPr="00C639CC">
        <w:t xml:space="preserve"> </w:t>
      </w:r>
      <w:r w:rsidRPr="00C639CC">
        <w:t>kritisch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scannen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gebruik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bruikbaarheid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bestemmeling,</w:t>
      </w:r>
      <w:r w:rsidR="00273153" w:rsidRPr="00C639CC">
        <w:t xml:space="preserve"> </w:t>
      </w:r>
      <w:r w:rsidRPr="00C639CC">
        <w:t>alsook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wijze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aanmaak.</w:t>
      </w:r>
    </w:p>
    <w:p w14:paraId="100FE279" w14:textId="5479EBF7" w:rsidR="00BA1892" w:rsidRPr="00C639CC" w:rsidRDefault="00317487" w:rsidP="00BA1892">
      <w:pPr>
        <w:pStyle w:val="cpParagraph"/>
      </w:pPr>
      <w:r w:rsidRPr="00C639CC">
        <w:t>Bedoeling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minder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betere</w:t>
      </w:r>
      <w:r w:rsidR="00273153" w:rsidRPr="00C639CC">
        <w:t xml:space="preserve"> </w:t>
      </w:r>
      <w:r w:rsidRPr="00C639CC">
        <w:t>rapporteringen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komen.</w:t>
      </w:r>
    </w:p>
    <w:p w14:paraId="23B21485" w14:textId="70B43145" w:rsidR="00E965DE" w:rsidRPr="00C639CC" w:rsidRDefault="00317487" w:rsidP="00BA1892">
      <w:pPr>
        <w:pStyle w:val="cpParagraph"/>
      </w:pPr>
      <w:r w:rsidRPr="00C639CC">
        <w:lastRenderedPageBreak/>
        <w:t>Deze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kadert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verdere</w:t>
      </w:r>
      <w:r w:rsidR="00273153" w:rsidRPr="00C639CC">
        <w:t xml:space="preserve"> </w:t>
      </w:r>
      <w:r w:rsidRPr="00C639CC">
        <w:t>optimalisering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dienstwerking.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werkzaamheden</w:t>
      </w:r>
      <w:r w:rsidR="00273153" w:rsidRPr="00C639CC">
        <w:t xml:space="preserve"> </w:t>
      </w:r>
      <w:r w:rsidRPr="00C639CC">
        <w:t>zullen</w:t>
      </w:r>
      <w:r w:rsidR="00273153" w:rsidRPr="00C639CC">
        <w:t xml:space="preserve"> </w:t>
      </w:r>
      <w:r w:rsidRPr="00C639CC">
        <w:t>uitgevoerd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naast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operationele</w:t>
      </w:r>
      <w:r w:rsidR="00273153" w:rsidRPr="00C639CC">
        <w:t xml:space="preserve"> </w:t>
      </w:r>
      <w:r w:rsidRPr="00C639CC">
        <w:t>taken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adviezen</w:t>
      </w:r>
      <w:r w:rsidR="00273153" w:rsidRPr="00C639CC">
        <w:t xml:space="preserve"> </w:t>
      </w:r>
      <w:r w:rsidRPr="00C639CC">
        <w:t>dienen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afgesproken</w:t>
      </w:r>
      <w:r w:rsidR="00273153" w:rsidRPr="00C639CC">
        <w:t xml:space="preserve"> </w:t>
      </w:r>
      <w:r w:rsidRPr="00C639CC">
        <w:t>termijn</w:t>
      </w:r>
      <w:r w:rsidR="00273153" w:rsidRPr="00C639CC">
        <w:t xml:space="preserve"> </w:t>
      </w:r>
      <w:r w:rsidRPr="00C639CC">
        <w:t>opgeleverd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worden.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eigenlijke</w:t>
      </w:r>
      <w:r w:rsidR="00273153" w:rsidRPr="00C639CC">
        <w:t xml:space="preserve"> </w:t>
      </w:r>
      <w:r w:rsidRPr="00C639CC">
        <w:t>uitwerking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adviezen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later</w:t>
      </w:r>
      <w:r w:rsidR="00273153" w:rsidRPr="00C639CC">
        <w:t xml:space="preserve"> </w:t>
      </w:r>
      <w:r w:rsidRPr="00C639CC">
        <w:t>opgenomen.</w:t>
      </w:r>
    </w:p>
    <w:p w14:paraId="0081350F" w14:textId="141AA2F6" w:rsidR="00BA1892" w:rsidRPr="00C639CC" w:rsidRDefault="00317487" w:rsidP="00BA1892">
      <w:pPr>
        <w:pStyle w:val="cpParagraph"/>
      </w:pPr>
      <w:r w:rsidRPr="00C639CC">
        <w:t>Welke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verkies</w:t>
      </w:r>
      <w:r w:rsidR="00273153" w:rsidRPr="00C639CC">
        <w:t xml:space="preserve"> </w:t>
      </w:r>
      <w:r w:rsidRPr="00C639CC">
        <w:t>je?</w:t>
      </w:r>
      <w:r w:rsidR="00273153" w:rsidRPr="00C639CC">
        <w:t xml:space="preserve"> </w:t>
      </w:r>
      <w:r w:rsidRPr="00C639CC">
        <w:t>Waarom?</w:t>
      </w:r>
    </w:p>
    <w:p w14:paraId="2C75F6EE" w14:textId="2995C0AF" w:rsidR="00BA1892" w:rsidRPr="00C639CC" w:rsidRDefault="00317487" w:rsidP="00BA1892">
      <w:pPr>
        <w:pStyle w:val="cpPoint"/>
        <w:rPr>
          <w:lang w:val="nl-BE"/>
        </w:rPr>
      </w:pPr>
      <w:r w:rsidRPr="00C639CC">
        <w:rPr>
          <w:lang w:val="nl-BE"/>
        </w:rPr>
        <w:t>Hiërarchische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BA1892" w:rsidRPr="00C639CC">
        <w:rPr>
          <w:lang w:val="nl-BE"/>
        </w:rPr>
        <w:t>.</w:t>
      </w:r>
    </w:p>
    <w:p w14:paraId="72BDFA42" w14:textId="4DBCC502" w:rsidR="00BA1892" w:rsidRPr="00C639CC" w:rsidRDefault="00317487" w:rsidP="00BA1892">
      <w:pPr>
        <w:pStyle w:val="cpPoint"/>
        <w:rPr>
          <w:lang w:val="nl-BE"/>
        </w:rPr>
      </w:pPr>
      <w:r w:rsidRPr="00C639CC">
        <w:rPr>
          <w:lang w:val="nl-BE"/>
        </w:rPr>
        <w:t>Werkgroep</w:t>
      </w:r>
      <w:r w:rsidR="00BA1892" w:rsidRPr="00C639CC">
        <w:rPr>
          <w:lang w:val="nl-BE"/>
        </w:rPr>
        <w:t>.</w:t>
      </w:r>
    </w:p>
    <w:p w14:paraId="25865FBA" w14:textId="5DDEBA1D" w:rsidR="00317487" w:rsidRPr="00C639CC" w:rsidRDefault="00317487" w:rsidP="00BA1892">
      <w:pPr>
        <w:pStyle w:val="cpPoint"/>
        <w:rPr>
          <w:lang w:val="nl-BE"/>
        </w:rPr>
      </w:pPr>
      <w:r w:rsidRPr="00C639CC">
        <w:rPr>
          <w:lang w:val="nl-BE"/>
        </w:rPr>
        <w:t>Proje</w:t>
      </w:r>
      <w:r w:rsidR="00BA1892" w:rsidRPr="00C639CC">
        <w:rPr>
          <w:lang w:val="nl-BE"/>
        </w:rPr>
        <w:t>c</w:t>
      </w:r>
      <w:r w:rsidRPr="00C639CC">
        <w:rPr>
          <w:lang w:val="nl-BE"/>
        </w:rPr>
        <w:t>t</w:t>
      </w:r>
      <w:r w:rsidR="00BA1892" w:rsidRPr="00C639CC">
        <w:rPr>
          <w:lang w:val="nl-BE"/>
        </w:rPr>
        <w:t>.</w:t>
      </w:r>
    </w:p>
    <w:p w14:paraId="2F1339B7" w14:textId="77777777" w:rsidR="00317487" w:rsidRPr="00C639CC" w:rsidRDefault="00317487" w:rsidP="00BA1892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F99DE7A" w14:textId="6CB419F2" w:rsidR="00317487" w:rsidRPr="00C639CC" w:rsidRDefault="00317487" w:rsidP="00825E3E">
      <w:pPr>
        <w:pStyle w:val="cpParagraph"/>
      </w:pPr>
      <w:r w:rsidRPr="00C639CC">
        <w:t>Hoe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gelopen?</w:t>
      </w:r>
    </w:p>
    <w:p w14:paraId="77589622" w14:textId="33E0C207" w:rsidR="00317487" w:rsidRPr="00C639CC" w:rsidRDefault="00317487" w:rsidP="00825E3E">
      <w:pPr>
        <w:pStyle w:val="cpParagraph"/>
      </w:pPr>
      <w:r w:rsidRPr="00C639CC">
        <w:t>Dit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projectmatig</w:t>
      </w:r>
      <w:r w:rsidR="00273153" w:rsidRPr="00C639CC">
        <w:t xml:space="preserve"> </w:t>
      </w:r>
      <w:r w:rsidRPr="00C639CC">
        <w:t>aangepakt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dienst,</w:t>
      </w:r>
      <w:r w:rsidR="00273153" w:rsidRPr="00C639CC">
        <w:t xml:space="preserve"> </w:t>
      </w:r>
      <w:r w:rsidRPr="00C639CC">
        <w:t>incl.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aparte</w:t>
      </w:r>
      <w:r w:rsidR="00273153" w:rsidRPr="00C639CC">
        <w:t xml:space="preserve"> </w:t>
      </w:r>
      <w:r w:rsidRPr="00C639CC">
        <w:t>projectstructuur</w:t>
      </w:r>
      <w:r w:rsidR="00825E3E" w:rsidRPr="00C639CC">
        <w:t>.</w:t>
      </w:r>
      <w:r w:rsidR="00273153" w:rsidRPr="00C639CC">
        <w:t xml:space="preserve"> </w:t>
      </w:r>
      <w:r w:rsidRPr="00C639CC">
        <w:t>Achteraf</w:t>
      </w:r>
      <w:r w:rsidR="00273153" w:rsidRPr="00C639CC">
        <w:t xml:space="preserve"> </w:t>
      </w:r>
      <w:r w:rsidRPr="00C639CC">
        <w:t>gezien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gewenste</w:t>
      </w:r>
      <w:r w:rsidR="00273153" w:rsidRPr="00C639CC">
        <w:t xml:space="preserve"> </w:t>
      </w:r>
      <w:r w:rsidRPr="00C639CC">
        <w:t>uitwerking</w:t>
      </w:r>
      <w:r w:rsidR="00273153" w:rsidRPr="00C639CC">
        <w:t xml:space="preserve"> </w:t>
      </w:r>
      <w:r w:rsidRPr="00C639CC">
        <w:t>gehad.</w:t>
      </w:r>
    </w:p>
    <w:p w14:paraId="1C849595" w14:textId="3F57D0CE" w:rsidR="00317487" w:rsidRPr="00C639CC" w:rsidRDefault="00317487" w:rsidP="00825E3E">
      <w:pPr>
        <w:pStyle w:val="cpParagraph"/>
      </w:pPr>
      <w:r w:rsidRPr="00C639CC">
        <w:t>Redenen:</w:t>
      </w:r>
    </w:p>
    <w:p w14:paraId="4A3AB3D6" w14:textId="74E2D2B3" w:rsidR="00825E3E" w:rsidRPr="00C639CC" w:rsidRDefault="00825E3E" w:rsidP="00A141C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zeer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breed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geïnterpreteerd.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gebruiker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waslijst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vragen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gestuurd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heleboel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‘nieuwe’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rapporteringsvragen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ontstaan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dienst,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gezien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bezetting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veelheid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kon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beantwoorden.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Bovendien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strookte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opzet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eerder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besparing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had.</w:t>
      </w:r>
    </w:p>
    <w:p w14:paraId="22E4FA5F" w14:textId="4D3F3512" w:rsidR="00825E3E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Medewerkers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(zeker</w:t>
      </w:r>
      <w:r w:rsidR="00273153" w:rsidRPr="00C639CC">
        <w:rPr>
          <w:lang w:val="nl-BE"/>
        </w:rPr>
        <w:t xml:space="preserve"> </w:t>
      </w:r>
      <w:r w:rsidR="00BA1892"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onervaren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bewijzen)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nogal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neiging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omvang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opgedragen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verruimen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woord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‘project’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="00BA1892"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bijklank.</w:t>
      </w:r>
    </w:p>
    <w:p w14:paraId="14D6A334" w14:textId="39BA764E" w:rsidR="00825E3E" w:rsidRPr="00C639CC" w:rsidRDefault="00825E3E" w:rsidP="00A141C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brede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aanpak,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kwam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eveneens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tijdsnood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gezien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gecombineerd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dagdagelijkse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operationele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bezigheden</w:t>
      </w:r>
      <w:r w:rsidRPr="00C639CC">
        <w:rPr>
          <w:lang w:val="nl-BE"/>
        </w:rPr>
        <w:t>.</w:t>
      </w:r>
    </w:p>
    <w:p w14:paraId="6B19DD84" w14:textId="2FAD324B" w:rsidR="00317487" w:rsidRPr="00C639CC" w:rsidRDefault="00825E3E" w:rsidP="00A141CA">
      <w:pPr>
        <w:pStyle w:val="cpPoint"/>
        <w:rPr>
          <w:lang w:val="nl-BE"/>
        </w:rPr>
      </w:pPr>
      <w:r w:rsidRPr="00C639CC">
        <w:rPr>
          <w:lang w:val="nl-BE"/>
        </w:rPr>
        <w:t>U</w:t>
      </w:r>
      <w:r w:rsidR="00317487" w:rsidRPr="00C639CC">
        <w:rPr>
          <w:lang w:val="nl-BE"/>
        </w:rPr>
        <w:t>iteindelijk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rapporteringen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bestemd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hiërarchie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aangepast,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terwijl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(uitgelokte)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vragen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diensten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nooit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onvoldoende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beantwoord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geworden.</w:t>
      </w:r>
    </w:p>
    <w:p w14:paraId="4DB54CDD" w14:textId="77777777" w:rsidR="00825E3E" w:rsidRPr="00C639CC" w:rsidRDefault="00825E3E" w:rsidP="00825E3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53FE76B" w14:textId="6BDBBC4D" w:rsidR="00317487" w:rsidRPr="00C639CC" w:rsidRDefault="00317487" w:rsidP="00825E3E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was</w:t>
      </w:r>
      <w:r w:rsidR="00273153" w:rsidRPr="00C639CC">
        <w:t xml:space="preserve"> </w:t>
      </w:r>
      <w:r w:rsidRPr="00C639CC">
        <w:t>beter</w:t>
      </w:r>
      <w:r w:rsidR="00273153" w:rsidRPr="00C639CC">
        <w:t xml:space="preserve"> </w:t>
      </w:r>
      <w:r w:rsidRPr="00C639CC">
        <w:t>geweest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men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hiërarchische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gegeven</w:t>
      </w:r>
      <w:r w:rsidR="00273153" w:rsidRPr="00C639CC">
        <w:t xml:space="preserve"> </w:t>
      </w:r>
      <w:r w:rsidRPr="00C639CC">
        <w:t>had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rapportering</w:t>
      </w:r>
      <w:r w:rsidR="00273153" w:rsidRPr="00C639CC">
        <w:t xml:space="preserve"> </w:t>
      </w:r>
      <w:r w:rsidRPr="00C639CC">
        <w:t>per</w:t>
      </w:r>
      <w:r w:rsidR="00273153" w:rsidRPr="00C639CC">
        <w:t xml:space="preserve"> </w:t>
      </w:r>
      <w:r w:rsidRPr="00C639CC">
        <w:t>rapportering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bekijken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evalueren.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zou</w:t>
      </w:r>
      <w:r w:rsidR="00273153" w:rsidRPr="00C639CC">
        <w:t xml:space="preserve"> </w:t>
      </w:r>
      <w:r w:rsidRPr="00C639CC">
        <w:t>vermeden</w:t>
      </w:r>
      <w:r w:rsidR="00273153" w:rsidRPr="00C639CC">
        <w:t xml:space="preserve"> </w:t>
      </w:r>
      <w:r w:rsidRPr="00C639CC">
        <w:t>hebben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men,</w:t>
      </w:r>
      <w:r w:rsidR="00273153" w:rsidRPr="00C639CC">
        <w:t xml:space="preserve"> </w:t>
      </w:r>
      <w:r w:rsidRPr="00C639CC">
        <w:t>zoals</w:t>
      </w:r>
      <w:r w:rsidR="00273153" w:rsidRPr="00C639CC">
        <w:t xml:space="preserve"> </w:t>
      </w:r>
      <w:r w:rsidRPr="00C639CC">
        <w:t>nu,</w:t>
      </w:r>
      <w:r w:rsidR="00273153" w:rsidRPr="00C639CC">
        <w:t xml:space="preserve"> </w:t>
      </w:r>
      <w:r w:rsidRPr="00C639CC">
        <w:t>ten</w:t>
      </w:r>
      <w:r w:rsidR="00273153" w:rsidRPr="00C639CC">
        <w:t xml:space="preserve"> </w:t>
      </w:r>
      <w:r w:rsidRPr="00C639CC">
        <w:t>onder</w:t>
      </w:r>
      <w:r w:rsidR="00273153" w:rsidRPr="00C639CC">
        <w:t xml:space="preserve"> </w:t>
      </w:r>
      <w:r w:rsidRPr="00C639CC">
        <w:t>gegaan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omvang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project.</w:t>
      </w:r>
    </w:p>
    <w:p w14:paraId="1F3AF235" w14:textId="6639875F" w:rsidR="00317487" w:rsidRPr="00C639CC" w:rsidRDefault="00317487" w:rsidP="00FB343E">
      <w:pPr>
        <w:pStyle w:val="Heading3"/>
      </w:pPr>
      <w:r w:rsidRPr="00C639CC">
        <w:t>Opdracht</w:t>
      </w:r>
      <w:r w:rsidR="00273153" w:rsidRPr="00C639CC">
        <w:t xml:space="preserve"> </w:t>
      </w:r>
      <w:r w:rsidRPr="00C639CC">
        <w:t>2:</w:t>
      </w:r>
      <w:r w:rsidR="00273153" w:rsidRPr="00C639CC">
        <w:t xml:space="preserve"> </w:t>
      </w:r>
      <w:r w:rsidRPr="00C639CC">
        <w:t>Opstart</w:t>
      </w:r>
      <w:r w:rsidR="00273153" w:rsidRPr="00C639CC">
        <w:t xml:space="preserve"> </w:t>
      </w:r>
      <w:r w:rsidRPr="00C639CC">
        <w:t>Primary</w:t>
      </w:r>
      <w:r w:rsidR="00273153" w:rsidRPr="00C639CC">
        <w:t xml:space="preserve"> </w:t>
      </w:r>
      <w:r w:rsidRPr="00C639CC">
        <w:t>Dealership</w:t>
      </w:r>
    </w:p>
    <w:p w14:paraId="17E808D1" w14:textId="4860A68F" w:rsidR="00E965DE" w:rsidRPr="00C639CC" w:rsidRDefault="00317487" w:rsidP="00CA0726">
      <w:pPr>
        <w:pStyle w:val="cpParagraph"/>
      </w:pPr>
      <w:r w:rsidRPr="00C639CC">
        <w:t>Onmiddellijk</w:t>
      </w:r>
      <w:r w:rsidR="00273153" w:rsidRPr="00C639CC">
        <w:t xml:space="preserve"> </w:t>
      </w:r>
      <w:r w:rsidRPr="00C639CC">
        <w:t>na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reorganisatie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professionele</w:t>
      </w:r>
      <w:r w:rsidR="00273153" w:rsidRPr="00C639CC">
        <w:t xml:space="preserve"> </w:t>
      </w:r>
      <w:r w:rsidRPr="00C639CC">
        <w:t>sector,</w:t>
      </w:r>
      <w:r w:rsidR="00273153" w:rsidRPr="00C639CC">
        <w:t xml:space="preserve"> </w:t>
      </w:r>
      <w:r w:rsidRPr="00C639CC">
        <w:t>diende</w:t>
      </w:r>
      <w:r w:rsidR="00273153" w:rsidRPr="00C639CC">
        <w:t xml:space="preserve"> </w:t>
      </w:r>
      <w:r w:rsidR="007A4DF8" w:rsidRPr="00C639CC">
        <w:t>ervoor</w:t>
      </w:r>
      <w:r w:rsidR="00273153" w:rsidRPr="00C639CC">
        <w:t xml:space="preserve"> </w:t>
      </w:r>
      <w:r w:rsidRPr="00C639CC">
        <w:t>gezorgd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Profitbank</w:t>
      </w:r>
      <w:r w:rsidR="00273153" w:rsidRPr="00C639CC">
        <w:t xml:space="preserve"> </w:t>
      </w:r>
      <w:r w:rsidRPr="00C639CC">
        <w:t>kon</w:t>
      </w:r>
      <w:r w:rsidR="00273153" w:rsidRPr="00C639CC">
        <w:t xml:space="preserve"> </w:t>
      </w:r>
      <w:r w:rsidRPr="00C639CC">
        <w:t>deelnemen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Primary</w:t>
      </w:r>
      <w:r w:rsidR="00273153" w:rsidRPr="00C639CC">
        <w:t xml:space="preserve"> </w:t>
      </w:r>
      <w:r w:rsidRPr="00C639CC">
        <w:t>Dealership.</w:t>
      </w:r>
      <w:r w:rsidR="00273153" w:rsidRPr="00C639CC">
        <w:t xml:space="preserve"> </w:t>
      </w:r>
      <w:r w:rsidRPr="00C639CC">
        <w:t>Primary</w:t>
      </w:r>
      <w:r w:rsidR="00273153" w:rsidRPr="00C639CC">
        <w:t xml:space="preserve"> </w:t>
      </w:r>
      <w:r w:rsidRPr="00C639CC">
        <w:t>Dealership</w:t>
      </w:r>
      <w:r w:rsidR="00273153" w:rsidRPr="00C639CC">
        <w:t xml:space="preserve"> </w:t>
      </w:r>
      <w:r w:rsidRPr="00C639CC">
        <w:t>houdt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marketmaker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Belgisch</w:t>
      </w:r>
      <w:r w:rsidR="00273153" w:rsidRPr="00C639CC">
        <w:t xml:space="preserve"> </w:t>
      </w:r>
      <w:r w:rsidRPr="00C639CC">
        <w:t>overheidspapier.</w:t>
      </w:r>
      <w:r w:rsidR="00273153" w:rsidRPr="00C639CC">
        <w:t xml:space="preserve"> </w:t>
      </w:r>
      <w:r w:rsidRPr="00C639CC">
        <w:t>Daarbij</w:t>
      </w:r>
      <w:r w:rsidR="00273153" w:rsidRPr="00C639CC">
        <w:t xml:space="preserve"> </w:t>
      </w:r>
      <w:r w:rsidRPr="00C639CC">
        <w:t>gaat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lineaire</w:t>
      </w:r>
      <w:r w:rsidR="00273153" w:rsidRPr="00C639CC">
        <w:t xml:space="preserve"> </w:t>
      </w:r>
      <w:r w:rsidRPr="00C639CC">
        <w:t>obligaties</w:t>
      </w:r>
      <w:r w:rsidR="00273153" w:rsidRPr="00C639CC">
        <w:t xml:space="preserve"> </w:t>
      </w:r>
      <w:r w:rsidRPr="00C639CC">
        <w:t>(OLO’s)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Schatkistcertificaten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EUR</w:t>
      </w:r>
      <w:r w:rsidR="00273153" w:rsidRPr="00C639CC">
        <w:t xml:space="preserve"> </w:t>
      </w:r>
      <w:r w:rsidRPr="00C639CC">
        <w:t>(d.w.z.</w:t>
      </w:r>
      <w:r w:rsidR="00273153" w:rsidRPr="00C639CC">
        <w:t xml:space="preserve"> </w:t>
      </w:r>
      <w:r w:rsidRPr="00C639CC">
        <w:t>verplichting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aa</w:t>
      </w:r>
      <w:r w:rsidR="00CA0726" w:rsidRPr="00C639CC">
        <w:t>n–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verkoopprijzen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noteren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vast</w:t>
      </w:r>
      <w:r w:rsidR="00273153" w:rsidRPr="00C639CC">
        <w:t xml:space="preserve"> </w:t>
      </w:r>
      <w:r w:rsidRPr="00C639CC">
        <w:t>engagement).</w:t>
      </w:r>
    </w:p>
    <w:p w14:paraId="0ECE9001" w14:textId="3583966A" w:rsidR="00E965DE" w:rsidRPr="00C639CC" w:rsidRDefault="00317487" w:rsidP="00CA0726">
      <w:pPr>
        <w:pStyle w:val="cpParagraph"/>
      </w:pPr>
      <w:r w:rsidRPr="00C639CC">
        <w:t>Dit</w:t>
      </w:r>
      <w:r w:rsidR="00273153" w:rsidRPr="00C639CC">
        <w:t xml:space="preserve"> </w:t>
      </w:r>
      <w:r w:rsidRPr="00C639CC">
        <w:t>diende</w:t>
      </w:r>
      <w:r w:rsidR="00273153" w:rsidRPr="00C639CC">
        <w:t xml:space="preserve"> </w:t>
      </w:r>
      <w:r w:rsidRPr="00C639CC">
        <w:t>9</w:t>
      </w:r>
      <w:r w:rsidR="00273153" w:rsidRPr="00C639CC">
        <w:t xml:space="preserve"> </w:t>
      </w:r>
      <w:r w:rsidRPr="00C639CC">
        <w:t>maanden</w:t>
      </w:r>
      <w:r w:rsidR="00273153" w:rsidRPr="00C639CC">
        <w:t xml:space="preserve"> </w:t>
      </w:r>
      <w:r w:rsidRPr="00C639CC">
        <w:t>later</w:t>
      </w:r>
      <w:r w:rsidR="00273153" w:rsidRPr="00C639CC">
        <w:t xml:space="preserve"> </w:t>
      </w:r>
      <w:r w:rsidRPr="00C639CC">
        <w:t>gerealiseerd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zijn.</w:t>
      </w:r>
    </w:p>
    <w:p w14:paraId="2FDB322F" w14:textId="0C501423" w:rsidR="007A4DF8" w:rsidRPr="00C639CC" w:rsidRDefault="00317487" w:rsidP="00CA0726">
      <w:pPr>
        <w:pStyle w:val="cpParagraph"/>
      </w:pPr>
      <w:r w:rsidRPr="00C639CC">
        <w:t>Naast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strikte</w:t>
      </w:r>
      <w:r w:rsidR="00273153" w:rsidRPr="00C639CC">
        <w:t xml:space="preserve"> </w:t>
      </w:r>
      <w:r w:rsidRPr="00C639CC">
        <w:t>timing,</w:t>
      </w:r>
      <w:r w:rsidR="00273153" w:rsidRPr="00C639CC">
        <w:t xml:space="preserve"> </w:t>
      </w:r>
      <w:r w:rsidRPr="00C639CC">
        <w:t>hadden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Nationale</w:t>
      </w:r>
      <w:r w:rsidR="00273153" w:rsidRPr="00C639CC">
        <w:t xml:space="preserve"> </w:t>
      </w:r>
      <w:r w:rsidRPr="00C639CC">
        <w:t>Bank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België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Ministerie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Financiën</w:t>
      </w:r>
      <w:r w:rsidR="00273153" w:rsidRPr="00C639CC">
        <w:t xml:space="preserve"> </w:t>
      </w:r>
      <w:r w:rsidRPr="00C639CC">
        <w:t>heel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teksten</w:t>
      </w:r>
      <w:r w:rsidR="00273153" w:rsidRPr="00C639CC">
        <w:t xml:space="preserve"> </w:t>
      </w:r>
      <w:r w:rsidRPr="00C639CC">
        <w:t>(die</w:t>
      </w:r>
      <w:r w:rsidR="00273153" w:rsidRPr="00C639CC">
        <w:t xml:space="preserve"> </w:t>
      </w:r>
      <w:r w:rsidRPr="00C639CC">
        <w:t>weliswaar</w:t>
      </w:r>
      <w:r w:rsidR="00273153" w:rsidRPr="00C639CC">
        <w:t xml:space="preserve"> </w:t>
      </w:r>
      <w:r w:rsidRPr="00C639CC">
        <w:t>nog</w:t>
      </w:r>
      <w:r w:rsidR="00273153" w:rsidRPr="00C639CC">
        <w:t xml:space="preserve"> </w:t>
      </w:r>
      <w:r w:rsidRPr="00C639CC">
        <w:t>regelmatig</w:t>
      </w:r>
      <w:r w:rsidR="00273153" w:rsidRPr="00C639CC">
        <w:t xml:space="preserve"> </w:t>
      </w:r>
      <w:r w:rsidRPr="00C639CC">
        <w:t>aangepast</w:t>
      </w:r>
      <w:r w:rsidR="00273153" w:rsidRPr="00C639CC">
        <w:t xml:space="preserve"> </w:t>
      </w:r>
      <w:r w:rsidRPr="00C639CC">
        <w:t>werden)</w:t>
      </w:r>
      <w:r w:rsidR="00273153" w:rsidRPr="00C639CC">
        <w:t xml:space="preserve"> </w:t>
      </w:r>
      <w:r w:rsidRPr="00C639CC">
        <w:t>ter</w:t>
      </w:r>
      <w:r w:rsidR="00273153" w:rsidRPr="00C639CC">
        <w:t xml:space="preserve"> </w:t>
      </w:r>
      <w:r w:rsidRPr="00C639CC">
        <w:t>beschikking</w:t>
      </w:r>
      <w:r w:rsidR="00273153" w:rsidRPr="00C639CC">
        <w:t xml:space="preserve"> </w:t>
      </w:r>
      <w:r w:rsidRPr="00C639CC">
        <w:t>gesteld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concrete</w:t>
      </w:r>
      <w:r w:rsidR="00273153" w:rsidRPr="00C639CC">
        <w:t xml:space="preserve"> </w:t>
      </w:r>
      <w:r w:rsidRPr="00C639CC">
        <w:t>werkwijzen</w:t>
      </w:r>
      <w:r w:rsidR="00273153" w:rsidRPr="00C639CC">
        <w:t xml:space="preserve"> </w:t>
      </w:r>
      <w:r w:rsidRPr="00C639CC">
        <w:t>(te</w:t>
      </w:r>
      <w:r w:rsidR="00273153" w:rsidRPr="00C639CC">
        <w:t xml:space="preserve"> </w:t>
      </w:r>
      <w:r w:rsidRPr="00C639CC">
        <w:t>sturen</w:t>
      </w:r>
      <w:r w:rsidR="00273153" w:rsidRPr="00C639CC">
        <w:t xml:space="preserve"> </w:t>
      </w:r>
      <w:r w:rsidRPr="00C639CC">
        <w:t>opdrachten,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clearingwerkwijzen,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nieuw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richten</w:t>
      </w:r>
      <w:r w:rsidR="00273153" w:rsidRPr="00C639CC">
        <w:t xml:space="preserve"> </w:t>
      </w:r>
      <w:r w:rsidRPr="00C639CC">
        <w:t>markt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="006421DC" w:rsidRPr="00C639CC">
        <w:t>einde dag</w:t>
      </w:r>
      <w:r w:rsidR="005D3110">
        <w:t xml:space="preserve"> </w:t>
      </w:r>
      <w:r w:rsidRPr="00C639CC">
        <w:t>saldo,</w:t>
      </w:r>
      <w:r w:rsidR="00273153" w:rsidRPr="00C639CC">
        <w:t xml:space="preserve"> </w:t>
      </w:r>
      <w:r w:rsidRPr="00C639CC">
        <w:t>enz.).</w:t>
      </w:r>
    </w:p>
    <w:p w14:paraId="6B0DC66D" w14:textId="492D45BA" w:rsidR="00E965DE" w:rsidRPr="00C639CC" w:rsidRDefault="00317487" w:rsidP="00CA0726">
      <w:pPr>
        <w:pStyle w:val="cpParagraph"/>
      </w:pPr>
      <w:r w:rsidRPr="00C639CC">
        <w:t>Bovendien</w:t>
      </w:r>
      <w:r w:rsidR="00273153" w:rsidRPr="00C639CC">
        <w:t xml:space="preserve"> </w:t>
      </w:r>
      <w:r w:rsidRPr="00C639CC">
        <w:t>werden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regelmatig</w:t>
      </w:r>
      <w:r w:rsidR="00273153" w:rsidRPr="00C639CC">
        <w:t xml:space="preserve"> </w:t>
      </w:r>
      <w:r w:rsidR="005D3110" w:rsidRPr="00C639CC">
        <w:t>toelichting vergaderingen</w:t>
      </w:r>
      <w:r w:rsidR="00273153" w:rsidRPr="00C639CC">
        <w:t xml:space="preserve"> </w:t>
      </w:r>
      <w:r w:rsidRPr="00C639CC">
        <w:t>georganiseerd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mogelijkheid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vraagstelling.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hervormingen</w:t>
      </w:r>
      <w:r w:rsidR="00273153" w:rsidRPr="00C639CC">
        <w:t xml:space="preserve"> </w:t>
      </w:r>
      <w:r w:rsidRPr="00C639CC">
        <w:t>kregen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gestalte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wetgeving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nog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Parlement</w:t>
      </w:r>
      <w:r w:rsidR="00273153" w:rsidRPr="00C639CC">
        <w:t xml:space="preserve"> </w:t>
      </w:r>
      <w:r w:rsidRPr="00C639CC">
        <w:t>moest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gestemd.</w:t>
      </w:r>
    </w:p>
    <w:p w14:paraId="117A0949" w14:textId="1CBD6A58" w:rsidR="007A4DF8" w:rsidRPr="00C639CC" w:rsidRDefault="00317487" w:rsidP="007A4DF8">
      <w:pPr>
        <w:pStyle w:val="cpParagraph"/>
      </w:pPr>
      <w:r w:rsidRPr="00C639CC">
        <w:t>Er</w:t>
      </w:r>
      <w:r w:rsidR="00273153" w:rsidRPr="00C639CC">
        <w:t xml:space="preserve"> </w:t>
      </w:r>
      <w:r w:rsidRPr="00C639CC">
        <w:t>kon</w:t>
      </w:r>
      <w:r w:rsidR="00273153" w:rsidRPr="00C639CC">
        <w:t xml:space="preserve"> </w:t>
      </w:r>
      <w:r w:rsidRPr="00C639CC">
        <w:t>alleen</w:t>
      </w:r>
      <w:r w:rsidR="00273153" w:rsidRPr="00C639CC">
        <w:t xml:space="preserve"> </w:t>
      </w:r>
      <w:r w:rsidR="00F40926">
        <w:t xml:space="preserve">worden </w:t>
      </w:r>
      <w:r w:rsidRPr="00C639CC">
        <w:t>gebruik</w:t>
      </w:r>
      <w:r w:rsidR="00273153" w:rsidRPr="00C639CC">
        <w:t xml:space="preserve"> </w:t>
      </w:r>
      <w:r w:rsidRPr="00C639CC">
        <w:t>gemaakt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beschikbare</w:t>
      </w:r>
      <w:r w:rsidR="00273153" w:rsidRPr="00C639CC">
        <w:t xml:space="preserve"> </w:t>
      </w:r>
      <w:r w:rsidRPr="00C639CC">
        <w:t>capaciteit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verschillende</w:t>
      </w:r>
      <w:r w:rsidR="00273153" w:rsidRPr="00C639CC">
        <w:t xml:space="preserve"> </w:t>
      </w:r>
      <w:r w:rsidRPr="00C639CC">
        <w:t>betrokken</w:t>
      </w:r>
      <w:r w:rsidR="00273153" w:rsidRPr="00C639CC">
        <w:t xml:space="preserve"> </w:t>
      </w:r>
      <w:r w:rsidRPr="00C639CC">
        <w:t>diensten.</w:t>
      </w:r>
    </w:p>
    <w:p w14:paraId="417189BF" w14:textId="639BE217" w:rsidR="00E965DE" w:rsidRPr="00C639CC" w:rsidRDefault="00317487" w:rsidP="007A4DF8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was</w:t>
      </w:r>
      <w:r w:rsidR="00273153" w:rsidRPr="00C639CC">
        <w:t xml:space="preserve"> </w:t>
      </w:r>
      <w:r w:rsidRPr="00C639CC">
        <w:t>opgelegd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directiecomité</w:t>
      </w:r>
      <w:r w:rsidR="00273153" w:rsidRPr="00C639CC">
        <w:t xml:space="preserve"> </w:t>
      </w:r>
      <w:r w:rsidRPr="00C639CC">
        <w:t>zelf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was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voorhand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gepland.</w:t>
      </w:r>
    </w:p>
    <w:p w14:paraId="75985F23" w14:textId="3B2D16C3" w:rsidR="00E965DE" w:rsidRPr="00C639CC" w:rsidRDefault="00317487" w:rsidP="007A4DF8">
      <w:pPr>
        <w:pStyle w:val="cpParagraph"/>
      </w:pPr>
      <w:r w:rsidRPr="00C639CC">
        <w:t>Welke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zou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verkiezen?</w:t>
      </w:r>
      <w:r w:rsidR="00273153" w:rsidRPr="00C639CC">
        <w:t xml:space="preserve"> </w:t>
      </w:r>
      <w:r w:rsidRPr="00C639CC">
        <w:t>Waarom?</w:t>
      </w:r>
    </w:p>
    <w:p w14:paraId="1A59E8F4" w14:textId="60FC3DAD" w:rsidR="00317487" w:rsidRPr="00C639CC" w:rsidRDefault="00317487" w:rsidP="007A4DF8">
      <w:pPr>
        <w:pStyle w:val="cpPoint"/>
        <w:rPr>
          <w:lang w:val="nl-BE"/>
        </w:rPr>
      </w:pPr>
      <w:r w:rsidRPr="00C639CC">
        <w:rPr>
          <w:lang w:val="nl-BE"/>
        </w:rPr>
        <w:t>Hiërarchische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7A4DF8" w:rsidRPr="00C639CC">
        <w:rPr>
          <w:lang w:val="nl-BE"/>
        </w:rPr>
        <w:t>.</w:t>
      </w:r>
    </w:p>
    <w:p w14:paraId="064A90C4" w14:textId="3CB502D7" w:rsidR="00317487" w:rsidRPr="00C639CC" w:rsidRDefault="00317487" w:rsidP="007A4DF8">
      <w:pPr>
        <w:pStyle w:val="cpPoint"/>
        <w:rPr>
          <w:lang w:val="nl-BE"/>
        </w:rPr>
      </w:pPr>
      <w:r w:rsidRPr="00C639CC">
        <w:rPr>
          <w:lang w:val="nl-BE"/>
        </w:rPr>
        <w:t>Werkgroep</w:t>
      </w:r>
      <w:r w:rsidR="007A4DF8" w:rsidRPr="00C639CC">
        <w:rPr>
          <w:lang w:val="nl-BE"/>
        </w:rPr>
        <w:t>.</w:t>
      </w:r>
    </w:p>
    <w:p w14:paraId="75A0648D" w14:textId="741F468F" w:rsidR="00317487" w:rsidRPr="00C639CC" w:rsidRDefault="00317487" w:rsidP="007A4DF8">
      <w:pPr>
        <w:pStyle w:val="cpPoint"/>
        <w:rPr>
          <w:lang w:val="nl-BE"/>
        </w:rPr>
      </w:pPr>
      <w:r w:rsidRPr="00C639CC">
        <w:rPr>
          <w:lang w:val="nl-BE"/>
        </w:rPr>
        <w:t>Project</w:t>
      </w:r>
      <w:r w:rsidR="007A4DF8" w:rsidRPr="00C639CC">
        <w:rPr>
          <w:lang w:val="nl-BE"/>
        </w:rPr>
        <w:t>.</w:t>
      </w:r>
    </w:p>
    <w:p w14:paraId="6EE2D914" w14:textId="77777777" w:rsidR="007A4DF8" w:rsidRPr="00C639CC" w:rsidRDefault="007A4DF8" w:rsidP="007A4DF8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44ED4D5" w14:textId="75793BD6" w:rsidR="00317487" w:rsidRPr="00C639CC" w:rsidRDefault="00317487" w:rsidP="007A4DF8">
      <w:pPr>
        <w:pStyle w:val="cpParagraph"/>
      </w:pPr>
      <w:r w:rsidRPr="00C639CC">
        <w:t>Om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mogelijk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maken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‘project’</w:t>
      </w:r>
      <w:r w:rsidR="00273153" w:rsidRPr="00C639CC">
        <w:t xml:space="preserve"> </w:t>
      </w:r>
      <w:r w:rsidRPr="00C639CC">
        <w:t>Primary</w:t>
      </w:r>
      <w:r w:rsidR="00273153" w:rsidRPr="00C639CC">
        <w:t xml:space="preserve"> </w:t>
      </w:r>
      <w:r w:rsidRPr="00C639CC">
        <w:t>Dealer</w:t>
      </w:r>
      <w:r w:rsidR="00273153" w:rsidRPr="00C639CC">
        <w:t xml:space="preserve"> </w:t>
      </w:r>
      <w:r w:rsidRPr="00C639CC">
        <w:t>opgestart.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wezen</w:t>
      </w:r>
      <w:r w:rsidR="00273153" w:rsidRPr="00C639CC">
        <w:t xml:space="preserve"> </w:t>
      </w:r>
      <w:r w:rsidRPr="00C639CC">
        <w:t>betrof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werkgroep</w:t>
      </w:r>
      <w:r w:rsidR="00273153" w:rsidRPr="00C639CC">
        <w:t xml:space="preserve"> </w:t>
      </w:r>
      <w:r w:rsidRPr="00C639CC">
        <w:t>waarin</w:t>
      </w:r>
      <w:r w:rsidR="00273153" w:rsidRPr="00C639CC">
        <w:t xml:space="preserve"> </w:t>
      </w:r>
      <w:r w:rsidRPr="00C639CC">
        <w:t>verschillende</w:t>
      </w:r>
      <w:r w:rsidR="00273153" w:rsidRPr="00C639CC">
        <w:t xml:space="preserve"> </w:t>
      </w:r>
      <w:r w:rsidRPr="00C639CC">
        <w:t>diensten</w:t>
      </w:r>
      <w:r w:rsidR="00273153" w:rsidRPr="00C639CC">
        <w:t xml:space="preserve"> </w:t>
      </w:r>
      <w:r w:rsidRPr="00C639CC">
        <w:t>(front-office,</w:t>
      </w:r>
      <w:r w:rsidR="00273153" w:rsidRPr="00C639CC">
        <w:t xml:space="preserve"> </w:t>
      </w:r>
      <w:r w:rsidR="005D3110" w:rsidRPr="00C639CC">
        <w:t>backoffice</w:t>
      </w:r>
      <w:r w:rsidRPr="00C639CC">
        <w:t>,</w:t>
      </w:r>
      <w:r w:rsidR="00273153" w:rsidRPr="00C639CC">
        <w:t xml:space="preserve"> </w:t>
      </w:r>
      <w:r w:rsidRPr="00C639CC">
        <w:t>ICT,</w:t>
      </w:r>
      <w:r w:rsidR="00273153" w:rsidRPr="00C639CC">
        <w:t xml:space="preserve"> </w:t>
      </w:r>
      <w:r w:rsidRPr="00C639CC">
        <w:t>juridische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fiscale</w:t>
      </w:r>
      <w:r w:rsidR="00273153" w:rsidRPr="00C639CC">
        <w:t xml:space="preserve"> </w:t>
      </w:r>
      <w:r w:rsidRPr="00C639CC">
        <w:t>dienst,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boekhouding)</w:t>
      </w:r>
      <w:r w:rsidR="00273153" w:rsidRPr="00C639CC">
        <w:t xml:space="preserve"> </w:t>
      </w:r>
      <w:r w:rsidRPr="00C639CC">
        <w:t>vertegenwoordigd</w:t>
      </w:r>
      <w:r w:rsidR="00273153" w:rsidRPr="00C639CC">
        <w:t xml:space="preserve"> </w:t>
      </w:r>
      <w:r w:rsidRPr="00C639CC">
        <w:t>waren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functie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hun</w:t>
      </w:r>
      <w:r w:rsidR="00273153" w:rsidRPr="00C639CC">
        <w:t xml:space="preserve"> </w:t>
      </w:r>
      <w:r w:rsidRPr="00C639CC">
        <w:t>specifieke</w:t>
      </w:r>
      <w:r w:rsidR="00273153" w:rsidRPr="00C639CC">
        <w:t xml:space="preserve"> </w:t>
      </w:r>
      <w:r w:rsidRPr="00C639CC">
        <w:t>inbreng</w:t>
      </w:r>
      <w:r w:rsidR="00273153" w:rsidRPr="00C639CC">
        <w:t xml:space="preserve"> </w:t>
      </w:r>
      <w:r w:rsidRPr="00C639CC">
        <w:t>steeds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regelmatig</w:t>
      </w:r>
      <w:r w:rsidR="00273153" w:rsidRPr="00C639CC">
        <w:t xml:space="preserve"> </w:t>
      </w:r>
      <w:r w:rsidRPr="00C639CC">
        <w:t>aanwezig</w:t>
      </w:r>
      <w:r w:rsidR="00273153" w:rsidRPr="00C639CC">
        <w:t xml:space="preserve"> </w:t>
      </w:r>
      <w:r w:rsidRPr="00C639CC">
        <w:t>waren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5D3110" w:rsidRPr="00C639CC">
        <w:t>werkgroep vergaderingen</w:t>
      </w:r>
      <w:r w:rsidRPr="00C639CC">
        <w:t>.</w:t>
      </w:r>
      <w:r w:rsidR="00273153" w:rsidRPr="00C639CC">
        <w:t xml:space="preserve"> </w:t>
      </w:r>
      <w:r w:rsidRPr="00C639CC">
        <w:t>Gezien</w:t>
      </w:r>
      <w:r w:rsidR="00273153" w:rsidRPr="00C639CC">
        <w:t xml:space="preserve"> </w:t>
      </w:r>
      <w:r w:rsidRPr="00C639CC">
        <w:t>iedereen</w:t>
      </w:r>
      <w:r w:rsidR="00273153" w:rsidRPr="00C639CC">
        <w:t xml:space="preserve"> </w:t>
      </w:r>
      <w:r w:rsidRPr="00C639CC">
        <w:t>vrij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wist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precies</w:t>
      </w:r>
      <w:r w:rsidR="00273153" w:rsidRPr="00C639CC">
        <w:t xml:space="preserve"> </w:t>
      </w:r>
      <w:r w:rsidRPr="00C639CC">
        <w:t>verwacht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timing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getalm</w:t>
      </w:r>
      <w:r w:rsidR="00273153" w:rsidRPr="00C639CC">
        <w:t xml:space="preserve"> </w:t>
      </w:r>
      <w:r w:rsidRPr="00C639CC">
        <w:t>mogelijk</w:t>
      </w:r>
      <w:r w:rsidR="00273153" w:rsidRPr="00C639CC">
        <w:t xml:space="preserve"> </w:t>
      </w:r>
      <w:r w:rsidRPr="00C639CC">
        <w:t>maakte,</w:t>
      </w:r>
      <w:r w:rsidR="00273153" w:rsidRPr="00C639CC">
        <w:t xml:space="preserve"> </w:t>
      </w:r>
      <w:r w:rsidRPr="00C639CC">
        <w:t>zorgde</w:t>
      </w:r>
      <w:r w:rsidR="00273153" w:rsidRPr="00C639CC">
        <w:t xml:space="preserve"> </w:t>
      </w:r>
      <w:r w:rsidRPr="00C639CC">
        <w:t>iedere</w:t>
      </w:r>
      <w:r w:rsidR="00273153" w:rsidRPr="00C639CC">
        <w:t xml:space="preserve"> </w:t>
      </w:r>
      <w:r w:rsidRPr="00C639CC">
        <w:t>dienst</w:t>
      </w:r>
      <w:r w:rsidR="00273153" w:rsidRPr="00C639CC">
        <w:t xml:space="preserve"> </w:t>
      </w:r>
      <w:r w:rsidRPr="00C639CC">
        <w:t>zelf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nodige</w:t>
      </w:r>
      <w:r w:rsidR="00273153" w:rsidRPr="00C639CC">
        <w:t xml:space="preserve"> </w:t>
      </w:r>
      <w:r w:rsidRPr="00C639CC">
        <w:t>initiatieven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opvolging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hun</w:t>
      </w:r>
      <w:r w:rsidR="00273153" w:rsidRPr="00C639CC">
        <w:t xml:space="preserve"> </w:t>
      </w:r>
      <w:r w:rsidRPr="00C639CC">
        <w:t>toegewezen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minimum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af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werken.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gebeurde</w:t>
      </w:r>
      <w:r w:rsidR="00273153" w:rsidRPr="00C639CC">
        <w:t xml:space="preserve"> </w:t>
      </w:r>
      <w:r w:rsidRPr="00C639CC">
        <w:t>alleen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algehele</w:t>
      </w:r>
      <w:r w:rsidR="00273153" w:rsidRPr="00C639CC">
        <w:t xml:space="preserve"> </w:t>
      </w:r>
      <w:r w:rsidRPr="00C639CC">
        <w:t>coördinatie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betrokken</w:t>
      </w:r>
      <w:r w:rsidR="00273153" w:rsidRPr="00C639CC">
        <w:t xml:space="preserve"> </w:t>
      </w:r>
      <w:r w:rsidRPr="00C639CC">
        <w:t>hoofd.</w:t>
      </w:r>
    </w:p>
    <w:p w14:paraId="40B452DE" w14:textId="682D1BFD" w:rsidR="00317487" w:rsidRPr="00C639CC" w:rsidRDefault="00317487" w:rsidP="007A4DF8">
      <w:pPr>
        <w:pStyle w:val="cpParagraph"/>
      </w:pPr>
      <w:r w:rsidRPr="00C639CC">
        <w:t>Op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vooropgestelde</w:t>
      </w:r>
      <w:r w:rsidR="00273153" w:rsidRPr="00C639CC">
        <w:t xml:space="preserve"> </w:t>
      </w:r>
      <w:r w:rsidRPr="00C639CC">
        <w:t>tijdstip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Profitbank</w:t>
      </w:r>
      <w:r w:rsidR="00273153" w:rsidRPr="00C639CC">
        <w:t xml:space="preserve"> </w:t>
      </w:r>
      <w:r w:rsidRPr="00C639CC">
        <w:t>gestart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Primary</w:t>
      </w:r>
      <w:r w:rsidR="00273153" w:rsidRPr="00C639CC">
        <w:t xml:space="preserve"> </w:t>
      </w:r>
      <w:r w:rsidRPr="00C639CC">
        <w:t>Dealership.</w:t>
      </w:r>
      <w:r w:rsidR="00273153" w:rsidRPr="00C639CC">
        <w:t xml:space="preserve"> </w:t>
      </w:r>
      <w:r w:rsidRPr="00C639CC">
        <w:t>Achteraf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pas</w:t>
      </w:r>
      <w:r w:rsidR="00273153" w:rsidRPr="00C639CC">
        <w:t xml:space="preserve"> </w:t>
      </w:r>
      <w:r w:rsidRPr="00C639CC">
        <w:t>duidelijk</w:t>
      </w:r>
      <w:r w:rsidR="00273153" w:rsidRPr="00C639CC">
        <w:t xml:space="preserve"> </w:t>
      </w:r>
      <w:r w:rsidRPr="00C639CC">
        <w:t>geworden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echt</w:t>
      </w:r>
      <w:r w:rsidR="00273153" w:rsidRPr="00C639CC">
        <w:t xml:space="preserve"> </w:t>
      </w:r>
      <w:r w:rsidRPr="00C639CC">
        <w:t>betekende</w:t>
      </w:r>
      <w:r w:rsidR="00273153" w:rsidRPr="00C639CC">
        <w:t xml:space="preserve"> </w:t>
      </w:r>
      <w:r w:rsidRPr="00C639CC">
        <w:t>‘marketmaker’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welke</w:t>
      </w:r>
      <w:r w:rsidR="00273153" w:rsidRPr="00C639CC">
        <w:t xml:space="preserve"> </w:t>
      </w:r>
      <w:r w:rsidRPr="00C639CC">
        <w:t>infrastructuur</w:t>
      </w:r>
      <w:r w:rsidR="00273153" w:rsidRPr="00C639CC">
        <w:t xml:space="preserve"> </w:t>
      </w:r>
      <w:r w:rsidRPr="00C639CC">
        <w:t>daarvoor</w:t>
      </w:r>
      <w:r w:rsidR="00273153" w:rsidRPr="00C639CC">
        <w:t xml:space="preserve"> </w:t>
      </w:r>
      <w:r w:rsidRPr="00C639CC">
        <w:t>nodig</w:t>
      </w:r>
      <w:r w:rsidR="00273153" w:rsidRPr="00C639CC">
        <w:t xml:space="preserve"> </w:t>
      </w:r>
      <w:r w:rsidRPr="00C639CC">
        <w:t>was.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nog</w:t>
      </w:r>
      <w:r w:rsidR="00273153" w:rsidRPr="00C639CC">
        <w:t xml:space="preserve"> </w:t>
      </w:r>
      <w:r w:rsidRPr="00C639CC">
        <w:t>gedurende</w:t>
      </w:r>
      <w:r w:rsidR="00273153" w:rsidRPr="00C639CC">
        <w:t xml:space="preserve"> </w:t>
      </w:r>
      <w:r w:rsidRPr="00C639CC">
        <w:t>ongeveer</w:t>
      </w:r>
      <w:r w:rsidR="00273153" w:rsidRPr="00C639CC">
        <w:t xml:space="preserve"> </w:t>
      </w:r>
      <w:r w:rsidRPr="00C639CC">
        <w:t>anderhalf</w:t>
      </w:r>
      <w:r w:rsidR="00273153" w:rsidRPr="00C639CC">
        <w:t xml:space="preserve"> </w:t>
      </w:r>
      <w:r w:rsidRPr="00C639CC">
        <w:t>jaar</w:t>
      </w:r>
      <w:r w:rsidR="00273153" w:rsidRPr="00C639CC">
        <w:t xml:space="preserve"> </w:t>
      </w:r>
      <w:r w:rsidRPr="00C639CC">
        <w:t>verder</w:t>
      </w:r>
      <w:r w:rsidR="00273153" w:rsidRPr="00C639CC">
        <w:t xml:space="preserve"> </w:t>
      </w:r>
      <w:r w:rsidRPr="00C639CC">
        <w:t>gebouwd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afdoende</w:t>
      </w:r>
      <w:r w:rsidR="00273153" w:rsidRPr="00C639CC">
        <w:t xml:space="preserve"> </w:t>
      </w:r>
      <w:r w:rsidRPr="00C639CC">
        <w:t>oplossing.</w:t>
      </w:r>
    </w:p>
    <w:p w14:paraId="70B7A677" w14:textId="6548EC3C" w:rsidR="00317487" w:rsidRPr="00C639CC" w:rsidRDefault="00317487" w:rsidP="007A4DF8">
      <w:pPr>
        <w:pStyle w:val="cpParagraph"/>
      </w:pPr>
      <w:r w:rsidRPr="00C639CC">
        <w:t>Tijdsdwang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nooit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goede</w:t>
      </w:r>
      <w:r w:rsidR="00273153" w:rsidRPr="00C639CC">
        <w:t xml:space="preserve"> </w:t>
      </w:r>
      <w:r w:rsidRPr="00C639CC">
        <w:t>indicator.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was</w:t>
      </w:r>
      <w:r w:rsidR="00273153" w:rsidRPr="00C639CC">
        <w:t xml:space="preserve"> </w:t>
      </w:r>
      <w:r w:rsidRPr="00C639CC">
        <w:t>beter</w:t>
      </w:r>
      <w:r w:rsidR="00273153" w:rsidRPr="00C639CC">
        <w:t xml:space="preserve"> </w:t>
      </w:r>
      <w:r w:rsidRPr="00C639CC">
        <w:t>projectmatig</w:t>
      </w:r>
      <w:r w:rsidR="00273153" w:rsidRPr="00C639CC">
        <w:t xml:space="preserve"> </w:t>
      </w:r>
      <w:r w:rsidRPr="00C639CC">
        <w:t>aangepakt,</w:t>
      </w:r>
      <w:r w:rsidR="00273153" w:rsidRPr="00C639CC">
        <w:t xml:space="preserve"> </w:t>
      </w:r>
      <w:r w:rsidRPr="00C639CC">
        <w:t>omdat</w:t>
      </w:r>
      <w:r w:rsidR="00273153" w:rsidRPr="00C639CC">
        <w:t xml:space="preserve"> </w:t>
      </w:r>
      <w:r w:rsidRPr="00C639CC">
        <w:t>men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beter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consequenties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dergelijke</w:t>
      </w:r>
      <w:r w:rsidR="00273153" w:rsidRPr="00C639CC">
        <w:t xml:space="preserve"> </w:t>
      </w:r>
      <w:r w:rsidRPr="00C639CC">
        <w:t>activiteit</w:t>
      </w:r>
      <w:r w:rsidR="00273153" w:rsidRPr="00C639CC">
        <w:t xml:space="preserve"> </w:t>
      </w:r>
      <w:r w:rsidRPr="00C639CC">
        <w:t>had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onderzoeken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aangepaste</w:t>
      </w:r>
      <w:r w:rsidR="00273153" w:rsidRPr="00C639CC">
        <w:t xml:space="preserve"> </w:t>
      </w:r>
      <w:r w:rsidRPr="00C639CC">
        <w:t>infrastructuur</w:t>
      </w:r>
      <w:r w:rsidR="00273153" w:rsidRPr="00C639CC">
        <w:t xml:space="preserve"> </w:t>
      </w:r>
      <w:r w:rsidRPr="00C639CC">
        <w:t>had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kiezen.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ogenschijnlijke</w:t>
      </w:r>
      <w:r w:rsidR="00273153" w:rsidRPr="00C639CC">
        <w:t xml:space="preserve"> </w:t>
      </w:r>
      <w:r w:rsidRPr="00C639CC">
        <w:t>tijdwinst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toe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geven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tijdsdwang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latere</w:t>
      </w:r>
      <w:r w:rsidR="00273153" w:rsidRPr="00C639CC">
        <w:t xml:space="preserve"> </w:t>
      </w:r>
      <w:r w:rsidRPr="00C639CC">
        <w:t>oplevering</w:t>
      </w:r>
      <w:r w:rsidR="00273153" w:rsidRPr="00C639CC">
        <w:t xml:space="preserve"> </w:t>
      </w:r>
      <w:r w:rsidRPr="00C639CC">
        <w:t>geleid.</w:t>
      </w:r>
    </w:p>
    <w:p w14:paraId="218C3830" w14:textId="3C9496A2" w:rsidR="00317487" w:rsidRPr="00C639CC" w:rsidRDefault="00317487" w:rsidP="00FB343E">
      <w:pPr>
        <w:pStyle w:val="Heading3"/>
      </w:pPr>
      <w:r w:rsidRPr="00C639CC">
        <w:t>Opdracht</w:t>
      </w:r>
      <w:r w:rsidR="00273153" w:rsidRPr="00C639CC">
        <w:t xml:space="preserve"> </w:t>
      </w:r>
      <w:r w:rsidRPr="00C639CC">
        <w:t>3:</w:t>
      </w:r>
      <w:r w:rsidR="00273153" w:rsidRPr="00C639CC">
        <w:t xml:space="preserve"> </w:t>
      </w:r>
      <w:r w:rsidRPr="00C639CC">
        <w:t>opstellen</w:t>
      </w:r>
      <w:r w:rsidR="00273153" w:rsidRPr="00C639CC">
        <w:t xml:space="preserve"> </w:t>
      </w:r>
      <w:r w:rsidRPr="00C639CC">
        <w:t>Excel-standaards</w:t>
      </w:r>
    </w:p>
    <w:p w14:paraId="5715655C" w14:textId="662A48A1" w:rsidR="00E965DE" w:rsidRPr="00C639CC" w:rsidRDefault="00317487" w:rsidP="007A4DF8">
      <w:pPr>
        <w:pStyle w:val="cpParagraph"/>
      </w:pPr>
      <w:r w:rsidRPr="00C639CC">
        <w:t>Uitgangssituatie: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diensten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Hoofdkantoor</w:t>
      </w:r>
      <w:r w:rsidR="00273153" w:rsidRPr="00C639CC">
        <w:t xml:space="preserve"> </w:t>
      </w:r>
      <w:r w:rsidRPr="00C639CC">
        <w:t>maken</w:t>
      </w:r>
      <w:r w:rsidR="00273153" w:rsidRPr="00C639CC">
        <w:t xml:space="preserve"> </w:t>
      </w:r>
      <w:r w:rsidRPr="00C639CC">
        <w:t>pc-toepassingen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kantoren</w:t>
      </w:r>
      <w:r w:rsidR="00273153" w:rsidRPr="00C639CC">
        <w:t xml:space="preserve"> </w:t>
      </w:r>
      <w:r w:rsidRPr="00C639CC">
        <w:t>(of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hiermee</w:t>
      </w:r>
      <w:r w:rsidR="00273153" w:rsidRPr="00C639CC">
        <w:t xml:space="preserve"> </w:t>
      </w:r>
      <w:r w:rsidRPr="00C639CC">
        <w:t>beginnen).</w:t>
      </w:r>
    </w:p>
    <w:p w14:paraId="15FA39E0" w14:textId="41CA8891" w:rsidR="003B46BA" w:rsidRPr="00C639CC" w:rsidRDefault="00317487" w:rsidP="0009015A">
      <w:pPr>
        <w:pStyle w:val="cpParagraph"/>
      </w:pP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aanmaak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toepassingen</w:t>
      </w:r>
      <w:r w:rsidR="00273153" w:rsidRPr="00C639CC">
        <w:t xml:space="preserve"> </w:t>
      </w:r>
      <w:r w:rsidRPr="00C639CC">
        <w:t>bestaan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standaards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afspraken.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gebrek</w:t>
      </w:r>
      <w:r w:rsidR="00273153" w:rsidRPr="00C639CC">
        <w:t xml:space="preserve"> </w:t>
      </w:r>
      <w:r w:rsidRPr="00C639CC">
        <w:t>hieraan</w:t>
      </w:r>
      <w:r w:rsidR="00273153" w:rsidRPr="00C639CC">
        <w:t xml:space="preserve"> </w:t>
      </w:r>
      <w:r w:rsidRPr="00C639CC">
        <w:t>zal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echter</w:t>
      </w:r>
      <w:r w:rsidR="00273153" w:rsidRPr="00C639CC">
        <w:t xml:space="preserve"> </w:t>
      </w:r>
      <w:r w:rsidRPr="00C639CC">
        <w:t>(sterk)</w:t>
      </w:r>
      <w:r w:rsidR="00273153" w:rsidRPr="00C639CC">
        <w:t xml:space="preserve"> </w:t>
      </w:r>
      <w:r w:rsidRPr="00C639CC">
        <w:t>doen</w:t>
      </w:r>
      <w:r w:rsidR="00273153" w:rsidRPr="00C639CC">
        <w:t xml:space="preserve"> </w:t>
      </w:r>
      <w:r w:rsidRPr="00C639CC">
        <w:t>gevoelen</w:t>
      </w:r>
      <w:r w:rsidR="00273153" w:rsidRPr="00C639CC">
        <w:t xml:space="preserve"> </w:t>
      </w:r>
      <w:r w:rsidRPr="00C639CC">
        <w:t>omwille</w:t>
      </w:r>
      <w:r w:rsidR="00273153" w:rsidRPr="00C639CC">
        <w:t xml:space="preserve"> </w:t>
      </w:r>
      <w:r w:rsidRPr="00C639CC">
        <w:t>van:</w:t>
      </w:r>
    </w:p>
    <w:p w14:paraId="60B0AE8F" w14:textId="25987711" w:rsidR="003B46BA" w:rsidRPr="00C639CC" w:rsidRDefault="0009015A" w:rsidP="0009015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distributie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begin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volgend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jaar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Excel-toepassingen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kantoren</w:t>
      </w:r>
      <w:r w:rsidRPr="00C639CC">
        <w:rPr>
          <w:lang w:val="nl-BE"/>
        </w:rPr>
        <w:t>.</w:t>
      </w:r>
    </w:p>
    <w:p w14:paraId="3E25F437" w14:textId="7B5EA503" w:rsidR="003B46BA" w:rsidRPr="00C639CC" w:rsidRDefault="0009015A" w:rsidP="0009015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migratie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nieuw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pc-platform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tijdelijke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verschuiving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klassieke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ontwikkeling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Excel-ontwikkeling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toepassingen</w:t>
      </w:r>
      <w:r w:rsidRPr="00C639CC">
        <w:rPr>
          <w:lang w:val="nl-BE"/>
        </w:rPr>
        <w:t>.</w:t>
      </w:r>
    </w:p>
    <w:p w14:paraId="6DBD9527" w14:textId="79025A11" w:rsidR="003B46BA" w:rsidRPr="00C639CC" w:rsidRDefault="00317487" w:rsidP="0009015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Procesondersteuning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initiatief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standaards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stellen.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leggen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Infrastructuur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instantie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standaards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stellen.</w:t>
      </w:r>
    </w:p>
    <w:p w14:paraId="47C7D124" w14:textId="77777777" w:rsidR="0009015A" w:rsidRPr="00C639CC" w:rsidRDefault="0009015A" w:rsidP="0009015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574AA94" w14:textId="73871271" w:rsidR="003B46BA" w:rsidRPr="00C639CC" w:rsidRDefault="00317487" w:rsidP="0009015A">
      <w:pPr>
        <w:pStyle w:val="cpParagraph"/>
      </w:pPr>
      <w:r w:rsidRPr="00C639CC">
        <w:t>Op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leveren</w:t>
      </w:r>
      <w:r w:rsidR="00273153" w:rsidRPr="00C639CC">
        <w:t xml:space="preserve"> </w:t>
      </w:r>
      <w:r w:rsidRPr="00C639CC">
        <w:t>resultaat:</w:t>
      </w:r>
      <w:r w:rsidR="00273153" w:rsidRPr="00C639CC">
        <w:t xml:space="preserve"> </w:t>
      </w:r>
      <w:r w:rsidRPr="00C639CC">
        <w:t>opstellen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duidelijke</w:t>
      </w:r>
      <w:r w:rsidR="00273153" w:rsidRPr="00C639CC">
        <w:t xml:space="preserve"> </w:t>
      </w:r>
      <w:r w:rsidRPr="00C639CC">
        <w:t>standaards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maken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Excel-toepassingen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kantoren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onderdelen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toepassing</w:t>
      </w:r>
      <w:r w:rsidR="00273153" w:rsidRPr="00C639CC">
        <w:t xml:space="preserve"> </w:t>
      </w:r>
      <w:r w:rsidRPr="00C639CC">
        <w:t>betreft:</w:t>
      </w:r>
    </w:p>
    <w:p w14:paraId="63437EB4" w14:textId="06B0B554" w:rsidR="003B46BA" w:rsidRPr="00C639CC" w:rsidRDefault="006421DC" w:rsidP="0009015A">
      <w:pPr>
        <w:pStyle w:val="cpPoint"/>
        <w:rPr>
          <w:lang w:val="nl-BE"/>
        </w:rPr>
      </w:pPr>
      <w:r w:rsidRPr="00C639CC">
        <w:rPr>
          <w:lang w:val="nl-BE"/>
        </w:rPr>
        <w:t>User</w:t>
      </w:r>
      <w:r>
        <w:rPr>
          <w:lang w:val="nl-BE"/>
        </w:rPr>
        <w:t>i</w:t>
      </w:r>
      <w:r w:rsidRPr="00C639CC">
        <w:rPr>
          <w:lang w:val="nl-BE"/>
        </w:rPr>
        <w:t>nterface</w:t>
      </w:r>
      <w:r w:rsidR="0009015A" w:rsidRPr="00C639CC">
        <w:rPr>
          <w:lang w:val="nl-BE"/>
        </w:rPr>
        <w:t>.</w:t>
      </w:r>
    </w:p>
    <w:p w14:paraId="2B0AF9C4" w14:textId="1E6507B6" w:rsidR="003B46BA" w:rsidRPr="00C639CC" w:rsidRDefault="0009015A" w:rsidP="0009015A">
      <w:pPr>
        <w:pStyle w:val="cpPoint"/>
        <w:rPr>
          <w:lang w:val="nl-BE"/>
        </w:rPr>
      </w:pPr>
      <w:r w:rsidRPr="00C639CC">
        <w:rPr>
          <w:lang w:val="nl-BE"/>
        </w:rPr>
        <w:t>Grafieken.</w:t>
      </w:r>
    </w:p>
    <w:p w14:paraId="692B5ABA" w14:textId="34CF39EB" w:rsidR="003B46BA" w:rsidRPr="00C639CC" w:rsidRDefault="0009015A" w:rsidP="0009015A">
      <w:pPr>
        <w:pStyle w:val="cpPoint"/>
        <w:rPr>
          <w:lang w:val="nl-BE"/>
        </w:rPr>
      </w:pPr>
      <w:r w:rsidRPr="00C639CC">
        <w:rPr>
          <w:lang w:val="nl-BE"/>
        </w:rPr>
        <w:t>Sjablonen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/model</w:t>
      </w:r>
      <w:r w:rsidRPr="00C639CC">
        <w:rPr>
          <w:lang w:val="nl-BE"/>
        </w:rPr>
        <w:t>len.</w:t>
      </w:r>
    </w:p>
    <w:p w14:paraId="43AA9556" w14:textId="19A0AF84" w:rsidR="003B46BA" w:rsidRPr="00C639CC" w:rsidRDefault="0009015A" w:rsidP="0009015A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elpfunctie</w:t>
      </w:r>
      <w:r w:rsidRPr="00C639CC">
        <w:rPr>
          <w:lang w:val="nl-BE"/>
        </w:rPr>
        <w:t>.</w:t>
      </w:r>
    </w:p>
    <w:p w14:paraId="00DAC3A4" w14:textId="67496FAD" w:rsidR="003B46BA" w:rsidRPr="00C639CC" w:rsidRDefault="0009015A" w:rsidP="0009015A">
      <w:pPr>
        <w:pStyle w:val="cpPoint"/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acro's</w:t>
      </w:r>
      <w:r w:rsidRPr="00C639CC">
        <w:rPr>
          <w:lang w:val="nl-BE"/>
        </w:rPr>
        <w:t>.</w:t>
      </w:r>
    </w:p>
    <w:p w14:paraId="2C50B713" w14:textId="5E04FB06" w:rsidR="003B46BA" w:rsidRPr="00C639CC" w:rsidRDefault="0009015A" w:rsidP="0009015A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orksheets</w:t>
      </w:r>
    </w:p>
    <w:p w14:paraId="7DAD4F8E" w14:textId="173EC9C9" w:rsidR="00317487" w:rsidRPr="00C639CC" w:rsidRDefault="0009015A" w:rsidP="0009015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ocumentatie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(gebruiker/ontwikkelaar).</w:t>
      </w:r>
    </w:p>
    <w:p w14:paraId="6FC51ECC" w14:textId="77777777" w:rsidR="0009015A" w:rsidRPr="00C639CC" w:rsidRDefault="0009015A" w:rsidP="0009015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CD205B9" w14:textId="2A349D87" w:rsidR="00317487" w:rsidRPr="00C639CC" w:rsidRDefault="00317487" w:rsidP="0009015A">
      <w:pPr>
        <w:pStyle w:val="cpParagraph"/>
      </w:pPr>
      <w:r w:rsidRPr="00C639CC">
        <w:t>Welke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zou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verkiezen?</w:t>
      </w:r>
      <w:r w:rsidR="00273153" w:rsidRPr="00C639CC">
        <w:t xml:space="preserve"> </w:t>
      </w:r>
      <w:r w:rsidRPr="00C639CC">
        <w:t>Waarom?</w:t>
      </w:r>
    </w:p>
    <w:p w14:paraId="20329640" w14:textId="786F91CE" w:rsidR="00317487" w:rsidRPr="00C639CC" w:rsidRDefault="00317487" w:rsidP="0009015A">
      <w:pPr>
        <w:pStyle w:val="cpPoint"/>
        <w:rPr>
          <w:lang w:val="nl-BE"/>
        </w:rPr>
      </w:pPr>
      <w:r w:rsidRPr="00C639CC">
        <w:rPr>
          <w:lang w:val="nl-BE"/>
        </w:rPr>
        <w:t>Hiërarchische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</w:p>
    <w:p w14:paraId="4FBADB75" w14:textId="77777777" w:rsidR="00317487" w:rsidRPr="00C639CC" w:rsidRDefault="00317487" w:rsidP="0009015A">
      <w:pPr>
        <w:pStyle w:val="cpPoint"/>
        <w:rPr>
          <w:lang w:val="nl-BE"/>
        </w:rPr>
      </w:pPr>
      <w:r w:rsidRPr="00C639CC">
        <w:rPr>
          <w:lang w:val="nl-BE"/>
        </w:rPr>
        <w:t>Werkgroep</w:t>
      </w:r>
    </w:p>
    <w:p w14:paraId="4E81F8E9" w14:textId="77777777" w:rsidR="00317487" w:rsidRPr="00C639CC" w:rsidRDefault="00317487" w:rsidP="0009015A">
      <w:pPr>
        <w:pStyle w:val="cpPoint"/>
        <w:rPr>
          <w:lang w:val="nl-BE"/>
        </w:rPr>
      </w:pPr>
      <w:r w:rsidRPr="00C639CC">
        <w:rPr>
          <w:lang w:val="nl-BE"/>
        </w:rPr>
        <w:t>Project</w:t>
      </w:r>
    </w:p>
    <w:p w14:paraId="3378C9ED" w14:textId="22F9602D" w:rsidR="00317487" w:rsidRPr="00C639CC" w:rsidRDefault="00317487" w:rsidP="0009015A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betreft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gekozen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werkgroep:</w:t>
      </w:r>
    </w:p>
    <w:p w14:paraId="3BE756F3" w14:textId="3491D9C1" w:rsidR="00317487" w:rsidRPr="00C639CC" w:rsidRDefault="0009015A" w:rsidP="0009015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uitwerking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relatief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beperkt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(kleine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hoeveelheid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2208B0"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nauwkeurig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omschreven</w:t>
      </w:r>
      <w:r w:rsidRPr="00C639CC">
        <w:rPr>
          <w:lang w:val="nl-BE"/>
        </w:rPr>
        <w:t>.</w:t>
      </w:r>
    </w:p>
    <w:p w14:paraId="2C4B6BA9" w14:textId="790163BA" w:rsidR="003B46BA" w:rsidRPr="00C639CC" w:rsidRDefault="002208B0" w:rsidP="0009015A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echte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risico’s</w:t>
      </w:r>
      <w:r w:rsidRPr="00C639CC">
        <w:rPr>
          <w:lang w:val="nl-BE"/>
        </w:rPr>
        <w:t>.</w:t>
      </w:r>
    </w:p>
    <w:p w14:paraId="4B2C1A8B" w14:textId="2D11CD13" w:rsidR="002208B0" w:rsidRPr="00C639CC" w:rsidRDefault="002208B0" w:rsidP="0009015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diverse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instanties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vrij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beperkt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sterk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afgelijnd.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van:</w:t>
      </w:r>
    </w:p>
    <w:p w14:paraId="04974A2B" w14:textId="77777777" w:rsidR="002208B0" w:rsidRPr="00C639CC" w:rsidRDefault="002208B0" w:rsidP="002208B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lastRenderedPageBreak/>
        <w:t>P</w:t>
      </w:r>
      <w:r w:rsidR="00317487" w:rsidRPr="00C639CC">
        <w:rPr>
          <w:lang w:val="nl-BE"/>
        </w:rPr>
        <w:t>rocesondersteuning</w:t>
      </w:r>
      <w:r w:rsidRPr="00C639CC">
        <w:rPr>
          <w:lang w:val="nl-BE"/>
        </w:rPr>
        <w:t>.</w:t>
      </w:r>
    </w:p>
    <w:p w14:paraId="2D363338" w14:textId="6B8F767E" w:rsidR="002208B0" w:rsidRPr="00C639CC" w:rsidRDefault="002208B0" w:rsidP="002208B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IT-ontwikkeling.</w:t>
      </w:r>
    </w:p>
    <w:p w14:paraId="479A3CCE" w14:textId="399143C3" w:rsidR="00317487" w:rsidRPr="00C639CC" w:rsidRDefault="002208B0" w:rsidP="002208B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ethode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management</w:t>
      </w:r>
      <w:r w:rsidRPr="00C639CC">
        <w:rPr>
          <w:lang w:val="nl-BE"/>
        </w:rPr>
        <w:t>.</w:t>
      </w:r>
    </w:p>
    <w:p w14:paraId="031B89D9" w14:textId="4D3F6570" w:rsidR="00317487" w:rsidRPr="00C639CC" w:rsidRDefault="002208B0" w:rsidP="0009015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diverse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instanties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zeer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sterk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gericht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specifieke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inbreng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(ze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hoeven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dus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alles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zijn)</w:t>
      </w:r>
      <w:r w:rsidRPr="00C639CC">
        <w:rPr>
          <w:lang w:val="nl-BE"/>
        </w:rPr>
        <w:t>.</w:t>
      </w:r>
    </w:p>
    <w:p w14:paraId="6823C1A7" w14:textId="0764E2EE" w:rsidR="003B46BA" w:rsidRPr="00C639CC" w:rsidRDefault="002208B0" w:rsidP="0009015A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overleg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voorzitter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werkgroep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aangeduid,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rapporteert</w:t>
      </w:r>
      <w:r w:rsidRPr="00C639CC">
        <w:rPr>
          <w:lang w:val="nl-BE"/>
        </w:rPr>
        <w:t>.</w:t>
      </w:r>
    </w:p>
    <w:p w14:paraId="2E70FC2A" w14:textId="2791FE38" w:rsidR="00317487" w:rsidRPr="00C639CC" w:rsidRDefault="002208B0" w:rsidP="0009015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werkgroep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bespreekt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bekrachtigt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standaards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(evt.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voorstel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2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personen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aanzet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en/of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uitwerking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gezorgd)</w:t>
      </w:r>
      <w:r w:rsidRPr="00C639CC">
        <w:rPr>
          <w:lang w:val="nl-BE"/>
        </w:rPr>
        <w:t>.</w:t>
      </w:r>
    </w:p>
    <w:p w14:paraId="3F86AFF9" w14:textId="78B42A77" w:rsidR="00317487" w:rsidRPr="00C639CC" w:rsidRDefault="002208B0" w:rsidP="0009015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procedures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volgens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planning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opgeleverd.</w:t>
      </w:r>
    </w:p>
    <w:p w14:paraId="2F5D8389" w14:textId="77777777" w:rsidR="002208B0" w:rsidRPr="00C639CC" w:rsidRDefault="002208B0" w:rsidP="002208B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04C860C" w14:textId="75908174" w:rsidR="00317487" w:rsidRPr="00C639CC" w:rsidRDefault="00317487" w:rsidP="00FB343E">
      <w:pPr>
        <w:pStyle w:val="Heading3"/>
      </w:pPr>
      <w:r w:rsidRPr="00C639CC">
        <w:t>Opdracht</w:t>
      </w:r>
      <w:r w:rsidR="00273153" w:rsidRPr="00C639CC">
        <w:t xml:space="preserve"> </w:t>
      </w:r>
      <w:r w:rsidRPr="00C639CC">
        <w:t>4:</w:t>
      </w:r>
      <w:r w:rsidR="00273153" w:rsidRPr="00C639CC">
        <w:t xml:space="preserve"> </w:t>
      </w:r>
      <w:r w:rsidRPr="00C639CC">
        <w:t>Capability</w:t>
      </w:r>
      <w:r w:rsidR="00273153" w:rsidRPr="00C639CC">
        <w:t xml:space="preserve"> </w:t>
      </w:r>
      <w:r w:rsidRPr="00C639CC">
        <w:t>Maturity</w:t>
      </w:r>
      <w:r w:rsidR="00273153" w:rsidRPr="00C639CC">
        <w:t xml:space="preserve"> </w:t>
      </w:r>
      <w:r w:rsidRPr="00C639CC">
        <w:t>Model</w:t>
      </w:r>
    </w:p>
    <w:p w14:paraId="52BF5492" w14:textId="17A52575" w:rsidR="00317487" w:rsidRPr="00C639CC" w:rsidRDefault="00317487" w:rsidP="002208B0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‘Application</w:t>
      </w:r>
      <w:r w:rsidR="00273153" w:rsidRPr="00C639CC">
        <w:t xml:space="preserve"> </w:t>
      </w:r>
      <w:r w:rsidRPr="00C639CC">
        <w:t>Development</w:t>
      </w:r>
      <w:r w:rsidR="00273153" w:rsidRPr="00C639CC">
        <w:t xml:space="preserve"> </w:t>
      </w:r>
      <w:r w:rsidRPr="00C639CC">
        <w:t>Manager’</w:t>
      </w:r>
      <w:r w:rsidR="00273153" w:rsidRPr="00C639CC">
        <w:t xml:space="preserve"> </w:t>
      </w:r>
      <w:r w:rsidRPr="00C639CC">
        <w:t>(=</w:t>
      </w:r>
      <w:r w:rsidR="00273153" w:rsidRPr="00C639CC">
        <w:t xml:space="preserve"> </w:t>
      </w:r>
      <w:r w:rsidRPr="00C639CC">
        <w:t>verantwoordelijke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‘softwareontwikkeling’)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ICT-organisatie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onderneming,</w:t>
      </w:r>
      <w:r w:rsidR="00273153" w:rsidRPr="00C639CC">
        <w:t xml:space="preserve"> </w:t>
      </w:r>
      <w:r w:rsidRPr="00C639CC">
        <w:t>krijgt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gevolg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externe</w:t>
      </w:r>
      <w:r w:rsidR="00273153" w:rsidRPr="00C639CC">
        <w:t xml:space="preserve"> </w:t>
      </w:r>
      <w:r w:rsidRPr="00C639CC">
        <w:t>doorlichting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ICT-organisatie,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organisatie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CMM</w:t>
      </w:r>
      <w:r w:rsidR="00273153" w:rsidRPr="00C639CC">
        <w:t xml:space="preserve"> </w:t>
      </w:r>
      <w:r w:rsidRPr="00C639CC">
        <w:t>'niveau</w:t>
      </w:r>
      <w:r w:rsidR="00273153" w:rsidRPr="00C639CC">
        <w:t xml:space="preserve"> </w:t>
      </w:r>
      <w:r w:rsidRPr="00C639CC">
        <w:t>1'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CMM</w:t>
      </w:r>
      <w:r w:rsidR="00273153" w:rsidRPr="00C639CC">
        <w:t xml:space="preserve"> </w:t>
      </w:r>
      <w:r w:rsidRPr="00C639CC">
        <w:t>'niveau</w:t>
      </w:r>
      <w:r w:rsidR="00273153" w:rsidRPr="00C639CC">
        <w:t xml:space="preserve"> </w:t>
      </w:r>
      <w:r w:rsidRPr="00C639CC">
        <w:t>3'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brengen</w:t>
      </w:r>
      <w:r w:rsidR="00273153" w:rsidRPr="00C639CC">
        <w:t xml:space="preserve"> </w:t>
      </w:r>
      <w:r w:rsidRPr="00C639CC">
        <w:t>(CMM</w:t>
      </w:r>
      <w:r w:rsidR="00273153" w:rsidRPr="00C639CC">
        <w:t xml:space="preserve"> </w:t>
      </w:r>
      <w:r w:rsidRPr="00C639CC">
        <w:t>=</w:t>
      </w:r>
      <w:r w:rsidR="00273153" w:rsidRPr="00C639CC">
        <w:t xml:space="preserve"> </w:t>
      </w:r>
      <w:r w:rsidRPr="00C639CC">
        <w:t>Capability</w:t>
      </w:r>
      <w:r w:rsidR="00273153" w:rsidRPr="00C639CC">
        <w:t xml:space="preserve"> </w:t>
      </w:r>
      <w:r w:rsidRPr="00C639CC">
        <w:t>Maturity</w:t>
      </w:r>
      <w:r w:rsidR="00273153" w:rsidRPr="00C639CC">
        <w:t xml:space="preserve"> </w:t>
      </w:r>
      <w:r w:rsidRPr="00C639CC">
        <w:t>Model).</w:t>
      </w:r>
    </w:p>
    <w:p w14:paraId="456F13D0" w14:textId="059E4C59" w:rsidR="003B46BA" w:rsidRPr="00C639CC" w:rsidRDefault="00317487" w:rsidP="002208B0">
      <w:pPr>
        <w:pStyle w:val="cpParagraph"/>
      </w:pPr>
      <w:r w:rsidRPr="00C639CC">
        <w:t>Als</w:t>
      </w:r>
      <w:r w:rsidR="00273153" w:rsidRPr="00C639CC">
        <w:t xml:space="preserve"> </w:t>
      </w:r>
      <w:r w:rsidRPr="00C639CC">
        <w:t>hiërarchische</w:t>
      </w:r>
      <w:r w:rsidR="00273153" w:rsidRPr="00C639CC">
        <w:t xml:space="preserve"> </w:t>
      </w:r>
      <w:r w:rsidRPr="00C639CC">
        <w:t>verantwoordelijke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ontwikkelingsdepartement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lid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ICT-management,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geplaatst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algemeen</w:t>
      </w:r>
      <w:r w:rsidR="00273153" w:rsidRPr="00C639CC">
        <w:t xml:space="preserve"> </w:t>
      </w:r>
      <w:r w:rsidRPr="00C639CC">
        <w:t>geformuleerde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einde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brengen.</w:t>
      </w:r>
    </w:p>
    <w:p w14:paraId="07A46160" w14:textId="1E5F61D1" w:rsidR="00317487" w:rsidRPr="00C639CC" w:rsidRDefault="00317487" w:rsidP="002208B0">
      <w:pPr>
        <w:pStyle w:val="cpParagraph"/>
      </w:pPr>
      <w:r w:rsidRPr="00C639CC">
        <w:t>Welke</w:t>
      </w:r>
      <w:r w:rsidR="00273153" w:rsidRPr="00C639CC">
        <w:t xml:space="preserve"> </w:t>
      </w:r>
      <w:r w:rsidRPr="00C639CC">
        <w:t>a</w:t>
      </w:r>
      <w:r w:rsidR="002208B0" w:rsidRPr="00C639CC">
        <w:t>a</w:t>
      </w:r>
      <w:r w:rsidRPr="00C639CC">
        <w:t>npak</w:t>
      </w:r>
      <w:r w:rsidR="00273153" w:rsidRPr="00C639CC">
        <w:t xml:space="preserve"> </w:t>
      </w:r>
      <w:r w:rsidRPr="00C639CC">
        <w:t>zou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verkiezen?</w:t>
      </w:r>
      <w:r w:rsidR="00273153" w:rsidRPr="00C639CC">
        <w:t xml:space="preserve"> </w:t>
      </w:r>
      <w:r w:rsidRPr="00C639CC">
        <w:t>Waarom?</w:t>
      </w:r>
    </w:p>
    <w:p w14:paraId="4838499C" w14:textId="29C1E844" w:rsidR="00317487" w:rsidRPr="00C639CC" w:rsidRDefault="00317487" w:rsidP="002208B0">
      <w:pPr>
        <w:pStyle w:val="cpPoint"/>
        <w:rPr>
          <w:lang w:val="nl-BE"/>
        </w:rPr>
      </w:pPr>
      <w:r w:rsidRPr="00C639CC">
        <w:rPr>
          <w:lang w:val="nl-BE"/>
        </w:rPr>
        <w:t>Hiërarchische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</w:p>
    <w:p w14:paraId="326CC62E" w14:textId="77777777" w:rsidR="00317487" w:rsidRPr="00C639CC" w:rsidRDefault="00317487" w:rsidP="002208B0">
      <w:pPr>
        <w:pStyle w:val="cpPoint"/>
        <w:rPr>
          <w:lang w:val="nl-BE"/>
        </w:rPr>
      </w:pPr>
      <w:r w:rsidRPr="00C639CC">
        <w:rPr>
          <w:lang w:val="nl-BE"/>
        </w:rPr>
        <w:t>Werkgroep</w:t>
      </w:r>
    </w:p>
    <w:p w14:paraId="11FBAAC1" w14:textId="77777777" w:rsidR="00317487" w:rsidRPr="00C639CC" w:rsidRDefault="00317487" w:rsidP="002208B0">
      <w:pPr>
        <w:pStyle w:val="cpPoint"/>
        <w:rPr>
          <w:lang w:val="nl-BE"/>
        </w:rPr>
      </w:pPr>
      <w:r w:rsidRPr="00C639CC">
        <w:rPr>
          <w:lang w:val="nl-BE"/>
        </w:rPr>
        <w:t>Project</w:t>
      </w:r>
    </w:p>
    <w:p w14:paraId="7ED271FF" w14:textId="77777777" w:rsidR="00317487" w:rsidRPr="00C639CC" w:rsidRDefault="00317487" w:rsidP="002208B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A6C3334" w14:textId="701DCFCD" w:rsidR="00317487" w:rsidRPr="00C639CC" w:rsidRDefault="00317487" w:rsidP="002208B0">
      <w:pPr>
        <w:pStyle w:val="cpParagraph"/>
      </w:pPr>
      <w:r w:rsidRPr="00C639CC">
        <w:t>Hoe</w:t>
      </w:r>
      <w:r w:rsidR="00273153" w:rsidRPr="00C639CC">
        <w:t xml:space="preserve"> </w:t>
      </w:r>
      <w:r w:rsidRPr="00C639CC">
        <w:t>verliep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werkelijkheid?</w:t>
      </w:r>
    </w:p>
    <w:p w14:paraId="35A1D6C1" w14:textId="764CA0D2" w:rsidR="003B46BA" w:rsidRPr="00C639CC" w:rsidRDefault="00317487" w:rsidP="002208B0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‘Appl.</w:t>
      </w:r>
      <w:r w:rsidR="00273153" w:rsidRPr="00C639CC">
        <w:t xml:space="preserve"> </w:t>
      </w:r>
      <w:r w:rsidRPr="00C639CC">
        <w:t>Dev.</w:t>
      </w:r>
      <w:r w:rsidR="00273153" w:rsidRPr="00C639CC">
        <w:t xml:space="preserve"> </w:t>
      </w:r>
      <w:r w:rsidRPr="00C639CC">
        <w:t>Mgr.’</w:t>
      </w:r>
      <w:r w:rsidR="00273153" w:rsidRPr="00C639CC">
        <w:t xml:space="preserve"> </w:t>
      </w:r>
      <w:r w:rsidRPr="00C639CC">
        <w:t>opgenomen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één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realiseren</w:t>
      </w:r>
      <w:r w:rsidR="00273153" w:rsidRPr="00C639CC">
        <w:t xml:space="preserve"> </w:t>
      </w:r>
      <w:r w:rsidRPr="00C639CC">
        <w:t>doelstellingen.</w:t>
      </w:r>
      <w:r w:rsidR="00273153" w:rsidRPr="00C639CC">
        <w:t xml:space="preserve"> </w:t>
      </w:r>
      <w:r w:rsidRPr="00C639CC">
        <w:t>Na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eerst</w:t>
      </w:r>
      <w:r w:rsidR="00273153" w:rsidRPr="00C639CC">
        <w:t xml:space="preserve"> </w:t>
      </w:r>
      <w:r w:rsidRPr="00C639CC">
        <w:t>zelf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materie</w:t>
      </w:r>
      <w:r w:rsidR="00273153" w:rsidRPr="00C639CC">
        <w:t xml:space="preserve"> </w:t>
      </w:r>
      <w:r w:rsidRPr="00C639CC">
        <w:t>ingewerkt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hebben,</w:t>
      </w:r>
      <w:r w:rsidR="00273153" w:rsidRPr="00C639CC">
        <w:t xml:space="preserve"> </w:t>
      </w:r>
      <w:r w:rsidRPr="00C639CC">
        <w:t>werden</w:t>
      </w:r>
      <w:r w:rsidR="00273153" w:rsidRPr="00C639CC">
        <w:t xml:space="preserve"> </w:t>
      </w:r>
      <w:r w:rsidRPr="00C639CC">
        <w:t>vanuit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directe</w:t>
      </w:r>
      <w:r w:rsidR="00273153" w:rsidRPr="00C639CC">
        <w:t xml:space="preserve"> </w:t>
      </w:r>
      <w:r w:rsidRPr="00C639CC">
        <w:t>hiërarchische</w:t>
      </w:r>
      <w:r w:rsidR="00273153" w:rsidRPr="00C639CC">
        <w:t xml:space="preserve"> </w:t>
      </w:r>
      <w:r w:rsidRPr="00C639CC">
        <w:t>lijn</w:t>
      </w:r>
      <w:r w:rsidR="00273153" w:rsidRPr="00C639CC">
        <w:t xml:space="preserve"> </w:t>
      </w:r>
      <w:r w:rsidRPr="00C639CC">
        <w:t>verbeteracties</w:t>
      </w:r>
      <w:r w:rsidR="00273153" w:rsidRPr="00C639CC">
        <w:t xml:space="preserve"> </w:t>
      </w:r>
      <w:r w:rsidRPr="00C639CC">
        <w:t>geïnitieerd.</w:t>
      </w:r>
    </w:p>
    <w:p w14:paraId="0F9863AE" w14:textId="02AF89C4" w:rsidR="00317487" w:rsidRPr="00C639CC" w:rsidRDefault="00317487" w:rsidP="002208B0">
      <w:pPr>
        <w:pStyle w:val="cpParagraph"/>
      </w:pPr>
      <w:r w:rsidRPr="00C639CC">
        <w:t>Resultaten</w:t>
      </w:r>
      <w:r w:rsidR="00273153" w:rsidRPr="00C639CC">
        <w:t xml:space="preserve"> </w:t>
      </w:r>
      <w:r w:rsidRPr="00C639CC">
        <w:t>na</w:t>
      </w:r>
      <w:r w:rsidR="00273153" w:rsidRPr="00C639CC">
        <w:t xml:space="preserve"> </w:t>
      </w:r>
      <w:r w:rsidRPr="00C639CC">
        <w:t>ca.</w:t>
      </w:r>
      <w:r w:rsidR="00273153" w:rsidRPr="00C639CC">
        <w:t xml:space="preserve"> </w:t>
      </w:r>
      <w:r w:rsidRPr="00C639CC">
        <w:t>9</w:t>
      </w:r>
      <w:r w:rsidR="00273153" w:rsidRPr="00C639CC">
        <w:t xml:space="preserve"> </w:t>
      </w:r>
      <w:r w:rsidRPr="00C639CC">
        <w:t>maanden</w:t>
      </w:r>
      <w:r w:rsidR="00273153" w:rsidRPr="00C639CC">
        <w:t xml:space="preserve"> </w:t>
      </w:r>
      <w:r w:rsidRPr="00C639CC">
        <w:t>waren</w:t>
      </w:r>
      <w:r w:rsidR="00273153" w:rsidRPr="00C639CC">
        <w:t xml:space="preserve"> </w:t>
      </w:r>
      <w:r w:rsidRPr="00C639CC">
        <w:t>o.a.: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projectrapportering</w:t>
      </w:r>
      <w:r w:rsidR="00273153" w:rsidRPr="00C639CC">
        <w:t xml:space="preserve"> </w:t>
      </w:r>
      <w:r w:rsidRPr="00C639CC">
        <w:t>opgezet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‘projectmanagement</w:t>
      </w:r>
      <w:r w:rsidR="00273153" w:rsidRPr="00C639CC">
        <w:t xml:space="preserve"> </w:t>
      </w:r>
      <w:r w:rsidRPr="00C639CC">
        <w:t>office’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="005D3110">
        <w:t>plaats</w:t>
      </w:r>
      <w:r w:rsidR="00273153" w:rsidRPr="00C639CC">
        <w:t xml:space="preserve"> </w:t>
      </w:r>
      <w:r w:rsidRPr="00C639CC">
        <w:t>gebracht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enige</w:t>
      </w:r>
      <w:r w:rsidR="00273153" w:rsidRPr="00C639CC">
        <w:t xml:space="preserve"> </w:t>
      </w:r>
      <w:r w:rsidRPr="00C639CC">
        <w:t>praktische</w:t>
      </w:r>
      <w:r w:rsidR="00273153" w:rsidRPr="00C639CC">
        <w:t xml:space="preserve"> </w:t>
      </w:r>
      <w:r w:rsidRPr="00C639CC">
        <w:t>ondersteuning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bieden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projectleiders.</w:t>
      </w:r>
    </w:p>
    <w:p w14:paraId="567D9030" w14:textId="215B52C9" w:rsidR="00317487" w:rsidRPr="00C639CC" w:rsidRDefault="00317487" w:rsidP="002208B0">
      <w:pPr>
        <w:pStyle w:val="cpParagraph"/>
      </w:pPr>
      <w:r w:rsidRPr="00C639CC">
        <w:t>Meer</w:t>
      </w:r>
      <w:r w:rsidR="00273153" w:rsidRPr="00C639CC">
        <w:t xml:space="preserve"> </w:t>
      </w:r>
      <w:r w:rsidRPr="00C639CC">
        <w:t>procesmatige</w:t>
      </w:r>
      <w:r w:rsidR="00273153" w:rsidRPr="00C639CC">
        <w:t xml:space="preserve"> </w:t>
      </w:r>
      <w:r w:rsidRPr="00C639CC">
        <w:t>verbeteringen</w:t>
      </w:r>
      <w:r w:rsidR="00273153" w:rsidRPr="00C639CC">
        <w:t xml:space="preserve"> </w:t>
      </w:r>
      <w:r w:rsidRPr="00C639CC">
        <w:t>stuitten</w:t>
      </w:r>
      <w:r w:rsidR="00273153" w:rsidRPr="00C639CC">
        <w:t xml:space="preserve"> </w:t>
      </w:r>
      <w:r w:rsidRPr="00C639CC">
        <w:t>echter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weerstand,</w:t>
      </w:r>
      <w:r w:rsidR="00273153" w:rsidRPr="00C639CC">
        <w:t xml:space="preserve"> </w:t>
      </w:r>
      <w:r w:rsidRPr="00C639CC">
        <w:t>waardoor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ICT-</w:t>
      </w:r>
      <w:r w:rsidR="005D3110">
        <w:t>management</w:t>
      </w:r>
      <w:r w:rsidRPr="00C639CC">
        <w:t>team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‘werkgroep’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opgericht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acties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grotere</w:t>
      </w:r>
      <w:r w:rsidR="00273153" w:rsidRPr="00C639CC">
        <w:t xml:space="preserve"> </w:t>
      </w:r>
      <w:r w:rsidRPr="00C639CC">
        <w:t>draagkracht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geven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organisatie.</w:t>
      </w:r>
      <w:r w:rsidR="00273153" w:rsidRPr="00C639CC">
        <w:t xml:space="preserve"> </w:t>
      </w:r>
      <w:r w:rsidRPr="00C639CC">
        <w:t>Initiatieven</w:t>
      </w:r>
      <w:r w:rsidR="00273153" w:rsidRPr="00C639CC">
        <w:t xml:space="preserve"> </w:t>
      </w:r>
      <w:r w:rsidRPr="00C639CC">
        <w:t>werden</w:t>
      </w:r>
      <w:r w:rsidR="00273153" w:rsidRPr="00C639CC">
        <w:t xml:space="preserve"> </w:t>
      </w:r>
      <w:r w:rsidRPr="00C639CC">
        <w:t>hierbinnen</w:t>
      </w:r>
      <w:r w:rsidR="00273153" w:rsidRPr="00C639CC">
        <w:t xml:space="preserve"> </w:t>
      </w:r>
      <w:r w:rsidRPr="00C639CC">
        <w:t>eerst</w:t>
      </w:r>
      <w:r w:rsidR="00273153" w:rsidRPr="00C639CC">
        <w:t xml:space="preserve"> </w:t>
      </w:r>
      <w:r w:rsidRPr="00C639CC">
        <w:t>afgestemd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werkgroep</w:t>
      </w:r>
      <w:r w:rsidR="00273153" w:rsidRPr="00C639CC">
        <w:t xml:space="preserve"> </w:t>
      </w:r>
      <w:r w:rsidRPr="00C639CC">
        <w:t>volgde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voortgang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besprak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issues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problemen.</w:t>
      </w:r>
    </w:p>
    <w:p w14:paraId="7A2EDEB3" w14:textId="4426D8E3" w:rsidR="00317487" w:rsidRPr="00C639CC" w:rsidRDefault="00317487" w:rsidP="002208B0">
      <w:pPr>
        <w:pStyle w:val="cpParagraph"/>
      </w:pPr>
      <w:r w:rsidRPr="00C639CC">
        <w:t>Resultaten</w:t>
      </w:r>
      <w:r w:rsidR="00273153" w:rsidRPr="00C639CC">
        <w:t xml:space="preserve"> </w:t>
      </w:r>
      <w:r w:rsidRPr="00C639CC">
        <w:t>na</w:t>
      </w:r>
      <w:r w:rsidR="00273153" w:rsidRPr="00C639CC">
        <w:t xml:space="preserve"> </w:t>
      </w:r>
      <w:r w:rsidRPr="00C639CC">
        <w:t>ca.</w:t>
      </w:r>
      <w:r w:rsidR="00273153" w:rsidRPr="00C639CC">
        <w:t xml:space="preserve"> </w:t>
      </w:r>
      <w:r w:rsidRPr="00C639CC">
        <w:t>6</w:t>
      </w:r>
      <w:r w:rsidR="00273153" w:rsidRPr="00C639CC">
        <w:t xml:space="preserve"> </w:t>
      </w:r>
      <w:r w:rsidRPr="00C639CC">
        <w:t>maanden</w:t>
      </w:r>
      <w:r w:rsidR="00273153" w:rsidRPr="00C639CC">
        <w:t xml:space="preserve"> </w:t>
      </w:r>
      <w:r w:rsidRPr="00C639CC">
        <w:t>waren</w:t>
      </w:r>
      <w:r w:rsidR="00273153" w:rsidRPr="00C639CC">
        <w:t xml:space="preserve"> </w:t>
      </w:r>
      <w:r w:rsidRPr="00C639CC">
        <w:t>o.a.: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="005D3110">
        <w:t>afspraken</w:t>
      </w:r>
      <w:r w:rsidR="00273153" w:rsidRPr="00C639CC">
        <w:t xml:space="preserve"> </w:t>
      </w:r>
      <w:r w:rsidRPr="00C639CC">
        <w:t>mbt</w:t>
      </w:r>
      <w:r w:rsidR="00273153" w:rsidRPr="00C639CC">
        <w:t xml:space="preserve"> </w:t>
      </w:r>
      <w:r w:rsidRPr="00C639CC">
        <w:t>change,</w:t>
      </w:r>
      <w:r w:rsidR="00273153" w:rsidRPr="00C639CC">
        <w:t xml:space="preserve"> </w:t>
      </w:r>
      <w:r w:rsidRPr="00C639CC">
        <w:t>test,</w:t>
      </w:r>
      <w:r w:rsidR="00273153" w:rsidRPr="00C639CC">
        <w:t xml:space="preserve"> </w:t>
      </w:r>
      <w:r w:rsidR="005D3110" w:rsidRPr="00C639CC">
        <w:t>configuratie</w:t>
      </w:r>
      <w:r w:rsidRPr="00C639CC">
        <w:t>,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releasem</w:t>
      </w:r>
      <w:r w:rsidR="005D3110">
        <w:t>anagement</w:t>
      </w:r>
      <w:r w:rsidR="00273153" w:rsidRPr="00C639CC">
        <w:t xml:space="preserve"> </w:t>
      </w:r>
      <w:r w:rsidRPr="00C639CC">
        <w:t>werden</w:t>
      </w:r>
      <w:r w:rsidR="00273153" w:rsidRPr="00C639CC">
        <w:t xml:space="preserve"> </w:t>
      </w:r>
      <w:r w:rsidRPr="00C639CC">
        <w:t>geschreven,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processen</w:t>
      </w:r>
      <w:r w:rsidR="00273153" w:rsidRPr="00C639CC">
        <w:t xml:space="preserve"> </w:t>
      </w:r>
      <w:r w:rsidRPr="00C639CC">
        <w:t>werden</w:t>
      </w:r>
      <w:r w:rsidR="00273153" w:rsidRPr="00C639CC">
        <w:t xml:space="preserve"> </w:t>
      </w:r>
      <w:r w:rsidRPr="00C639CC">
        <w:t>(theoretisch)</w:t>
      </w:r>
      <w:r w:rsidR="00273153" w:rsidRPr="00C639CC">
        <w:t xml:space="preserve"> </w:t>
      </w:r>
      <w:r w:rsidRPr="00C639CC">
        <w:t>uitgewerkt.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werking</w:t>
      </w:r>
      <w:r w:rsidR="00273153" w:rsidRPr="00C639CC">
        <w:t xml:space="preserve"> </w:t>
      </w:r>
      <w:r w:rsidRPr="00C639CC">
        <w:t>intern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organisatie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echter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fundamenteel</w:t>
      </w:r>
      <w:r w:rsidR="00273153" w:rsidRPr="00C639CC">
        <w:t xml:space="preserve"> </w:t>
      </w:r>
      <w:r w:rsidRPr="00C639CC">
        <w:t>gewijzigd.</w:t>
      </w:r>
    </w:p>
    <w:p w14:paraId="6C15AB8C" w14:textId="545EA721" w:rsidR="003B46BA" w:rsidRPr="00C639CC" w:rsidRDefault="00317487" w:rsidP="002208B0">
      <w:pPr>
        <w:pStyle w:val="cpParagraph"/>
      </w:pPr>
      <w:r w:rsidRPr="00C639CC">
        <w:t>Gezien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manier</w:t>
      </w:r>
      <w:r w:rsidR="00273153" w:rsidRPr="00C639CC">
        <w:t xml:space="preserve"> </w:t>
      </w:r>
      <w:r w:rsidRPr="00C639CC">
        <w:t>CMM</w:t>
      </w:r>
      <w:r w:rsidR="00273153" w:rsidRPr="00C639CC">
        <w:t xml:space="preserve"> </w:t>
      </w:r>
      <w:r w:rsidRPr="00C639CC">
        <w:t>'level</w:t>
      </w:r>
      <w:r w:rsidR="00273153" w:rsidRPr="00C639CC">
        <w:t xml:space="preserve"> </w:t>
      </w:r>
      <w:r w:rsidRPr="00C639CC">
        <w:t>3'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kon</w:t>
      </w:r>
      <w:r w:rsidR="00273153" w:rsidRPr="00C639CC">
        <w:t xml:space="preserve"> </w:t>
      </w:r>
      <w:r w:rsidRPr="00C639CC">
        <w:t>bereikt</w:t>
      </w:r>
      <w:r w:rsidR="00273153" w:rsidRPr="00C639CC">
        <w:t xml:space="preserve"> </w:t>
      </w:r>
      <w:r w:rsidRPr="00C639CC">
        <w:t>worden,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uiteindelijk</w:t>
      </w:r>
      <w:r w:rsidR="00273153" w:rsidRPr="00C639CC">
        <w:t xml:space="preserve"> </w:t>
      </w:r>
      <w:r w:rsidRPr="00C639CC">
        <w:t>gekozen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‘projectmatig’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pakken.</w:t>
      </w:r>
    </w:p>
    <w:p w14:paraId="0A63F746" w14:textId="0EE6C3F5" w:rsidR="00317487" w:rsidRPr="00C639CC" w:rsidRDefault="00317487" w:rsidP="002208B0">
      <w:pPr>
        <w:pStyle w:val="cpParagraph"/>
      </w:pPr>
      <w:r w:rsidRPr="00C639CC">
        <w:t>Resultaten</w:t>
      </w:r>
      <w:r w:rsidR="00273153" w:rsidRPr="00C639CC">
        <w:t xml:space="preserve"> </w:t>
      </w:r>
      <w:r w:rsidRPr="00C639CC">
        <w:t>(o.a.):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(looptijd</w:t>
      </w:r>
      <w:r w:rsidR="00273153" w:rsidRPr="00C639CC">
        <w:t xml:space="preserve"> </w:t>
      </w:r>
      <w:r w:rsidRPr="00C639CC">
        <w:t>3j)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ca.</w:t>
      </w:r>
      <w:r w:rsidR="00273153" w:rsidRPr="00C639CC">
        <w:t xml:space="preserve"> </w:t>
      </w:r>
      <w:r w:rsidRPr="00C639CC">
        <w:t>2,5</w:t>
      </w:r>
      <w:r w:rsidR="00273153" w:rsidRPr="00C639CC">
        <w:t xml:space="preserve"> </w:t>
      </w:r>
      <w:r w:rsidRPr="00C639CC">
        <w:t>miljoen</w:t>
      </w:r>
      <w:r w:rsidR="00273153" w:rsidRPr="00C639CC">
        <w:t xml:space="preserve"> </w:t>
      </w:r>
      <w:r w:rsidRPr="00C639CC">
        <w:t>€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vrijgemaakt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gefaseerd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ICT-organisatie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niveau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via</w:t>
      </w:r>
      <w:r w:rsidR="00273153" w:rsidRPr="00C639CC">
        <w:t xml:space="preserve"> </w:t>
      </w:r>
      <w:r w:rsidRPr="00C639CC">
        <w:t>niveau</w:t>
      </w:r>
      <w:r w:rsidR="00273153" w:rsidRPr="00C639CC">
        <w:t xml:space="preserve"> </w:t>
      </w:r>
      <w:r w:rsidRPr="00C639CC">
        <w:t>2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niveau</w:t>
      </w:r>
      <w:r w:rsidR="00273153" w:rsidRPr="00C639CC">
        <w:t xml:space="preserve"> </w:t>
      </w:r>
      <w:r w:rsidRPr="00C639CC">
        <w:t>3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brengen.</w:t>
      </w:r>
    </w:p>
    <w:p w14:paraId="3811EC5B" w14:textId="7E89DA9C" w:rsidR="00317487" w:rsidRPr="00C639CC" w:rsidRDefault="005D3110" w:rsidP="002208B0">
      <w:pPr>
        <w:pStyle w:val="cpParagraph"/>
      </w:pPr>
      <w:r w:rsidRPr="00C639CC">
        <w:t>Resultaten</w:t>
      </w:r>
      <w:r w:rsidR="00273153" w:rsidRPr="00C639CC">
        <w:t xml:space="preserve"> </w:t>
      </w:r>
      <w:r w:rsidR="00317487" w:rsidRPr="00C639CC">
        <w:t>na</w:t>
      </w:r>
      <w:r w:rsidR="00273153" w:rsidRPr="00C639CC">
        <w:t xml:space="preserve"> </w:t>
      </w:r>
      <w:r w:rsidR="00317487" w:rsidRPr="00C639CC">
        <w:t>1,5</w:t>
      </w:r>
      <w:r w:rsidR="00273153" w:rsidRPr="00C639CC">
        <w:t xml:space="preserve"> </w:t>
      </w:r>
      <w:r w:rsidR="00317487" w:rsidRPr="00C639CC">
        <w:t>jaar</w:t>
      </w:r>
      <w:r w:rsidR="00273153" w:rsidRPr="00C639CC">
        <w:t xml:space="preserve"> </w:t>
      </w:r>
      <w:r w:rsidR="00317487" w:rsidRPr="00C639CC">
        <w:t>(o.a.):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processen</w:t>
      </w:r>
      <w:r w:rsidR="00273153" w:rsidRPr="00C639CC">
        <w:t xml:space="preserve"> </w:t>
      </w:r>
      <w:r w:rsidR="00317487" w:rsidRPr="00C639CC">
        <w:t>‘release-,</w:t>
      </w:r>
      <w:r w:rsidR="00273153" w:rsidRPr="00C639CC">
        <w:t xml:space="preserve"> </w:t>
      </w:r>
      <w:r w:rsidR="00317487" w:rsidRPr="00C639CC">
        <w:t>test-,</w:t>
      </w:r>
      <w:r w:rsidR="00273153" w:rsidRPr="00C639CC">
        <w:t xml:space="preserve"> </w:t>
      </w:r>
      <w:r w:rsidR="00317487" w:rsidRPr="00C639CC">
        <w:t>project-</w:t>
      </w:r>
      <w:r w:rsidR="00273153" w:rsidRPr="00C639CC">
        <w:t xml:space="preserve"> </w:t>
      </w:r>
      <w:r w:rsidR="00317487" w:rsidRPr="00C639CC">
        <w:t>en</w:t>
      </w:r>
      <w:r w:rsidR="00273153" w:rsidRPr="00C639CC">
        <w:t xml:space="preserve"> </w:t>
      </w:r>
      <w:r w:rsidRPr="00C639CC">
        <w:t>configuratie</w:t>
      </w:r>
      <w:r w:rsidR="00273153" w:rsidRPr="00C639CC">
        <w:t xml:space="preserve"> </w:t>
      </w:r>
      <w:r w:rsidR="00317487" w:rsidRPr="00C639CC">
        <w:t>mgt</w:t>
      </w:r>
      <w:r w:rsidR="00273153" w:rsidRPr="00C639CC">
        <w:t xml:space="preserve"> </w:t>
      </w:r>
      <w:r w:rsidR="00317487" w:rsidRPr="00C639CC">
        <w:t>werden</w:t>
      </w:r>
      <w:r w:rsidR="00273153" w:rsidRPr="00C639CC">
        <w:t xml:space="preserve"> </w:t>
      </w:r>
      <w:r w:rsidR="00317487" w:rsidRPr="00C639CC">
        <w:t>in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organisatie</w:t>
      </w:r>
      <w:r w:rsidR="00273153" w:rsidRPr="00C639CC">
        <w:t xml:space="preserve"> </w:t>
      </w:r>
      <w:r w:rsidR="00317487" w:rsidRPr="00C639CC">
        <w:t>uitgerold.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project-methodologie</w:t>
      </w:r>
      <w:r w:rsidR="00273153" w:rsidRPr="00C639CC">
        <w:t xml:space="preserve"> </w:t>
      </w:r>
      <w:r w:rsidR="00317487" w:rsidRPr="00C639CC">
        <w:t>werd</w:t>
      </w:r>
      <w:r w:rsidR="00273153" w:rsidRPr="00C639CC">
        <w:t xml:space="preserve"> </w:t>
      </w:r>
      <w:r w:rsidR="00317487" w:rsidRPr="00C639CC">
        <w:t>geïmplementeerd.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ondersteuningsorganisatie</w:t>
      </w:r>
      <w:r w:rsidR="00273153" w:rsidRPr="00C639CC">
        <w:t xml:space="preserve"> </w:t>
      </w:r>
      <w:r w:rsidR="00317487" w:rsidRPr="00C639CC">
        <w:t>werd</w:t>
      </w:r>
      <w:r w:rsidR="00273153" w:rsidRPr="00C639CC">
        <w:t xml:space="preserve"> </w:t>
      </w:r>
      <w:r w:rsidR="00317487" w:rsidRPr="00C639CC">
        <w:t>uitgebouwd.</w:t>
      </w:r>
      <w:r w:rsidR="00273153" w:rsidRPr="00C639CC">
        <w:t xml:space="preserve"> </w:t>
      </w:r>
      <w:r w:rsidR="00317487" w:rsidRPr="00C639CC">
        <w:t>Kwaliteitsmetingen</w:t>
      </w:r>
      <w:r w:rsidR="00273153" w:rsidRPr="00C639CC">
        <w:t xml:space="preserve"> </w:t>
      </w:r>
      <w:r w:rsidR="00317487" w:rsidRPr="00C639CC">
        <w:t>werden</w:t>
      </w:r>
      <w:r w:rsidR="00273153" w:rsidRPr="00C639CC">
        <w:t xml:space="preserve"> </w:t>
      </w:r>
      <w:r w:rsidR="00317487" w:rsidRPr="00C639CC">
        <w:t>systematisch</w:t>
      </w:r>
      <w:r w:rsidR="00273153" w:rsidRPr="00C639CC">
        <w:t xml:space="preserve"> </w:t>
      </w:r>
      <w:r w:rsidR="00317487" w:rsidRPr="00C639CC">
        <w:t>gerapporteerd</w:t>
      </w:r>
      <w:r w:rsidR="00273153" w:rsidRPr="00C639CC">
        <w:t xml:space="preserve"> </w:t>
      </w:r>
      <w:r w:rsidR="00317487" w:rsidRPr="00C639CC">
        <w:t>en</w:t>
      </w:r>
      <w:r w:rsidR="00273153" w:rsidRPr="00C639CC">
        <w:t xml:space="preserve"> </w:t>
      </w:r>
      <w:r w:rsidR="00317487" w:rsidRPr="00C639CC">
        <w:t>gebruikt</w:t>
      </w:r>
      <w:r w:rsidR="00273153" w:rsidRPr="00C639CC">
        <w:t xml:space="preserve"> </w:t>
      </w:r>
      <w:r w:rsidR="00317487" w:rsidRPr="00C639CC">
        <w:t>om</w:t>
      </w:r>
      <w:r w:rsidR="00273153" w:rsidRPr="00C639CC">
        <w:t xml:space="preserve"> </w:t>
      </w:r>
      <w:r w:rsidR="00317487" w:rsidRPr="00C639CC">
        <w:t>acties</w:t>
      </w:r>
      <w:r w:rsidR="00273153" w:rsidRPr="00C639CC">
        <w:t xml:space="preserve"> </w:t>
      </w:r>
      <w:r w:rsidR="00317487" w:rsidRPr="00C639CC">
        <w:t>bij</w:t>
      </w:r>
      <w:r w:rsidR="00273153" w:rsidRPr="00C639CC">
        <w:t xml:space="preserve"> </w:t>
      </w:r>
      <w:r w:rsidR="00317487" w:rsidRPr="00C639CC">
        <w:t>te</w:t>
      </w:r>
      <w:r w:rsidR="00273153" w:rsidRPr="00C639CC">
        <w:t xml:space="preserve"> </w:t>
      </w:r>
      <w:r w:rsidR="00317487" w:rsidRPr="00C639CC">
        <w:t>sturen.</w:t>
      </w:r>
      <w:r w:rsidR="00273153" w:rsidRPr="00C639CC">
        <w:t xml:space="preserve"> </w:t>
      </w:r>
      <w:r w:rsidR="00317487" w:rsidRPr="00C639CC">
        <w:t>Ondersteunende</w:t>
      </w:r>
      <w:r w:rsidR="00273153" w:rsidRPr="00C639CC">
        <w:t xml:space="preserve"> </w:t>
      </w:r>
      <w:r w:rsidR="00317487" w:rsidRPr="00C639CC">
        <w:t>tools</w:t>
      </w:r>
      <w:r w:rsidR="00273153" w:rsidRPr="00C639CC">
        <w:t xml:space="preserve"> </w:t>
      </w:r>
      <w:r w:rsidR="00317487" w:rsidRPr="00C639CC">
        <w:t>werden</w:t>
      </w:r>
      <w:r w:rsidR="00273153" w:rsidRPr="00C639CC">
        <w:t xml:space="preserve"> </w:t>
      </w:r>
      <w:r w:rsidR="00317487" w:rsidRPr="00C639CC">
        <w:t>verbeterd.</w:t>
      </w:r>
    </w:p>
    <w:p w14:paraId="22A5342E" w14:textId="169EC8CB" w:rsidR="00317487" w:rsidRPr="00C639CC" w:rsidRDefault="00317487" w:rsidP="002208B0">
      <w:pPr>
        <w:pStyle w:val="cpParagraph"/>
      </w:pPr>
      <w:r w:rsidRPr="00C639CC">
        <w:t>Kennis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beschikbaar</w:t>
      </w:r>
      <w:r w:rsidR="00273153" w:rsidRPr="00C639CC">
        <w:t xml:space="preserve"> </w:t>
      </w:r>
      <w:r w:rsidRPr="00C639CC">
        <w:t>gesteld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gedocumenteerd</w:t>
      </w:r>
      <w:r w:rsidR="00273153" w:rsidRPr="00C639CC">
        <w:t xml:space="preserve"> </w:t>
      </w:r>
      <w:r w:rsidRPr="00C639CC">
        <w:t>via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‘intranet’.</w:t>
      </w:r>
    </w:p>
    <w:p w14:paraId="36CF8960" w14:textId="77993DE2" w:rsidR="00317487" w:rsidRPr="00C639CC" w:rsidRDefault="00317487" w:rsidP="002208B0">
      <w:pPr>
        <w:pStyle w:val="cpParagraph"/>
      </w:pPr>
      <w:r w:rsidRPr="00C639CC">
        <w:lastRenderedPageBreak/>
        <w:t>Het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CMM-assessment</w:t>
      </w:r>
      <w:r w:rsidR="00273153" w:rsidRPr="00C639CC">
        <w:t xml:space="preserve"> </w:t>
      </w:r>
      <w:r w:rsidRPr="00C639CC">
        <w:t>ifv</w:t>
      </w:r>
      <w:r w:rsidR="00273153" w:rsidRPr="00C639CC">
        <w:t xml:space="preserve"> </w:t>
      </w:r>
      <w:r w:rsidRPr="00C639CC">
        <w:t>niveau</w:t>
      </w:r>
      <w:r w:rsidR="00273153" w:rsidRPr="00C639CC">
        <w:t xml:space="preserve"> </w:t>
      </w:r>
      <w:r w:rsidRPr="00C639CC">
        <w:t>2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positief</w:t>
      </w:r>
      <w:r w:rsidR="00273153" w:rsidRPr="00C639CC">
        <w:t xml:space="preserve"> </w:t>
      </w:r>
      <w:r w:rsidRPr="00C639CC">
        <w:t>uitgevoerd.</w:t>
      </w:r>
    </w:p>
    <w:p w14:paraId="52D5F859" w14:textId="3E34657F" w:rsidR="00317487" w:rsidRPr="00C639CC" w:rsidRDefault="00317487" w:rsidP="002208B0">
      <w:pPr>
        <w:pStyle w:val="cpParagraph"/>
      </w:pPr>
      <w:r w:rsidRPr="00C639CC">
        <w:t>Met</w:t>
      </w:r>
      <w:r w:rsidR="00273153" w:rsidRPr="00C639CC">
        <w:t xml:space="preserve"> </w:t>
      </w:r>
      <w:r w:rsidRPr="00C639CC">
        <w:t>eenzelfde</w:t>
      </w:r>
      <w:r w:rsidR="00273153" w:rsidRPr="00C639CC">
        <w:t xml:space="preserve"> </w:t>
      </w:r>
      <w:r w:rsidRPr="00C639CC">
        <w:t>inspanning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nog</w:t>
      </w:r>
      <w:r w:rsidR="00273153" w:rsidRPr="00C639CC">
        <w:t xml:space="preserve"> </w:t>
      </w:r>
      <w:r w:rsidRPr="00C639CC">
        <w:t>eens</w:t>
      </w:r>
      <w:r w:rsidR="00273153" w:rsidRPr="00C639CC">
        <w:t xml:space="preserve"> </w:t>
      </w:r>
      <w:r w:rsidRPr="00C639CC">
        <w:t>1,5</w:t>
      </w:r>
      <w:r w:rsidR="00273153" w:rsidRPr="00C639CC">
        <w:t xml:space="preserve"> </w:t>
      </w:r>
      <w:r w:rsidRPr="00C639CC">
        <w:t>jaar</w:t>
      </w:r>
      <w:r w:rsidR="00273153" w:rsidRPr="00C639CC">
        <w:t xml:space="preserve"> </w:t>
      </w:r>
      <w:r w:rsidRPr="00C639CC">
        <w:t>later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CMM-assessment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niveau</w:t>
      </w:r>
      <w:r w:rsidR="00273153" w:rsidRPr="00C639CC">
        <w:t xml:space="preserve"> </w:t>
      </w:r>
      <w:r w:rsidRPr="00C639CC">
        <w:t>3</w:t>
      </w:r>
      <w:r w:rsidR="00273153" w:rsidRPr="00C639CC">
        <w:t xml:space="preserve"> </w:t>
      </w:r>
      <w:r w:rsidRPr="00C639CC">
        <w:t>behaald.</w:t>
      </w:r>
    </w:p>
    <w:p w14:paraId="074412D5" w14:textId="2887E096" w:rsidR="00317487" w:rsidRPr="00C639CC" w:rsidRDefault="00317487" w:rsidP="00FB343E">
      <w:pPr>
        <w:pStyle w:val="Heading2"/>
      </w:pPr>
      <w:r w:rsidRPr="00C639CC">
        <w:t>Definities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Kenmerken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projecten</w:t>
      </w:r>
    </w:p>
    <w:p w14:paraId="3AAC8012" w14:textId="771A2232" w:rsidR="00A069C7" w:rsidRPr="00C639CC" w:rsidRDefault="00317487" w:rsidP="00FB343E">
      <w:pPr>
        <w:pStyle w:val="Heading3"/>
      </w:pPr>
      <w:r w:rsidRPr="00C639CC">
        <w:t>Definitie</w:t>
      </w:r>
      <w:r w:rsidR="00273153" w:rsidRPr="00C639CC">
        <w:t xml:space="preserve"> </w:t>
      </w:r>
      <w:r w:rsidR="00A069C7" w:rsidRPr="00C639CC">
        <w:t>project</w:t>
      </w:r>
    </w:p>
    <w:p w14:paraId="6DF242C6" w14:textId="55940ACC" w:rsidR="003B46BA" w:rsidRPr="00C639CC" w:rsidRDefault="00317487" w:rsidP="00A069C7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tijdelijk</w:t>
      </w:r>
      <w:r w:rsidR="00273153" w:rsidRPr="00C639CC">
        <w:t xml:space="preserve"> </w:t>
      </w:r>
      <w:r w:rsidRPr="00C639CC">
        <w:t>samenwerkingsverband,</w:t>
      </w:r>
      <w:r w:rsidR="00273153" w:rsidRPr="00C639CC">
        <w:t xml:space="preserve"> </w:t>
      </w:r>
      <w:r w:rsidRPr="00C639CC">
        <w:t>opgezet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uniek</w:t>
      </w:r>
      <w:r w:rsidR="00273153" w:rsidRPr="00C639CC">
        <w:t xml:space="preserve"> </w:t>
      </w:r>
      <w:r w:rsidRPr="00C639CC">
        <w:t>product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dienst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leveren,</w:t>
      </w:r>
      <w:r w:rsidR="00273153" w:rsidRPr="00C639CC">
        <w:t xml:space="preserve"> </w:t>
      </w:r>
      <w:r w:rsidRPr="00C639CC">
        <w:t>gebaseerd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vooraf</w:t>
      </w:r>
      <w:r w:rsidR="00273153" w:rsidRPr="00C639CC">
        <w:t xml:space="preserve"> </w:t>
      </w:r>
      <w:r w:rsidRPr="00C639CC">
        <w:t>vastgestelde</w:t>
      </w:r>
      <w:r w:rsidR="00273153" w:rsidRPr="00C639CC">
        <w:t xml:space="preserve"> </w:t>
      </w:r>
      <w:r w:rsidRPr="00C639CC">
        <w:t>vereisten,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vooropgesteld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tijdskader.</w:t>
      </w:r>
    </w:p>
    <w:p w14:paraId="52E7A93F" w14:textId="6EA96B26" w:rsidR="00E965DE" w:rsidRPr="00C639CC" w:rsidRDefault="00A069C7" w:rsidP="00A069C7">
      <w:pPr>
        <w:pStyle w:val="cpParagraph"/>
      </w:pPr>
      <w:r w:rsidRPr="00C639CC">
        <w:t>O</w:t>
      </w:r>
      <w:r w:rsidR="00317487" w:rsidRPr="00C639CC">
        <w:t>f</w:t>
      </w:r>
      <w:r w:rsidR="00273153" w:rsidRPr="00C639CC">
        <w:t xml:space="preserve"> </w:t>
      </w:r>
      <w:r w:rsidR="00317487" w:rsidRPr="00C639CC">
        <w:t>nog</w:t>
      </w:r>
      <w:r w:rsidR="00273153" w:rsidRPr="00C639CC">
        <w:t xml:space="preserve"> </w:t>
      </w:r>
      <w:r w:rsidR="00317487" w:rsidRPr="00C639CC">
        <w:t>...</w:t>
      </w:r>
    </w:p>
    <w:p w14:paraId="1F34AA6E" w14:textId="36B58F92" w:rsidR="00A069C7" w:rsidRPr="00C639CC" w:rsidRDefault="00317487" w:rsidP="00A069C7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tijdelijke</w:t>
      </w:r>
      <w:r w:rsidR="00273153" w:rsidRPr="00C639CC">
        <w:t xml:space="preserve"> </w:t>
      </w:r>
      <w:r w:rsidRPr="00C639CC">
        <w:t>samenwerking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mensen</w:t>
      </w:r>
      <w:r w:rsidR="00273153" w:rsidRPr="00C639CC">
        <w:t xml:space="preserve"> </w:t>
      </w:r>
      <w:r w:rsidRPr="00C639CC">
        <w:t>–</w:t>
      </w:r>
      <w:r w:rsidR="00273153" w:rsidRPr="00C639CC">
        <w:t xml:space="preserve"> </w:t>
      </w:r>
      <w:r w:rsidRPr="00C639CC">
        <w:t>meestal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verschillende</w:t>
      </w:r>
      <w:r w:rsidR="00273153" w:rsidRPr="00C639CC">
        <w:t xml:space="preserve"> </w:t>
      </w:r>
      <w:r w:rsidRPr="00C639CC">
        <w:t>vakgebieden</w:t>
      </w:r>
      <w:r w:rsidR="00273153" w:rsidRPr="00C639CC">
        <w:t xml:space="preserve"> </w:t>
      </w:r>
      <w:r w:rsidRPr="00C639CC">
        <w:t>–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vastgestelde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vooraf</w:t>
      </w:r>
      <w:r w:rsidR="00273153" w:rsidRPr="00C639CC">
        <w:t xml:space="preserve"> </w:t>
      </w:r>
      <w:r w:rsidRPr="00C639CC">
        <w:t>vastgesteld</w:t>
      </w:r>
      <w:r w:rsidR="00273153" w:rsidRPr="00C639CC">
        <w:t xml:space="preserve"> </w:t>
      </w:r>
      <w:r w:rsidRPr="00C639CC">
        <w:t>doel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bereiken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vastgesteld</w:t>
      </w:r>
      <w:r w:rsidR="00273153" w:rsidRPr="00C639CC">
        <w:t xml:space="preserve"> </w:t>
      </w:r>
      <w:r w:rsidRPr="00C639CC">
        <w:t>budget.</w:t>
      </w:r>
    </w:p>
    <w:p w14:paraId="430F0FCF" w14:textId="16BBD3C6" w:rsidR="00317487" w:rsidRPr="00C639CC" w:rsidRDefault="00317487" w:rsidP="00A069C7">
      <w:pPr>
        <w:pStyle w:val="cpParagraph"/>
      </w:pPr>
      <w:r w:rsidRPr="00C639CC">
        <w:t>Eigenschappen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</w:t>
      </w:r>
      <w:r w:rsidR="00A069C7" w:rsidRPr="00C639CC">
        <w:t>:</w:t>
      </w:r>
    </w:p>
    <w:p w14:paraId="38B5F90D" w14:textId="46F2B7CC" w:rsidR="003B46BA" w:rsidRPr="00C639CC" w:rsidRDefault="00317487" w:rsidP="00A069C7">
      <w:pPr>
        <w:pStyle w:val="cpPoint"/>
        <w:rPr>
          <w:lang w:val="nl-BE"/>
        </w:rPr>
      </w:pPr>
      <w:r w:rsidRPr="00C639CC">
        <w:rPr>
          <w:lang w:val="nl-BE"/>
        </w:rPr>
        <w:t>Eénmalig</w:t>
      </w:r>
      <w:r w:rsidR="00A069C7" w:rsidRPr="00C639CC">
        <w:rPr>
          <w:lang w:val="nl-BE"/>
        </w:rPr>
        <w:t>.</w:t>
      </w:r>
    </w:p>
    <w:p w14:paraId="44AEAEF5" w14:textId="6881FACD" w:rsidR="003B46BA" w:rsidRPr="00C639CC" w:rsidRDefault="00317487" w:rsidP="00A069C7">
      <w:pPr>
        <w:pStyle w:val="cpPoint"/>
        <w:rPr>
          <w:lang w:val="nl-BE"/>
        </w:rPr>
      </w:pPr>
      <w:r w:rsidRPr="00C639CC">
        <w:rPr>
          <w:lang w:val="nl-BE"/>
        </w:rPr>
        <w:t>Eindig</w:t>
      </w:r>
      <w:r w:rsidR="00A069C7" w:rsidRPr="00C639CC">
        <w:rPr>
          <w:lang w:val="nl-BE"/>
        </w:rPr>
        <w:t>.</w:t>
      </w:r>
    </w:p>
    <w:p w14:paraId="0A5C7E7A" w14:textId="35C36AFB" w:rsidR="003B46BA" w:rsidRPr="00C639CC" w:rsidRDefault="00317487" w:rsidP="00A069C7">
      <w:pPr>
        <w:pStyle w:val="cpPoint"/>
        <w:rPr>
          <w:lang w:val="nl-BE"/>
        </w:rPr>
      </w:pPr>
      <w:r w:rsidRPr="00C639CC">
        <w:rPr>
          <w:lang w:val="nl-BE"/>
        </w:rPr>
        <w:t>Gefaseerd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verloop</w:t>
      </w:r>
      <w:r w:rsidR="00A069C7" w:rsidRPr="00C639CC">
        <w:rPr>
          <w:lang w:val="nl-BE"/>
        </w:rPr>
        <w:t>.</w:t>
      </w:r>
    </w:p>
    <w:p w14:paraId="7B6D8B20" w14:textId="07A3FC0F" w:rsidR="003B46BA" w:rsidRPr="00C639CC" w:rsidRDefault="00317487" w:rsidP="00A069C7">
      <w:pPr>
        <w:pStyle w:val="cpPoint"/>
        <w:rPr>
          <w:lang w:val="nl-BE"/>
        </w:rPr>
      </w:pPr>
      <w:r w:rsidRPr="00C639CC">
        <w:rPr>
          <w:lang w:val="nl-BE"/>
        </w:rPr>
        <w:t>Aparte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projectstructuur</w:t>
      </w:r>
      <w:r w:rsidR="00A069C7" w:rsidRPr="00C639CC">
        <w:rPr>
          <w:lang w:val="nl-BE"/>
        </w:rPr>
        <w:t>.</w:t>
      </w:r>
    </w:p>
    <w:p w14:paraId="0FFF5471" w14:textId="64F882B5" w:rsidR="003B46BA" w:rsidRPr="00C639CC" w:rsidRDefault="00317487" w:rsidP="00A069C7">
      <w:pPr>
        <w:pStyle w:val="cpPoint"/>
        <w:rPr>
          <w:lang w:val="nl-BE"/>
        </w:rPr>
      </w:pPr>
      <w:r w:rsidRPr="00C639CC">
        <w:rPr>
          <w:lang w:val="nl-BE"/>
        </w:rPr>
        <w:t>Toegewezen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beperkte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middelen</w:t>
      </w:r>
      <w:r w:rsidR="00A069C7" w:rsidRPr="00C639CC">
        <w:rPr>
          <w:lang w:val="nl-BE"/>
        </w:rPr>
        <w:t>.</w:t>
      </w:r>
    </w:p>
    <w:p w14:paraId="516F06ED" w14:textId="26CDC7D6" w:rsidR="00317487" w:rsidRPr="00C639CC" w:rsidRDefault="00317487" w:rsidP="00A069C7">
      <w:pPr>
        <w:pStyle w:val="cpPoint"/>
        <w:rPr>
          <w:lang w:val="nl-BE"/>
        </w:rPr>
      </w:pPr>
      <w:r w:rsidRPr="00C639CC">
        <w:rPr>
          <w:lang w:val="nl-BE"/>
        </w:rPr>
        <w:t>Concreet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A069C7" w:rsidRPr="00C639CC">
        <w:rPr>
          <w:lang w:val="nl-BE"/>
        </w:rPr>
        <w:t>.</w:t>
      </w:r>
    </w:p>
    <w:p w14:paraId="11C1F126" w14:textId="77777777" w:rsidR="00A069C7" w:rsidRPr="00C639CC" w:rsidRDefault="00A069C7" w:rsidP="00A069C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FE5D171" w14:textId="01DE434A" w:rsidR="00501A88" w:rsidRPr="00C639CC" w:rsidRDefault="00317487" w:rsidP="00501A88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detail:</w:t>
      </w:r>
    </w:p>
    <w:p w14:paraId="4EAD7D48" w14:textId="6FEA6483" w:rsidR="00501A88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Eenmalig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karakter</w:t>
      </w:r>
      <w:r w:rsidR="00501A88" w:rsidRPr="00C639CC">
        <w:rPr>
          <w:lang w:val="nl-BE"/>
        </w:rPr>
        <w:t>.</w:t>
      </w:r>
    </w:p>
    <w:p w14:paraId="01E63479" w14:textId="22B042B8" w:rsidR="00501A88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uniek.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niet-repetitief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karakter.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éénmalig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karakter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behandeld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continue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bedrijfsprocessen.</w:t>
      </w:r>
    </w:p>
    <w:p w14:paraId="262AE29C" w14:textId="12B1881F" w:rsidR="00501A88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Gefaseerd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verloop</w:t>
      </w:r>
      <w:r w:rsidR="00501A88" w:rsidRPr="00C639CC">
        <w:rPr>
          <w:lang w:val="nl-BE"/>
        </w:rPr>
        <w:t>.</w:t>
      </w:r>
    </w:p>
    <w:p w14:paraId="5EA2FAC8" w14:textId="7B6C2CB4" w:rsidR="00501A88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essentiële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projectmatig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projectmatige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centraal.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zeggen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opgedeeld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"logische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blokken".</w:t>
      </w:r>
    </w:p>
    <w:p w14:paraId="55AAC80C" w14:textId="70E45FCC" w:rsidR="00501A88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beheersbare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voeren.</w:t>
      </w:r>
    </w:p>
    <w:p w14:paraId="6715B54A" w14:textId="73636AB8" w:rsidR="00501A88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wensen,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motieven,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verwachten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projectweg</w:t>
      </w:r>
      <w:r w:rsidR="00501A88" w:rsidRPr="00C639CC">
        <w:rPr>
          <w:lang w:val="nl-BE"/>
        </w:rPr>
        <w:t>,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fasen plan</w:t>
      </w:r>
      <w:r w:rsidR="00501A88" w:rsidRPr="00C639CC">
        <w:rPr>
          <w:lang w:val="nl-BE"/>
        </w:rPr>
        <w:t>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mijlpalenplan</w:t>
      </w:r>
      <w:r w:rsidR="00501A88" w:rsidRPr="00C639CC">
        <w:rPr>
          <w:lang w:val="nl-BE"/>
        </w:rPr>
        <w:t>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genoemd)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opgezet.</w:t>
      </w:r>
    </w:p>
    <w:p w14:paraId="362D5686" w14:textId="1B6FFF9F" w:rsidR="00501A88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Aparte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projectstructuur/-organisatie</w:t>
      </w:r>
      <w:r w:rsidR="00501A88" w:rsidRPr="00C639CC">
        <w:rPr>
          <w:lang w:val="nl-BE"/>
        </w:rPr>
        <w:t>.</w:t>
      </w:r>
    </w:p>
    <w:p w14:paraId="049606A6" w14:textId="31ECE4AD" w:rsidR="00501A88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ruime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intensieve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samenwerking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partijen,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lijnmanagement.</w:t>
      </w:r>
    </w:p>
    <w:p w14:paraId="57F0AE98" w14:textId="0DEE2E65" w:rsidR="00501A88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dergelijke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overleg-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werkstructuur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biedt</w:t>
      </w:r>
      <w:r w:rsidR="00273153" w:rsidRPr="00C639CC">
        <w:rPr>
          <w:lang w:val="nl-BE"/>
        </w:rPr>
        <w:t xml:space="preserve"> </w:t>
      </w:r>
      <w:r w:rsidR="00501A88"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leggen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bijhorende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werkafspraken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gestroomlijnd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167FA5FB" w14:textId="5C3B9BD5" w:rsidR="00501A88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Toegewezen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beperkte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middelen</w:t>
      </w:r>
      <w:r w:rsidR="00501A88" w:rsidRPr="00C639CC">
        <w:rPr>
          <w:lang w:val="nl-BE"/>
        </w:rPr>
        <w:t>.</w:t>
      </w:r>
    </w:p>
    <w:p w14:paraId="41B0A7A4" w14:textId="278301C8" w:rsidR="00501A88" w:rsidRPr="00C639CC" w:rsidRDefault="00317487" w:rsidP="00501A8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middelen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beschikking.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soorten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mensen.</w:t>
      </w:r>
    </w:p>
    <w:p w14:paraId="1759426C" w14:textId="1E1C2725" w:rsidR="00501A88" w:rsidRPr="00C639CC" w:rsidRDefault="00317487" w:rsidP="003950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toegewezen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middelen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voeren.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spreekt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beheer</w:t>
      </w:r>
      <w:r w:rsidR="006421DC">
        <w:rPr>
          <w:lang w:val="nl-BE"/>
        </w:rPr>
        <w:t>s</w:t>
      </w:r>
      <w:r w:rsidR="005D3110" w:rsidRPr="00C639CC">
        <w:rPr>
          <w:lang w:val="nl-BE"/>
        </w:rPr>
        <w:t xml:space="preserve"> aspecten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(nl.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kwaliteit,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informatie,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controle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gehouden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444D2145" w14:textId="09239EA5" w:rsidR="00501A88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Concreet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501A88" w:rsidRPr="00C639CC">
        <w:rPr>
          <w:lang w:val="nl-BE"/>
        </w:rPr>
        <w:t>.</w:t>
      </w:r>
    </w:p>
    <w:p w14:paraId="54033C8B" w14:textId="2992D141" w:rsidR="00501A88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accepteren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resultaatsverbintenis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aan.</w:t>
      </w:r>
    </w:p>
    <w:p w14:paraId="78C7F42D" w14:textId="0F6BA9C1" w:rsidR="00501A88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lastRenderedPageBreak/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beschreven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toewijsbare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klanten/gebruikers)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fasen plan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concreet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meetbare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resultaten.</w:t>
      </w:r>
    </w:p>
    <w:p w14:paraId="73952046" w14:textId="28C6FE1C" w:rsidR="00501A88" w:rsidRPr="00C639CC" w:rsidRDefault="00501A88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vereisten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onduidelijk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beschreven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hieruit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concreet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distilleren,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aannemen.</w:t>
      </w:r>
    </w:p>
    <w:p w14:paraId="40BFD0AB" w14:textId="7EC299EA" w:rsidR="00317487" w:rsidRPr="00C639CC" w:rsidRDefault="00501A88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U</w:t>
      </w:r>
      <w:r w:rsidR="00317487" w:rsidRPr="00C639CC">
        <w:rPr>
          <w:lang w:val="nl-BE"/>
        </w:rPr>
        <w:t>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voorgaande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terecht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afgeleid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gestart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geformuleerd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worden.</w:t>
      </w:r>
    </w:p>
    <w:p w14:paraId="28DB816A" w14:textId="77777777" w:rsidR="00501A88" w:rsidRPr="00C639CC" w:rsidRDefault="00501A88" w:rsidP="00501A88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2F166CC" w14:textId="28CCD76C" w:rsidR="00501A88" w:rsidRPr="00C639CC" w:rsidRDefault="00317487" w:rsidP="00501A88">
      <w:pPr>
        <w:pStyle w:val="cpParagraph"/>
      </w:pPr>
      <w:r w:rsidRPr="00C639CC">
        <w:t>Voorbeelden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projectmanagement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diverse</w:t>
      </w:r>
      <w:r w:rsidR="00273153" w:rsidRPr="00C639CC">
        <w:t xml:space="preserve"> </w:t>
      </w:r>
      <w:r w:rsidRPr="00C639CC">
        <w:t>sectoren</w:t>
      </w:r>
      <w:r w:rsidR="00501A88" w:rsidRPr="00C639CC">
        <w:t>:</w:t>
      </w:r>
    </w:p>
    <w:p w14:paraId="50E5560A" w14:textId="77777777" w:rsidR="00501A88" w:rsidRPr="00C639CC" w:rsidRDefault="00501A88" w:rsidP="00395028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bjectontwikkeling</w:t>
      </w:r>
      <w:r w:rsidRPr="00C639CC">
        <w:rPr>
          <w:lang w:val="nl-BE"/>
        </w:rPr>
        <w:t>.</w:t>
      </w:r>
    </w:p>
    <w:p w14:paraId="5BFF5BE7" w14:textId="32A800AC" w:rsidR="00501A88" w:rsidRPr="00C639CC" w:rsidRDefault="00501A88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ouwen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huizen,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wegen: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vb.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bouw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Chunnel,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aanleg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HST</w:t>
      </w:r>
      <w:r w:rsidRPr="00C639CC">
        <w:rPr>
          <w:lang w:val="nl-BE"/>
        </w:rPr>
        <w:t>.</w:t>
      </w:r>
    </w:p>
    <w:p w14:paraId="7EED8A2C" w14:textId="3FE9A74E" w:rsidR="00DC042C" w:rsidRPr="00C639CC" w:rsidRDefault="00501A88" w:rsidP="003950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ouw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allerhande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(technische)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systemen: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vb.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opbouw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Windows,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ontwerp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processor</w:t>
      </w:r>
      <w:r w:rsidR="00DC042C" w:rsidRPr="00C639CC">
        <w:rPr>
          <w:lang w:val="nl-BE"/>
        </w:rPr>
        <w:t>.</w:t>
      </w:r>
    </w:p>
    <w:p w14:paraId="2FDAB20E" w14:textId="3B10210A" w:rsidR="00DC042C" w:rsidRPr="00C639CC" w:rsidRDefault="00DC042C" w:rsidP="00A141CA">
      <w:pPr>
        <w:pStyle w:val="cpPoint"/>
        <w:rPr>
          <w:lang w:val="nl-BE"/>
        </w:rPr>
      </w:pPr>
      <w:r w:rsidRPr="00C639CC">
        <w:rPr>
          <w:lang w:val="nl-BE"/>
        </w:rPr>
        <w:t>P</w:t>
      </w:r>
      <w:r w:rsidR="00317487" w:rsidRPr="00C639CC">
        <w:rPr>
          <w:lang w:val="nl-BE"/>
        </w:rPr>
        <w:t>roduct-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dienstontwikkeling</w:t>
      </w:r>
      <w:r w:rsidRPr="00C639CC">
        <w:rPr>
          <w:lang w:val="nl-BE"/>
        </w:rPr>
        <w:t>.</w:t>
      </w:r>
    </w:p>
    <w:p w14:paraId="38A7F270" w14:textId="1CF50EBE" w:rsidR="00DC042C" w:rsidRPr="00C639CC" w:rsidRDefault="00DC042C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ntwikkeling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nieuw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(inclusief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marketing,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fabricage)</w:t>
      </w:r>
      <w:r w:rsidRPr="00C639CC">
        <w:rPr>
          <w:lang w:val="nl-BE"/>
        </w:rPr>
        <w:t>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Bijvoorbeeld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ontwikkeling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DVD,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ontwikkeling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nieuw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financieel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fonds</w:t>
      </w:r>
      <w:r w:rsidRPr="00C639CC">
        <w:rPr>
          <w:lang w:val="nl-BE"/>
        </w:rPr>
        <w:t>.</w:t>
      </w:r>
    </w:p>
    <w:p w14:paraId="2836F52D" w14:textId="0CBBF921" w:rsidR="00DC042C" w:rsidRPr="00C639CC" w:rsidRDefault="00DC042C" w:rsidP="00A141CA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ntwikkeling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klantenservice: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vb.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opzet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callcenter</w:t>
      </w:r>
      <w:r w:rsidRPr="00C639CC">
        <w:rPr>
          <w:lang w:val="nl-BE"/>
        </w:rPr>
        <w:t>.</w:t>
      </w:r>
    </w:p>
    <w:p w14:paraId="52210B24" w14:textId="77777777" w:rsidR="00DC042C" w:rsidRPr="00C639CC" w:rsidRDefault="00DC042C" w:rsidP="00A141CA">
      <w:pPr>
        <w:pStyle w:val="cpPoint"/>
        <w:rPr>
          <w:lang w:val="nl-BE"/>
        </w:rPr>
      </w:pPr>
      <w:r w:rsidRPr="00C639CC">
        <w:rPr>
          <w:lang w:val="nl-BE"/>
        </w:rPr>
        <w:t>K</w:t>
      </w:r>
      <w:r w:rsidR="00317487" w:rsidRPr="00C639CC">
        <w:rPr>
          <w:lang w:val="nl-BE"/>
        </w:rPr>
        <w:t>ennisontwikkeling</w:t>
      </w:r>
      <w:r w:rsidRPr="00C639CC">
        <w:rPr>
          <w:lang w:val="nl-BE"/>
        </w:rPr>
        <w:t>.</w:t>
      </w:r>
    </w:p>
    <w:p w14:paraId="6F9F8C5D" w14:textId="7551AA5D" w:rsidR="00DC042C" w:rsidRPr="00C639CC" w:rsidRDefault="00DC042C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F</w:t>
      </w:r>
      <w:r w:rsidR="00317487" w:rsidRPr="00C639CC">
        <w:rPr>
          <w:lang w:val="nl-BE"/>
        </w:rPr>
        <w:t>undamenteel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onderzoek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zoals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supergeleiders,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MARS</w:t>
      </w:r>
      <w:r w:rsidRPr="00C639CC">
        <w:rPr>
          <w:lang w:val="nl-BE"/>
        </w:rPr>
        <w:t>-</w:t>
      </w:r>
      <w:r w:rsidR="00317487" w:rsidRPr="00C639CC">
        <w:rPr>
          <w:lang w:val="nl-BE"/>
        </w:rPr>
        <w:t>sonde</w:t>
      </w:r>
      <w:r w:rsidRPr="00C639CC">
        <w:rPr>
          <w:lang w:val="nl-BE"/>
        </w:rPr>
        <w:t>.</w:t>
      </w:r>
    </w:p>
    <w:p w14:paraId="61998F54" w14:textId="127077D9" w:rsidR="00DC042C" w:rsidRPr="00C639CC" w:rsidRDefault="00DC042C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erkenning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markten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(prospectie)</w:t>
      </w:r>
      <w:r w:rsidRPr="00C639CC">
        <w:rPr>
          <w:lang w:val="nl-BE"/>
        </w:rPr>
        <w:t>.</w:t>
      </w:r>
    </w:p>
    <w:p w14:paraId="20ECE62C" w14:textId="77777777" w:rsidR="00DC042C" w:rsidRPr="00C639CC" w:rsidRDefault="00DC042C" w:rsidP="00395028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rganisatieontwikkeling</w:t>
      </w:r>
    </w:p>
    <w:p w14:paraId="179DB7AD" w14:textId="09E23C5F" w:rsidR="00DC042C" w:rsidRPr="00C639CC" w:rsidRDefault="00DC042C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F</w:t>
      </w:r>
      <w:r w:rsidR="00317487" w:rsidRPr="00C639CC">
        <w:rPr>
          <w:lang w:val="nl-BE"/>
        </w:rPr>
        <w:t>usies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bedrijven</w:t>
      </w:r>
      <w:r w:rsidRPr="00C639CC">
        <w:rPr>
          <w:lang w:val="nl-BE"/>
        </w:rPr>
        <w:t>.</w:t>
      </w:r>
    </w:p>
    <w:p w14:paraId="51668CFC" w14:textId="265AC649" w:rsidR="00DC042C" w:rsidRPr="00C639CC" w:rsidRDefault="00DC042C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erhuis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afdelingen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ondernemingen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locaties</w:t>
      </w:r>
      <w:r w:rsidRPr="00C639CC">
        <w:rPr>
          <w:lang w:val="nl-BE"/>
        </w:rPr>
        <w:t>.</w:t>
      </w:r>
    </w:p>
    <w:p w14:paraId="39B913EE" w14:textId="6E28093E" w:rsidR="00317487" w:rsidRPr="00C639CC" w:rsidRDefault="00DC042C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R</w:t>
      </w:r>
      <w:r w:rsidR="00317487" w:rsidRPr="00C639CC">
        <w:rPr>
          <w:lang w:val="nl-BE"/>
        </w:rPr>
        <w:t>eorganisaties</w:t>
      </w:r>
      <w:r w:rsidRPr="00C639CC">
        <w:rPr>
          <w:lang w:val="nl-BE"/>
        </w:rPr>
        <w:t>.</w:t>
      </w:r>
    </w:p>
    <w:p w14:paraId="0C3E5FEA" w14:textId="3981E854" w:rsidR="00317487" w:rsidRPr="00C639CC" w:rsidRDefault="00317487" w:rsidP="00FB343E">
      <w:pPr>
        <w:pStyle w:val="Heading4"/>
      </w:pPr>
      <w:r w:rsidRPr="00C639CC">
        <w:t>Waarom</w:t>
      </w:r>
      <w:r w:rsidR="00273153" w:rsidRPr="00C639CC">
        <w:t xml:space="preserve"> </w:t>
      </w:r>
      <w:r w:rsidRPr="00C639CC">
        <w:t>projectmatig</w:t>
      </w:r>
      <w:r w:rsidR="00273153" w:rsidRPr="00C639CC">
        <w:t xml:space="preserve"> </w:t>
      </w:r>
      <w:r w:rsidRPr="00C639CC">
        <w:t>werken?</w:t>
      </w:r>
    </w:p>
    <w:p w14:paraId="4FF24E4D" w14:textId="5FE93C1E" w:rsidR="00317487" w:rsidRPr="00C639CC" w:rsidRDefault="00DC042C" w:rsidP="00DC042C">
      <w:pPr>
        <w:pStyle w:val="cpPoint"/>
        <w:rPr>
          <w:lang w:val="nl-BE"/>
        </w:rPr>
      </w:pPr>
      <w:r w:rsidRPr="00C639CC">
        <w:rPr>
          <w:lang w:val="nl-BE"/>
        </w:rPr>
        <w:t>R</w:t>
      </w:r>
      <w:r w:rsidR="00317487" w:rsidRPr="00C639CC">
        <w:rPr>
          <w:lang w:val="nl-BE"/>
        </w:rPr>
        <w:t>isico’s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beperken</w:t>
      </w:r>
      <w:r w:rsidRPr="00C639CC">
        <w:rPr>
          <w:lang w:val="nl-BE"/>
        </w:rPr>
        <w:t>.</w:t>
      </w:r>
    </w:p>
    <w:p w14:paraId="1DB2C5F4" w14:textId="4B61A53F" w:rsidR="00317487" w:rsidRPr="00C639CC" w:rsidRDefault="00DC042C" w:rsidP="00DC042C">
      <w:pPr>
        <w:pStyle w:val="cpPoint"/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errassingen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vermijden</w:t>
      </w:r>
      <w:r w:rsidRPr="00C639CC">
        <w:rPr>
          <w:lang w:val="nl-BE"/>
        </w:rPr>
        <w:t>.</w:t>
      </w:r>
    </w:p>
    <w:p w14:paraId="6E60DD48" w14:textId="25EFA7B7" w:rsidR="00317487" w:rsidRPr="00C639CC" w:rsidRDefault="00DC042C" w:rsidP="00DC042C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oelgericht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entiteiten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duidelijk</w:t>
      </w:r>
      <w:r w:rsidRPr="00C639CC">
        <w:rPr>
          <w:lang w:val="nl-BE"/>
        </w:rPr>
        <w:t>.</w:t>
      </w:r>
    </w:p>
    <w:p w14:paraId="0A72EF69" w14:textId="605172DC" w:rsidR="003B46BA" w:rsidRPr="00C639CC" w:rsidRDefault="00DC042C" w:rsidP="00DC042C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beperkte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synchronisatie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&amp;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coördinatie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realiseren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complexe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zaken,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snel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inspelen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marktveranderingen</w:t>
      </w:r>
      <w:r w:rsidRPr="00C639CC">
        <w:rPr>
          <w:lang w:val="nl-BE"/>
        </w:rPr>
        <w:t>.</w:t>
      </w:r>
    </w:p>
    <w:p w14:paraId="0D729620" w14:textId="1587DCD7" w:rsidR="003B46BA" w:rsidRPr="00C639CC" w:rsidRDefault="00DC042C" w:rsidP="00DC042C">
      <w:pPr>
        <w:pStyle w:val="cpPoint"/>
        <w:rPr>
          <w:lang w:val="nl-BE"/>
        </w:rPr>
      </w:pPr>
      <w:r w:rsidRPr="00C639CC">
        <w:rPr>
          <w:lang w:val="nl-BE"/>
        </w:rPr>
        <w:t>P</w:t>
      </w:r>
      <w:r w:rsidR="00317487" w:rsidRPr="00C639CC">
        <w:rPr>
          <w:lang w:val="nl-BE"/>
        </w:rPr>
        <w:t>rofiteren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synergie,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verruiming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competenties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(“kruisbestuiving”)</w:t>
      </w:r>
      <w:r w:rsidRPr="00C639CC">
        <w:rPr>
          <w:lang w:val="nl-BE"/>
        </w:rPr>
        <w:t>.</w:t>
      </w:r>
    </w:p>
    <w:p w14:paraId="1C770F0C" w14:textId="740426FE" w:rsidR="003B46BA" w:rsidRPr="00C639CC" w:rsidRDefault="00DC042C" w:rsidP="00DC042C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uidelijk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aansturen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(vanuit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punt)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d.m.v.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tijdelijke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organisatie</w:t>
      </w:r>
      <w:r w:rsidRPr="00C639CC">
        <w:rPr>
          <w:lang w:val="nl-BE"/>
        </w:rPr>
        <w:t>.</w:t>
      </w:r>
    </w:p>
    <w:p w14:paraId="0B84979E" w14:textId="4925C11B" w:rsidR="003B46BA" w:rsidRPr="00C639CC" w:rsidRDefault="00DC042C" w:rsidP="00DC042C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eheersen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via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opdelen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fazen</w:t>
      </w:r>
      <w:r w:rsidRPr="00C639CC">
        <w:rPr>
          <w:lang w:val="nl-BE"/>
        </w:rPr>
        <w:t>.</w:t>
      </w:r>
    </w:p>
    <w:p w14:paraId="78BE16C8" w14:textId="7125A565" w:rsidR="00317487" w:rsidRPr="00C639CC" w:rsidRDefault="00DC042C" w:rsidP="00DC042C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nbouwen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beslismomenten</w:t>
      </w:r>
      <w:r w:rsidRPr="00C639CC">
        <w:rPr>
          <w:lang w:val="nl-BE"/>
        </w:rPr>
        <w:t>.</w:t>
      </w:r>
    </w:p>
    <w:p w14:paraId="76F57E21" w14:textId="0BE11E8A" w:rsidR="003B46BA" w:rsidRPr="00C639CC" w:rsidRDefault="00DC042C" w:rsidP="00DC042C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rolverdeling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juiste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niveau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knopen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doorhakken</w:t>
      </w:r>
      <w:r w:rsidRPr="00C639CC">
        <w:rPr>
          <w:lang w:val="nl-BE"/>
        </w:rPr>
        <w:t>.</w:t>
      </w:r>
    </w:p>
    <w:p w14:paraId="3E1AA647" w14:textId="16011967" w:rsidR="003B46BA" w:rsidRPr="00C639CC" w:rsidRDefault="00DC042C" w:rsidP="00DC042C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vereisten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(klanten!)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opleveren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concrete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resultaten</w:t>
      </w:r>
      <w:r w:rsidRPr="00C639CC">
        <w:rPr>
          <w:lang w:val="nl-BE"/>
        </w:rPr>
        <w:t>.</w:t>
      </w:r>
    </w:p>
    <w:p w14:paraId="20D59448" w14:textId="428BEBDE" w:rsidR="00317487" w:rsidRPr="00C639CC" w:rsidRDefault="00DC042C" w:rsidP="00DC042C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lle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schakels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laten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meedraaien</w:t>
      </w:r>
      <w:r w:rsidRPr="00C639CC">
        <w:rPr>
          <w:lang w:val="nl-BE"/>
        </w:rPr>
        <w:t>.</w:t>
      </w:r>
    </w:p>
    <w:p w14:paraId="552D032D" w14:textId="77777777" w:rsidR="00DC042C" w:rsidRPr="00C639CC" w:rsidRDefault="00DC042C" w:rsidP="00DC042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CA65AF5" w14:textId="6D397F8E" w:rsidR="00317487" w:rsidRPr="00C639CC" w:rsidRDefault="00317487" w:rsidP="00FB343E">
      <w:pPr>
        <w:pStyle w:val="Heading4"/>
      </w:pPr>
      <w:r w:rsidRPr="00C639CC">
        <w:t>De</w:t>
      </w:r>
      <w:r w:rsidR="00273153" w:rsidRPr="00C639CC">
        <w:t xml:space="preserve"> </w:t>
      </w:r>
      <w:r w:rsidRPr="00C639CC">
        <w:t>projectmanagement</w:t>
      </w:r>
      <w:r w:rsidR="00273153" w:rsidRPr="00C639CC">
        <w:t xml:space="preserve"> </w:t>
      </w:r>
      <w:r w:rsidRPr="00C639CC">
        <w:t>driehoek</w:t>
      </w:r>
    </w:p>
    <w:p w14:paraId="0D4A700B" w14:textId="059D32A0" w:rsidR="00DC042C" w:rsidRPr="00C639CC" w:rsidRDefault="00317487" w:rsidP="00DC042C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projectmanagement</w:t>
      </w:r>
      <w:r w:rsidR="00273153" w:rsidRPr="00C639CC">
        <w:t xml:space="preserve"> </w:t>
      </w:r>
      <w:r w:rsidRPr="00C639CC">
        <w:t>driehoek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weer</w:t>
      </w:r>
      <w:r w:rsidR="00273153" w:rsidRPr="00C639CC">
        <w:t xml:space="preserve"> </w:t>
      </w:r>
      <w:r w:rsidRPr="00C639CC">
        <w:t>hoe</w:t>
      </w:r>
      <w:r w:rsidR="00273153" w:rsidRPr="00C639CC">
        <w:t xml:space="preserve"> </w:t>
      </w:r>
      <w:r w:rsidRPr="00C639CC">
        <w:t>scope,</w:t>
      </w:r>
      <w:r w:rsidR="00273153" w:rsidRPr="00C639CC">
        <w:t xml:space="preserve"> </w:t>
      </w:r>
      <w:r w:rsidRPr="00C639CC">
        <w:t>budget,</w:t>
      </w:r>
      <w:r w:rsidR="00273153" w:rsidRPr="00C639CC">
        <w:t xml:space="preserve"> </w:t>
      </w:r>
      <w:r w:rsidRPr="00C639CC">
        <w:t>tijd,</w:t>
      </w:r>
      <w:r w:rsidR="00273153" w:rsidRPr="00C639CC">
        <w:t xml:space="preserve"> </w:t>
      </w:r>
      <w:r w:rsidRPr="00C639CC">
        <w:t>kwaliteit</w:t>
      </w:r>
      <w:r w:rsidR="00273153" w:rsidRPr="00C639CC">
        <w:t xml:space="preserve"> </w:t>
      </w:r>
      <w:r w:rsidRPr="00C639CC">
        <w:t>elkaar</w:t>
      </w:r>
      <w:r w:rsidR="00273153" w:rsidRPr="00C639CC">
        <w:t xml:space="preserve"> </w:t>
      </w:r>
      <w:r w:rsidRPr="00C639CC">
        <w:t>beïnvloeden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project.</w:t>
      </w:r>
    </w:p>
    <w:p w14:paraId="060AFBBB" w14:textId="4D7FD9AF" w:rsidR="00DC042C" w:rsidRPr="00C639CC" w:rsidRDefault="00317487" w:rsidP="00DC042C">
      <w:pPr>
        <w:pStyle w:val="cpParagraph"/>
      </w:pPr>
      <w:r w:rsidRPr="00C639CC">
        <w:t>Alle</w:t>
      </w:r>
      <w:r w:rsidR="00273153" w:rsidRPr="00C639CC">
        <w:t xml:space="preserve"> </w:t>
      </w:r>
      <w:r w:rsidRPr="00C639CC">
        <w:t>aspecten</w:t>
      </w:r>
      <w:r w:rsidR="00273153" w:rsidRPr="00C639CC">
        <w:t xml:space="preserve"> </w:t>
      </w:r>
      <w:r w:rsidRPr="00C639CC">
        <w:t>(scope,</w:t>
      </w:r>
      <w:r w:rsidR="00273153" w:rsidRPr="00C639CC">
        <w:t xml:space="preserve"> </w:t>
      </w:r>
      <w:r w:rsidRPr="00C639CC">
        <w:t>budget,</w:t>
      </w:r>
      <w:r w:rsidR="00273153" w:rsidRPr="00C639CC">
        <w:t xml:space="preserve"> </w:t>
      </w:r>
      <w:r w:rsidRPr="00C639CC">
        <w:t>tijd,</w:t>
      </w:r>
      <w:r w:rsidR="00273153" w:rsidRPr="00C639CC">
        <w:t xml:space="preserve"> </w:t>
      </w:r>
      <w:r w:rsidRPr="00C639CC">
        <w:t>kwaliteit)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driehoek</w:t>
      </w:r>
      <w:r w:rsidR="00273153" w:rsidRPr="00C639CC">
        <w:t xml:space="preserve"> </w:t>
      </w:r>
      <w:r w:rsidRPr="00C639CC">
        <w:t>beïnvloeden</w:t>
      </w:r>
      <w:r w:rsidR="00273153" w:rsidRPr="00C639CC">
        <w:t xml:space="preserve"> </w:t>
      </w:r>
      <w:r w:rsidRPr="00C639CC">
        <w:t>elkaar.</w:t>
      </w:r>
    </w:p>
    <w:p w14:paraId="662BF891" w14:textId="7862A823" w:rsidR="00DC042C" w:rsidRPr="00C639CC" w:rsidRDefault="00317487" w:rsidP="00DC042C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voorkomend</w:t>
      </w:r>
      <w:r w:rsidR="00273153" w:rsidRPr="00C639CC">
        <w:t xml:space="preserve"> </w:t>
      </w:r>
      <w:r w:rsidRPr="00C639CC">
        <w:t>misverstand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aspecten</w:t>
      </w:r>
      <w:r w:rsidR="00273153" w:rsidRPr="00C639CC">
        <w:t xml:space="preserve"> </w:t>
      </w:r>
      <w:r w:rsidRPr="00C639CC">
        <w:t>vastliggen,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steen</w:t>
      </w:r>
      <w:r w:rsidR="00273153" w:rsidRPr="00C639CC">
        <w:t xml:space="preserve"> </w:t>
      </w:r>
      <w:r w:rsidRPr="00C639CC">
        <w:t>gebeiteld</w:t>
      </w:r>
      <w:r w:rsidR="00273153" w:rsidRPr="00C639CC">
        <w:t xml:space="preserve"> </w:t>
      </w:r>
      <w:r w:rsidRPr="00C639CC">
        <w:t>worden.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correcte</w:t>
      </w:r>
      <w:r w:rsidR="00273153" w:rsidRPr="00C639CC">
        <w:t xml:space="preserve"> </w:t>
      </w:r>
      <w:r w:rsidRPr="00C639CC">
        <w:t>interpretatie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wijziging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aspect,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impact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aspecten.</w:t>
      </w:r>
      <w:r w:rsidR="00273153" w:rsidRPr="00C639CC">
        <w:t xml:space="preserve"> </w:t>
      </w:r>
      <w:r w:rsidRPr="00C639CC">
        <w:t>Waar</w:t>
      </w:r>
      <w:r w:rsidR="00273153" w:rsidRPr="00C639CC">
        <w:t xml:space="preserve"> </w:t>
      </w:r>
      <w:r w:rsidRPr="00C639CC">
        <w:t>nodig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relevant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noodzakelijk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aspect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passen.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aanpassing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directe</w:t>
      </w:r>
      <w:r w:rsidR="00273153" w:rsidRPr="00C639CC">
        <w:t xml:space="preserve"> </w:t>
      </w:r>
      <w:r w:rsidRPr="00C639CC">
        <w:t>impact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aspecten.</w:t>
      </w:r>
    </w:p>
    <w:p w14:paraId="1F02242B" w14:textId="22838A4F" w:rsidR="00DC042C" w:rsidRPr="00C639CC" w:rsidRDefault="00317487" w:rsidP="00DC042C">
      <w:pPr>
        <w:pStyle w:val="cpParagraph"/>
      </w:pPr>
      <w:r w:rsidRPr="00C639CC">
        <w:lastRenderedPageBreak/>
        <w:t>Stel</w:t>
      </w:r>
      <w:r w:rsidR="00273153" w:rsidRPr="00C639CC">
        <w:t xml:space="preserve"> </w:t>
      </w:r>
      <w:r w:rsidRPr="00C639CC">
        <w:t>bijvoorbeeld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uitbreiding</w:t>
      </w:r>
      <w:r w:rsidR="00273153" w:rsidRPr="00C639CC">
        <w:t xml:space="preserve"> </w:t>
      </w:r>
      <w:r w:rsidRPr="00C639CC">
        <w:t>noodzakelijk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omwille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wijzigende</w:t>
      </w:r>
      <w:r w:rsidR="00273153" w:rsidRPr="00C639CC">
        <w:t xml:space="preserve"> </w:t>
      </w:r>
      <w:r w:rsidRPr="00C639CC">
        <w:t>wetgeving.</w:t>
      </w:r>
    </w:p>
    <w:p w14:paraId="77EE1BE3" w14:textId="72EED6DE" w:rsidR="00DC042C" w:rsidRPr="00C639CC" w:rsidRDefault="00317487" w:rsidP="00DC042C">
      <w:pPr>
        <w:pStyle w:val="cpParagraph"/>
      </w:pPr>
      <w:r w:rsidRPr="00C639CC">
        <w:t>Die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uitbreiding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betekenen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middelen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geïnvesteerd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(</w:t>
      </w:r>
      <w:r w:rsidR="005D3110" w:rsidRPr="00C639CC">
        <w:t>bijv.</w:t>
      </w:r>
      <w:r w:rsidR="00273153" w:rsidRPr="00C639CC">
        <w:t xml:space="preserve"> </w:t>
      </w:r>
      <w:r w:rsidRPr="00C639CC">
        <w:t>extra</w:t>
      </w:r>
      <w:r w:rsidR="00273153" w:rsidRPr="00C639CC">
        <w:t xml:space="preserve"> </w:t>
      </w:r>
      <w:r w:rsidRPr="00C639CC">
        <w:t>projectmedewerkers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werktoename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vangen),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="00DC042C" w:rsidRPr="00C639CC">
        <w:t>als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huidige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projectmedewerkers</w:t>
      </w:r>
      <w:r w:rsidR="00273153" w:rsidRPr="00C639CC">
        <w:t xml:space="preserve"> </w:t>
      </w:r>
      <w:r w:rsidRPr="00C639CC">
        <w:t>verder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blijven</w:t>
      </w:r>
      <w:r w:rsidR="00273153" w:rsidRPr="00C639CC">
        <w:t xml:space="preserve"> </w:t>
      </w:r>
      <w:r w:rsidRPr="00C639CC">
        <w:t>werken,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onvermijdelijk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zal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beslag</w:t>
      </w:r>
      <w:r w:rsidR="00273153" w:rsidRPr="00C639CC">
        <w:t xml:space="preserve"> </w:t>
      </w:r>
      <w:r w:rsidRPr="00C639CC">
        <w:t>nemen.</w:t>
      </w:r>
    </w:p>
    <w:p w14:paraId="040B526C" w14:textId="5C5D9F9E" w:rsidR="003B46BA" w:rsidRPr="00C639CC" w:rsidRDefault="00317487" w:rsidP="00DC042C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laatste</w:t>
      </w:r>
      <w:r w:rsidR="00273153" w:rsidRPr="00C639CC">
        <w:t xml:space="preserve"> </w:t>
      </w:r>
      <w:r w:rsidRPr="00C639CC">
        <w:t>mogelijkheid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initiële</w:t>
      </w:r>
      <w:r w:rsidR="00273153" w:rsidRPr="00C639CC">
        <w:t xml:space="preserve"> </w:t>
      </w:r>
      <w:r w:rsidRPr="00C639CC">
        <w:t>kwaliteitsafspraken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versoepelen,</w:t>
      </w:r>
      <w:r w:rsidR="00273153" w:rsidRPr="00C639CC">
        <w:t xml:space="preserve"> </w:t>
      </w:r>
      <w:r w:rsidRPr="00C639CC">
        <w:t>zodat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bestaande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vastgelegde</w:t>
      </w:r>
      <w:r w:rsidR="00273153" w:rsidRPr="00C639CC">
        <w:t xml:space="preserve"> </w:t>
      </w:r>
      <w:r w:rsidRPr="00C639CC">
        <w:t>mijlpalen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opgeleverd</w:t>
      </w:r>
      <w:r w:rsidR="00273153" w:rsidRPr="00C639CC">
        <w:t xml:space="preserve"> </w:t>
      </w:r>
      <w:r w:rsidRPr="00C639CC">
        <w:t>worden.</w:t>
      </w:r>
    </w:p>
    <w:p w14:paraId="709FC62C" w14:textId="13946AFA" w:rsidR="00317487" w:rsidRPr="00C639CC" w:rsidRDefault="00DC042C" w:rsidP="00BF27FC">
      <w:pPr>
        <w:pStyle w:val="cpPicture"/>
      </w:pPr>
      <w:r w:rsidRPr="00C639CC">
        <w:drawing>
          <wp:inline distT="0" distB="0" distL="0" distR="0" wp14:anchorId="3FD8BC2E" wp14:editId="00FE1594">
            <wp:extent cx="3391200" cy="2210400"/>
            <wp:effectExtent l="19050" t="19050" r="19050" b="1905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B8242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200" cy="221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8C7F1" w14:textId="28F37034" w:rsidR="00317487" w:rsidRPr="00C639CC" w:rsidRDefault="004310DB" w:rsidP="00FB343E">
      <w:pPr>
        <w:pStyle w:val="Heading2"/>
      </w:pPr>
      <w:r w:rsidRPr="00C639CC">
        <w:t>Definitie</w:t>
      </w:r>
      <w:r w:rsidR="00273153" w:rsidRPr="00C639CC">
        <w:t xml:space="preserve"> </w:t>
      </w:r>
      <w:r w:rsidR="00317487" w:rsidRPr="00C639CC">
        <w:t>projectmanagement</w:t>
      </w:r>
      <w:r w:rsidRPr="00C639CC">
        <w:t>.</w:t>
      </w:r>
    </w:p>
    <w:p w14:paraId="324F9553" w14:textId="13142854" w:rsidR="004310DB" w:rsidRPr="00C639CC" w:rsidRDefault="00317487" w:rsidP="004310DB">
      <w:pPr>
        <w:pStyle w:val="cpParagraph"/>
      </w:pPr>
      <w:r w:rsidRPr="00C639CC">
        <w:t>Projectmanagement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evenwichtig</w:t>
      </w:r>
      <w:r w:rsidR="00273153" w:rsidRPr="00C639CC">
        <w:t xml:space="preserve"> </w:t>
      </w:r>
      <w:r w:rsidRPr="00C639CC">
        <w:t>beheer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projectdoelstellingen,</w:t>
      </w:r>
      <w:r w:rsidR="00273153" w:rsidRPr="00C639CC">
        <w:t xml:space="preserve"> </w:t>
      </w:r>
      <w:r w:rsidRPr="00C639CC">
        <w:t>scope,</w:t>
      </w:r>
      <w:r w:rsidR="00273153" w:rsidRPr="00C639CC">
        <w:t xml:space="preserve"> </w:t>
      </w:r>
      <w:r w:rsidRPr="00C639CC">
        <w:t>kwaliteit,</w:t>
      </w:r>
      <w:r w:rsidR="00273153" w:rsidRPr="00C639CC">
        <w:t xml:space="preserve"> </w:t>
      </w:r>
      <w:r w:rsidRPr="00C639CC">
        <w:t>inspanning,</w:t>
      </w:r>
      <w:r w:rsidR="00273153" w:rsidRPr="00C639CC">
        <w:t xml:space="preserve"> </w:t>
      </w:r>
      <w:r w:rsidRPr="00C639CC">
        <w:t>risico,</w:t>
      </w:r>
      <w:r w:rsidR="00273153" w:rsidRPr="00C639CC">
        <w:t xml:space="preserve"> </w:t>
      </w:r>
      <w:r w:rsidRPr="00C639CC">
        <w:t>financiën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kosten,</w:t>
      </w:r>
      <w:r w:rsidR="00273153" w:rsidRPr="00C639CC">
        <w:t xml:space="preserve"> </w:t>
      </w:r>
      <w:r w:rsidRPr="00C639CC">
        <w:t>informatie,</w:t>
      </w:r>
      <w:r w:rsidR="00273153" w:rsidRPr="00C639CC">
        <w:t xml:space="preserve"> </w:t>
      </w:r>
      <w:r w:rsidRPr="00C639CC">
        <w:t>organisatie,</w:t>
      </w:r>
      <w:r w:rsidR="00273153" w:rsidRPr="00C639CC">
        <w:t xml:space="preserve"> </w:t>
      </w:r>
      <w:r w:rsidRPr="00C639CC">
        <w:t>tijdsplan,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specifieke</w:t>
      </w:r>
      <w:r w:rsidR="00273153" w:rsidRPr="00C639CC">
        <w:t xml:space="preserve"> </w:t>
      </w:r>
      <w:r w:rsidRPr="00C639CC">
        <w:t>opleveringen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verwezenlijken</w:t>
      </w:r>
      <w:r w:rsidR="00273153" w:rsidRPr="00C639CC">
        <w:t xml:space="preserve"> </w:t>
      </w:r>
      <w:r w:rsidRPr="00C639CC">
        <w:t>(bijv.</w:t>
      </w:r>
      <w:r w:rsidR="00273153" w:rsidRPr="00C639CC">
        <w:t xml:space="preserve"> </w:t>
      </w:r>
      <w:r w:rsidR="005D3110" w:rsidRPr="00C639CC">
        <w:t>proces</w:t>
      </w:r>
      <w:r w:rsidR="00273153" w:rsidRPr="00C639CC">
        <w:t xml:space="preserve"> </w:t>
      </w:r>
      <w:r w:rsidRPr="00C639CC">
        <w:t>flow,</w:t>
      </w:r>
      <w:r w:rsidR="00273153" w:rsidRPr="00C639CC">
        <w:t xml:space="preserve"> </w:t>
      </w:r>
      <w:r w:rsidRPr="00C639CC">
        <w:t>business</w:t>
      </w:r>
      <w:r w:rsidR="00273153" w:rsidRPr="00C639CC">
        <w:t xml:space="preserve"> </w:t>
      </w:r>
      <w:r w:rsidRPr="00C639CC">
        <w:t>toepassing,</w:t>
      </w:r>
      <w:r w:rsidR="00273153" w:rsidRPr="00C639CC">
        <w:t xml:space="preserve"> </w:t>
      </w:r>
      <w:r w:rsidRPr="00C639CC">
        <w:t>infrastructuur,</w:t>
      </w:r>
      <w:r w:rsidR="00273153" w:rsidRPr="00C639CC">
        <w:t xml:space="preserve"> </w:t>
      </w:r>
      <w:r w:rsidRPr="00C639CC">
        <w:t>…).</w:t>
      </w:r>
    </w:p>
    <w:p w14:paraId="755A6B61" w14:textId="1F293D49" w:rsidR="003B46BA" w:rsidRPr="00C639CC" w:rsidRDefault="00317487" w:rsidP="004310DB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vooropgestelde</w:t>
      </w:r>
      <w:r w:rsidR="00273153" w:rsidRPr="00C639CC">
        <w:t xml:space="preserve"> </w:t>
      </w:r>
      <w:r w:rsidRPr="00C639CC">
        <w:t>product</w:t>
      </w:r>
      <w:r w:rsidR="00273153" w:rsidRPr="00C639CC">
        <w:t xml:space="preserve"> </w:t>
      </w:r>
      <w:r w:rsidRPr="00C639CC">
        <w:t>oplevert,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tijd,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toegekende</w:t>
      </w:r>
      <w:r w:rsidR="00273153" w:rsidRPr="00C639CC">
        <w:t xml:space="preserve"> </w:t>
      </w:r>
      <w:r w:rsidRPr="00C639CC">
        <w:t>budget,</w:t>
      </w:r>
      <w:r w:rsidR="00273153" w:rsidRPr="00C639CC">
        <w:t xml:space="preserve"> </w:t>
      </w:r>
      <w:r w:rsidRPr="00C639CC">
        <w:t>volgens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geformuleerde</w:t>
      </w:r>
      <w:r w:rsidR="00273153" w:rsidRPr="00C639CC">
        <w:t xml:space="preserve"> </w:t>
      </w:r>
      <w:r w:rsidRPr="00C639CC">
        <w:t>vereisten,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kwalitatief</w:t>
      </w:r>
      <w:r w:rsidR="00273153" w:rsidRPr="00C639CC">
        <w:t xml:space="preserve"> </w:t>
      </w:r>
      <w:r w:rsidRPr="00C639CC">
        <w:t>project.</w:t>
      </w:r>
    </w:p>
    <w:p w14:paraId="48668D62" w14:textId="77777777" w:rsidR="004310DB" w:rsidRPr="00C639CC" w:rsidRDefault="00317487" w:rsidP="00FB343E">
      <w:pPr>
        <w:pStyle w:val="Heading2"/>
      </w:pPr>
      <w:r w:rsidRPr="00C639CC">
        <w:t>Herhaling</w:t>
      </w:r>
    </w:p>
    <w:p w14:paraId="3E3FFAEE" w14:textId="4EE7EE34" w:rsidR="00317487" w:rsidRPr="00C639CC" w:rsidRDefault="004310DB" w:rsidP="00FB343E">
      <w:pPr>
        <w:pStyle w:val="Heading3"/>
      </w:pPr>
      <w:r w:rsidRPr="00C639CC">
        <w:t>W</w:t>
      </w:r>
      <w:r w:rsidR="00317487" w:rsidRPr="00C639CC">
        <w:t>anneer</w:t>
      </w:r>
      <w:r w:rsidR="00273153" w:rsidRPr="00C639CC">
        <w:t xml:space="preserve"> </w:t>
      </w:r>
      <w:r w:rsidR="00317487" w:rsidRPr="00C639CC">
        <w:t>Projectmatig</w:t>
      </w:r>
      <w:r w:rsidR="00273153" w:rsidRPr="00C639CC">
        <w:t xml:space="preserve"> </w:t>
      </w:r>
      <w:r w:rsidR="00317487" w:rsidRPr="00C639CC">
        <w:t>Werken?</w:t>
      </w:r>
    </w:p>
    <w:p w14:paraId="378A606B" w14:textId="1C7A5771" w:rsidR="00317487" w:rsidRPr="00C639CC" w:rsidRDefault="00317487" w:rsidP="004310DB">
      <w:pPr>
        <w:pStyle w:val="cpPoint"/>
        <w:rPr>
          <w:lang w:val="nl-BE"/>
        </w:rPr>
      </w:pPr>
      <w:r w:rsidRPr="00C639CC">
        <w:rPr>
          <w:lang w:val="nl-BE"/>
        </w:rPr>
        <w:t>Probleem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omvangrijk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ongestructureerd</w:t>
      </w:r>
      <w:r w:rsidR="004310DB" w:rsidRPr="00C639CC">
        <w:rPr>
          <w:lang w:val="nl-BE"/>
        </w:rPr>
        <w:t>.</w:t>
      </w:r>
    </w:p>
    <w:p w14:paraId="52A1A82F" w14:textId="2C921F48" w:rsidR="00317487" w:rsidRPr="00C639CC" w:rsidRDefault="00317487" w:rsidP="004310DB">
      <w:pPr>
        <w:pStyle w:val="cpPoint"/>
        <w:rPr>
          <w:lang w:val="nl-BE"/>
        </w:rPr>
      </w:pPr>
      <w:r w:rsidRPr="00C639CC">
        <w:rPr>
          <w:lang w:val="nl-BE"/>
        </w:rPr>
        <w:t>Probleem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niet-frequent,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onvoldoende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aandacht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staande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</w:t>
      </w:r>
      <w:r w:rsidR="004310DB" w:rsidRPr="00C639CC">
        <w:rPr>
          <w:lang w:val="nl-BE"/>
        </w:rPr>
        <w:t>.</w:t>
      </w:r>
    </w:p>
    <w:p w14:paraId="447A287C" w14:textId="1E0C1B91" w:rsidR="003B46BA" w:rsidRPr="00C639CC" w:rsidRDefault="00317487" w:rsidP="004310DB">
      <w:pPr>
        <w:pStyle w:val="cpPoint"/>
        <w:rPr>
          <w:lang w:val="nl-BE"/>
        </w:rPr>
      </w:pPr>
      <w:r w:rsidRPr="00C639CC">
        <w:rPr>
          <w:lang w:val="nl-BE"/>
        </w:rPr>
        <w:t>Aanzienlijke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deelnemers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nood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multidisciplinair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4310DB" w:rsidRPr="00C639CC">
        <w:rPr>
          <w:lang w:val="nl-BE"/>
        </w:rPr>
        <w:t>.</w:t>
      </w:r>
    </w:p>
    <w:p w14:paraId="7A025E79" w14:textId="3358B638" w:rsidR="00317487" w:rsidRPr="00C639CC" w:rsidRDefault="00317487" w:rsidP="004310DB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vooropgestelde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afgelijnd,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concreet,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eindig</w:t>
      </w:r>
      <w:r w:rsidR="004310DB" w:rsidRPr="00C639CC">
        <w:rPr>
          <w:lang w:val="nl-BE"/>
        </w:rPr>
        <w:t>.</w:t>
      </w:r>
    </w:p>
    <w:p w14:paraId="47EF5160" w14:textId="4E4A3B97" w:rsidR="00317487" w:rsidRPr="00C639CC" w:rsidRDefault="00317487" w:rsidP="004310DB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impact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</w:t>
      </w:r>
      <w:r w:rsidR="004310DB" w:rsidRPr="00C639CC">
        <w:rPr>
          <w:lang w:val="nl-BE"/>
        </w:rPr>
        <w:t>.</w:t>
      </w:r>
    </w:p>
    <w:p w14:paraId="6A41D80F" w14:textId="77777777" w:rsidR="004310DB" w:rsidRPr="00C639CC" w:rsidRDefault="004310DB" w:rsidP="004310DB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7A55A03" w14:textId="746A4170" w:rsidR="004310DB" w:rsidRPr="00C639CC" w:rsidRDefault="004310DB" w:rsidP="00FB343E">
      <w:pPr>
        <w:pStyle w:val="Heading3"/>
      </w:pPr>
      <w:r w:rsidRPr="00C639CC">
        <w:t>Oefening</w:t>
      </w:r>
    </w:p>
    <w:p w14:paraId="4311AECF" w14:textId="0E169BE5" w:rsidR="00317487" w:rsidRPr="00C639CC" w:rsidRDefault="00317487" w:rsidP="004310DB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definitie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'een</w:t>
      </w:r>
      <w:r w:rsidR="00273153" w:rsidRPr="00C639CC">
        <w:t xml:space="preserve"> </w:t>
      </w:r>
      <w:r w:rsidRPr="00C639CC">
        <w:t>project'?</w:t>
      </w:r>
    </w:p>
    <w:p w14:paraId="3AD7FAE0" w14:textId="798D9B75" w:rsidR="004310DB" w:rsidRPr="00C639CC" w:rsidRDefault="004310DB" w:rsidP="004310DB">
      <w:pPr>
        <w:pStyle w:val="cpParagraph"/>
      </w:pPr>
      <w:r w:rsidRPr="00C639CC">
        <w:t>Ofwel</w:t>
      </w:r>
    </w:p>
    <w:p w14:paraId="186C1A5C" w14:textId="294CBE86" w:rsidR="00317487" w:rsidRPr="00C639CC" w:rsidRDefault="00317487" w:rsidP="004310DB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gecoördineerde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onderneming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gerelateerde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specifiek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uitvoeringsperiode.</w:t>
      </w:r>
    </w:p>
    <w:p w14:paraId="6B8A5232" w14:textId="369C25F6" w:rsidR="003B46BA" w:rsidRPr="00C639CC" w:rsidRDefault="00317487" w:rsidP="004310DB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grote,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complexe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onderneming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financieringsbronnen,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waarneembaar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eindpunt.</w:t>
      </w:r>
    </w:p>
    <w:p w14:paraId="4836D1F6" w14:textId="0888B0E5" w:rsidR="00317487" w:rsidRPr="00C639CC" w:rsidRDefault="00317487" w:rsidP="004310DB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onderneming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gerelateerde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specifiek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bereikt.</w:t>
      </w:r>
    </w:p>
    <w:p w14:paraId="7A21B330" w14:textId="43BDA7F2" w:rsidR="00317487" w:rsidRPr="00C639CC" w:rsidRDefault="00317487" w:rsidP="004310DB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levenscyclus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eindproduct.</w:t>
      </w:r>
    </w:p>
    <w:p w14:paraId="0234A66C" w14:textId="77777777" w:rsidR="00317487" w:rsidRPr="00C639CC" w:rsidRDefault="00317487" w:rsidP="00FB343E">
      <w:pPr>
        <w:pStyle w:val="Heading3"/>
      </w:pPr>
      <w:r w:rsidRPr="00C639CC">
        <w:lastRenderedPageBreak/>
        <w:t>Opdrachten</w:t>
      </w:r>
    </w:p>
    <w:p w14:paraId="38E135A8" w14:textId="5CB9BC0C" w:rsidR="00317487" w:rsidRPr="00C639CC" w:rsidRDefault="00317487" w:rsidP="004310DB">
      <w:pPr>
        <w:pStyle w:val="cpParagraph"/>
      </w:pPr>
      <w:r w:rsidRPr="00C639CC">
        <w:t>Omschrijf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wijde</w:t>
      </w:r>
      <w:r w:rsidR="00273153" w:rsidRPr="00C639CC">
        <w:t xml:space="preserve"> </w:t>
      </w:r>
      <w:r w:rsidRPr="00C639CC">
        <w:t>omgeving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benoemd,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geef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voldoet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definitie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project.</w:t>
      </w:r>
    </w:p>
    <w:p w14:paraId="34D01914" w14:textId="64639AED" w:rsidR="003B46BA" w:rsidRPr="00C639CC" w:rsidRDefault="00317487" w:rsidP="004310DB">
      <w:pPr>
        <w:pStyle w:val="cpParagraph"/>
      </w:pPr>
      <w:r w:rsidRPr="00C639CC">
        <w:t>Omschrijf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wijde</w:t>
      </w:r>
      <w:r w:rsidR="00273153" w:rsidRPr="00C639CC">
        <w:t xml:space="preserve"> </w:t>
      </w:r>
      <w:r w:rsidRPr="00C639CC">
        <w:t>omgeving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volgens</w:t>
      </w:r>
      <w:r w:rsidR="00273153" w:rsidRPr="00C639CC">
        <w:t xml:space="preserve"> </w:t>
      </w:r>
      <w:r w:rsidRPr="00C639CC">
        <w:t>jou</w:t>
      </w:r>
      <w:r w:rsidR="00273153" w:rsidRPr="00C639CC">
        <w:t xml:space="preserve"> </w:t>
      </w:r>
      <w:r w:rsidRPr="00C639CC">
        <w:t>ten</w:t>
      </w:r>
      <w:r w:rsidR="00273153" w:rsidRPr="00C639CC">
        <w:t xml:space="preserve"> </w:t>
      </w:r>
      <w:r w:rsidRPr="00C639CC">
        <w:t>onrechte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benoemd,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geef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waarom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voldoet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definitie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project.</w:t>
      </w:r>
    </w:p>
    <w:p w14:paraId="6BC284D5" w14:textId="713994B3" w:rsidR="00317487" w:rsidRPr="00C639CC" w:rsidRDefault="00317487" w:rsidP="00FB343E">
      <w:pPr>
        <w:pStyle w:val="Heading1"/>
      </w:pPr>
      <w:r w:rsidRPr="00C639CC">
        <w:lastRenderedPageBreak/>
        <w:t>Slagen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Falen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projecten</w:t>
      </w:r>
    </w:p>
    <w:p w14:paraId="206ED013" w14:textId="644EA551" w:rsidR="00317487" w:rsidRPr="00C639CC" w:rsidRDefault="00317487" w:rsidP="007759F2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doel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hoofdstuk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even</w:t>
      </w:r>
      <w:r w:rsidR="00273153" w:rsidRPr="00C639CC">
        <w:t xml:space="preserve"> </w:t>
      </w:r>
      <w:r w:rsidRPr="00C639CC">
        <w:t>stil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staan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kenmerken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geslaagde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gefaalde</w:t>
      </w:r>
      <w:r w:rsidR="00273153" w:rsidRPr="00C639CC">
        <w:t xml:space="preserve"> </w:t>
      </w:r>
      <w:r w:rsidRPr="00C639CC">
        <w:t>projecten.</w:t>
      </w:r>
      <w:r w:rsidR="00273153" w:rsidRPr="00C639CC">
        <w:t xml:space="preserve"> </w:t>
      </w:r>
      <w:r w:rsidRPr="00C639CC">
        <w:t>Daardoor</w:t>
      </w:r>
      <w:r w:rsidR="00273153" w:rsidRPr="00C639CC">
        <w:t xml:space="preserve"> </w:t>
      </w:r>
      <w:r w:rsidRPr="00C639CC">
        <w:t>word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alert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vaak</w:t>
      </w:r>
      <w:r w:rsidR="00273153" w:rsidRPr="00C639CC">
        <w:t xml:space="preserve"> </w:t>
      </w:r>
      <w:r w:rsidRPr="00C639CC">
        <w:t>opduikende</w:t>
      </w:r>
      <w:r w:rsidR="00273153" w:rsidRPr="00C639CC">
        <w:t xml:space="preserve"> </w:t>
      </w:r>
      <w:r w:rsidRPr="00C639CC">
        <w:t>valkuilen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ontwijken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gevolgen</w:t>
      </w:r>
      <w:r w:rsidR="00273153" w:rsidRPr="00C639CC">
        <w:t xml:space="preserve"> </w:t>
      </w:r>
      <w:r w:rsidRPr="00C639CC">
        <w:t>ervan</w:t>
      </w:r>
      <w:r w:rsidR="00273153" w:rsidRPr="00C639CC">
        <w:t xml:space="preserve"> </w:t>
      </w:r>
      <w:r w:rsidRPr="00C639CC">
        <w:t>temperen.</w:t>
      </w:r>
    </w:p>
    <w:p w14:paraId="362E7A7F" w14:textId="16660B93" w:rsidR="00317487" w:rsidRPr="00C639CC" w:rsidRDefault="00317487" w:rsidP="00FB343E">
      <w:pPr>
        <w:pStyle w:val="Heading2"/>
      </w:pPr>
      <w:r w:rsidRPr="00C639CC">
        <w:t>Succesvolle</w:t>
      </w:r>
      <w:r w:rsidR="00273153" w:rsidRPr="00C639CC">
        <w:t xml:space="preserve"> </w:t>
      </w:r>
      <w:r w:rsidRPr="00C639CC">
        <w:t>projecten</w:t>
      </w:r>
    </w:p>
    <w:p w14:paraId="301E278A" w14:textId="3D29F7DE" w:rsidR="00317487" w:rsidRPr="00C639CC" w:rsidRDefault="00317487" w:rsidP="007759F2">
      <w:pPr>
        <w:pStyle w:val="cpParagraph"/>
      </w:pPr>
      <w:r w:rsidRPr="00C639CC">
        <w:t>We</w:t>
      </w:r>
      <w:r w:rsidR="00273153" w:rsidRPr="00C639CC">
        <w:t xml:space="preserve"> </w:t>
      </w:r>
      <w:r w:rsidRPr="00C639CC">
        <w:t>spreken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succesvol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...</w:t>
      </w:r>
    </w:p>
    <w:p w14:paraId="0FDFA4F7" w14:textId="6856F7A8" w:rsidR="00317487" w:rsidRPr="00C639CC" w:rsidRDefault="007759F2" w:rsidP="007759F2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succesvol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initieel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geformuleerde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doelstellingen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gerealiseerd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klantenvereisten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opgeleverd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zelfs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overtroffen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klant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tevreden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opgeleverde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resultaat.</w:t>
      </w:r>
    </w:p>
    <w:p w14:paraId="11C84451" w14:textId="158EB8BF" w:rsidR="00317487" w:rsidRPr="00C639CC" w:rsidRDefault="007759F2" w:rsidP="007759F2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toegewezen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tijdsbestek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opgeleverd.</w:t>
      </w:r>
    </w:p>
    <w:p w14:paraId="4AF18DD3" w14:textId="05A6E2EE" w:rsidR="00317487" w:rsidRPr="00C639CC" w:rsidRDefault="007759F2" w:rsidP="007759F2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toegewezen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budget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uitgevoerd.</w:t>
      </w:r>
    </w:p>
    <w:p w14:paraId="2FDAAC8C" w14:textId="4DE50904" w:rsidR="00317487" w:rsidRPr="00C639CC" w:rsidRDefault="007759F2" w:rsidP="007759F2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eindresultaat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aanvaard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klant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opdrachtgever.</w:t>
      </w:r>
    </w:p>
    <w:p w14:paraId="069A24C2" w14:textId="4CBE2DDB" w:rsidR="003B46BA" w:rsidRPr="00C639CC" w:rsidRDefault="007759F2" w:rsidP="007759F2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...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allemaal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professioneel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gedaan,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goede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verstandhouding,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zonder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putten.</w:t>
      </w:r>
    </w:p>
    <w:p w14:paraId="7F1A5E54" w14:textId="77777777" w:rsidR="007759F2" w:rsidRPr="00C639CC" w:rsidRDefault="007759F2" w:rsidP="007759F2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26EA205" w14:textId="6E50DD2C" w:rsidR="00317487" w:rsidRPr="00C639CC" w:rsidRDefault="00317487" w:rsidP="007759F2">
      <w:pPr>
        <w:pStyle w:val="cpParagraph"/>
      </w:pPr>
      <w:r w:rsidRPr="00C639CC">
        <w:t>Enkele</w:t>
      </w:r>
      <w:r w:rsidR="00273153" w:rsidRPr="00C639CC">
        <w:t xml:space="preserve"> </w:t>
      </w:r>
      <w:r w:rsidRPr="00C639CC">
        <w:t>basisvoorwaarden</w:t>
      </w:r>
      <w:r w:rsidR="00273153" w:rsidRPr="00C639CC">
        <w:t xml:space="preserve"> </w:t>
      </w:r>
      <w:r w:rsidRPr="00C639CC">
        <w:t>waar</w:t>
      </w:r>
      <w:r w:rsidR="00273153" w:rsidRPr="00C639CC">
        <w:t xml:space="preserve"> </w:t>
      </w:r>
      <w:r w:rsidRPr="00C639CC">
        <w:t>succesvolle</w:t>
      </w:r>
      <w:r w:rsidR="00273153" w:rsidRPr="00C639CC">
        <w:t xml:space="preserve"> </w:t>
      </w:r>
      <w:r w:rsidRPr="00C639CC">
        <w:t>projecten</w:t>
      </w:r>
      <w:r w:rsidR="00273153" w:rsidRPr="00C639CC">
        <w:t xml:space="preserve"> </w:t>
      </w:r>
      <w:r w:rsidRPr="00C639CC">
        <w:t>rekening</w:t>
      </w:r>
      <w:r w:rsidR="00273153" w:rsidRPr="00C639CC">
        <w:t xml:space="preserve"> </w:t>
      </w:r>
      <w:r w:rsidRPr="00C639CC">
        <w:t>mee</w:t>
      </w:r>
      <w:r w:rsidR="00273153" w:rsidRPr="00C639CC">
        <w:t xml:space="preserve"> </w:t>
      </w:r>
      <w:r w:rsidRPr="00C639CC">
        <w:t>houden:</w:t>
      </w:r>
    </w:p>
    <w:p w14:paraId="794A75C0" w14:textId="4D3C9666" w:rsidR="00317487" w:rsidRPr="00C639CC" w:rsidRDefault="00317487" w:rsidP="007759F2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reikwijdte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gedefinieerd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goedgekeurd</w:t>
      </w:r>
      <w:r w:rsidR="007759F2" w:rsidRPr="00C639CC">
        <w:rPr>
          <w:lang w:val="nl-BE"/>
        </w:rPr>
        <w:t>.</w:t>
      </w:r>
    </w:p>
    <w:p w14:paraId="38944215" w14:textId="7328E1CA" w:rsidR="00317487" w:rsidRPr="00C639CC" w:rsidRDefault="00317487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gedeelde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visie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Ruis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betekent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scherp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geformuleerd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aanvaarding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volledig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is.</w:t>
      </w:r>
    </w:p>
    <w:p w14:paraId="2AB7F8DF" w14:textId="39C2427C" w:rsidR="00317487" w:rsidRPr="00C639CC" w:rsidRDefault="00317487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Welk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zakelijke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drijfveren?</w:t>
      </w:r>
    </w:p>
    <w:p w14:paraId="6ED3434C" w14:textId="0312F043" w:rsidR="00317487" w:rsidRPr="00C639CC" w:rsidRDefault="00317487" w:rsidP="007759F2">
      <w:pPr>
        <w:pStyle w:val="cpPoint"/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sterke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sponsoring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7759F2" w:rsidRPr="00C639CC">
        <w:rPr>
          <w:lang w:val="nl-BE"/>
        </w:rPr>
        <w:t>.</w:t>
      </w:r>
    </w:p>
    <w:p w14:paraId="39C9B4F8" w14:textId="01B553DA" w:rsidR="00317487" w:rsidRPr="00C639CC" w:rsidRDefault="007759F2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gesponsord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iemand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hoger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management,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zelf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uitmaakt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projectteam,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beslissingsbevoegdheid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heeft</w:t>
      </w:r>
      <w:r w:rsidRPr="00C639CC">
        <w:rPr>
          <w:lang w:val="nl-BE"/>
        </w:rPr>
        <w:t>.</w:t>
      </w:r>
    </w:p>
    <w:p w14:paraId="0A305966" w14:textId="2CBD1090" w:rsidR="00317487" w:rsidRPr="00C639CC" w:rsidRDefault="007759F2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</w:t>
      </w:r>
      <w:r w:rsidR="00317487" w:rsidRPr="00C639CC">
        <w:rPr>
          <w:lang w:val="nl-BE"/>
        </w:rPr>
        <w:t>terk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sponsors</w:t>
      </w:r>
      <w:r w:rsidR="005D3110">
        <w:rPr>
          <w:lang w:val="nl-BE"/>
        </w:rPr>
        <w:t>chap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betekent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manager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eigenaar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voelt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participeert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stuurorganen,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voortdurend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promoot,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relevant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participeert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ruimte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agenda.</w:t>
      </w:r>
    </w:p>
    <w:p w14:paraId="7BE26695" w14:textId="4B9F6035" w:rsidR="00317487" w:rsidRPr="00C639CC" w:rsidRDefault="007759F2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sterk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sponsors</w:t>
      </w:r>
      <w:r w:rsidR="005D3110">
        <w:rPr>
          <w:lang w:val="nl-BE"/>
        </w:rPr>
        <w:t>chap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krijgen,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stakeholder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analyse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nodig,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overwogen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manier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uitgemaakt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geledingen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organisatie.</w:t>
      </w:r>
    </w:p>
    <w:p w14:paraId="37865BBD" w14:textId="277B806C" w:rsidR="00317487" w:rsidRPr="00C639CC" w:rsidRDefault="00317487" w:rsidP="007759F2">
      <w:pPr>
        <w:pStyle w:val="cpPoint"/>
        <w:rPr>
          <w:lang w:val="nl-BE"/>
        </w:rPr>
      </w:pPr>
      <w:r w:rsidRPr="00C639CC">
        <w:rPr>
          <w:lang w:val="nl-BE"/>
        </w:rPr>
        <w:t>Succesvolle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aandacht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gestructureerd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Risicobeheer</w:t>
      </w:r>
      <w:r w:rsidR="007759F2" w:rsidRPr="00C639CC">
        <w:rPr>
          <w:lang w:val="nl-BE"/>
        </w:rPr>
        <w:t>.</w:t>
      </w:r>
    </w:p>
    <w:p w14:paraId="387A3402" w14:textId="15BB8D9D" w:rsidR="00317487" w:rsidRPr="00C639CC" w:rsidRDefault="007759F2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proces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ingevoerd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onderkennen,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beheren,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voorkomen,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mitigeren</w:t>
      </w:r>
      <w:r w:rsidRPr="00C639CC">
        <w:rPr>
          <w:lang w:val="nl-BE"/>
        </w:rPr>
        <w:t>.</w:t>
      </w:r>
    </w:p>
    <w:p w14:paraId="4329FC1B" w14:textId="2A1237B6" w:rsidR="00317487" w:rsidRPr="00C639CC" w:rsidRDefault="007759F2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aandacht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buitenaf,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Pr="00C639CC">
        <w:rPr>
          <w:lang w:val="nl-BE"/>
        </w:rPr>
        <w:t>.</w:t>
      </w:r>
    </w:p>
    <w:p w14:paraId="3CB9674F" w14:textId="23CD15A1" w:rsidR="00317487" w:rsidRPr="00C639CC" w:rsidRDefault="00317487" w:rsidP="007759F2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projectplan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realistisch,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haalbaar,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goedgekeurd.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belanghebbenden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steunen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volop.</w:t>
      </w:r>
    </w:p>
    <w:p w14:paraId="2FBD10D3" w14:textId="29A56CA4" w:rsidR="00317487" w:rsidRPr="00C639CC" w:rsidRDefault="00317487" w:rsidP="007759F2">
      <w:pPr>
        <w:pStyle w:val="cpPoint"/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Change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managementproces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aanwezig,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gestructureerde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omgegaan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onvermijdelijke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wijzigingsvragen.</w:t>
      </w:r>
    </w:p>
    <w:p w14:paraId="033B414D" w14:textId="6016BC59" w:rsidR="00317487" w:rsidRPr="00C639CC" w:rsidRDefault="00317487" w:rsidP="007759F2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Stakeholdercommunicatie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effectief.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veronderstelt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instellen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communicatiekader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plan.</w:t>
      </w:r>
    </w:p>
    <w:p w14:paraId="1344E7DD" w14:textId="3ABCEC8B" w:rsidR="00317487" w:rsidRPr="00C639CC" w:rsidRDefault="00317487" w:rsidP="007759F2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competenties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ervaring.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betekent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toewijzen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onderbouwd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junior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senior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toevertrouwen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rekening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context.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uitdagend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haalbaar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getoonde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verwachten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persoonlijke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competenties.</w:t>
      </w:r>
    </w:p>
    <w:p w14:paraId="557FC84D" w14:textId="5C16CA18" w:rsidR="00317487" w:rsidRPr="00C639CC" w:rsidRDefault="00317487" w:rsidP="007759F2">
      <w:pPr>
        <w:pStyle w:val="cpPoint"/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Projectmanagementmethodiek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toegepast,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gerespecteerd.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keuze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methodiek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weloverwogen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context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nemen.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algemene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methodiek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verfijnd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bijgestuurd,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voldoen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specifieke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bewuste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keuze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methodieken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bijvoorbeeld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keuze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Prince2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Agile.</w:t>
      </w:r>
    </w:p>
    <w:p w14:paraId="2234199A" w14:textId="6C05870F" w:rsidR="00317487" w:rsidRPr="00C639CC" w:rsidRDefault="00317487" w:rsidP="007759F2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overleg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genomen.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consensus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leiderschapsteam.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zelden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vraag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gesteld.</w:t>
      </w:r>
    </w:p>
    <w:p w14:paraId="43C6E470" w14:textId="33663683" w:rsidR="00317487" w:rsidRPr="00C639CC" w:rsidRDefault="00317487" w:rsidP="007759F2">
      <w:pPr>
        <w:pStyle w:val="cpPoint"/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Governance</w:t>
      </w:r>
      <w:r w:rsidR="005D3110">
        <w:rPr>
          <w:lang w:val="nl-BE"/>
        </w:rPr>
        <w:t xml:space="preserve"> </w:t>
      </w:r>
      <w:r w:rsidRPr="00C639CC">
        <w:rPr>
          <w:lang w:val="nl-BE"/>
        </w:rPr>
        <w:t>proces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voege.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Governance</w:t>
      </w:r>
      <w:r w:rsidR="005D3110">
        <w:rPr>
          <w:lang w:val="nl-BE"/>
        </w:rPr>
        <w:t xml:space="preserve"> </w:t>
      </w:r>
      <w:r w:rsidRPr="00C639CC">
        <w:rPr>
          <w:lang w:val="nl-BE"/>
        </w:rPr>
        <w:t>proces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structureert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beslissen</w:t>
      </w:r>
      <w:r w:rsidR="007759F2" w:rsidRPr="00C639CC">
        <w:rPr>
          <w:lang w:val="nl-BE"/>
        </w:rPr>
        <w:t>.</w:t>
      </w:r>
    </w:p>
    <w:p w14:paraId="40367F12" w14:textId="5A5C8C43" w:rsidR="00317487" w:rsidRPr="00C639CC" w:rsidRDefault="007759F2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</w:t>
      </w:r>
      <w:r w:rsidR="00317487" w:rsidRPr="00C639CC">
        <w:rPr>
          <w:lang w:val="nl-BE"/>
        </w:rPr>
        <w:t>iming: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genomen,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welk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tijdsbestek</w:t>
      </w:r>
      <w:r w:rsidRPr="00C639CC">
        <w:rPr>
          <w:lang w:val="nl-BE"/>
        </w:rPr>
        <w:t>.</w:t>
      </w:r>
    </w:p>
    <w:p w14:paraId="03BA9CE1" w14:textId="32081609" w:rsidR="003B46BA" w:rsidRPr="00C639CC" w:rsidRDefault="007759F2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eslissingsstijl: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consensus,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stemmen,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autocratie,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...</w:t>
      </w:r>
    </w:p>
    <w:p w14:paraId="232D6F68" w14:textId="69E9571F" w:rsidR="00317487" w:rsidRPr="00C639CC" w:rsidRDefault="007759F2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rganisatieniveau: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bestuursraad,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projectstuurgroep,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projectmanagement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office?</w:t>
      </w:r>
    </w:p>
    <w:p w14:paraId="2117BB5B" w14:textId="5F4B10AC" w:rsidR="00317487" w:rsidRPr="00C639CC" w:rsidRDefault="007759F2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rempels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bekend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controle: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budget,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beschikbare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bestaffing</w:t>
      </w:r>
      <w:r w:rsidRPr="00C639CC">
        <w:rPr>
          <w:lang w:val="nl-BE"/>
        </w:rPr>
        <w:t>.</w:t>
      </w:r>
    </w:p>
    <w:p w14:paraId="267B4BFB" w14:textId="015812B6" w:rsidR="00317487" w:rsidRPr="00C639CC" w:rsidRDefault="00317487" w:rsidP="007759F2">
      <w:pPr>
        <w:pStyle w:val="cpPoint"/>
        <w:rPr>
          <w:lang w:val="nl-BE"/>
        </w:rPr>
      </w:pPr>
      <w:r w:rsidRPr="00C639CC">
        <w:rPr>
          <w:lang w:val="nl-BE"/>
        </w:rPr>
        <w:t>Kwantificeren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toegevoegde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bedrijfswaarde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toepassen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financiële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instrumenten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bijv.</w:t>
      </w:r>
    </w:p>
    <w:p w14:paraId="631E9F51" w14:textId="67742262" w:rsidR="00317487" w:rsidRPr="00C639CC" w:rsidRDefault="00317487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Break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even-analyse</w:t>
      </w:r>
      <w:r w:rsidR="007759F2" w:rsidRPr="00C639CC">
        <w:rPr>
          <w:lang w:val="nl-BE"/>
        </w:rPr>
        <w:t>.</w:t>
      </w:r>
    </w:p>
    <w:p w14:paraId="2A5B8142" w14:textId="700FFB53" w:rsidR="00E965DE" w:rsidRPr="00C639CC" w:rsidRDefault="00317487" w:rsidP="007759F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Rendement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investering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(ROI)</w:t>
      </w:r>
      <w:r w:rsidR="007759F2" w:rsidRPr="00C639CC">
        <w:rPr>
          <w:lang w:val="nl-BE"/>
        </w:rPr>
        <w:t>.</w:t>
      </w:r>
    </w:p>
    <w:p w14:paraId="2C8173D0" w14:textId="77777777" w:rsidR="007759F2" w:rsidRPr="00C639CC" w:rsidRDefault="007759F2" w:rsidP="007759F2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B9A8C48" w14:textId="43276D9B" w:rsidR="00317487" w:rsidRPr="00C639CC" w:rsidRDefault="00317487" w:rsidP="00FB343E">
      <w:pPr>
        <w:pStyle w:val="Heading2"/>
      </w:pPr>
      <w:r w:rsidRPr="00C639CC">
        <w:t>Falende</w:t>
      </w:r>
      <w:r w:rsidR="00273153" w:rsidRPr="00C639CC">
        <w:t xml:space="preserve"> </w:t>
      </w:r>
      <w:r w:rsidRPr="00C639CC">
        <w:t>projecten</w:t>
      </w:r>
    </w:p>
    <w:p w14:paraId="63046ACA" w14:textId="01FD7457" w:rsidR="00317487" w:rsidRPr="00C639CC" w:rsidRDefault="00317487" w:rsidP="00A141CA">
      <w:pPr>
        <w:pStyle w:val="cpParagraph"/>
      </w:pPr>
      <w:r w:rsidRPr="00C639CC">
        <w:t>Bij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falend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zie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fenomenen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manifesteren</w:t>
      </w:r>
      <w:r w:rsidR="00273153" w:rsidRPr="00C639CC">
        <w:t xml:space="preserve"> </w:t>
      </w:r>
      <w:r w:rsidRPr="00C639CC">
        <w:t>...</w:t>
      </w:r>
    </w:p>
    <w:p w14:paraId="3B81AFE9" w14:textId="61387147" w:rsidR="00317487" w:rsidRPr="00C639CC" w:rsidRDefault="00A141CA" w:rsidP="00A141CA">
      <w:pPr>
        <w:pStyle w:val="cpPoint"/>
        <w:rPr>
          <w:lang w:val="nl-BE"/>
        </w:rPr>
      </w:pPr>
      <w:r w:rsidRPr="00C639CC">
        <w:rPr>
          <w:lang w:val="nl-BE"/>
        </w:rPr>
        <w:t>‘S</w:t>
      </w:r>
      <w:r w:rsidR="00317487" w:rsidRPr="00C639CC">
        <w:rPr>
          <w:lang w:val="nl-BE"/>
        </w:rPr>
        <w:t>cope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creep'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oorspronkelijk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geformuleerde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doelstellingen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reikwijdte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scope)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voortdurend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onderhevig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discussie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wijziging,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meestal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uitbreiding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inwisseling.</w:t>
      </w:r>
    </w:p>
    <w:p w14:paraId="79464007" w14:textId="1880F262" w:rsidR="00317487" w:rsidRPr="00C639CC" w:rsidRDefault="00A141CA" w:rsidP="00A141C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</w:t>
      </w:r>
      <w:r w:rsidR="00317487" w:rsidRPr="00C639CC">
        <w:rPr>
          <w:lang w:val="nl-BE"/>
        </w:rPr>
        <w:t>ereistenbepaling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onvolledig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onnauwkeurig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uitgevoerd,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twijfel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onduidelijk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optreedt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uitvoeren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vereistenbepaling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slechts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gedeeltelijk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gedragen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organisatie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geïmplementeerd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wordt.</w:t>
      </w:r>
    </w:p>
    <w:p w14:paraId="17134A33" w14:textId="3B0FFFE3" w:rsidR="00317487" w:rsidRPr="00C639CC" w:rsidRDefault="00A141CA" w:rsidP="00A141CA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onrealistische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planning</w:t>
      </w:r>
      <w:r w:rsidRPr="00C639CC">
        <w:rPr>
          <w:lang w:val="nl-BE"/>
        </w:rPr>
        <w:t>.</w:t>
      </w:r>
    </w:p>
    <w:p w14:paraId="5A125188" w14:textId="13FA12D7" w:rsidR="00317487" w:rsidRPr="00C639CC" w:rsidRDefault="00A141CA" w:rsidP="00A141CA">
      <w:pPr>
        <w:pStyle w:val="cpPoint"/>
        <w:rPr>
          <w:lang w:val="nl-BE"/>
        </w:rPr>
      </w:pPr>
      <w:r w:rsidRPr="00C639CC">
        <w:rPr>
          <w:lang w:val="nl-BE"/>
        </w:rPr>
        <w:t>G</w:t>
      </w:r>
      <w:r w:rsidR="00317487" w:rsidRPr="00C639CC">
        <w:rPr>
          <w:lang w:val="nl-BE"/>
        </w:rPr>
        <w:t>ebrek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middelen: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mensen,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infrastructuur,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materiaal,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budget,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...</w:t>
      </w:r>
    </w:p>
    <w:p w14:paraId="53534273" w14:textId="77777777" w:rsidR="00A141CA" w:rsidRPr="00C639CC" w:rsidRDefault="00A141CA" w:rsidP="00A141C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BCEA16E" w14:textId="5A5472F7" w:rsidR="00317487" w:rsidRPr="00C639CC" w:rsidRDefault="00317487" w:rsidP="00A141CA">
      <w:pPr>
        <w:pStyle w:val="cpParagraph"/>
      </w:pPr>
      <w:r w:rsidRPr="00C639CC">
        <w:t>Enkele</w:t>
      </w:r>
      <w:r w:rsidR="00273153" w:rsidRPr="00C639CC">
        <w:t xml:space="preserve"> </w:t>
      </w:r>
      <w:r w:rsidRPr="00C639CC">
        <w:t>onvolkomenheden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karakteristiek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falende</w:t>
      </w:r>
      <w:r w:rsidR="00273153" w:rsidRPr="00C639CC">
        <w:t xml:space="preserve"> </w:t>
      </w:r>
      <w:r w:rsidRPr="00C639CC">
        <w:t>projecten:</w:t>
      </w:r>
    </w:p>
    <w:p w14:paraId="7342A4A5" w14:textId="39C7A581" w:rsidR="003B46BA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Doelstellingen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reikwijdte</w:t>
      </w:r>
      <w:r w:rsidR="00273153" w:rsidRPr="00C639CC">
        <w:rPr>
          <w:lang w:val="nl-BE"/>
        </w:rPr>
        <w:t xml:space="preserve"> </w:t>
      </w:r>
      <w:r w:rsidR="00A141CA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gedefinieerd;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frequent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onvoorspelbaar</w:t>
      </w:r>
      <w:r w:rsidR="00A141CA" w:rsidRPr="00C639CC">
        <w:rPr>
          <w:lang w:val="nl-BE"/>
        </w:rPr>
        <w:t>.</w:t>
      </w:r>
    </w:p>
    <w:p w14:paraId="3C46854A" w14:textId="17763FDE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Klant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eindgebruikers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sponsor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A141CA" w:rsidRPr="00C639CC">
        <w:rPr>
          <w:lang w:val="nl-BE"/>
        </w:rPr>
        <w:t>.</w:t>
      </w:r>
    </w:p>
    <w:p w14:paraId="1D5FAEEC" w14:textId="5E0977D8" w:rsidR="003B46BA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Gebrek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aansprakelijkheid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eigenaarschap</w:t>
      </w:r>
      <w:r w:rsidR="00A141CA" w:rsidRPr="00C639CC">
        <w:rPr>
          <w:lang w:val="nl-BE"/>
        </w:rPr>
        <w:t>.</w:t>
      </w:r>
    </w:p>
    <w:p w14:paraId="1DF0748E" w14:textId="7B7F1B24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Onvoldoende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teamvaardigheden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competenties</w:t>
      </w:r>
      <w:r w:rsidR="00A141CA" w:rsidRPr="00C639CC">
        <w:rPr>
          <w:lang w:val="nl-BE"/>
        </w:rPr>
        <w:t>.</w:t>
      </w:r>
    </w:p>
    <w:p w14:paraId="2CB432D8" w14:textId="26E0AA85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nalaten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beheren;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verborgen;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ondergronds.</w:t>
      </w:r>
    </w:p>
    <w:p w14:paraId="180F5858" w14:textId="04768CD4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Onzekere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afhankelijkheden,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gebrekkige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toelevering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externe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leveranciers;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toegewezen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projectmedewerkers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A141CA" w:rsidRPr="00C639CC">
        <w:rPr>
          <w:lang w:val="nl-BE"/>
        </w:rPr>
        <w:t>.</w:t>
      </w:r>
    </w:p>
    <w:p w14:paraId="1FBCF393" w14:textId="6A72BE2F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beperkte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onvoldoend</w:t>
      </w:r>
      <w:r w:rsidR="00A141CA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relevante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communicatie;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communicatie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verkeerde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moment</w:t>
      </w:r>
      <w:r w:rsidR="00A141CA" w:rsidRPr="00C639CC">
        <w:rPr>
          <w:lang w:val="nl-BE"/>
        </w:rPr>
        <w:t>.</w:t>
      </w:r>
    </w:p>
    <w:p w14:paraId="2ED90C72" w14:textId="624A1A96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inhoudelijk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verwaarloost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zorgen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omgeving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ontstaat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bloeien.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inhoudelijk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beschermen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omgeving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context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gedrang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suboptimaal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functioneert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oplevert.</w:t>
      </w:r>
    </w:p>
    <w:p w14:paraId="57BF342D" w14:textId="61F9E24E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Onrealistische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deadlines: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afbakening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en/of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plaats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gefilterde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geprioriteerde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(klanten)vereisten.</w:t>
      </w:r>
    </w:p>
    <w:p w14:paraId="5D41761E" w14:textId="124D6BEA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Einddatum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bekend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vooraleer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uitgetekend.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verwachtingen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onvoldoende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doorgepraat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realistische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perceptie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ontstaat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complexiteit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verwachtingen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vorm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vereistenbepaling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steeds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gevolgd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oplossingsalternatieven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haalbare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onderbouwde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335D3996" w14:textId="58564D44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Plan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follow-up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illusie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perfecte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</w:t>
      </w:r>
      <w:r w:rsidR="00A141CA" w:rsidRPr="00C639CC">
        <w:rPr>
          <w:lang w:val="nl-BE"/>
        </w:rPr>
        <w:t>.</w:t>
      </w:r>
    </w:p>
    <w:p w14:paraId="1A76FD6C" w14:textId="79D2BB6F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Kies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projectbenadering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tegelijkertijd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methode,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tool,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junior-collega's,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...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garantie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ontoereikend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resultaat.</w:t>
      </w:r>
    </w:p>
    <w:p w14:paraId="6110BB6A" w14:textId="58CBBF6D" w:rsidR="00E965DE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Blijven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terugwinnen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verloren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verhogen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personeelsleden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...</w:t>
      </w:r>
    </w:p>
    <w:p w14:paraId="61E4C81D" w14:textId="2D29CF7E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alvast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zekerheid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...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verstreken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nooit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bijgebeend.</w:t>
      </w:r>
    </w:p>
    <w:p w14:paraId="4B6B74BD" w14:textId="2B5D4A2B" w:rsidR="00A141CA" w:rsidRPr="00C639CC" w:rsidRDefault="00A141CA" w:rsidP="00A141C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4F31D6D" w14:textId="5CCCFC83" w:rsidR="00A141CA" w:rsidRPr="00C639CC" w:rsidRDefault="00A141CA" w:rsidP="00FB343E">
      <w:pPr>
        <w:pStyle w:val="Heading2"/>
      </w:pPr>
      <w:r w:rsidRPr="00C639CC">
        <w:t>Oefening</w:t>
      </w:r>
    </w:p>
    <w:p w14:paraId="3F001EA8" w14:textId="299ECA53" w:rsidR="00A141CA" w:rsidRPr="00C639CC" w:rsidRDefault="00A141CA" w:rsidP="00FB343E">
      <w:pPr>
        <w:pStyle w:val="Heading3"/>
      </w:pPr>
      <w:r w:rsidRPr="00C639CC">
        <w:t>Dilemma</w:t>
      </w:r>
    </w:p>
    <w:p w14:paraId="62A71253" w14:textId="6B6FAC87" w:rsidR="00A141CA" w:rsidRPr="00C639CC" w:rsidRDefault="00317487" w:rsidP="00A141CA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projectsponsor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benaderd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dilemma.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CEO</w:t>
      </w:r>
      <w:r w:rsidR="00273153" w:rsidRPr="00C639CC">
        <w:t xml:space="preserve"> </w:t>
      </w:r>
      <w:r w:rsidRPr="00C639CC">
        <w:t>kondigde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jaarlijkse</w:t>
      </w:r>
      <w:r w:rsidR="00273153" w:rsidRPr="00C639CC">
        <w:t xml:space="preserve"> </w:t>
      </w:r>
      <w:r w:rsidRPr="00C639CC">
        <w:t>aandeelhoudersvergadering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beheert</w:t>
      </w:r>
      <w:r w:rsidR="00273153" w:rsidRPr="00C639CC">
        <w:t xml:space="preserve"> </w:t>
      </w:r>
      <w:r w:rsidRPr="00C639CC">
        <w:t>vóór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einde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jaar</w:t>
      </w:r>
      <w:r w:rsidR="00273153" w:rsidRPr="00C639CC">
        <w:t xml:space="preserve"> </w:t>
      </w:r>
      <w:r w:rsidRPr="00C639CC">
        <w:t>zal</w:t>
      </w:r>
      <w:r w:rsidR="00273153" w:rsidRPr="00C639CC">
        <w:t xml:space="preserve"> </w:t>
      </w:r>
      <w:r w:rsidRPr="00C639CC">
        <w:t>afgerond</w:t>
      </w:r>
      <w:r w:rsidR="00273153" w:rsidRPr="00C639CC">
        <w:t xml:space="preserve"> </w:t>
      </w:r>
      <w:r w:rsidRPr="00C639CC">
        <w:t>zijn.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probleem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zes</w:t>
      </w:r>
      <w:r w:rsidR="00273153" w:rsidRPr="00C639CC">
        <w:t xml:space="preserve"> </w:t>
      </w:r>
      <w:r w:rsidRPr="00C639CC">
        <w:t>maanden</w:t>
      </w:r>
      <w:r w:rsidR="00273153" w:rsidRPr="00C639CC">
        <w:t xml:space="preserve"> </w:t>
      </w:r>
      <w:r w:rsidRPr="00C639CC">
        <w:t>vóór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geplande</w:t>
      </w:r>
      <w:r w:rsidR="00273153" w:rsidRPr="00C639CC">
        <w:t xml:space="preserve"> </w:t>
      </w:r>
      <w:r w:rsidRPr="00C639CC">
        <w:t>voltooiingsdatum</w:t>
      </w:r>
      <w:r w:rsidR="00273153" w:rsidRPr="00C639CC">
        <w:t xml:space="preserve"> </w:t>
      </w:r>
      <w:r w:rsidRPr="00C639CC">
        <w:t>is.</w:t>
      </w:r>
    </w:p>
    <w:p w14:paraId="1EA53F7E" w14:textId="77EB347A" w:rsidR="00A141CA" w:rsidRPr="00C639CC" w:rsidRDefault="00317487" w:rsidP="00A141CA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laat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terug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aankondiging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corrigeren.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aandeelhouders</w:t>
      </w:r>
      <w:r w:rsidR="00273153" w:rsidRPr="00C639CC">
        <w:t xml:space="preserve"> </w:t>
      </w:r>
      <w:r w:rsidRPr="00C639CC">
        <w:t>verwachten</w:t>
      </w:r>
      <w:r w:rsidR="00273153" w:rsidRPr="00C639CC">
        <w:t xml:space="preserve"> </w:t>
      </w:r>
      <w:r w:rsidRPr="00C639CC">
        <w:t>dus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implementatie</w:t>
      </w:r>
      <w:r w:rsidR="00273153" w:rsidRPr="00C639CC">
        <w:t xml:space="preserve"> </w:t>
      </w:r>
      <w:r w:rsidRPr="00C639CC">
        <w:t>tegen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zopas</w:t>
      </w:r>
      <w:r w:rsidR="00273153" w:rsidRPr="00C639CC">
        <w:t xml:space="preserve"> </w:t>
      </w:r>
      <w:r w:rsidRPr="00C639CC">
        <w:t>aangekondigde</w:t>
      </w:r>
      <w:r w:rsidR="00273153" w:rsidRPr="00C639CC">
        <w:t xml:space="preserve"> </w:t>
      </w:r>
      <w:r w:rsidRPr="00C639CC">
        <w:t>datum.</w:t>
      </w:r>
    </w:p>
    <w:p w14:paraId="4F7E5C6C" w14:textId="3709E5D8" w:rsidR="00317487" w:rsidRPr="00C639CC" w:rsidRDefault="00317487" w:rsidP="00A141CA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hebt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optie,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leverdatum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versnellen.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beseft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ideale</w:t>
      </w:r>
      <w:r w:rsidR="00273153" w:rsidRPr="00C639CC">
        <w:t xml:space="preserve"> </w:t>
      </w:r>
      <w:r w:rsidRPr="00C639CC">
        <w:t>situatie</w:t>
      </w:r>
      <w:r w:rsidR="00273153" w:rsidRPr="00C639CC">
        <w:t xml:space="preserve"> </w:t>
      </w:r>
      <w:r w:rsidRPr="00C639CC">
        <w:t>is,</w:t>
      </w:r>
      <w:r w:rsidR="00273153" w:rsidRPr="00C639CC">
        <w:t xml:space="preserve"> </w:t>
      </w:r>
      <w:r w:rsidRPr="00C639CC">
        <w:t>temeer</w:t>
      </w:r>
      <w:r w:rsidR="00273153" w:rsidRPr="00C639CC">
        <w:t xml:space="preserve"> </w:t>
      </w:r>
      <w:r w:rsidRPr="00C639CC">
        <w:t>omdat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primaire</w:t>
      </w:r>
      <w:r w:rsidR="00273153" w:rsidRPr="00C639CC">
        <w:t xml:space="preserve"> </w:t>
      </w:r>
      <w:r w:rsidRPr="00C639CC">
        <w:t>beperking</w:t>
      </w:r>
      <w:r w:rsidR="00273153" w:rsidRPr="00C639CC">
        <w:t xml:space="preserve"> </w:t>
      </w:r>
      <w:r w:rsidRPr="00C639CC">
        <w:t>was</w:t>
      </w:r>
      <w:r w:rsidR="00273153" w:rsidRPr="00C639CC">
        <w:t xml:space="preserve"> </w:t>
      </w:r>
      <w:r w:rsidRPr="00C639CC">
        <w:t>voordat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gebeurde.</w:t>
      </w:r>
    </w:p>
    <w:p w14:paraId="24224EBB" w14:textId="2A2CD323" w:rsidR="003B46BA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Kies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vermelde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versnellen</w:t>
      </w:r>
      <w:r w:rsidR="00A141CA" w:rsidRPr="00C639CC">
        <w:rPr>
          <w:lang w:val="nl-BE"/>
        </w:rPr>
        <w:t>:</w:t>
      </w:r>
    </w:p>
    <w:p w14:paraId="6A58C59A" w14:textId="048A84AE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middelen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sneller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ronden.</w:t>
      </w:r>
    </w:p>
    <w:p w14:paraId="6AA1A106" w14:textId="24E15BBE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Vraag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projectfases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uitbesteden,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gepland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middelen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realiseren.</w:t>
      </w:r>
    </w:p>
    <w:p w14:paraId="55AB5B97" w14:textId="3C52BFCC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Benut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onderhandelingsvaardigheden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projectsponsor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overtuigen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CEO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spreken,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aankondiging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corrigeren.</w:t>
      </w:r>
    </w:p>
    <w:p w14:paraId="29E585BA" w14:textId="172C083D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Bestudeer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projectplan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projectfases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sneller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eventueel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stapsgewijze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iteratieve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oplevering.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Herzie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vervolgens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projectplanning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compressie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opleveringsschema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geven,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tezamen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overzicht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iteraties.</w:t>
      </w:r>
    </w:p>
    <w:p w14:paraId="727710D0" w14:textId="77777777" w:rsidR="00A141CA" w:rsidRPr="00C639CC" w:rsidRDefault="00A141CA" w:rsidP="00A141C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547EA30" w14:textId="2A65FDCA" w:rsidR="00317487" w:rsidRPr="00C639CC" w:rsidRDefault="00317487" w:rsidP="00A141CA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bijsturen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projectplanning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iteratieve</w:t>
      </w:r>
      <w:r w:rsidR="00273153" w:rsidRPr="00C639CC">
        <w:t xml:space="preserve"> </w:t>
      </w:r>
      <w:r w:rsidRPr="00C639CC">
        <w:t>opleveringen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beste</w:t>
      </w:r>
      <w:r w:rsidR="00273153" w:rsidRPr="00C639CC">
        <w:t xml:space="preserve"> </w:t>
      </w:r>
      <w:r w:rsidRPr="00C639CC">
        <w:t>antwoord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scenario.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was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oorspronkelijke</w:t>
      </w:r>
      <w:r w:rsidR="00273153" w:rsidRPr="00C639CC">
        <w:t xml:space="preserve"> </w:t>
      </w:r>
      <w:r w:rsidRPr="00C639CC">
        <w:t>beperking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project,</w:t>
      </w:r>
      <w:r w:rsidR="00273153" w:rsidRPr="00C639CC">
        <w:t xml:space="preserve"> </w:t>
      </w:r>
      <w:r w:rsidRPr="00C639CC">
        <w:t>dus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onwaarschijnlijk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middelen</w:t>
      </w:r>
      <w:r w:rsidR="00273153" w:rsidRPr="00C639CC">
        <w:t xml:space="preserve"> </w:t>
      </w:r>
      <w:r w:rsidRPr="00C639CC">
        <w:t>zou</w:t>
      </w:r>
      <w:r w:rsidR="00273153" w:rsidRPr="00C639CC">
        <w:t xml:space="preserve"> </w:t>
      </w:r>
      <w:r w:rsidRPr="00C639CC">
        <w:t>krijgen.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beste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enerzijds</w:t>
      </w:r>
      <w:r w:rsidR="00273153" w:rsidRPr="00C639CC">
        <w:t xml:space="preserve"> </w:t>
      </w:r>
      <w:r w:rsidR="005D3110" w:rsidRPr="00C639CC">
        <w:t>fases</w:t>
      </w:r>
      <w:r w:rsidR="00273153" w:rsidRPr="00C639CC">
        <w:t xml:space="preserve"> </w:t>
      </w:r>
      <w:r w:rsidRPr="00C639CC">
        <w:t>samen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drukken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oplevering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verkorten,</w:t>
      </w:r>
      <w:r w:rsidR="00273153" w:rsidRPr="00C639CC">
        <w:t xml:space="preserve"> </w:t>
      </w:r>
      <w:r w:rsidRPr="00C639CC">
        <w:t>aangevuld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stapsgewijze</w:t>
      </w:r>
      <w:r w:rsidR="00273153" w:rsidRPr="00C639CC">
        <w:t xml:space="preserve"> </w:t>
      </w:r>
      <w:r w:rsidRPr="00C639CC">
        <w:t>uitbreiding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iteraties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bouwen.</w:t>
      </w:r>
    </w:p>
    <w:p w14:paraId="4F5B0B3C" w14:textId="29B23F36" w:rsidR="00A141CA" w:rsidRPr="00C639CC" w:rsidRDefault="00A141CA" w:rsidP="00FB343E">
      <w:pPr>
        <w:pStyle w:val="Heading3"/>
      </w:pPr>
      <w:r w:rsidRPr="00C639CC">
        <w:t>Succesvol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falend?</w:t>
      </w:r>
    </w:p>
    <w:p w14:paraId="22256155" w14:textId="3BAA9157" w:rsidR="00317487" w:rsidRPr="00C639CC" w:rsidRDefault="00317487" w:rsidP="00A141CA">
      <w:pPr>
        <w:pStyle w:val="cpParagraph"/>
      </w:pPr>
      <w:r w:rsidRPr="00C639CC">
        <w:t>Kunnen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projecten</w:t>
      </w:r>
      <w:r w:rsidR="00273153" w:rsidRPr="00C639CC">
        <w:t xml:space="preserve"> </w:t>
      </w:r>
      <w:r w:rsidRPr="00C639CC">
        <w:t>succesvol</w:t>
      </w:r>
      <w:r w:rsidR="00273153" w:rsidRPr="00C639CC">
        <w:t xml:space="preserve"> </w:t>
      </w:r>
      <w:r w:rsidRPr="00C639CC">
        <w:t>genoemd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niet?</w:t>
      </w:r>
    </w:p>
    <w:p w14:paraId="6B05283E" w14:textId="2B2A0018" w:rsidR="003B46BA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Implementatie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SEPA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(single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European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payment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area)</w:t>
      </w:r>
    </w:p>
    <w:p w14:paraId="03CB4CC2" w14:textId="53331DA5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Succes</w:t>
      </w:r>
    </w:p>
    <w:p w14:paraId="294C5272" w14:textId="4507C062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succes</w:t>
      </w:r>
    </w:p>
    <w:p w14:paraId="48810676" w14:textId="77777777" w:rsidR="00A141CA" w:rsidRPr="00C639CC" w:rsidRDefault="00A141CA" w:rsidP="00A141C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298EB8B" w14:textId="1D2E0640" w:rsidR="00317487" w:rsidRPr="00C639CC" w:rsidRDefault="00317487" w:rsidP="00A141CA">
      <w:pPr>
        <w:pStyle w:val="cpParagraph"/>
      </w:pPr>
      <w:r w:rsidRPr="00C639CC">
        <w:t>Succesvol.</w:t>
      </w:r>
      <w:r w:rsidR="00273153" w:rsidRPr="00C639CC">
        <w:t xml:space="preserve"> </w:t>
      </w:r>
      <w:r w:rsidRPr="00C639CC">
        <w:t>SEPA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programma</w:t>
      </w:r>
      <w:r w:rsidR="00273153" w:rsidRPr="00C639CC">
        <w:t xml:space="preserve"> </w:t>
      </w:r>
      <w:r w:rsidRPr="00C639CC">
        <w:t>(een</w:t>
      </w:r>
      <w:r w:rsidR="00273153" w:rsidRPr="00C639CC">
        <w:t xml:space="preserve"> </w:t>
      </w:r>
      <w:r w:rsidRPr="00C639CC">
        <w:t>verzameling</w:t>
      </w:r>
      <w:r w:rsidR="00273153" w:rsidRPr="00C639CC">
        <w:t xml:space="preserve"> </w:t>
      </w:r>
      <w:r w:rsidRPr="00C639CC">
        <w:t>projecten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gemeenschappelijk</w:t>
      </w:r>
      <w:r w:rsidR="00273153" w:rsidRPr="00C639CC">
        <w:t xml:space="preserve"> </w:t>
      </w:r>
      <w:r w:rsidRPr="00C639CC">
        <w:t>eindresultaat)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zonder</w:t>
      </w:r>
      <w:r w:rsidR="00273153" w:rsidRPr="00C639CC">
        <w:t xml:space="preserve"> </w:t>
      </w:r>
      <w:r w:rsidRPr="00C639CC">
        <w:t>veel</w:t>
      </w:r>
      <w:r w:rsidR="00273153" w:rsidRPr="00C639CC">
        <w:t xml:space="preserve"> </w:t>
      </w:r>
      <w:r w:rsidRPr="00C639CC">
        <w:t>problemen</w:t>
      </w:r>
      <w:r w:rsidR="00273153" w:rsidRPr="00C639CC">
        <w:t xml:space="preserve"> </w:t>
      </w:r>
      <w:r w:rsidRPr="00C639CC">
        <w:t>volgens</w:t>
      </w:r>
      <w:r w:rsidR="00273153" w:rsidRPr="00C639CC">
        <w:t xml:space="preserve"> </w:t>
      </w:r>
      <w:r w:rsidRPr="00C639CC">
        <w:t>plan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budget,</w:t>
      </w:r>
      <w:r w:rsidR="00273153" w:rsidRPr="00C639CC">
        <w:t xml:space="preserve"> </w:t>
      </w:r>
      <w:r w:rsidRPr="00C639CC">
        <w:t>kwaliteitsvol,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volgens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geformuleerde</w:t>
      </w:r>
      <w:r w:rsidR="00273153" w:rsidRPr="00C639CC">
        <w:t xml:space="preserve"> </w:t>
      </w:r>
      <w:r w:rsidRPr="00C639CC">
        <w:t>doelstellingen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gerealiseerd.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burger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meest</w:t>
      </w:r>
      <w:r w:rsidR="00273153" w:rsidRPr="00C639CC">
        <w:t xml:space="preserve"> </w:t>
      </w:r>
      <w:r w:rsidRPr="00C639CC">
        <w:t>zichtbaar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wijziging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rekeningnummer,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prefix</w:t>
      </w:r>
      <w:r w:rsidR="00273153" w:rsidRPr="00C639CC">
        <w:t xml:space="preserve"> </w:t>
      </w:r>
      <w:r w:rsidRPr="00C639CC">
        <w:t>BExx.</w:t>
      </w:r>
      <w:r w:rsidR="00273153" w:rsidRPr="00C639CC">
        <w:t xml:space="preserve"> </w:t>
      </w:r>
      <w:r w:rsidRPr="00C639CC">
        <w:t>SEPA</w:t>
      </w:r>
      <w:r w:rsidR="00273153" w:rsidRPr="00C639CC">
        <w:t xml:space="preserve"> </w:t>
      </w:r>
      <w:r w:rsidRPr="00C639CC">
        <w:t>laat</w:t>
      </w:r>
      <w:r w:rsidR="00273153" w:rsidRPr="00C639CC">
        <w:t xml:space="preserve"> </w:t>
      </w:r>
      <w:r w:rsidRPr="00C639CC">
        <w:t>onder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toe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European</w:t>
      </w:r>
      <w:r w:rsidR="00273153" w:rsidRPr="00C639CC">
        <w:t xml:space="preserve"> </w:t>
      </w:r>
      <w:r w:rsidRPr="00C639CC">
        <w:t>payment</w:t>
      </w:r>
      <w:r w:rsidR="00273153" w:rsidRPr="00C639CC">
        <w:t xml:space="preserve"> </w:t>
      </w:r>
      <w:r w:rsidRPr="00C639CC">
        <w:t>area</w:t>
      </w:r>
      <w:r w:rsidR="00273153" w:rsidRPr="00C639CC">
        <w:t xml:space="preserve"> </w:t>
      </w:r>
      <w:r w:rsidRPr="00C639CC">
        <w:t>eenvoudig</w:t>
      </w:r>
      <w:r w:rsidR="00273153" w:rsidRPr="00C639CC">
        <w:t xml:space="preserve"> </w:t>
      </w:r>
      <w:r w:rsidRPr="00C639CC">
        <w:t>overschrijvingen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buiten</w:t>
      </w:r>
      <w:r w:rsidR="00273153" w:rsidRPr="00C639CC">
        <w:t xml:space="preserve"> </w:t>
      </w:r>
      <w:r w:rsidRPr="00C639CC">
        <w:t>nationale</w:t>
      </w:r>
      <w:r w:rsidR="00273153" w:rsidRPr="00C639CC">
        <w:t xml:space="preserve"> </w:t>
      </w:r>
      <w:r w:rsidRPr="00C639CC">
        <w:t>grenzen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voeren.</w:t>
      </w:r>
    </w:p>
    <w:p w14:paraId="65AC64C0" w14:textId="5EB5C06A" w:rsidR="00A141CA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Chunnel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Frankrijk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Groot-Brittannië</w:t>
      </w:r>
      <w:r w:rsidR="00A141CA" w:rsidRPr="00C639CC">
        <w:rPr>
          <w:lang w:val="nl-BE"/>
        </w:rPr>
        <w:t>.</w:t>
      </w:r>
    </w:p>
    <w:p w14:paraId="5154C4E0" w14:textId="77777777" w:rsidR="00A141CA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Succes</w:t>
      </w:r>
    </w:p>
    <w:p w14:paraId="39035E14" w14:textId="0447EF9C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succes</w:t>
      </w:r>
    </w:p>
    <w:p w14:paraId="0E548D48" w14:textId="77777777" w:rsidR="00A141CA" w:rsidRPr="00C639CC" w:rsidRDefault="00A141CA" w:rsidP="00A141C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13CF48A" w14:textId="1D01D83C" w:rsidR="00317487" w:rsidRPr="00C639CC" w:rsidRDefault="00317487" w:rsidP="00A141CA">
      <w:pPr>
        <w:pStyle w:val="cpParagraph"/>
      </w:pPr>
      <w:r w:rsidRPr="00C639CC">
        <w:t>Niet</w:t>
      </w:r>
      <w:r w:rsidR="00273153" w:rsidRPr="00C639CC">
        <w:t xml:space="preserve"> </w:t>
      </w:r>
      <w:r w:rsidRPr="00C639CC">
        <w:t>succesvol.</w:t>
      </w:r>
    </w:p>
    <w:p w14:paraId="6C651740" w14:textId="50D1C331" w:rsidR="003B46BA" w:rsidRPr="00C639CC" w:rsidRDefault="00317487" w:rsidP="00A141CA">
      <w:pPr>
        <w:pStyle w:val="cpParagraph"/>
      </w:pPr>
      <w:r w:rsidRPr="00C639CC">
        <w:lastRenderedPageBreak/>
        <w:t>Ondanks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huidige</w:t>
      </w:r>
      <w:r w:rsidR="00273153" w:rsidRPr="00C639CC">
        <w:t xml:space="preserve"> </w:t>
      </w:r>
      <w:r w:rsidRPr="00C639CC">
        <w:t>bereikte</w:t>
      </w:r>
      <w:r w:rsidR="00273153" w:rsidRPr="00C639CC">
        <w:t xml:space="preserve"> </w:t>
      </w:r>
      <w:r w:rsidRPr="00C639CC">
        <w:t>eindresultaat,</w:t>
      </w:r>
      <w:r w:rsidR="00273153" w:rsidRPr="00C639CC">
        <w:t xml:space="preserve"> </w:t>
      </w:r>
      <w:r w:rsidRPr="00C639CC">
        <w:t>namelijk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betrouwbare</w:t>
      </w:r>
      <w:r w:rsidR="00273153" w:rsidRPr="00C639CC">
        <w:t xml:space="preserve"> </w:t>
      </w:r>
      <w:r w:rsidRPr="00C639CC">
        <w:t>treinverbinding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Groot-Brittannië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Europese</w:t>
      </w:r>
      <w:r w:rsidR="00273153" w:rsidRPr="00C639CC">
        <w:t xml:space="preserve"> </w:t>
      </w:r>
      <w:r w:rsidRPr="00C639CC">
        <w:t>vasteland,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bezwaarlijk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succesvol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gesproken</w:t>
      </w:r>
      <w:r w:rsidR="00273153" w:rsidRPr="00C639CC">
        <w:t xml:space="preserve"> </w:t>
      </w:r>
      <w:r w:rsidRPr="00C639CC">
        <w:t>worden.</w:t>
      </w:r>
      <w:r w:rsidR="00273153" w:rsidRPr="00C639CC">
        <w:t xml:space="preserve"> </w:t>
      </w:r>
      <w:r w:rsidRPr="00C639CC">
        <w:t>Daarvoor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problemen,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financiële</w:t>
      </w:r>
      <w:r w:rsidR="00273153" w:rsidRPr="00C639CC">
        <w:t xml:space="preserve"> </w:t>
      </w:r>
      <w:r w:rsidRPr="00C639CC">
        <w:t>katers</w:t>
      </w:r>
      <w:r w:rsidR="00273153" w:rsidRPr="00C639CC">
        <w:t xml:space="preserve"> </w:t>
      </w:r>
      <w:r w:rsidRPr="00C639CC">
        <w:t>inclusief</w:t>
      </w:r>
      <w:r w:rsidR="00273153" w:rsidRPr="00C639CC">
        <w:t xml:space="preserve"> </w:t>
      </w:r>
      <w:r w:rsidRPr="00C639CC">
        <w:t>falingen,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gehaalde</w:t>
      </w:r>
      <w:r w:rsidR="00273153" w:rsidRPr="00C639CC">
        <w:t xml:space="preserve"> </w:t>
      </w:r>
      <w:r w:rsidRPr="00C639CC">
        <w:t>einddatum,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initiële</w:t>
      </w:r>
      <w:r w:rsidR="00273153" w:rsidRPr="00C639CC">
        <w:t xml:space="preserve"> </w:t>
      </w:r>
      <w:r w:rsidRPr="00C639CC">
        <w:t>tekortkomingen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vlak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veiligheid,</w:t>
      </w:r>
      <w:r w:rsidR="00273153" w:rsidRPr="00C639CC">
        <w:t xml:space="preserve"> </w:t>
      </w:r>
      <w:r w:rsidRPr="00C639CC">
        <w:t>...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talrijk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omvangrijk.</w:t>
      </w:r>
    </w:p>
    <w:p w14:paraId="466C757D" w14:textId="2E18F7B5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FYRA</w:t>
      </w:r>
      <w:r w:rsidR="00BF27FC" w:rsidRPr="00C639CC">
        <w:rPr>
          <w:lang w:val="nl-BE"/>
        </w:rPr>
        <w:t>-</w:t>
      </w:r>
      <w:r w:rsidRPr="00C639CC">
        <w:rPr>
          <w:lang w:val="nl-BE"/>
        </w:rPr>
        <w:t>trein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dienstverlening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Brussel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&amp;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Amsterdam</w:t>
      </w:r>
      <w:r w:rsidR="00A141CA" w:rsidRPr="00C639CC">
        <w:rPr>
          <w:lang w:val="nl-BE"/>
        </w:rPr>
        <w:t>.</w:t>
      </w:r>
    </w:p>
    <w:p w14:paraId="49E4228A" w14:textId="77777777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Succes</w:t>
      </w:r>
    </w:p>
    <w:p w14:paraId="500DD1B6" w14:textId="4D526265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succes</w:t>
      </w:r>
    </w:p>
    <w:p w14:paraId="3D331B31" w14:textId="428BA7C4" w:rsidR="00317487" w:rsidRPr="00C639CC" w:rsidRDefault="00317487" w:rsidP="00A141CA">
      <w:pPr>
        <w:pStyle w:val="cpParagraph"/>
      </w:pPr>
      <w:r w:rsidRPr="00C639CC">
        <w:t>Niet</w:t>
      </w:r>
      <w:r w:rsidR="00273153" w:rsidRPr="00C639CC">
        <w:t xml:space="preserve"> </w:t>
      </w:r>
      <w:r w:rsidRPr="00C639CC">
        <w:t>succesvol.</w:t>
      </w:r>
    </w:p>
    <w:p w14:paraId="5F883176" w14:textId="5894F043" w:rsidR="00317487" w:rsidRPr="00C639CC" w:rsidRDefault="00317487" w:rsidP="00A141CA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voorbeeld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vlakken</w:t>
      </w:r>
      <w:r w:rsidR="00273153" w:rsidRPr="00C639CC">
        <w:t xml:space="preserve"> </w:t>
      </w:r>
      <w:r w:rsidRPr="00C639CC">
        <w:t>tekortschiet.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weinig</w:t>
      </w:r>
      <w:r w:rsidR="00273153" w:rsidRPr="00C639CC">
        <w:t xml:space="preserve"> </w:t>
      </w:r>
      <w:r w:rsidRPr="00C639CC">
        <w:t>aandacht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klant/reiziger,</w:t>
      </w:r>
      <w:r w:rsidR="00273153" w:rsidRPr="00C639CC">
        <w:t xml:space="preserve"> </w:t>
      </w:r>
      <w:r w:rsidRPr="00C639CC">
        <w:t>onvolkomen</w:t>
      </w:r>
      <w:r w:rsidR="00273153" w:rsidRPr="00C639CC">
        <w:t xml:space="preserve"> </w:t>
      </w:r>
      <w:r w:rsidRPr="00C639CC">
        <w:t>vereistenbepaling,</w:t>
      </w:r>
      <w:r w:rsidR="00273153" w:rsidRPr="00C639CC">
        <w:t xml:space="preserve"> </w:t>
      </w:r>
      <w:r w:rsidRPr="00C639CC">
        <w:t>kwalitatieve</w:t>
      </w:r>
      <w:r w:rsidR="00273153" w:rsidRPr="00C639CC">
        <w:t xml:space="preserve"> </w:t>
      </w:r>
      <w:r w:rsidRPr="00C639CC">
        <w:t>gebreken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vleet,</w:t>
      </w:r>
      <w:r w:rsidR="00273153" w:rsidRPr="00C639CC">
        <w:t xml:space="preserve"> </w:t>
      </w:r>
      <w:r w:rsidRPr="00C639CC">
        <w:t>onduidelijke</w:t>
      </w:r>
      <w:r w:rsidR="00273153" w:rsidRPr="00C639CC">
        <w:t xml:space="preserve"> </w:t>
      </w:r>
      <w:r w:rsidR="005D3110" w:rsidRPr="00C639CC">
        <w:t>beslissingsstructuren</w:t>
      </w:r>
      <w:r w:rsidRPr="00C639CC">
        <w:t>,</w:t>
      </w:r>
      <w:r w:rsidR="00273153" w:rsidRPr="00C639CC">
        <w:t xml:space="preserve"> </w:t>
      </w:r>
      <w:r w:rsidRPr="00C639CC">
        <w:t>onvoldoende</w:t>
      </w:r>
      <w:r w:rsidR="00273153" w:rsidRPr="00C639CC">
        <w:t xml:space="preserve"> </w:t>
      </w:r>
      <w:r w:rsidRPr="00C639CC">
        <w:t>gedragenheid,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opgeleverd,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opgeleverd,</w:t>
      </w:r>
      <w:r w:rsidR="00273153" w:rsidRPr="00C639CC">
        <w:t xml:space="preserve"> </w:t>
      </w:r>
      <w:r w:rsidRPr="00C639CC">
        <w:t>ontoereikende</w:t>
      </w:r>
      <w:r w:rsidR="00273153" w:rsidRPr="00C639CC">
        <w:t xml:space="preserve"> </w:t>
      </w:r>
      <w:r w:rsidRPr="00C639CC">
        <w:t>communicatie,</w:t>
      </w:r>
      <w:r w:rsidR="00273153" w:rsidRPr="00C639CC">
        <w:t xml:space="preserve"> </w:t>
      </w:r>
      <w:r w:rsidRPr="00C639CC">
        <w:t>...</w:t>
      </w:r>
    </w:p>
    <w:p w14:paraId="1DBB2DB3" w14:textId="743F51BC" w:rsidR="00317487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Apollo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(NASA-ruimteprogramma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brengen)</w:t>
      </w:r>
    </w:p>
    <w:p w14:paraId="30D4F1F0" w14:textId="77777777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Succes</w:t>
      </w:r>
    </w:p>
    <w:p w14:paraId="745249B8" w14:textId="05522104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succes</w:t>
      </w:r>
    </w:p>
    <w:p w14:paraId="54CAA3D8" w14:textId="77777777" w:rsidR="00A141CA" w:rsidRPr="00C639CC" w:rsidRDefault="00A141CA" w:rsidP="00A141C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79A7314" w14:textId="77777777" w:rsidR="00317487" w:rsidRPr="00C639CC" w:rsidRDefault="00317487" w:rsidP="00A141CA">
      <w:pPr>
        <w:pStyle w:val="cpParagraph"/>
      </w:pPr>
      <w:r w:rsidRPr="00C639CC">
        <w:t>Succesvol.</w:t>
      </w:r>
    </w:p>
    <w:p w14:paraId="4B3D82A8" w14:textId="5CCC36B4" w:rsidR="00317487" w:rsidRPr="00C639CC" w:rsidRDefault="00317487" w:rsidP="00A141CA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oorspronkelijk</w:t>
      </w:r>
      <w:r w:rsidR="00273153" w:rsidRPr="00C639CC">
        <w:t xml:space="preserve"> </w:t>
      </w:r>
      <w:r w:rsidRPr="00C639CC">
        <w:t>geformuleerde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tegen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einde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decennium</w:t>
      </w:r>
      <w:r w:rsidR="00273153" w:rsidRPr="00C639CC">
        <w:t xml:space="preserve"> </w:t>
      </w:r>
      <w:r w:rsidRPr="00C639CC">
        <w:t>('60ties)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mens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maan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brengen,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veilig</w:t>
      </w:r>
      <w:r w:rsidR="00273153" w:rsidRPr="00C639CC">
        <w:t xml:space="preserve"> </w:t>
      </w:r>
      <w:r w:rsidRPr="00C639CC">
        <w:t>terug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aarde,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bereikt,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vlak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scope,</w:t>
      </w:r>
      <w:r w:rsidR="00273153" w:rsidRPr="00C639CC">
        <w:t xml:space="preserve"> </w:t>
      </w:r>
      <w:r w:rsidRPr="00C639CC">
        <w:t>tijd,</w:t>
      </w:r>
      <w:r w:rsidR="00273153" w:rsidRPr="00C639CC">
        <w:t xml:space="preserve"> </w:t>
      </w:r>
      <w:r w:rsidRPr="00C639CC">
        <w:t>kwaliteit.</w:t>
      </w:r>
      <w:r w:rsidR="00273153" w:rsidRPr="00C639CC">
        <w:t xml:space="preserve"> </w:t>
      </w:r>
      <w:r w:rsidRPr="00C639CC">
        <w:t>Budgetmatig</w:t>
      </w:r>
      <w:r w:rsidR="00273153" w:rsidRPr="00C639CC">
        <w:t xml:space="preserve"> </w:t>
      </w:r>
      <w:r w:rsidRPr="00C639CC">
        <w:t>waren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beperkingen</w:t>
      </w:r>
      <w:r w:rsidR="00273153" w:rsidRPr="00C639CC">
        <w:t xml:space="preserve"> </w:t>
      </w:r>
      <w:r w:rsidRPr="00C639CC">
        <w:t>minder</w:t>
      </w:r>
      <w:r w:rsidR="00273153" w:rsidRPr="00C639CC">
        <w:t xml:space="preserve"> </w:t>
      </w:r>
      <w:r w:rsidRPr="00C639CC">
        <w:t>strikt,</w:t>
      </w:r>
      <w:r w:rsidR="00273153" w:rsidRPr="00C639CC">
        <w:t xml:space="preserve"> </w:t>
      </w:r>
      <w:r w:rsidRPr="00C639CC">
        <w:t>omdat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geheel</w:t>
      </w:r>
      <w:r w:rsidR="00273153" w:rsidRPr="00C639CC">
        <w:t xml:space="preserve"> </w:t>
      </w:r>
      <w:r w:rsidRPr="00C639CC">
        <w:t>kaderde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ruimtewedloop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USA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toenmalige</w:t>
      </w:r>
      <w:r w:rsidR="00273153" w:rsidRPr="00C639CC">
        <w:t xml:space="preserve"> </w:t>
      </w:r>
      <w:r w:rsidRPr="00C639CC">
        <w:t>USSR.</w:t>
      </w:r>
    </w:p>
    <w:p w14:paraId="11CA504F" w14:textId="1DE1E083" w:rsidR="00317487" w:rsidRPr="00C639CC" w:rsidRDefault="00317487" w:rsidP="00A141CA">
      <w:pPr>
        <w:pStyle w:val="cpParagraph"/>
      </w:pPr>
      <w:r w:rsidRPr="00C639CC">
        <w:t>Tijdens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uitvoering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programma</w:t>
      </w:r>
      <w:r w:rsidR="00273153" w:rsidRPr="00C639CC">
        <w:t xml:space="preserve"> </w:t>
      </w:r>
      <w:r w:rsidRPr="00C639CC">
        <w:t>hebben</w:t>
      </w:r>
      <w:r w:rsidR="00273153" w:rsidRPr="00C639CC">
        <w:t xml:space="preserve"> </w:t>
      </w:r>
      <w:r w:rsidRPr="00C639CC">
        <w:t>enkele</w:t>
      </w:r>
      <w:r w:rsidR="00273153" w:rsidRPr="00C639CC">
        <w:t xml:space="preserve"> </w:t>
      </w:r>
      <w:r w:rsidRPr="00C639CC">
        <w:t>dramatische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fatale</w:t>
      </w:r>
      <w:r w:rsidR="00273153" w:rsidRPr="00C639CC">
        <w:t xml:space="preserve"> </w:t>
      </w:r>
      <w:r w:rsidRPr="00C639CC">
        <w:t>ongelukken</w:t>
      </w:r>
      <w:r w:rsidR="00273153" w:rsidRPr="00C639CC">
        <w:t xml:space="preserve"> </w:t>
      </w:r>
      <w:r w:rsidRPr="00C639CC">
        <w:t>druk</w:t>
      </w:r>
      <w:r w:rsidR="00273153" w:rsidRPr="00C639CC">
        <w:t xml:space="preserve"> </w:t>
      </w:r>
      <w:r w:rsidRPr="00C639CC">
        <w:t>gezet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programma.</w:t>
      </w:r>
      <w:r w:rsidR="00273153" w:rsidRPr="00C639CC">
        <w:t xml:space="preserve"> </w:t>
      </w:r>
      <w:r w:rsidRPr="00C639CC">
        <w:t>Niettegenstaande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tegenslag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doelstellingen</w:t>
      </w:r>
      <w:r w:rsidR="00273153" w:rsidRPr="00C639CC">
        <w:t xml:space="preserve"> </w:t>
      </w:r>
      <w:r w:rsidRPr="00C639CC">
        <w:t>behaald.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verhoudingen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acht</w:t>
      </w:r>
      <w:r w:rsidR="00273153" w:rsidRPr="00C639CC">
        <w:t xml:space="preserve"> </w:t>
      </w:r>
      <w:r w:rsidRPr="00C639CC">
        <w:t>genomen,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bepaald</w:t>
      </w:r>
      <w:r w:rsidR="00273153" w:rsidRPr="00C639CC">
        <w:t xml:space="preserve"> </w:t>
      </w:r>
      <w:r w:rsidRPr="00C639CC">
        <w:t>ogenblik</w:t>
      </w:r>
      <w:r w:rsidR="00273153" w:rsidRPr="00C639CC">
        <w:t xml:space="preserve"> </w:t>
      </w:r>
      <w:r w:rsidRPr="00C639CC">
        <w:t>wel</w:t>
      </w:r>
      <w:r w:rsidR="00273153" w:rsidRPr="00C639CC">
        <w:t xml:space="preserve"> </w:t>
      </w:r>
      <w:r w:rsidRPr="00C639CC">
        <w:t>geconfronteerd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tegenslag.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manier</w:t>
      </w:r>
      <w:r w:rsidR="00273153" w:rsidRPr="00C639CC">
        <w:t xml:space="preserve"> </w:t>
      </w:r>
      <w:r w:rsidRPr="00C639CC">
        <w:t>waarop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gereageerd</w:t>
      </w:r>
      <w:r w:rsidR="00273153" w:rsidRPr="00C639CC">
        <w:t xml:space="preserve"> </w:t>
      </w:r>
      <w:r w:rsidRPr="00C639CC">
        <w:t>wordt,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manier</w:t>
      </w:r>
      <w:r w:rsidR="00273153" w:rsidRPr="00C639CC">
        <w:t xml:space="preserve"> </w:t>
      </w:r>
      <w:r w:rsidRPr="00C639CC">
        <w:t>waarop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risico's</w:t>
      </w:r>
      <w:r w:rsidR="00273153" w:rsidRPr="00C639CC">
        <w:t xml:space="preserve"> </w:t>
      </w:r>
      <w:r w:rsidRPr="00C639CC">
        <w:t>beheerd</w:t>
      </w:r>
      <w:r w:rsidR="00273153" w:rsidRPr="00C639CC">
        <w:t xml:space="preserve"> </w:t>
      </w:r>
      <w:r w:rsidRPr="00C639CC">
        <w:t>zijn,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fundamenteel</w:t>
      </w:r>
      <w:r w:rsidR="00273153" w:rsidRPr="00C639CC">
        <w:t xml:space="preserve"> </w:t>
      </w:r>
      <w:r w:rsidRPr="00C639CC">
        <w:t>bepalend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verdere</w:t>
      </w:r>
      <w:r w:rsidR="00273153" w:rsidRPr="00C639CC">
        <w:t xml:space="preserve"> </w:t>
      </w:r>
      <w:r w:rsidRPr="00C639CC">
        <w:t>verloop.</w:t>
      </w:r>
    </w:p>
    <w:p w14:paraId="0D34BA6F" w14:textId="75CBEE38" w:rsidR="003B46BA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Scheepsliften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—Ronquières</w:t>
      </w:r>
    </w:p>
    <w:p w14:paraId="450441BA" w14:textId="529A86DD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Succes</w:t>
      </w:r>
    </w:p>
    <w:p w14:paraId="4F5A4BC5" w14:textId="3D0039B1" w:rsidR="00317487" w:rsidRPr="00C639CC" w:rsidRDefault="00317487" w:rsidP="00A141C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succes</w:t>
      </w:r>
    </w:p>
    <w:p w14:paraId="56199E2E" w14:textId="676331EE" w:rsidR="00317487" w:rsidRPr="00C639CC" w:rsidRDefault="00317487" w:rsidP="00A141CA">
      <w:pPr>
        <w:pStyle w:val="cpParagraph"/>
      </w:pPr>
      <w:r w:rsidRPr="00C639CC">
        <w:t>Niet</w:t>
      </w:r>
      <w:r w:rsidR="00273153" w:rsidRPr="00C639CC">
        <w:t xml:space="preserve"> </w:t>
      </w:r>
      <w:r w:rsidRPr="00C639CC">
        <w:t>succesvol.</w:t>
      </w:r>
    </w:p>
    <w:p w14:paraId="613AB45E" w14:textId="13550262" w:rsidR="003B46BA" w:rsidRPr="00C639CC" w:rsidRDefault="00317487" w:rsidP="00A141CA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Scheepsliften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Ronquières</w:t>
      </w:r>
      <w:r w:rsidR="00273153" w:rsidRPr="00C639CC">
        <w:t xml:space="preserve"> </w:t>
      </w:r>
      <w:r w:rsidRPr="00C639CC">
        <w:t>mogen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al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mooi</w:t>
      </w:r>
      <w:r w:rsidR="00273153" w:rsidRPr="00C639CC">
        <w:t xml:space="preserve"> </w:t>
      </w:r>
      <w:r w:rsidRPr="00C639CC">
        <w:t>staaltje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industrieel</w:t>
      </w:r>
      <w:r w:rsidR="00273153" w:rsidRPr="00C639CC">
        <w:t xml:space="preserve"> </w:t>
      </w:r>
      <w:r w:rsidRPr="00C639CC">
        <w:t>ontwerp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bouwkunde,</w:t>
      </w:r>
      <w:r w:rsidR="00273153" w:rsidRPr="00C639CC">
        <w:t xml:space="preserve"> </w:t>
      </w:r>
      <w:r w:rsidRPr="00C639CC">
        <w:t>hun</w:t>
      </w:r>
      <w:r w:rsidR="00273153" w:rsidRPr="00C639CC">
        <w:t xml:space="preserve"> </w:t>
      </w:r>
      <w:r w:rsidRPr="00C639CC">
        <w:t>doel</w:t>
      </w:r>
      <w:r w:rsidR="00273153" w:rsidRPr="00C639CC">
        <w:t xml:space="preserve"> </w:t>
      </w:r>
      <w:r w:rsidRPr="00C639CC">
        <w:t>was</w:t>
      </w:r>
      <w:r w:rsidR="00273153" w:rsidRPr="00C639CC">
        <w:t xml:space="preserve"> </w:t>
      </w:r>
      <w:r w:rsidRPr="00C639CC">
        <w:t>reeds</w:t>
      </w:r>
      <w:r w:rsidR="00273153" w:rsidRPr="00C639CC">
        <w:t xml:space="preserve"> </w:t>
      </w:r>
      <w:r w:rsidRPr="00C639CC">
        <w:t>achterhaald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uiteindelijke</w:t>
      </w:r>
      <w:r w:rsidR="00273153" w:rsidRPr="00C639CC">
        <w:t xml:space="preserve"> </w:t>
      </w:r>
      <w:r w:rsidRPr="00C639CC">
        <w:t>oplevering,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teloorgang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industriële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vlak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staalproductie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steenkoolontginning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Maas-Samber</w:t>
      </w:r>
      <w:r w:rsidR="00273153" w:rsidRPr="00C639CC">
        <w:t xml:space="preserve"> </w:t>
      </w:r>
      <w:r w:rsidRPr="00C639CC">
        <w:t>bekken.</w:t>
      </w:r>
    </w:p>
    <w:p w14:paraId="46A976DC" w14:textId="49F31B82" w:rsidR="00317487" w:rsidRPr="00C639CC" w:rsidRDefault="00317487" w:rsidP="00A141CA">
      <w:pPr>
        <w:pStyle w:val="cpParagraph"/>
      </w:pPr>
      <w:r w:rsidRPr="00C639CC">
        <w:t>Daarenboven</w:t>
      </w:r>
      <w:r w:rsidR="00273153" w:rsidRPr="00C639CC">
        <w:t xml:space="preserve"> </w:t>
      </w:r>
      <w:r w:rsidRPr="00C639CC">
        <w:t>was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toegelaten</w:t>
      </w:r>
      <w:r w:rsidR="00273153" w:rsidRPr="00C639CC">
        <w:t xml:space="preserve"> </w:t>
      </w:r>
      <w:r w:rsidRPr="00C639CC">
        <w:t>tonnenmaat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schepen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aanvang</w:t>
      </w:r>
      <w:r w:rsidR="00273153" w:rsidRPr="00C639CC">
        <w:t xml:space="preserve"> </w:t>
      </w:r>
      <w:r w:rsidRPr="00C639CC">
        <w:t>ontoereikend.</w:t>
      </w:r>
    </w:p>
    <w:p w14:paraId="6E41A305" w14:textId="47797EDE" w:rsidR="00317487" w:rsidRPr="00C639CC" w:rsidRDefault="00317487" w:rsidP="00A141CA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totale</w:t>
      </w:r>
      <w:r w:rsidR="00273153" w:rsidRPr="00C639CC">
        <w:t xml:space="preserve"> </w:t>
      </w:r>
      <w:r w:rsidRPr="00C639CC">
        <w:t>kostprijs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bedroeg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dubbele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oorspronkelijke</w:t>
      </w:r>
      <w:r w:rsidR="00273153" w:rsidRPr="00C639CC">
        <w:t xml:space="preserve"> </w:t>
      </w:r>
      <w:r w:rsidRPr="00C639CC">
        <w:t>inschatting.</w:t>
      </w:r>
    </w:p>
    <w:p w14:paraId="6717F37F" w14:textId="1AADAF20" w:rsidR="00317487" w:rsidRPr="00C639CC" w:rsidRDefault="00317487" w:rsidP="00A141CA">
      <w:pPr>
        <w:pStyle w:val="cpParagraph"/>
      </w:pPr>
      <w:r w:rsidRPr="00C639CC">
        <w:t>Na</w:t>
      </w:r>
      <w:r w:rsidR="00273153" w:rsidRPr="00C639CC">
        <w:t xml:space="preserve"> </w:t>
      </w:r>
      <w:r w:rsidRPr="00C639CC">
        <w:t>verloop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="00A141CA" w:rsidRPr="00C639CC">
        <w:t>ook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ontwerpfout</w:t>
      </w:r>
      <w:r w:rsidR="00273153" w:rsidRPr="00C639CC">
        <w:t xml:space="preserve"> </w:t>
      </w:r>
      <w:r w:rsidRPr="00C639CC">
        <w:t>vastgesteld,</w:t>
      </w:r>
      <w:r w:rsidR="00273153" w:rsidRPr="00C639CC">
        <w:t xml:space="preserve"> </w:t>
      </w:r>
      <w:r w:rsidRPr="00C639CC">
        <w:t>waarbij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buitenmatige</w:t>
      </w:r>
      <w:r w:rsidR="00273153" w:rsidRPr="00C639CC">
        <w:t xml:space="preserve"> </w:t>
      </w:r>
      <w:r w:rsidRPr="00C639CC">
        <w:t>slijtage</w:t>
      </w:r>
      <w:r w:rsidR="00273153" w:rsidRPr="00C639CC">
        <w:t xml:space="preserve"> </w:t>
      </w:r>
      <w:r w:rsidRPr="00C639CC">
        <w:t>optreedt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wielen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transportbakken,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afwijkende</w:t>
      </w:r>
      <w:r w:rsidR="00273153" w:rsidRPr="00C639CC">
        <w:t xml:space="preserve"> </w:t>
      </w:r>
      <w:r w:rsidRPr="00C639CC">
        <w:t>hellingsgraad.</w:t>
      </w:r>
    </w:p>
    <w:p w14:paraId="6F6ACBD1" w14:textId="3E5E3429" w:rsidR="003B46BA" w:rsidRPr="00C639CC" w:rsidRDefault="00317487" w:rsidP="00A141CA">
      <w:pPr>
        <w:pStyle w:val="cpPoint"/>
        <w:rPr>
          <w:lang w:val="nl-BE"/>
        </w:rPr>
      </w:pPr>
      <w:r w:rsidRPr="00C639CC">
        <w:rPr>
          <w:lang w:val="nl-BE"/>
        </w:rPr>
        <w:t>Implementatie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EURO</w:t>
      </w:r>
    </w:p>
    <w:p w14:paraId="4CBD3D2B" w14:textId="2426612D" w:rsidR="00317487" w:rsidRPr="00C639CC" w:rsidRDefault="00317487" w:rsidP="00F96A64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Succes</w:t>
      </w:r>
    </w:p>
    <w:p w14:paraId="12E07271" w14:textId="1171D6B5" w:rsidR="00317487" w:rsidRPr="00C639CC" w:rsidRDefault="00317487" w:rsidP="00F96A64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succes</w:t>
      </w:r>
    </w:p>
    <w:p w14:paraId="47930808" w14:textId="77777777" w:rsidR="00317487" w:rsidRPr="00C639CC" w:rsidRDefault="00317487" w:rsidP="00F96A64">
      <w:pPr>
        <w:pStyle w:val="cpParagraph"/>
      </w:pPr>
      <w:r w:rsidRPr="00C639CC">
        <w:t>Succesvol.</w:t>
      </w:r>
    </w:p>
    <w:p w14:paraId="5688AB4D" w14:textId="48EF9E2C" w:rsidR="003B46BA" w:rsidRPr="00C639CC" w:rsidRDefault="00317487" w:rsidP="00F96A64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oorspronkelijke</w:t>
      </w:r>
      <w:r w:rsidR="00273153" w:rsidRPr="00C639CC">
        <w:t xml:space="preserve"> </w:t>
      </w:r>
      <w:r w:rsidRPr="00C639CC">
        <w:t>invoering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EURO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deelnemende</w:t>
      </w:r>
      <w:r w:rsidR="00273153" w:rsidRPr="00C639CC">
        <w:t xml:space="preserve"> </w:t>
      </w:r>
      <w:r w:rsidRPr="00C639CC">
        <w:t>landen</w:t>
      </w:r>
      <w:r w:rsidR="00273153" w:rsidRPr="00C639CC">
        <w:t xml:space="preserve"> </w:t>
      </w:r>
      <w:r w:rsidRPr="00C639CC">
        <w:t>was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totaal</w:t>
      </w:r>
      <w:r w:rsidR="00273153" w:rsidRPr="00C639CC">
        <w:t xml:space="preserve"> </w:t>
      </w:r>
      <w:r w:rsidRPr="00C639CC">
        <w:t>succes.</w:t>
      </w:r>
      <w:r w:rsidR="00273153" w:rsidRPr="00C639CC">
        <w:t xml:space="preserve"> </w:t>
      </w:r>
      <w:r w:rsidRPr="00C639CC">
        <w:t>Volgens</w:t>
      </w:r>
      <w:r w:rsidR="00273153" w:rsidRPr="00C639CC">
        <w:t xml:space="preserve"> </w:t>
      </w:r>
      <w:r w:rsidRPr="00C639CC">
        <w:t>plan,</w:t>
      </w:r>
      <w:r w:rsidR="00273153" w:rsidRPr="00C639CC">
        <w:t xml:space="preserve"> </w:t>
      </w:r>
      <w:r w:rsidRPr="00C639CC">
        <w:t>budget,</w:t>
      </w:r>
      <w:r w:rsidR="00273153" w:rsidRPr="00C639CC">
        <w:t xml:space="preserve"> </w:t>
      </w:r>
      <w:r w:rsidRPr="00C639CC">
        <w:t>scope,</w:t>
      </w:r>
      <w:r w:rsidR="00273153" w:rsidRPr="00C639CC">
        <w:t xml:space="preserve"> </w:t>
      </w:r>
      <w:r w:rsidRPr="00C639CC">
        <w:t>kwaliteit,</w:t>
      </w:r>
      <w:r w:rsidR="00273153" w:rsidRPr="00C639CC">
        <w:t xml:space="preserve"> </w:t>
      </w:r>
      <w:r w:rsidRPr="00C639CC">
        <w:t>kon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vooropgestelde</w:t>
      </w:r>
      <w:r w:rsidR="00273153" w:rsidRPr="00C639CC">
        <w:t xml:space="preserve"> </w:t>
      </w:r>
      <w:r w:rsidRPr="00C639CC">
        <w:t>tijdstip</w:t>
      </w:r>
      <w:r w:rsidR="00273153" w:rsidRPr="00C639CC">
        <w:t xml:space="preserve"> </w:t>
      </w:r>
      <w:r w:rsidRPr="00C639CC">
        <w:t>iedereen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munt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slag.</w:t>
      </w:r>
    </w:p>
    <w:p w14:paraId="3BC13C6E" w14:textId="049581D4" w:rsidR="00317487" w:rsidRPr="00C639CC" w:rsidRDefault="00317487" w:rsidP="00F96A64">
      <w:pPr>
        <w:pStyle w:val="cpParagraph"/>
      </w:pPr>
      <w:r w:rsidRPr="00C639CC">
        <w:t>Uitgebreide</w:t>
      </w:r>
      <w:r w:rsidR="00273153" w:rsidRPr="00C639CC">
        <w:t xml:space="preserve"> </w:t>
      </w:r>
      <w:r w:rsidRPr="00C639CC">
        <w:t>communicatie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informatie</w:t>
      </w:r>
      <w:r w:rsidR="00273153" w:rsidRPr="00C639CC">
        <w:t xml:space="preserve"> </w:t>
      </w:r>
      <w:r w:rsidRPr="00C639CC">
        <w:t>was</w:t>
      </w:r>
      <w:r w:rsidR="00273153" w:rsidRPr="00C639CC">
        <w:t xml:space="preserve"> </w:t>
      </w:r>
      <w:r w:rsidRPr="00C639CC">
        <w:t>vereist.</w:t>
      </w:r>
      <w:r w:rsidR="00273153" w:rsidRPr="00C639CC">
        <w:t xml:space="preserve"> </w:t>
      </w:r>
      <w:r w:rsidRPr="00C639CC">
        <w:t>Bedrijven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burgers</w:t>
      </w:r>
      <w:r w:rsidR="00273153" w:rsidRPr="00C639CC">
        <w:t xml:space="preserve"> </w:t>
      </w:r>
      <w:r w:rsidRPr="00C639CC">
        <w:t>werden</w:t>
      </w:r>
      <w:r w:rsidR="00273153" w:rsidRPr="00C639CC">
        <w:t xml:space="preserve"> </w:t>
      </w:r>
      <w:r w:rsidRPr="00C639CC">
        <w:t>terdege</w:t>
      </w:r>
      <w:r w:rsidR="00273153" w:rsidRPr="00C639CC">
        <w:t xml:space="preserve"> </w:t>
      </w:r>
      <w:r w:rsidRPr="00C639CC">
        <w:t>voorbereid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invoering.</w:t>
      </w:r>
    </w:p>
    <w:p w14:paraId="7F382624" w14:textId="4CAB458F" w:rsidR="00317487" w:rsidRPr="00C639CC" w:rsidRDefault="00317487" w:rsidP="00F96A64">
      <w:pPr>
        <w:pStyle w:val="cpParagraph"/>
      </w:pPr>
      <w:r w:rsidRPr="00C639CC">
        <w:lastRenderedPageBreak/>
        <w:t>De</w:t>
      </w:r>
      <w:r w:rsidR="00273153" w:rsidRPr="00C639CC">
        <w:t xml:space="preserve"> </w:t>
      </w:r>
      <w:r w:rsidRPr="00C639CC">
        <w:t>operatie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daarna</w:t>
      </w:r>
      <w:r w:rsidR="00273153" w:rsidRPr="00C639CC">
        <w:t xml:space="preserve"> </w:t>
      </w:r>
      <w:r w:rsidRPr="00C639CC">
        <w:t>meermaals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kleinere</w:t>
      </w:r>
      <w:r w:rsidR="00273153" w:rsidRPr="00C639CC">
        <w:t xml:space="preserve"> </w:t>
      </w:r>
      <w:r w:rsidRPr="00C639CC">
        <w:t>schaal</w:t>
      </w:r>
      <w:r w:rsidR="00273153" w:rsidRPr="00C639CC">
        <w:t xml:space="preserve"> </w:t>
      </w:r>
      <w:r w:rsidRPr="00C639CC">
        <w:t>herhaald,</w:t>
      </w:r>
      <w:r w:rsidR="00273153" w:rsidRPr="00C639CC">
        <w:t xml:space="preserve"> </w:t>
      </w:r>
      <w:r w:rsidRPr="00C639CC">
        <w:t>telkens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land</w:t>
      </w:r>
      <w:r w:rsidR="00273153" w:rsidRPr="00C639CC">
        <w:t xml:space="preserve"> </w:t>
      </w:r>
      <w:r w:rsidRPr="00C639CC">
        <w:t>toetrad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EURO</w:t>
      </w:r>
      <w:r w:rsidR="00F96A64" w:rsidRPr="00C639CC">
        <w:t>-</w:t>
      </w:r>
      <w:r w:rsidRPr="00C639CC">
        <w:t>zone.</w:t>
      </w:r>
    </w:p>
    <w:p w14:paraId="281C3FA5" w14:textId="52EC72A1" w:rsidR="00317487" w:rsidRPr="00C639CC" w:rsidRDefault="00317487" w:rsidP="00F96A64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problemen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EURO</w:t>
      </w:r>
      <w:r w:rsidR="00273153" w:rsidRPr="00C639CC">
        <w:t xml:space="preserve"> </w:t>
      </w:r>
      <w:r w:rsidRPr="00C639CC">
        <w:t>recent</w:t>
      </w:r>
      <w:r w:rsidR="00273153" w:rsidRPr="00C639CC">
        <w:t xml:space="preserve"> </w:t>
      </w:r>
      <w:r w:rsidRPr="00C639CC">
        <w:t>doormaakte,</w:t>
      </w:r>
      <w:r w:rsidR="00273153" w:rsidRPr="00C639CC">
        <w:t xml:space="preserve"> </w:t>
      </w:r>
      <w:r w:rsidRPr="00C639CC">
        <w:t>doen</w:t>
      </w:r>
      <w:r w:rsidR="00273153" w:rsidRPr="00C639CC">
        <w:t xml:space="preserve"> </w:t>
      </w:r>
      <w:r w:rsidRPr="00C639CC">
        <w:t>daarbij</w:t>
      </w:r>
      <w:r w:rsidR="00273153" w:rsidRPr="00C639CC">
        <w:t xml:space="preserve"> </w:t>
      </w:r>
      <w:r w:rsidRPr="00C639CC">
        <w:t>niets</w:t>
      </w:r>
      <w:r w:rsidR="00273153" w:rsidRPr="00C639CC">
        <w:t xml:space="preserve"> </w:t>
      </w:r>
      <w:r w:rsidRPr="00C639CC">
        <w:t>af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oorspronkelijk</w:t>
      </w:r>
      <w:r w:rsidR="00273153" w:rsidRPr="00C639CC">
        <w:t xml:space="preserve"> </w:t>
      </w:r>
      <w:r w:rsidRPr="00C639CC">
        <w:t>bereikte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resultaten.</w:t>
      </w:r>
    </w:p>
    <w:p w14:paraId="6B522D76" w14:textId="2717D3B1" w:rsidR="00317487" w:rsidRPr="00C639CC" w:rsidRDefault="00317487" w:rsidP="00FB343E">
      <w:pPr>
        <w:pStyle w:val="Heading2"/>
      </w:pPr>
      <w:r w:rsidRPr="00C639CC">
        <w:t>Enkele</w:t>
      </w:r>
      <w:r w:rsidR="00273153" w:rsidRPr="00C639CC">
        <w:t xml:space="preserve"> </w:t>
      </w:r>
      <w:r w:rsidRPr="00C639CC">
        <w:t>principes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effectief</w:t>
      </w:r>
      <w:r w:rsidR="00273153" w:rsidRPr="00C639CC">
        <w:t xml:space="preserve"> </w:t>
      </w:r>
      <w:r w:rsidRPr="00C639CC">
        <w:t>projectmanagement</w:t>
      </w:r>
    </w:p>
    <w:p w14:paraId="4AA6F45D" w14:textId="734D14F9" w:rsidR="00317487" w:rsidRPr="00C639CC" w:rsidRDefault="00317487" w:rsidP="00F96A64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aanpak.</w:t>
      </w:r>
    </w:p>
    <w:p w14:paraId="01F96E3A" w14:textId="39D129A3" w:rsidR="00317487" w:rsidRPr="00C639CC" w:rsidRDefault="00317487" w:rsidP="00F96A64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projectmanager.</w:t>
      </w:r>
    </w:p>
    <w:p w14:paraId="590663C3" w14:textId="1DE1F369" w:rsidR="00317487" w:rsidRPr="00C639CC" w:rsidRDefault="00317487" w:rsidP="00F96A64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eind-tot-eindverantwoordelijkheid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overeengekomen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projectcharter.</w:t>
      </w:r>
    </w:p>
    <w:p w14:paraId="652E0EA0" w14:textId="7C992062" w:rsidR="00317487" w:rsidRPr="00C639CC" w:rsidRDefault="00317487" w:rsidP="00F96A64">
      <w:pPr>
        <w:pStyle w:val="cpPoint"/>
        <w:rPr>
          <w:lang w:val="nl-BE"/>
        </w:rPr>
      </w:pPr>
      <w:r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geïdentificeerde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sponsor,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managementcomité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domein.</w:t>
      </w:r>
    </w:p>
    <w:p w14:paraId="32F3F85A" w14:textId="3AE9BEBF" w:rsidR="00317487" w:rsidRPr="00C639CC" w:rsidRDefault="00317487" w:rsidP="00F96A64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rapporteert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slechts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belanghebbenden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vertegenwoordigd.</w:t>
      </w:r>
    </w:p>
    <w:p w14:paraId="548B6192" w14:textId="4EE37877" w:rsidR="00317487" w:rsidRPr="00C639CC" w:rsidRDefault="00317487" w:rsidP="00F96A64">
      <w:pPr>
        <w:pStyle w:val="cpPoint"/>
        <w:rPr>
          <w:lang w:val="nl-BE"/>
        </w:rPr>
      </w:pP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impact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inhoud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mandaat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overschrijden,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stuurgroep.</w:t>
      </w:r>
    </w:p>
    <w:p w14:paraId="022B05D2" w14:textId="2C58A128" w:rsidR="00317487" w:rsidRPr="00C639CC" w:rsidRDefault="00317487" w:rsidP="00F96A64">
      <w:pPr>
        <w:pStyle w:val="cpPoint"/>
        <w:rPr>
          <w:lang w:val="nl-BE"/>
        </w:rPr>
      </w:pPr>
      <w:r w:rsidRPr="00C639CC">
        <w:rPr>
          <w:lang w:val="nl-BE"/>
        </w:rPr>
        <w:t>Sleutelmiddelen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50%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toegewezen.</w:t>
      </w:r>
    </w:p>
    <w:p w14:paraId="2DB1979C" w14:textId="77777777" w:rsidR="00F96A64" w:rsidRPr="00C639CC" w:rsidRDefault="00F96A64" w:rsidP="00F96A64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78AEC5B" w14:textId="77777777" w:rsidR="00317487" w:rsidRPr="00C639CC" w:rsidRDefault="00317487" w:rsidP="00FB343E">
      <w:pPr>
        <w:pStyle w:val="Heading2"/>
      </w:pPr>
      <w:r w:rsidRPr="00C639CC">
        <w:t>Oefening</w:t>
      </w:r>
    </w:p>
    <w:p w14:paraId="525E708F" w14:textId="4119EE3F" w:rsidR="00E965DE" w:rsidRPr="00C639CC" w:rsidRDefault="00317487" w:rsidP="00F96A64">
      <w:pPr>
        <w:pStyle w:val="cpParagraph"/>
      </w:pPr>
      <w:r w:rsidRPr="00C639CC">
        <w:t>Kim</w:t>
      </w:r>
      <w:r w:rsidR="00273153" w:rsidRPr="00C639CC">
        <w:t xml:space="preserve"> </w:t>
      </w:r>
      <w:r w:rsidRPr="00C639CC">
        <w:t>Vanhoegaerden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erg</w:t>
      </w:r>
      <w:r w:rsidR="00273153" w:rsidRPr="00C639CC">
        <w:t xml:space="preserve"> </w:t>
      </w:r>
      <w:r w:rsidRPr="00C639CC">
        <w:t>blij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haar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project.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zopas</w:t>
      </w:r>
      <w:r w:rsidR="00273153" w:rsidRPr="00C639CC">
        <w:t xml:space="preserve"> </w:t>
      </w:r>
      <w:r w:rsidRPr="00C639CC">
        <w:t>haar</w:t>
      </w:r>
      <w:r w:rsidR="00273153" w:rsidRPr="00C639CC">
        <w:t xml:space="preserve"> </w:t>
      </w:r>
      <w:r w:rsidRPr="00C639CC">
        <w:t>Prince2</w:t>
      </w:r>
      <w:r w:rsidR="00273153" w:rsidRPr="00C639CC">
        <w:t xml:space="preserve"> </w:t>
      </w:r>
      <w:r w:rsidRPr="00C639CC">
        <w:t>certificatie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succes</w:t>
      </w:r>
      <w:r w:rsidR="00273153" w:rsidRPr="00C639CC">
        <w:t xml:space="preserve"> </w:t>
      </w:r>
      <w:r w:rsidRPr="00C639CC">
        <w:t>behaald,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kijkt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Efficiency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werken.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doel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werkdruk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verminderen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efficiëntere</w:t>
      </w:r>
      <w:r w:rsidR="00273153" w:rsidRPr="00C639CC">
        <w:t xml:space="preserve"> </w:t>
      </w:r>
      <w:r w:rsidRPr="00C639CC">
        <w:t>werkwijze.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achtergrond</w:t>
      </w:r>
      <w:r w:rsidR="00273153" w:rsidRPr="00C639CC">
        <w:t xml:space="preserve"> </w:t>
      </w:r>
      <w:r w:rsidRPr="00C639CC">
        <w:t>speelt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wens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doorgedreven</w:t>
      </w:r>
      <w:r w:rsidR="00273153" w:rsidRPr="00C639CC">
        <w:t xml:space="preserve"> </w:t>
      </w:r>
      <w:r w:rsidRPr="00C639CC">
        <w:t>vereenvoudiging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processen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personeelsvermindering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bewerkstelligen.</w:t>
      </w:r>
    </w:p>
    <w:p w14:paraId="379A3933" w14:textId="24DF5E49" w:rsidR="00317487" w:rsidRPr="00C639CC" w:rsidRDefault="00317487" w:rsidP="00F96A64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team</w:t>
      </w:r>
      <w:r w:rsidR="00273153" w:rsidRPr="00C639CC">
        <w:t xml:space="preserve"> </w:t>
      </w:r>
      <w:r w:rsidRPr="00C639CC">
        <w:t>waaraan</w:t>
      </w:r>
      <w:r w:rsidR="00273153" w:rsidRPr="00C639CC">
        <w:t xml:space="preserve"> </w:t>
      </w:r>
      <w:r w:rsidRPr="00C639CC">
        <w:t>Kim</w:t>
      </w:r>
      <w:r w:rsidR="00273153" w:rsidRPr="00C639CC">
        <w:t xml:space="preserve"> </w:t>
      </w:r>
      <w:r w:rsidRPr="00C639CC">
        <w:t>leiding</w:t>
      </w:r>
      <w:r w:rsidR="00273153" w:rsidRPr="00C639CC">
        <w:t xml:space="preserve"> </w:t>
      </w:r>
      <w:r w:rsidR="00F96A64" w:rsidRPr="00C639CC">
        <w:t>gaat</w:t>
      </w:r>
      <w:r w:rsidR="00273153" w:rsidRPr="00C639CC">
        <w:t xml:space="preserve"> </w:t>
      </w:r>
      <w:r w:rsidR="00F96A64" w:rsidRPr="00C639CC">
        <w:t>even</w:t>
      </w:r>
      <w:r w:rsidRPr="00C639CC">
        <w:t>,</w:t>
      </w:r>
      <w:r w:rsidR="00273153" w:rsidRPr="00C639CC">
        <w:t xml:space="preserve"> </w:t>
      </w:r>
      <w:r w:rsidRPr="00C639CC">
        <w:t>bestaat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vier</w:t>
      </w:r>
      <w:r w:rsidR="00273153" w:rsidRPr="00C639CC">
        <w:t xml:space="preserve"> </w:t>
      </w:r>
      <w:r w:rsidRPr="00C639CC">
        <w:t>leden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ieder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duidelijk</w:t>
      </w:r>
      <w:r w:rsidR="00273153" w:rsidRPr="00C639CC">
        <w:t xml:space="preserve"> </w:t>
      </w:r>
      <w:r w:rsidRPr="00C639CC">
        <w:t>omschreven</w:t>
      </w:r>
      <w:r w:rsidR="00273153" w:rsidRPr="00C639CC">
        <w:t xml:space="preserve"> </w:t>
      </w:r>
      <w:r w:rsidRPr="00C639CC">
        <w:t>rol,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veel</w:t>
      </w:r>
      <w:r w:rsidR="00273153" w:rsidRPr="00C639CC">
        <w:t xml:space="preserve"> </w:t>
      </w:r>
      <w:r w:rsidRPr="00C639CC">
        <w:t>ervaring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dergelijke</w:t>
      </w:r>
      <w:r w:rsidR="00273153" w:rsidRPr="00C639CC">
        <w:t xml:space="preserve"> </w:t>
      </w:r>
      <w:r w:rsidRPr="00C639CC">
        <w:t>opdrachten.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team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ondernemen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managers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verschillende</w:t>
      </w:r>
      <w:r w:rsidR="00273153" w:rsidRPr="00C639CC">
        <w:t xml:space="preserve"> </w:t>
      </w:r>
      <w:r w:rsidRPr="00C639CC">
        <w:t>afdelingen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gesprek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inventarisatie</w:t>
      </w:r>
      <w:r w:rsidR="00273153" w:rsidRPr="00C639CC">
        <w:t xml:space="preserve"> </w:t>
      </w:r>
      <w:r w:rsidRPr="00C639CC">
        <w:t>maken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overtollige</w:t>
      </w:r>
      <w:r w:rsidR="00273153" w:rsidRPr="00C639CC">
        <w:t xml:space="preserve"> </w:t>
      </w:r>
      <w:r w:rsidRPr="00C639CC">
        <w:t>medewerkers.</w:t>
      </w:r>
    </w:p>
    <w:p w14:paraId="329137B7" w14:textId="01D9CBDC" w:rsidR="00317487" w:rsidRPr="00C639CC" w:rsidRDefault="00317487" w:rsidP="00F96A64">
      <w:pPr>
        <w:pStyle w:val="cpPoint"/>
        <w:rPr>
          <w:lang w:val="nl-BE"/>
        </w:rPr>
      </w:pPr>
      <w:r w:rsidRPr="00C639CC">
        <w:rPr>
          <w:lang w:val="nl-BE"/>
        </w:rPr>
        <w:t>Geef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factoren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bijdragen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</w:p>
    <w:p w14:paraId="08132753" w14:textId="707B69E9" w:rsidR="00317487" w:rsidRPr="00C639CC" w:rsidRDefault="00317487" w:rsidP="00F96A64">
      <w:pPr>
        <w:pStyle w:val="cpPoint"/>
        <w:rPr>
          <w:lang w:val="nl-BE"/>
        </w:rPr>
      </w:pPr>
      <w:r w:rsidRPr="00C639CC">
        <w:rPr>
          <w:lang w:val="nl-BE"/>
        </w:rPr>
        <w:t>Geef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factoren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bijdragen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succes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</w:p>
    <w:p w14:paraId="58AFE821" w14:textId="77777777" w:rsidR="00F96A64" w:rsidRPr="00C639CC" w:rsidRDefault="00F96A64" w:rsidP="00F96A64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1D84556" w14:textId="6FF8388E" w:rsidR="00317487" w:rsidRPr="00C639CC" w:rsidRDefault="00317487" w:rsidP="00FB343E">
      <w:pPr>
        <w:pStyle w:val="Heading2"/>
      </w:pPr>
      <w:r w:rsidRPr="00C639CC">
        <w:t>Belangrijkste</w:t>
      </w:r>
      <w:r w:rsidR="00273153" w:rsidRPr="00C639CC">
        <w:t xml:space="preserve"> </w:t>
      </w:r>
      <w:r w:rsidRPr="00C639CC">
        <w:t>oorzaken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vertragingen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IT-projecten</w:t>
      </w:r>
    </w:p>
    <w:p w14:paraId="40E8D832" w14:textId="5074F56C" w:rsidR="00317487" w:rsidRPr="00C639CC" w:rsidRDefault="00317487" w:rsidP="00F96A64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IT</w:t>
      </w:r>
      <w:r w:rsidR="007D5ABF" w:rsidRPr="00C639CC">
        <w:t>-</w:t>
      </w:r>
      <w:r w:rsidRPr="00C639CC">
        <w:t>omgeving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veelvuldig</w:t>
      </w:r>
      <w:r w:rsidR="00273153" w:rsidRPr="00C639CC">
        <w:t xml:space="preserve"> </w:t>
      </w:r>
      <w:r w:rsidRPr="00C639CC">
        <w:t>projectmatig</w:t>
      </w:r>
      <w:r w:rsidR="00273153" w:rsidRPr="00C639CC">
        <w:t xml:space="preserve"> </w:t>
      </w:r>
      <w:r w:rsidRPr="00C639CC">
        <w:t>gewerkt.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paragraaf</w:t>
      </w:r>
      <w:r w:rsidR="00273153" w:rsidRPr="00C639CC">
        <w:t xml:space="preserve"> </w:t>
      </w:r>
      <w:r w:rsidRPr="00C639CC">
        <w:t>bekijken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welke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belangrijkste</w:t>
      </w:r>
      <w:r w:rsidR="00273153" w:rsidRPr="00C639CC">
        <w:t xml:space="preserve"> </w:t>
      </w:r>
      <w:r w:rsidRPr="00C639CC">
        <w:t>oorzaken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vertragingen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IT-projecten.</w:t>
      </w:r>
    </w:p>
    <w:p w14:paraId="00A301B5" w14:textId="7C4668D3" w:rsidR="00E965DE" w:rsidRPr="00C639CC" w:rsidRDefault="00317487" w:rsidP="007D5ABF">
      <w:pPr>
        <w:pStyle w:val="cpPoint"/>
        <w:rPr>
          <w:lang w:val="nl-BE"/>
        </w:rPr>
      </w:pPr>
      <w:r w:rsidRPr="00C639CC">
        <w:rPr>
          <w:lang w:val="nl-BE"/>
        </w:rPr>
        <w:t>Uitbreiding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functionaliteit</w:t>
      </w:r>
      <w:r w:rsidR="007D5ABF" w:rsidRPr="00C639CC">
        <w:rPr>
          <w:lang w:val="nl-BE"/>
        </w:rPr>
        <w:t>.</w:t>
      </w:r>
    </w:p>
    <w:p w14:paraId="3FBADBD8" w14:textId="249741C9" w:rsidR="00317487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uitbreiding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functionaliteit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fenomeen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functionaliteiten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blijft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bijvragen,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naarmate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vordert.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nooit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voltooid.</w:t>
      </w:r>
    </w:p>
    <w:p w14:paraId="7883FA02" w14:textId="3E8FB3A6" w:rsidR="00E965DE" w:rsidRPr="00C639CC" w:rsidRDefault="00317487" w:rsidP="007D5ABF">
      <w:pPr>
        <w:pStyle w:val="cpPoint"/>
        <w:rPr>
          <w:lang w:val="nl-BE"/>
        </w:rPr>
      </w:pPr>
      <w:r w:rsidRPr="00C639CC">
        <w:rPr>
          <w:lang w:val="nl-BE"/>
        </w:rPr>
        <w:t>Gold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plating</w:t>
      </w:r>
      <w:r w:rsidR="007D5ABF" w:rsidRPr="00C639CC">
        <w:rPr>
          <w:lang w:val="nl-BE"/>
        </w:rPr>
        <w:t>.</w:t>
      </w:r>
    </w:p>
    <w:p w14:paraId="7DB94F84" w14:textId="01264358" w:rsidR="00E965DE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Gold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(vergulden)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fenomeen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programmeurs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details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diepen.</w:t>
      </w:r>
    </w:p>
    <w:p w14:paraId="49CB474C" w14:textId="01CD0CF3" w:rsidR="00E965DE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besteed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blijven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details,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blijven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verfijnen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alhoewel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gevraagd.</w:t>
      </w:r>
    </w:p>
    <w:p w14:paraId="7E90B399" w14:textId="51762BBC" w:rsidR="00317487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details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weinig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gewenste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eindresultaat.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zelden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zullen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groot.</w:t>
      </w:r>
    </w:p>
    <w:p w14:paraId="0805E0B4" w14:textId="5C241631" w:rsidR="00E965DE" w:rsidRPr="00C639CC" w:rsidRDefault="00317487" w:rsidP="007D5ABF">
      <w:pPr>
        <w:pStyle w:val="cpPoint"/>
        <w:rPr>
          <w:lang w:val="nl-BE"/>
        </w:rPr>
      </w:pPr>
      <w:r w:rsidRPr="00C639CC">
        <w:rPr>
          <w:lang w:val="nl-BE"/>
        </w:rPr>
        <w:t>Kwaliteitscontrole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negeren</w:t>
      </w:r>
      <w:r w:rsidR="007D5ABF" w:rsidRPr="00C639CC">
        <w:rPr>
          <w:lang w:val="nl-BE"/>
        </w:rPr>
        <w:t>.</w:t>
      </w:r>
    </w:p>
    <w:p w14:paraId="1046F563" w14:textId="6C17A677" w:rsidR="00317487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Tijdsdruk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programmeurs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projectteams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testfases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slaan.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veroorzaakt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vertragingen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veronderstelde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tijdswinst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testen.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verstrijkt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fout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lastRenderedPageBreak/>
        <w:t>ontdekt,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hangt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exponentiële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toename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fout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herstellen.</w:t>
      </w:r>
    </w:p>
    <w:p w14:paraId="2107FC35" w14:textId="402E948B" w:rsidR="00E965DE" w:rsidRPr="00C639CC" w:rsidRDefault="00317487" w:rsidP="007D5ABF">
      <w:pPr>
        <w:pStyle w:val="cpPoint"/>
        <w:rPr>
          <w:lang w:val="nl-BE"/>
        </w:rPr>
      </w:pPr>
      <w:r w:rsidRPr="00C639CC">
        <w:rPr>
          <w:lang w:val="nl-BE"/>
        </w:rPr>
        <w:t>Overmatig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optimistische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planningen</w:t>
      </w:r>
      <w:r w:rsidR="007D5ABF" w:rsidRPr="00C639CC">
        <w:rPr>
          <w:lang w:val="nl-BE"/>
        </w:rPr>
        <w:t>.</w:t>
      </w:r>
    </w:p>
    <w:p w14:paraId="5DE07E9C" w14:textId="71921FEE" w:rsidR="00E965DE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optimistische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leggen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aanzienlijke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projectteam.</w:t>
      </w:r>
    </w:p>
    <w:p w14:paraId="4BCF9787" w14:textId="4D0D28D4" w:rsidR="00E965DE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instantie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(onrealistische)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deadlines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halen.</w:t>
      </w:r>
    </w:p>
    <w:p w14:paraId="53B43F77" w14:textId="3B052D80" w:rsidR="00E965DE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pogingen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slordig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fouten,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vertragingen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veroorzaken.</w:t>
      </w:r>
    </w:p>
    <w:p w14:paraId="5308E23D" w14:textId="11BD0718" w:rsidR="00E965DE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Wees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opzicht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schema's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bovenaf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opgelegd.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(sneller)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voltooien,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voornamelijk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strategische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redenen.</w:t>
      </w:r>
    </w:p>
    <w:p w14:paraId="0D4093BC" w14:textId="34577C15" w:rsidR="00317487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haalbaar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echter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noodzakelijk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kost-wat-kost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geprobeerd.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sneller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verlopen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uiteindelijk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lijden.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reputatie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negatieve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gevolgen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ondervinden,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hij/zij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verbonden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afgesproken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kwaliteitsnormen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leveren.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twijfels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ontstaan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beoordelings-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inschattingsvermogen.</w:t>
      </w:r>
    </w:p>
    <w:p w14:paraId="173DAAE5" w14:textId="1054CD2E" w:rsidR="00E965DE" w:rsidRPr="00C639CC" w:rsidRDefault="00317487" w:rsidP="007D5ABF">
      <w:pPr>
        <w:pStyle w:val="cpPoint"/>
        <w:rPr>
          <w:lang w:val="nl-BE"/>
        </w:rPr>
      </w:pPr>
      <w:r w:rsidRPr="00C639CC">
        <w:rPr>
          <w:lang w:val="nl-BE"/>
        </w:rPr>
        <w:t>Tegelijkertijd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</w:t>
      </w:r>
      <w:r w:rsidR="007D5ABF" w:rsidRPr="00C639CC">
        <w:rPr>
          <w:lang w:val="nl-BE"/>
        </w:rPr>
        <w:t>.</w:t>
      </w:r>
    </w:p>
    <w:p w14:paraId="017052B1" w14:textId="6155127A" w:rsidR="00317487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splitsen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veroorzaakt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wachttijden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vertragingen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projecten.</w:t>
      </w:r>
    </w:p>
    <w:p w14:paraId="142C43DD" w14:textId="3CBA101C" w:rsidR="00E965DE" w:rsidRPr="00C639CC" w:rsidRDefault="00317487" w:rsidP="007D5ABF">
      <w:pPr>
        <w:pStyle w:val="cpPoint"/>
        <w:rPr>
          <w:lang w:val="nl-BE"/>
        </w:rPr>
      </w:pPr>
      <w:r w:rsidRPr="00C639CC">
        <w:rPr>
          <w:lang w:val="nl-BE"/>
        </w:rPr>
        <w:t>Slecht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</w:t>
      </w:r>
      <w:r w:rsidR="007D5ABF" w:rsidRPr="00C639CC">
        <w:rPr>
          <w:lang w:val="nl-BE"/>
        </w:rPr>
        <w:t>.</w:t>
      </w:r>
    </w:p>
    <w:p w14:paraId="4D20F70A" w14:textId="1EA3095E" w:rsidR="00317487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afwezigheid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slechte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realisatie)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vertragingen,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herzieningen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latere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stadia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vereist.</w:t>
      </w:r>
    </w:p>
    <w:p w14:paraId="47D060BD" w14:textId="10851FFD" w:rsidR="00E965DE" w:rsidRPr="00C639CC" w:rsidRDefault="00317487" w:rsidP="007D5ABF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'one-solution-fits-all'-syndroom</w:t>
      </w:r>
      <w:r w:rsidR="007D5ABF" w:rsidRPr="00C639CC">
        <w:rPr>
          <w:lang w:val="nl-BE"/>
        </w:rPr>
        <w:t>.</w:t>
      </w:r>
    </w:p>
    <w:p w14:paraId="6DF8F491" w14:textId="577A011E" w:rsidR="00E965DE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gebruiken.</w:t>
      </w:r>
    </w:p>
    <w:p w14:paraId="04B210F5" w14:textId="45A08809" w:rsidR="00317487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Sommige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softwareplatforms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geschikt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bepaalde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toepassingen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andere.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Denken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bepaalde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productiviteit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echter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valkuil.</w:t>
      </w:r>
    </w:p>
    <w:p w14:paraId="4C436F3F" w14:textId="33DDCFCD" w:rsidR="00E965DE" w:rsidRPr="00C639CC" w:rsidRDefault="005D3110" w:rsidP="007D5ABF">
      <w:pPr>
        <w:pStyle w:val="cpPoint"/>
        <w:rPr>
          <w:lang w:val="nl-BE"/>
        </w:rPr>
      </w:pPr>
      <w:r w:rsidRPr="00C639CC">
        <w:rPr>
          <w:lang w:val="nl-BE"/>
        </w:rPr>
        <w:t>Onderzoek gerichte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projecten</w:t>
      </w:r>
      <w:r w:rsidR="007D5ABF" w:rsidRPr="00C639CC">
        <w:rPr>
          <w:lang w:val="nl-BE"/>
        </w:rPr>
        <w:t>.</w:t>
      </w:r>
    </w:p>
    <w:p w14:paraId="3A3D071A" w14:textId="2A4D4E67" w:rsidR="00E965DE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Projecten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geschreven,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onderzoek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moeilijk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beheren.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Onderzoek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gepaard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onzekerheid.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vooruitgang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geboekt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onderzoek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onduidelijk.</w:t>
      </w:r>
    </w:p>
    <w:p w14:paraId="6D12AA66" w14:textId="280B5F17" w:rsidR="00E965DE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softwareontwikkeling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onderzoek,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stilstand,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onderzoek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moeilijker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schatten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is.</w:t>
      </w:r>
    </w:p>
    <w:p w14:paraId="3E41292C" w14:textId="63268FC9" w:rsidR="00317487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beide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gescheiden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houden.</w:t>
      </w:r>
    </w:p>
    <w:p w14:paraId="6371AD5E" w14:textId="60419CC0" w:rsidR="00E965DE" w:rsidRPr="00C639CC" w:rsidRDefault="00317487" w:rsidP="007D5ABF">
      <w:pPr>
        <w:pStyle w:val="cpPoint"/>
        <w:rPr>
          <w:lang w:val="nl-BE"/>
        </w:rPr>
      </w:pPr>
      <w:r w:rsidRPr="00C639CC">
        <w:rPr>
          <w:lang w:val="nl-BE"/>
        </w:rPr>
        <w:t>Middelmatig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personeel</w:t>
      </w:r>
      <w:r w:rsidR="007D5ABF" w:rsidRPr="00C639CC">
        <w:rPr>
          <w:lang w:val="nl-BE"/>
        </w:rPr>
        <w:t>.</w:t>
      </w:r>
    </w:p>
    <w:p w14:paraId="64D5503A" w14:textId="6B1AE23D" w:rsidR="00317487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Onvoldoende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gekwalificeerd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personeel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projectvertragingen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veroorzaken.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Technisch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inhoudelijke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kennis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onderwerp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speelt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rol,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kennis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vaardigheden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samenwerken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</w:p>
    <w:p w14:paraId="08B4435C" w14:textId="2AD3134B" w:rsidR="00E965DE" w:rsidRPr="00C639CC" w:rsidRDefault="00317487" w:rsidP="007D5ABF">
      <w:pPr>
        <w:pStyle w:val="cpPoint"/>
        <w:rPr>
          <w:lang w:val="nl-BE"/>
        </w:rPr>
      </w:pPr>
      <w:r w:rsidRPr="00C639CC">
        <w:rPr>
          <w:lang w:val="nl-BE"/>
        </w:rPr>
        <w:t>Klanten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verplichtingen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</w:t>
      </w:r>
      <w:r w:rsidR="007D5ABF" w:rsidRPr="00C639CC">
        <w:rPr>
          <w:lang w:val="nl-BE"/>
        </w:rPr>
        <w:t>.</w:t>
      </w:r>
    </w:p>
    <w:p w14:paraId="48A0A276" w14:textId="0CFD9ACC" w:rsidR="00E965DE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Klanten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bewust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verwachting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aanzienlijke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bijdrage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zullen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reageren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gebieden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stilstand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komen.</w:t>
      </w:r>
    </w:p>
    <w:p w14:paraId="6673B9B4" w14:textId="1CC5FCA5" w:rsidR="00317487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Erger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raadplegen,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latere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conflicten.</w:t>
      </w:r>
    </w:p>
    <w:p w14:paraId="79EEE280" w14:textId="3ECF6BEC" w:rsidR="00E965DE" w:rsidRPr="00C639CC" w:rsidRDefault="00317487" w:rsidP="007D5ABF">
      <w:pPr>
        <w:pStyle w:val="cpPoint"/>
        <w:rPr>
          <w:lang w:val="nl-BE"/>
        </w:rPr>
      </w:pPr>
      <w:r w:rsidRPr="00C639CC">
        <w:rPr>
          <w:lang w:val="nl-BE"/>
        </w:rPr>
        <w:t>Spanning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ontwikkelaars</w:t>
      </w:r>
      <w:r w:rsidR="007D5ABF" w:rsidRPr="00C639CC">
        <w:rPr>
          <w:lang w:val="nl-BE"/>
        </w:rPr>
        <w:t>.</w:t>
      </w:r>
    </w:p>
    <w:p w14:paraId="00A8192B" w14:textId="52DBC27C" w:rsidR="00317487" w:rsidRPr="00C639CC" w:rsidRDefault="00317487" w:rsidP="007D5AB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ontstaan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ontwikkelaars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(bijvoorbeeld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snel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genoeg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verloopt)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extra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vertragingen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veroorzaken,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noodzakelijke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vertrouwen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werksfeer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verstoort.</w:t>
      </w:r>
    </w:p>
    <w:p w14:paraId="5F772D1B" w14:textId="735809DB" w:rsidR="00F96D1F" w:rsidRPr="00C639CC" w:rsidRDefault="00F96D1F" w:rsidP="00F96D1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37F0741" w14:textId="319E8FEA" w:rsidR="00F96D1F" w:rsidRPr="00C639CC" w:rsidRDefault="00F96D1F" w:rsidP="00FB343E">
      <w:pPr>
        <w:pStyle w:val="Heading2"/>
      </w:pPr>
      <w:r w:rsidRPr="00C639CC">
        <w:lastRenderedPageBreak/>
        <w:t>Oefening</w:t>
      </w:r>
    </w:p>
    <w:p w14:paraId="2B03CF76" w14:textId="004A8731" w:rsidR="00F96D1F" w:rsidRPr="00C639CC" w:rsidRDefault="00223739" w:rsidP="00FB343E">
      <w:pPr>
        <w:pStyle w:val="Heading3"/>
      </w:pPr>
      <w:r w:rsidRPr="00C639CC">
        <w:t>Adviesbureau</w:t>
      </w:r>
    </w:p>
    <w:p w14:paraId="017E34E4" w14:textId="37B5E927" w:rsidR="00F96D1F" w:rsidRPr="00C639CC" w:rsidRDefault="00317487" w:rsidP="00F96D1F">
      <w:pPr>
        <w:pStyle w:val="cpParagraph"/>
      </w:pPr>
      <w:r w:rsidRPr="00C639CC">
        <w:t>U</w:t>
      </w:r>
      <w:r w:rsidR="00273153" w:rsidRPr="00C639CC">
        <w:t xml:space="preserve"> </w:t>
      </w:r>
      <w:r w:rsidRPr="00C639CC">
        <w:t>bent</w:t>
      </w:r>
      <w:r w:rsidR="00273153" w:rsidRPr="00C639CC">
        <w:t xml:space="preserve"> </w:t>
      </w:r>
      <w:r w:rsidRPr="00C639CC">
        <w:t>projectleider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adviesbureau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softwareontwikkeling.</w:t>
      </w:r>
      <w:r w:rsidR="00273153" w:rsidRPr="00C639CC">
        <w:t xml:space="preserve"> </w:t>
      </w:r>
      <w:r w:rsidRPr="00C639CC">
        <w:t>Uw</w:t>
      </w:r>
      <w:r w:rsidR="00273153" w:rsidRPr="00C639CC">
        <w:t xml:space="preserve"> </w:t>
      </w:r>
      <w:r w:rsidRPr="00C639CC">
        <w:t>bureau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gekregen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vernieuwende</w:t>
      </w:r>
      <w:r w:rsidR="00273153" w:rsidRPr="00C639CC">
        <w:t xml:space="preserve"> </w:t>
      </w:r>
      <w:r w:rsidRPr="00C639CC">
        <w:t>e-business</w:t>
      </w:r>
      <w:r w:rsidR="00273153" w:rsidRPr="00C639CC">
        <w:t xml:space="preserve"> </w:t>
      </w:r>
      <w:r w:rsidRPr="00C639CC">
        <w:t>oplossing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ontwikkelen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groot</w:t>
      </w:r>
      <w:r w:rsidR="00273153" w:rsidRPr="00C639CC">
        <w:t xml:space="preserve"> </w:t>
      </w:r>
      <w:r w:rsidRPr="00C639CC">
        <w:t>bedrijf.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bedrijf</w:t>
      </w:r>
      <w:r w:rsidR="00273153" w:rsidRPr="00C639CC">
        <w:t xml:space="preserve"> </w:t>
      </w:r>
      <w:r w:rsidRPr="00C639CC">
        <w:t>wil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korte</w:t>
      </w:r>
      <w:r w:rsidR="00273153" w:rsidRPr="00C639CC">
        <w:t xml:space="preserve"> </w:t>
      </w:r>
      <w:r w:rsidRPr="00C639CC">
        <w:t>termijn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meeste</w:t>
      </w:r>
      <w:r w:rsidR="00273153" w:rsidRPr="00C639CC">
        <w:t xml:space="preserve"> </w:t>
      </w:r>
      <w:r w:rsidRPr="00C639CC">
        <w:t>verkoopactiviteiten</w:t>
      </w:r>
      <w:r w:rsidR="00273153" w:rsidRPr="00C639CC">
        <w:t xml:space="preserve"> </w:t>
      </w:r>
      <w:r w:rsidRPr="00C639CC">
        <w:t>laten</w:t>
      </w:r>
      <w:r w:rsidR="00273153" w:rsidRPr="00C639CC">
        <w:t xml:space="preserve"> </w:t>
      </w:r>
      <w:r w:rsidRPr="00C639CC">
        <w:t>plaats</w:t>
      </w:r>
      <w:r w:rsidR="00273153" w:rsidRPr="00C639CC">
        <w:t xml:space="preserve"> </w:t>
      </w:r>
      <w:r w:rsidRPr="00C639CC">
        <w:t>vinden</w:t>
      </w:r>
      <w:r w:rsidR="00273153" w:rsidRPr="00C639CC">
        <w:t xml:space="preserve"> </w:t>
      </w:r>
      <w:r w:rsidRPr="00C639CC">
        <w:t>via</w:t>
      </w:r>
      <w:r w:rsidR="00273153" w:rsidRPr="00C639CC">
        <w:t xml:space="preserve"> </w:t>
      </w:r>
      <w:r w:rsidRPr="00C639CC">
        <w:t>Internet.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bedrijf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zelf</w:t>
      </w:r>
      <w:r w:rsidR="00273153" w:rsidRPr="00C639CC">
        <w:t xml:space="preserve"> </w:t>
      </w:r>
      <w:r w:rsidRPr="00C639CC">
        <w:t>onvoldoende</w:t>
      </w:r>
      <w:r w:rsidR="00273153" w:rsidRPr="00C639CC">
        <w:t xml:space="preserve"> </w:t>
      </w:r>
      <w:r w:rsidRPr="00C639CC">
        <w:t>expertise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capaciteit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huis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vernieuwende</w:t>
      </w:r>
      <w:r w:rsidR="00273153" w:rsidRPr="00C639CC">
        <w:t xml:space="preserve"> </w:t>
      </w:r>
      <w:r w:rsidRPr="00C639CC">
        <w:t>e-business</w:t>
      </w:r>
      <w:r w:rsidR="00273153" w:rsidRPr="00C639CC">
        <w:t xml:space="preserve"> </w:t>
      </w:r>
      <w:r w:rsidRPr="00C639CC">
        <w:t>oplossingen.</w:t>
      </w:r>
    </w:p>
    <w:p w14:paraId="4BDA33E1" w14:textId="5BB91512" w:rsidR="00317487" w:rsidRPr="00C639CC" w:rsidRDefault="00317487" w:rsidP="00F96D1F">
      <w:pPr>
        <w:pStyle w:val="cpParagraph"/>
      </w:pPr>
      <w:r w:rsidRPr="00C639CC">
        <w:t>Gevraagd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software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baseren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5D3110" w:rsidRPr="00C639CC">
        <w:t>bèta</w:t>
      </w:r>
      <w:r w:rsidRPr="00C639CC">
        <w:t>-versie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toekomstige</w:t>
      </w:r>
      <w:r w:rsidR="00273153" w:rsidRPr="00C639CC">
        <w:t xml:space="preserve"> </w:t>
      </w:r>
      <w:r w:rsidRPr="00C639CC">
        <w:t>operating-systeem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Windows.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applicaties</w:t>
      </w:r>
      <w:r w:rsidR="00273153" w:rsidRPr="00C639CC">
        <w:t xml:space="preserve"> </w:t>
      </w:r>
      <w:r w:rsidRPr="00C639CC">
        <w:t>zullen</w:t>
      </w:r>
      <w:r w:rsidR="00273153" w:rsidRPr="00C639CC">
        <w:t xml:space="preserve"> </w:t>
      </w:r>
      <w:r w:rsidRPr="00C639CC">
        <w:t>hierdoor</w:t>
      </w:r>
      <w:r w:rsidR="00273153" w:rsidRPr="00C639CC">
        <w:t xml:space="preserve"> </w:t>
      </w:r>
      <w:r w:rsidRPr="00C639CC">
        <w:t>langer</w:t>
      </w:r>
      <w:r w:rsidR="00273153" w:rsidRPr="00C639CC">
        <w:t xml:space="preserve"> </w:t>
      </w:r>
      <w:r w:rsidRPr="00C639CC">
        <w:t>bruikbaar</w:t>
      </w:r>
      <w:r w:rsidR="00273153" w:rsidRPr="00C639CC">
        <w:t xml:space="preserve"> </w:t>
      </w:r>
      <w:r w:rsidRPr="00C639CC">
        <w:t>blijven.</w:t>
      </w:r>
      <w:r w:rsidR="00273153" w:rsidRPr="00C639CC">
        <w:t xml:space="preserve"> </w:t>
      </w:r>
      <w:r w:rsidRPr="00C639CC">
        <w:t>Eén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risico's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u</w:t>
      </w:r>
      <w:r w:rsidR="00273153" w:rsidRPr="00C639CC">
        <w:t xml:space="preserve"> </w:t>
      </w:r>
      <w:r w:rsidRPr="00C639CC">
        <w:t>identificeert,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groot</w:t>
      </w:r>
      <w:r w:rsidR="00273153" w:rsidRPr="00C639CC">
        <w:t xml:space="preserve"> </w:t>
      </w:r>
      <w:r w:rsidRPr="00C639CC">
        <w:t>deel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uw</w:t>
      </w:r>
      <w:r w:rsidR="00273153" w:rsidRPr="00C639CC">
        <w:t xml:space="preserve"> </w:t>
      </w:r>
      <w:r w:rsidRPr="00C639CC">
        <w:t>eigen</w:t>
      </w:r>
      <w:r w:rsidR="00273153" w:rsidRPr="00C639CC">
        <w:t xml:space="preserve"> </w:t>
      </w:r>
      <w:r w:rsidRPr="00C639CC">
        <w:t>projectmedewerkers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medewerkers</w:t>
      </w:r>
      <w:r w:rsidR="00273153" w:rsidRPr="00C639CC">
        <w:t xml:space="preserve"> </w:t>
      </w:r>
      <w:r w:rsidRPr="00C639CC">
        <w:t>nog</w:t>
      </w:r>
      <w:r w:rsidR="00273153" w:rsidRPr="00C639CC">
        <w:t xml:space="preserve"> </w:t>
      </w:r>
      <w:r w:rsidRPr="00C639CC">
        <w:t>onvoldoende</w:t>
      </w:r>
      <w:r w:rsidR="00273153" w:rsidRPr="00C639CC">
        <w:t xml:space="preserve"> </w:t>
      </w:r>
      <w:r w:rsidRPr="00C639CC">
        <w:t>kennis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ervaring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operating-systeem.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looptijd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half</w:t>
      </w:r>
      <w:r w:rsidR="00273153" w:rsidRPr="00C639CC">
        <w:t xml:space="preserve"> </w:t>
      </w:r>
      <w:r w:rsidRPr="00C639CC">
        <w:t>jaar.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situatie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beste</w:t>
      </w:r>
      <w:r w:rsidR="00273153" w:rsidRPr="00C639CC">
        <w:t xml:space="preserve"> </w:t>
      </w:r>
      <w:r w:rsidRPr="00C639CC">
        <w:t>manier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risico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gaan?</w:t>
      </w:r>
    </w:p>
    <w:p w14:paraId="0D050D7E" w14:textId="7A21EB2A" w:rsidR="00317487" w:rsidRPr="00C639CC" w:rsidRDefault="00317487" w:rsidP="00F96D1F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bespreekt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state-of-the-art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internetoplossingen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operating-systemen,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gezien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looptijd,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allernieuwste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technieken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oplossingen.</w:t>
      </w:r>
    </w:p>
    <w:p w14:paraId="15E3560B" w14:textId="3C97B06D" w:rsidR="00317487" w:rsidRPr="00C639CC" w:rsidRDefault="00317487" w:rsidP="00F96D1F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afspraak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systeem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gezamenlijke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adviesbureau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bedrijf.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Tegenslagen,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gunstige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beide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partners.</w:t>
      </w:r>
    </w:p>
    <w:p w14:paraId="4D68B179" w14:textId="1674E4B6" w:rsidR="00317487" w:rsidRPr="00C639CC" w:rsidRDefault="00317487" w:rsidP="00F96D1F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afspraak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prototype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internetapplicatie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bèta</w:t>
      </w:r>
      <w:r w:rsidRPr="00C639CC">
        <w:rPr>
          <w:lang w:val="nl-BE"/>
        </w:rPr>
        <w:t>-versie.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ontwikkelaars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bedrijf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operationele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behulp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technieken.</w:t>
      </w:r>
    </w:p>
    <w:p w14:paraId="2EE54087" w14:textId="77777777" w:rsidR="00F96D1F" w:rsidRPr="00C639CC" w:rsidRDefault="00F96D1F" w:rsidP="00F96D1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46D41C1" w14:textId="286953DD" w:rsidR="00317487" w:rsidRPr="00C639CC" w:rsidRDefault="00F96D1F" w:rsidP="00F96D1F">
      <w:pPr>
        <w:pStyle w:val="cpParagraph"/>
      </w:pPr>
      <w:r w:rsidRPr="00C639CC">
        <w:t>A</w:t>
      </w:r>
      <w:r w:rsidR="00273153" w:rsidRPr="00C639CC">
        <w:t xml:space="preserve"> </w:t>
      </w:r>
      <w:r w:rsidR="00317487" w:rsidRPr="00C639CC">
        <w:t>Juist.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korte</w:t>
      </w:r>
      <w:r w:rsidR="00273153" w:rsidRPr="00C639CC">
        <w:t xml:space="preserve"> </w:t>
      </w:r>
      <w:r w:rsidR="00317487" w:rsidRPr="00C639CC">
        <w:t>looptijd</w:t>
      </w:r>
      <w:r w:rsidR="00273153" w:rsidRPr="00C639CC">
        <w:t xml:space="preserve"> </w:t>
      </w:r>
      <w:r w:rsidR="00317487" w:rsidRPr="00C639CC">
        <w:t>rechtvaardigt</w:t>
      </w:r>
      <w:r w:rsidR="00273153" w:rsidRPr="00C639CC">
        <w:t xml:space="preserve"> </w:t>
      </w:r>
      <w:r w:rsidR="00317487" w:rsidRPr="00C639CC">
        <w:t>niet</w:t>
      </w:r>
      <w:r w:rsidR="00273153" w:rsidRPr="00C639CC">
        <w:t xml:space="preserve"> </w:t>
      </w:r>
      <w:r w:rsidR="00317487" w:rsidRPr="00C639CC">
        <w:t>dat</w:t>
      </w:r>
      <w:r w:rsidR="00273153" w:rsidRPr="00C639CC">
        <w:t xml:space="preserve"> </w:t>
      </w:r>
      <w:r w:rsidR="00317487" w:rsidRPr="00C639CC">
        <w:t>u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allernieuwste</w:t>
      </w:r>
      <w:r w:rsidR="00273153" w:rsidRPr="00C639CC">
        <w:t xml:space="preserve"> </w:t>
      </w:r>
      <w:r w:rsidR="00317487" w:rsidRPr="00C639CC">
        <w:t>technieken</w:t>
      </w:r>
      <w:r w:rsidR="00273153" w:rsidRPr="00C639CC">
        <w:t xml:space="preserve"> </w:t>
      </w:r>
      <w:r w:rsidR="00317487" w:rsidRPr="00C639CC">
        <w:t>gebruikt.</w:t>
      </w:r>
      <w:r w:rsidR="00273153" w:rsidRPr="00C639CC">
        <w:t xml:space="preserve"> </w:t>
      </w:r>
      <w:r w:rsidR="00317487" w:rsidRPr="00C639CC">
        <w:t>Bovendien</w:t>
      </w:r>
      <w:r w:rsidR="00273153" w:rsidRPr="00C639CC">
        <w:t xml:space="preserve"> </w:t>
      </w:r>
      <w:r w:rsidR="00317487" w:rsidRPr="00C639CC">
        <w:t>beschikken</w:t>
      </w:r>
      <w:r w:rsidR="00273153" w:rsidRPr="00C639CC">
        <w:t xml:space="preserve"> </w:t>
      </w:r>
      <w:r w:rsidR="00317487" w:rsidRPr="00C639CC">
        <w:t>uw</w:t>
      </w:r>
      <w:r w:rsidR="00273153" w:rsidRPr="00C639CC">
        <w:t xml:space="preserve"> </w:t>
      </w:r>
      <w:r w:rsidR="00317487" w:rsidRPr="00C639CC">
        <w:t>eigen</w:t>
      </w:r>
      <w:r w:rsidR="00273153" w:rsidRPr="00C639CC">
        <w:t xml:space="preserve"> </w:t>
      </w:r>
      <w:r w:rsidR="00317487" w:rsidRPr="00C639CC">
        <w:t>medewerkers</w:t>
      </w:r>
      <w:r w:rsidR="00273153" w:rsidRPr="00C639CC">
        <w:t xml:space="preserve"> </w:t>
      </w:r>
      <w:r w:rsidR="00317487" w:rsidRPr="00C639CC">
        <w:t>en</w:t>
      </w:r>
      <w:r w:rsidR="00273153" w:rsidRPr="00C639CC">
        <w:t xml:space="preserve"> </w:t>
      </w:r>
      <w:r w:rsidR="00317487" w:rsidRPr="00C639CC">
        <w:t>die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het</w:t>
      </w:r>
      <w:r w:rsidR="00273153" w:rsidRPr="00C639CC">
        <w:t xml:space="preserve"> </w:t>
      </w:r>
      <w:r w:rsidR="00317487" w:rsidRPr="00C639CC">
        <w:t>bedrijf</w:t>
      </w:r>
      <w:r w:rsidR="00273153" w:rsidRPr="00C639CC">
        <w:t xml:space="preserve"> </w:t>
      </w:r>
      <w:r w:rsidR="00317487" w:rsidRPr="00C639CC">
        <w:t>over</w:t>
      </w:r>
      <w:r w:rsidR="00273153" w:rsidRPr="00C639CC">
        <w:t xml:space="preserve"> </w:t>
      </w:r>
      <w:r w:rsidR="00317487" w:rsidRPr="00C639CC">
        <w:t>onvoldoende</w:t>
      </w:r>
      <w:r w:rsidR="00273153" w:rsidRPr="00C639CC">
        <w:t xml:space="preserve"> </w:t>
      </w:r>
      <w:r w:rsidR="00317487" w:rsidRPr="00C639CC">
        <w:t>kennis.</w:t>
      </w:r>
    </w:p>
    <w:p w14:paraId="0212CB87" w14:textId="75183AD0" w:rsidR="003B46BA" w:rsidRPr="00C639CC" w:rsidRDefault="00317487" w:rsidP="00F96D1F">
      <w:pPr>
        <w:pStyle w:val="cpParagraph"/>
      </w:pPr>
      <w:r w:rsidRPr="00C639CC">
        <w:t>B.</w:t>
      </w:r>
      <w:r w:rsidR="00273153" w:rsidRPr="00C639CC">
        <w:t xml:space="preserve"> </w:t>
      </w:r>
      <w:r w:rsidRPr="00C639CC">
        <w:t>Onjuist.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lijkt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heel</w:t>
      </w:r>
      <w:r w:rsidR="00273153" w:rsidRPr="00C639CC">
        <w:t xml:space="preserve"> </w:t>
      </w:r>
      <w:r w:rsidRPr="00C639CC">
        <w:t>sympathieke</w:t>
      </w:r>
      <w:r w:rsidR="00273153" w:rsidRPr="00C639CC">
        <w:t xml:space="preserve"> </w:t>
      </w:r>
      <w:r w:rsidRPr="00C639CC">
        <w:t>afspraak,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kortlopend</w:t>
      </w:r>
      <w:r w:rsidR="00273153" w:rsidRPr="00C639CC">
        <w:t xml:space="preserve"> </w:t>
      </w:r>
      <w:r w:rsidRPr="00C639CC">
        <w:t>project,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zoveel</w:t>
      </w:r>
      <w:r w:rsidR="00273153" w:rsidRPr="00C639CC">
        <w:t xml:space="preserve"> </w:t>
      </w:r>
      <w:r w:rsidRPr="00C639CC">
        <w:t>onzekerheid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zeker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realistische</w:t>
      </w:r>
      <w:r w:rsidR="00273153" w:rsidRPr="00C639CC">
        <w:t xml:space="preserve"> </w:t>
      </w:r>
      <w:r w:rsidRPr="00C639CC">
        <w:t>optie.</w:t>
      </w:r>
    </w:p>
    <w:p w14:paraId="0CBA6F54" w14:textId="54CE2584" w:rsidR="00317487" w:rsidRPr="00C639CC" w:rsidRDefault="00317487" w:rsidP="00F96D1F">
      <w:pPr>
        <w:pStyle w:val="cpParagraph"/>
      </w:pPr>
      <w:r w:rsidRPr="00C639CC">
        <w:t>C.</w:t>
      </w:r>
      <w:r w:rsidR="00273153" w:rsidRPr="00C639CC">
        <w:t xml:space="preserve"> </w:t>
      </w:r>
      <w:r w:rsidRPr="00C639CC">
        <w:t>Onjuist.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realistisch.</w:t>
      </w:r>
      <w:r w:rsidR="00273153" w:rsidRPr="00C639CC">
        <w:t xml:space="preserve"> </w:t>
      </w:r>
      <w:r w:rsidRPr="00C639CC">
        <w:t>Zonder</w:t>
      </w:r>
      <w:r w:rsidR="00273153" w:rsidRPr="00C639CC">
        <w:t xml:space="preserve"> </w:t>
      </w:r>
      <w:r w:rsidRPr="00C639CC">
        <w:t>kennis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ontwikkelingen,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zonder</w:t>
      </w:r>
      <w:r w:rsidR="00273153" w:rsidRPr="00C639CC">
        <w:t xml:space="preserve"> </w:t>
      </w:r>
      <w:r w:rsidRPr="00C639CC">
        <w:t>voldoende</w:t>
      </w:r>
      <w:r w:rsidR="00273153" w:rsidRPr="00C639CC">
        <w:t xml:space="preserve"> </w:t>
      </w:r>
      <w:r w:rsidRPr="00C639CC">
        <w:t>inschatting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stabiliteit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ontwikkeling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prototype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maken.</w:t>
      </w:r>
    </w:p>
    <w:p w14:paraId="49DB8AF3" w14:textId="2EB35775" w:rsidR="00223739" w:rsidRPr="00C639CC" w:rsidRDefault="00223739" w:rsidP="00FB343E">
      <w:pPr>
        <w:pStyle w:val="Heading3"/>
      </w:pPr>
      <w:r w:rsidRPr="00C639CC">
        <w:t>Harde</w:t>
      </w:r>
      <w:r w:rsidR="00273153" w:rsidRPr="00C639CC">
        <w:t xml:space="preserve"> </w:t>
      </w:r>
      <w:r w:rsidRPr="00C639CC">
        <w:t>deadline</w:t>
      </w:r>
    </w:p>
    <w:p w14:paraId="2647BC90" w14:textId="65223798" w:rsidR="00317487" w:rsidRPr="00C639CC" w:rsidRDefault="00317487" w:rsidP="00223739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IT-project</w:t>
      </w:r>
      <w:r w:rsidR="00273153" w:rsidRPr="00C639CC">
        <w:t xml:space="preserve"> </w:t>
      </w:r>
      <w:r w:rsidRPr="00C639CC">
        <w:t>kent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harde</w:t>
      </w:r>
      <w:r w:rsidR="00273153" w:rsidRPr="00C639CC">
        <w:t xml:space="preserve"> </w:t>
      </w:r>
      <w:r w:rsidRPr="00C639CC">
        <w:t>deadline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opleverdatum.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projectleider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besloten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deel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bouw</w:t>
      </w:r>
      <w:r w:rsidR="00273153" w:rsidRPr="00C639CC">
        <w:t xml:space="preserve"> </w:t>
      </w:r>
      <w:r w:rsidRPr="00C639CC">
        <w:t>(programmering)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besteden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derde</w:t>
      </w:r>
      <w:r w:rsidR="00273153" w:rsidRPr="00C639CC">
        <w:t xml:space="preserve"> </w:t>
      </w:r>
      <w:r w:rsidRPr="00C639CC">
        <w:t>partij.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reden</w:t>
      </w:r>
      <w:r w:rsidR="00273153" w:rsidRPr="00C639CC">
        <w:t xml:space="preserve"> </w:t>
      </w:r>
      <w:r w:rsidRPr="00C639CC">
        <w:t>hiervoor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eigen,</w:t>
      </w:r>
      <w:r w:rsidR="00273153" w:rsidRPr="00C639CC">
        <w:t xml:space="preserve"> </w:t>
      </w:r>
      <w:r w:rsidRPr="00C639CC">
        <w:t>interne</w:t>
      </w:r>
      <w:r w:rsidR="00273153" w:rsidRPr="00C639CC">
        <w:t xml:space="preserve"> </w:t>
      </w:r>
      <w:r w:rsidRPr="00C639CC">
        <w:t>resources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deadline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halen.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derde</w:t>
      </w:r>
      <w:r w:rsidR="00273153" w:rsidRPr="00C639CC">
        <w:t xml:space="preserve"> </w:t>
      </w:r>
      <w:r w:rsidRPr="00C639CC">
        <w:t>partij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resultaatscontract</w:t>
      </w:r>
      <w:r w:rsidR="00273153" w:rsidRPr="00C639CC">
        <w:t xml:space="preserve"> </w:t>
      </w:r>
      <w:r w:rsidRPr="00C639CC">
        <w:t>afgesloten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daarin</w:t>
      </w:r>
      <w:r w:rsidR="00273153" w:rsidRPr="00C639CC">
        <w:t xml:space="preserve"> </w:t>
      </w:r>
      <w:r w:rsidRPr="00C639CC">
        <w:t>afspraken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tijd,</w:t>
      </w:r>
      <w:r w:rsidR="00273153" w:rsidRPr="00C639CC">
        <w:t xml:space="preserve"> </w:t>
      </w:r>
      <w:r w:rsidRPr="00C639CC">
        <w:t>geld,</w:t>
      </w:r>
      <w:r w:rsidR="00273153" w:rsidRPr="00C639CC">
        <w:t xml:space="preserve"> </w:t>
      </w:r>
      <w:r w:rsidRPr="00C639CC">
        <w:t>kwaliteit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organisatie.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contract</w:t>
      </w:r>
      <w:r w:rsidR="00273153" w:rsidRPr="00C639CC">
        <w:t xml:space="preserve"> </w:t>
      </w:r>
      <w:r w:rsidRPr="00C639CC">
        <w:t>kent</w:t>
      </w:r>
      <w:r w:rsidR="00273153" w:rsidRPr="00C639CC">
        <w:t xml:space="preserve"> </w:t>
      </w:r>
      <w:r w:rsidRPr="00C639CC">
        <w:t>boeteclausules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nakomen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afspraken.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houdt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projectleider</w:t>
      </w:r>
      <w:r w:rsidR="00273153" w:rsidRPr="00C639CC">
        <w:t xml:space="preserve"> </w:t>
      </w:r>
      <w:r w:rsidRPr="00C639CC">
        <w:t>wekelijks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voortgangsoverleg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projectteam.</w:t>
      </w:r>
      <w:r w:rsidR="00273153" w:rsidRPr="00C639CC">
        <w:t xml:space="preserve"> </w:t>
      </w:r>
      <w:r w:rsidRPr="00C639CC">
        <w:t>Hoe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projectleider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beste</w:t>
      </w:r>
      <w:r w:rsidR="00273153" w:rsidRPr="00C639CC">
        <w:t xml:space="preserve"> </w:t>
      </w:r>
      <w:r w:rsidRPr="00C639CC">
        <w:t>zicht</w:t>
      </w:r>
      <w:r w:rsidR="00273153" w:rsidRPr="00C639CC">
        <w:t xml:space="preserve"> </w:t>
      </w:r>
      <w:r w:rsidRPr="00C639CC">
        <w:t>houden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voortgang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uitbestede</w:t>
      </w:r>
      <w:r w:rsidR="00273153" w:rsidRPr="00C639CC">
        <w:t xml:space="preserve"> </w:t>
      </w:r>
      <w:r w:rsidRPr="00C639CC">
        <w:t>werk?</w:t>
      </w:r>
    </w:p>
    <w:p w14:paraId="291998A9" w14:textId="7F329289" w:rsidR="00317487" w:rsidRPr="00C639CC" w:rsidRDefault="00317487" w:rsidP="00223739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afspraak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deelneemt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wekelijkse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voortgangsoverleg.</w:t>
      </w:r>
    </w:p>
    <w:p w14:paraId="560255A6" w14:textId="49558A4A" w:rsidR="00317487" w:rsidRPr="00C639CC" w:rsidRDefault="00317487" w:rsidP="00223739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afspraak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halverwege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contracttermijn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schriftelijk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rapporteert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voortgang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geld.</w:t>
      </w:r>
    </w:p>
    <w:p w14:paraId="329C9B5F" w14:textId="13A45CC6" w:rsidR="00317487" w:rsidRPr="00C639CC" w:rsidRDefault="00317487" w:rsidP="00223739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voortgang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immers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resultaatscontract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overeengekomen.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Eventuele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nakomen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afspraken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rekening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partij.</w:t>
      </w:r>
    </w:p>
    <w:p w14:paraId="6F810A8A" w14:textId="77777777" w:rsidR="00223739" w:rsidRPr="00C639CC" w:rsidRDefault="00223739" w:rsidP="0022373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D342E33" w14:textId="5F560F7B" w:rsidR="003B46BA" w:rsidRPr="00C639CC" w:rsidRDefault="00317487" w:rsidP="00223739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overleg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voortgang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uitbestede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vaststellen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uitbesteed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is.</w:t>
      </w:r>
    </w:p>
    <w:p w14:paraId="735C9E3D" w14:textId="737A92A4" w:rsidR="003B46BA" w:rsidRPr="00C639CC" w:rsidRDefault="00317487" w:rsidP="00223739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zullen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beide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voortgangsbewaking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integraal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plaatsvinden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laagste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twee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frequenties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(wekelijks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dus).</w:t>
      </w:r>
    </w:p>
    <w:p w14:paraId="51D51BEE" w14:textId="37977BF3" w:rsidR="00317487" w:rsidRPr="00C639CC" w:rsidRDefault="00317487" w:rsidP="00223739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voortgang,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name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voortgang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afspraken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punt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eventueel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ondanks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boeteclausules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contract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opgenomen.</w:t>
      </w:r>
    </w:p>
    <w:p w14:paraId="385938FB" w14:textId="77777777" w:rsidR="00223739" w:rsidRPr="00C639CC" w:rsidRDefault="00223739" w:rsidP="0022373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0E9E95D" w14:textId="333E6574" w:rsidR="00317487" w:rsidRPr="00C639CC" w:rsidRDefault="00317487" w:rsidP="00FB343E">
      <w:pPr>
        <w:pStyle w:val="Heading1"/>
      </w:pPr>
      <w:r w:rsidRPr="00C639CC">
        <w:lastRenderedPageBreak/>
        <w:t>Doelstellingen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Scope</w:t>
      </w:r>
    </w:p>
    <w:p w14:paraId="102F96E1" w14:textId="7BD5401D" w:rsidR="003B46BA" w:rsidRPr="00C639CC" w:rsidRDefault="00317487" w:rsidP="00FB343E">
      <w:pPr>
        <w:pStyle w:val="Heading2"/>
      </w:pPr>
      <w:r w:rsidRPr="00C639CC">
        <w:t>Projectdoelstellingen</w:t>
      </w:r>
      <w:r w:rsidR="00273153" w:rsidRPr="00C639CC">
        <w:t xml:space="preserve"> </w:t>
      </w:r>
      <w:r w:rsidR="00255640" w:rsidRPr="00C639CC">
        <w:t>–</w:t>
      </w:r>
      <w:r w:rsidR="00273153" w:rsidRPr="00C639CC">
        <w:t xml:space="preserve"> </w:t>
      </w:r>
      <w:r w:rsidRPr="00C639CC">
        <w:t>definitie</w:t>
      </w:r>
    </w:p>
    <w:p w14:paraId="21FCBCFD" w14:textId="07FFB28D" w:rsidR="003B46BA" w:rsidRPr="00C639CC" w:rsidRDefault="00317487" w:rsidP="00255640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vrucht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wenst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plukken.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uiteindelijk</w:t>
      </w:r>
      <w:r w:rsidR="00273153" w:rsidRPr="00C639CC">
        <w:t xml:space="preserve"> </w:t>
      </w:r>
      <w:r w:rsidRPr="00C639CC">
        <w:t>wil</w:t>
      </w:r>
      <w:r w:rsidR="00273153" w:rsidRPr="00C639CC">
        <w:t xml:space="preserve"> </w:t>
      </w:r>
      <w:r w:rsidRPr="00C639CC">
        <w:t>realiseren.</w:t>
      </w:r>
    </w:p>
    <w:p w14:paraId="0BEE16C9" w14:textId="5BF63443" w:rsidR="003B46BA" w:rsidRPr="00C639CC" w:rsidRDefault="00317487" w:rsidP="00255640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stelt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vraag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wil</w:t>
      </w:r>
      <w:r w:rsidR="00273153" w:rsidRPr="00C639CC">
        <w:t xml:space="preserve"> </w:t>
      </w:r>
      <w:r w:rsidRPr="00C639CC">
        <w:t>bereiken?</w:t>
      </w:r>
    </w:p>
    <w:p w14:paraId="55D0F6C7" w14:textId="14F6D316" w:rsidR="00255640" w:rsidRPr="00C639CC" w:rsidRDefault="00255640" w:rsidP="00255640">
      <w:pPr>
        <w:pStyle w:val="cpParagraph"/>
      </w:pPr>
      <w:r w:rsidRPr="00C639CC">
        <w:t>Bijvoorbeeld:</w:t>
      </w:r>
    </w:p>
    <w:p w14:paraId="6215F4AC" w14:textId="1209B352" w:rsidR="003B46BA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marktaandeel</w:t>
      </w:r>
      <w:r w:rsidR="00255640" w:rsidRPr="00C639CC">
        <w:rPr>
          <w:lang w:val="nl-BE"/>
        </w:rPr>
        <w:t>.</w:t>
      </w:r>
    </w:p>
    <w:p w14:paraId="7853350C" w14:textId="4F40777E" w:rsidR="003B46BA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Minder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interne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</w:t>
      </w:r>
      <w:r w:rsidR="00255640" w:rsidRPr="00C639CC">
        <w:rPr>
          <w:lang w:val="nl-BE"/>
        </w:rPr>
        <w:t>.</w:t>
      </w:r>
    </w:p>
    <w:p w14:paraId="107A4A84" w14:textId="60E45FBA" w:rsidR="003B46BA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Voldoen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wet</w:t>
      </w:r>
      <w:r w:rsidR="00255640" w:rsidRPr="00C639CC">
        <w:rPr>
          <w:lang w:val="nl-BE"/>
        </w:rPr>
        <w:t>.</w:t>
      </w:r>
    </w:p>
    <w:p w14:paraId="0CF01AF5" w14:textId="649ED9A8" w:rsidR="00317487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dienstverlening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aanbieden</w:t>
      </w:r>
      <w:r w:rsidR="00255640" w:rsidRPr="00C639CC">
        <w:rPr>
          <w:lang w:val="nl-BE"/>
        </w:rPr>
        <w:t>.</w:t>
      </w:r>
    </w:p>
    <w:p w14:paraId="69796092" w14:textId="77777777" w:rsidR="00255640" w:rsidRPr="00C639CC" w:rsidRDefault="00255640" w:rsidP="0025564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246D56F" w14:textId="4D81E00D" w:rsidR="00317487" w:rsidRPr="00C639CC" w:rsidRDefault="00317487" w:rsidP="00255640">
      <w:pPr>
        <w:pStyle w:val="cpParagraph"/>
      </w:pPr>
      <w:r w:rsidRPr="00C639CC">
        <w:t>Doelstellingen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expliciet</w:t>
      </w:r>
      <w:r w:rsidR="00273153" w:rsidRPr="00C639CC">
        <w:t xml:space="preserve"> </w:t>
      </w:r>
      <w:r w:rsidRPr="00C639CC">
        <w:t>vermeld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projectopdracht.</w:t>
      </w:r>
      <w:r w:rsidR="00273153" w:rsidRPr="00C639CC">
        <w:t xml:space="preserve"> </w:t>
      </w:r>
      <w:r w:rsidRPr="00C639CC">
        <w:t>Zij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gekwantificeerd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toelaten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na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duidelijk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gemeten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="00255640" w:rsidRPr="00C639CC">
        <w:t>via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opgeleverde</w:t>
      </w:r>
      <w:r w:rsidR="00273153" w:rsidRPr="00C639CC">
        <w:t xml:space="preserve"> </w:t>
      </w:r>
      <w:r w:rsidRPr="00C639CC">
        <w:t>projectresultaat</w:t>
      </w:r>
      <w:r w:rsidR="00273153" w:rsidRPr="00C639CC">
        <w:t xml:space="preserve"> </w:t>
      </w:r>
      <w:r w:rsidRPr="00C639CC">
        <w:t>al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gehaald.</w:t>
      </w:r>
    </w:p>
    <w:p w14:paraId="46C24A1F" w14:textId="1D0C96D0" w:rsidR="003B46BA" w:rsidRPr="00C639CC" w:rsidRDefault="00317487" w:rsidP="00255640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vragen</w:t>
      </w:r>
      <w:r w:rsidR="00273153" w:rsidRPr="00C639CC">
        <w:t xml:space="preserve"> </w:t>
      </w:r>
      <w:r w:rsidRPr="00C639CC">
        <w:t>ondersteunen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scherpe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concrete</w:t>
      </w:r>
      <w:r w:rsidR="00273153" w:rsidRPr="00C639CC">
        <w:t xml:space="preserve"> </w:t>
      </w:r>
      <w:r w:rsidRPr="00C639CC">
        <w:t>projectdoelstellingen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kom.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helpen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gewenste</w:t>
      </w:r>
      <w:r w:rsidR="00273153" w:rsidRPr="00C639CC">
        <w:t xml:space="preserve"> </w:t>
      </w:r>
      <w:r w:rsidRPr="00C639CC">
        <w:t>resultaat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verhelderen:</w:t>
      </w:r>
    </w:p>
    <w:p w14:paraId="492896BA" w14:textId="16B8490E" w:rsidR="00317487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tastbaar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zichtbaar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is?</w:t>
      </w:r>
    </w:p>
    <w:p w14:paraId="352B2EF2" w14:textId="3C7F2DB8" w:rsidR="00317487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me?</w:t>
      </w:r>
    </w:p>
    <w:p w14:paraId="03DF3F79" w14:textId="07283755" w:rsidR="00E965DE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middel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realiseren?</w:t>
      </w:r>
    </w:p>
    <w:p w14:paraId="54B4B76E" w14:textId="4E4815E9" w:rsidR="00317487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aanpak?</w:t>
      </w:r>
    </w:p>
    <w:p w14:paraId="33EDD5AC" w14:textId="0EE3AE72" w:rsidR="00317487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Komt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dichterbij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is?</w:t>
      </w:r>
    </w:p>
    <w:p w14:paraId="462AF1BD" w14:textId="084F5020" w:rsidR="00317487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Lost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uitdaging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op?</w:t>
      </w:r>
    </w:p>
    <w:p w14:paraId="7888B9B9" w14:textId="77777777" w:rsidR="00317487" w:rsidRPr="00C639CC" w:rsidRDefault="00317487" w:rsidP="0025564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049D4C9" w14:textId="4D8D4AC3" w:rsidR="00317487" w:rsidRPr="00C639CC" w:rsidRDefault="00317487" w:rsidP="00FB343E">
      <w:pPr>
        <w:pStyle w:val="Heading3"/>
      </w:pPr>
      <w:r w:rsidRPr="00C639CC">
        <w:t>SMART</w:t>
      </w:r>
      <w:r w:rsidR="00273153" w:rsidRPr="00C639CC">
        <w:t xml:space="preserve"> </w:t>
      </w:r>
      <w:r w:rsidRPr="00C639CC">
        <w:t>Projectdoelstellingen</w:t>
      </w:r>
    </w:p>
    <w:p w14:paraId="1B74F020" w14:textId="4C46A65F" w:rsidR="00317487" w:rsidRPr="00C639CC" w:rsidRDefault="00317487" w:rsidP="00255640">
      <w:pPr>
        <w:pStyle w:val="cpParagraph"/>
      </w:pPr>
      <w:r w:rsidRPr="00C639CC">
        <w:t>Doelstellingen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resultaatgericht.</w:t>
      </w:r>
      <w:r w:rsidR="00273153" w:rsidRPr="00C639CC">
        <w:t xml:space="preserve"> </w:t>
      </w:r>
      <w:r w:rsidRPr="00C639CC">
        <w:t>SMART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handige</w:t>
      </w:r>
      <w:r w:rsidR="00273153" w:rsidRPr="00C639CC">
        <w:t xml:space="preserve"> </w:t>
      </w:r>
      <w:r w:rsidRPr="00C639CC">
        <w:t>techniek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projectdoelstellingen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expliciteren.</w:t>
      </w:r>
      <w:r w:rsidR="00273153" w:rsidRPr="00C639CC">
        <w:t xml:space="preserve"> </w:t>
      </w:r>
      <w:r w:rsidRPr="00C639CC">
        <w:t>SMART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letterwoord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verschillende</w:t>
      </w:r>
      <w:r w:rsidR="00273153" w:rsidRPr="00C639CC">
        <w:t xml:space="preserve"> </w:t>
      </w:r>
      <w:r w:rsidRPr="00C639CC">
        <w:t>karakteristieken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scherpe,</w:t>
      </w:r>
      <w:r w:rsidR="00273153" w:rsidRPr="00C639CC">
        <w:t xml:space="preserve"> </w:t>
      </w:r>
      <w:r w:rsidRPr="00C639CC">
        <w:t>duidelijke</w:t>
      </w:r>
      <w:r w:rsidR="00273153" w:rsidRPr="00C639CC">
        <w:t xml:space="preserve"> </w:t>
      </w:r>
      <w:r w:rsidRPr="00C639CC">
        <w:t>projectdoelstelling</w:t>
      </w:r>
      <w:r w:rsidR="00273153" w:rsidRPr="00C639CC">
        <w:t xml:space="preserve"> </w:t>
      </w:r>
      <w:r w:rsidRPr="00C639CC">
        <w:t>weergeeft.</w:t>
      </w:r>
    </w:p>
    <w:p w14:paraId="3FD58436" w14:textId="77777777" w:rsidR="003B46BA" w:rsidRPr="00C639CC" w:rsidRDefault="00317487" w:rsidP="00FB343E">
      <w:pPr>
        <w:pStyle w:val="Heading4"/>
      </w:pPr>
      <w:r w:rsidRPr="00C639CC">
        <w:t>Specifiek</w:t>
      </w:r>
    </w:p>
    <w:p w14:paraId="7CBF3031" w14:textId="28EBD3AB" w:rsidR="00317487" w:rsidRPr="00C639CC" w:rsidRDefault="00317487" w:rsidP="00255640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mag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interpretatie</w:t>
      </w:r>
      <w:r w:rsidR="00273153" w:rsidRPr="00C639CC">
        <w:t xml:space="preserve"> </w:t>
      </w:r>
      <w:r w:rsidRPr="00C639CC">
        <w:t>vatbaar</w:t>
      </w:r>
      <w:r w:rsidR="00273153" w:rsidRPr="00C639CC">
        <w:t xml:space="preserve"> </w:t>
      </w:r>
      <w:r w:rsidRPr="00C639CC">
        <w:t>zijn.</w:t>
      </w:r>
    </w:p>
    <w:p w14:paraId="4DA8C980" w14:textId="77777777" w:rsidR="00317487" w:rsidRPr="00C639CC" w:rsidRDefault="00317487" w:rsidP="00FB343E">
      <w:pPr>
        <w:pStyle w:val="Heading4"/>
      </w:pPr>
      <w:r w:rsidRPr="00C639CC">
        <w:t>Meetbaar</w:t>
      </w:r>
    </w:p>
    <w:p w14:paraId="5F471D86" w14:textId="2C0B0D33" w:rsidR="00317487" w:rsidRPr="00C639CC" w:rsidRDefault="00317487" w:rsidP="00255640">
      <w:pPr>
        <w:pStyle w:val="cpParagraph"/>
      </w:pPr>
      <w:r w:rsidRPr="00C639CC">
        <w:t>Na</w:t>
      </w:r>
      <w:r w:rsidR="00273153" w:rsidRPr="00C639CC">
        <w:t xml:space="preserve"> </w:t>
      </w:r>
      <w:r w:rsidRPr="00C639CC">
        <w:t>uitvoering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men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meten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bereikt</w:t>
      </w:r>
      <w:r w:rsidR="00273153" w:rsidRPr="00C639CC">
        <w:t xml:space="preserve"> </w:t>
      </w:r>
      <w:r w:rsidRPr="00C639CC">
        <w:t>is.</w:t>
      </w:r>
      <w:r w:rsidR="00273153" w:rsidRPr="00C639CC">
        <w:t xml:space="preserve"> </w:t>
      </w:r>
      <w:r w:rsidRPr="00C639CC">
        <w:t>Woorden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‘sneller,</w:t>
      </w:r>
      <w:r w:rsidR="00273153" w:rsidRPr="00C639CC">
        <w:t xml:space="preserve"> </w:t>
      </w:r>
      <w:r w:rsidRPr="00C639CC">
        <w:t>meer,</w:t>
      </w:r>
      <w:r w:rsidR="00273153" w:rsidRPr="00C639CC">
        <w:t xml:space="preserve"> </w:t>
      </w:r>
      <w:r w:rsidRPr="00C639CC">
        <w:t>beter,</w:t>
      </w:r>
      <w:r w:rsidR="00273153" w:rsidRPr="00C639CC">
        <w:t xml:space="preserve"> </w:t>
      </w:r>
      <w:r w:rsidRPr="00C639CC">
        <w:t>…’</w:t>
      </w:r>
      <w:r w:rsidR="00273153" w:rsidRPr="00C639CC">
        <w:t xml:space="preserve"> </w:t>
      </w:r>
      <w:r w:rsidRPr="00C639CC">
        <w:t>dienen</w:t>
      </w:r>
      <w:r w:rsidR="00273153" w:rsidRPr="00C639CC">
        <w:t xml:space="preserve"> </w:t>
      </w:r>
      <w:r w:rsidRPr="00C639CC">
        <w:t>geconcretiseerd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‘hoeveel</w:t>
      </w:r>
      <w:r w:rsidR="00273153" w:rsidRPr="00C639CC">
        <w:t xml:space="preserve"> </w:t>
      </w:r>
      <w:r w:rsidRPr="00C639CC">
        <w:t>sneller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hoe</w:t>
      </w:r>
      <w:r w:rsidR="00273153" w:rsidRPr="00C639CC">
        <w:t xml:space="preserve"> </w:t>
      </w:r>
      <w:r w:rsidRPr="00C639CC">
        <w:t>snel,</w:t>
      </w:r>
      <w:r w:rsidR="00273153" w:rsidRPr="00C639CC">
        <w:t xml:space="preserve"> </w:t>
      </w:r>
      <w:r w:rsidRPr="00C639CC">
        <w:t>hoeveel</w:t>
      </w:r>
      <w:r w:rsidR="00273153" w:rsidRPr="00C639CC">
        <w:t xml:space="preserve"> </w:t>
      </w:r>
      <w:r w:rsidRPr="00C639CC">
        <w:t>meer,</w:t>
      </w:r>
      <w:r w:rsidR="00273153" w:rsidRPr="00C639CC">
        <w:t xml:space="preserve"> </w:t>
      </w:r>
      <w:r w:rsidRPr="00C639CC">
        <w:t>hoeveel</w:t>
      </w:r>
      <w:r w:rsidR="00273153" w:rsidRPr="00C639CC">
        <w:t xml:space="preserve"> </w:t>
      </w:r>
      <w:r w:rsidRPr="00C639CC">
        <w:t>beter,</w:t>
      </w:r>
      <w:r w:rsidR="00273153" w:rsidRPr="00C639CC">
        <w:t xml:space="preserve"> </w:t>
      </w:r>
      <w:r w:rsidRPr="00C639CC">
        <w:t>…’.</w:t>
      </w:r>
    </w:p>
    <w:p w14:paraId="494DFA0C" w14:textId="77777777" w:rsidR="003B46BA" w:rsidRPr="00C639CC" w:rsidRDefault="00317487" w:rsidP="00FB343E">
      <w:pPr>
        <w:pStyle w:val="Heading4"/>
      </w:pPr>
      <w:r w:rsidRPr="00C639CC">
        <w:t>Acceptabel</w:t>
      </w:r>
    </w:p>
    <w:p w14:paraId="4BC99991" w14:textId="11DD2892" w:rsidR="00317487" w:rsidRPr="00C639CC" w:rsidRDefault="00317487" w:rsidP="00255640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projectmanager,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projectteam,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eindgebruiker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achter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doelstellingen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scharen.</w:t>
      </w:r>
      <w:r w:rsidR="00273153" w:rsidRPr="00C639CC">
        <w:t xml:space="preserve"> </w:t>
      </w:r>
      <w:r w:rsidRPr="00C639CC">
        <w:t>Twijfels</w:t>
      </w:r>
      <w:r w:rsidR="00273153" w:rsidRPr="00C639CC">
        <w:t xml:space="preserve"> </w:t>
      </w:r>
      <w:r w:rsidR="00255640" w:rsidRPr="00C639CC">
        <w:t>rond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haalbaarheid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eerst</w:t>
      </w:r>
      <w:r w:rsidR="00273153" w:rsidRPr="00C639CC">
        <w:t xml:space="preserve"> </w:t>
      </w:r>
      <w:r w:rsidRPr="00C639CC">
        <w:t>opgelost</w:t>
      </w:r>
      <w:r w:rsidR="00273153" w:rsidRPr="00C639CC">
        <w:t xml:space="preserve"> </w:t>
      </w:r>
      <w:r w:rsidRPr="00C639CC">
        <w:t>worden.</w:t>
      </w:r>
    </w:p>
    <w:p w14:paraId="43CFF770" w14:textId="6E1ED756" w:rsidR="003B46BA" w:rsidRPr="00C639CC" w:rsidRDefault="00317487" w:rsidP="00FB343E">
      <w:pPr>
        <w:pStyle w:val="Heading4"/>
      </w:pPr>
      <w:r w:rsidRPr="00C639CC">
        <w:t>Realistisch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Resultaatgericht</w:t>
      </w:r>
    </w:p>
    <w:p w14:paraId="7E59A656" w14:textId="0FED23FB" w:rsidR="00317487" w:rsidRPr="00C639CC" w:rsidRDefault="00317487" w:rsidP="00255640">
      <w:pPr>
        <w:pStyle w:val="cpParagraph"/>
      </w:pPr>
      <w:r w:rsidRPr="00C639CC">
        <w:t>Niet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makkelijk,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wel</w:t>
      </w:r>
      <w:r w:rsidR="00273153" w:rsidRPr="00C639CC">
        <w:t xml:space="preserve"> </w:t>
      </w:r>
      <w:r w:rsidRPr="00C639CC">
        <w:t>haalbaar.</w:t>
      </w:r>
      <w:r w:rsidR="00273153" w:rsidRPr="00C639CC">
        <w:t xml:space="preserve"> </w:t>
      </w:r>
      <w:r w:rsidRPr="00C639CC">
        <w:t>Onrealistische</w:t>
      </w:r>
      <w:r w:rsidR="00273153" w:rsidRPr="00C639CC">
        <w:t xml:space="preserve"> </w:t>
      </w:r>
      <w:r w:rsidRPr="00C639CC">
        <w:t>doelstellingen</w:t>
      </w:r>
      <w:r w:rsidR="00273153" w:rsidRPr="00C639CC">
        <w:t xml:space="preserve"> </w:t>
      </w:r>
      <w:r w:rsidRPr="00C639CC">
        <w:t>mogen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opgenomen</w:t>
      </w:r>
      <w:r w:rsidR="00273153" w:rsidRPr="00C639CC">
        <w:t xml:space="preserve"> </w:t>
      </w:r>
      <w:r w:rsidRPr="00C639CC">
        <w:t>worden.</w:t>
      </w:r>
    </w:p>
    <w:p w14:paraId="41AEAFD4" w14:textId="77777777" w:rsidR="003B46BA" w:rsidRPr="00C639CC" w:rsidRDefault="00317487" w:rsidP="00FB343E">
      <w:pPr>
        <w:pStyle w:val="Heading4"/>
      </w:pPr>
      <w:r w:rsidRPr="00C639CC">
        <w:t>Tijdgebonden</w:t>
      </w:r>
    </w:p>
    <w:p w14:paraId="079C0603" w14:textId="4D4485B3" w:rsidR="00317487" w:rsidRPr="00C639CC" w:rsidRDefault="00317487" w:rsidP="00255640">
      <w:pPr>
        <w:pStyle w:val="cpParagraph"/>
      </w:pPr>
      <w:r w:rsidRPr="00C639CC">
        <w:t>Beperkt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tijdkader.</w:t>
      </w:r>
    </w:p>
    <w:p w14:paraId="079F5458" w14:textId="4C87D76E" w:rsidR="00317487" w:rsidRPr="00C639CC" w:rsidRDefault="00317487" w:rsidP="00FB343E">
      <w:pPr>
        <w:pStyle w:val="Heading3"/>
      </w:pPr>
      <w:r w:rsidRPr="00C639CC">
        <w:lastRenderedPageBreak/>
        <w:t>Voorbeeld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(1):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duidelijke</w:t>
      </w:r>
      <w:r w:rsidR="00273153" w:rsidRPr="00C639CC">
        <w:t xml:space="preserve"> </w:t>
      </w:r>
      <w:r w:rsidRPr="00C639CC">
        <w:t>doelstelling?</w:t>
      </w:r>
    </w:p>
    <w:p w14:paraId="33F512F3" w14:textId="190C312F" w:rsidR="003B46BA" w:rsidRPr="00C639CC" w:rsidRDefault="00317487" w:rsidP="00255640">
      <w:pPr>
        <w:pStyle w:val="Quote"/>
      </w:pPr>
      <w:r w:rsidRPr="00C639CC">
        <w:t>"I</w:t>
      </w:r>
      <w:r w:rsidR="00273153" w:rsidRPr="00C639CC">
        <w:t xml:space="preserve"> </w:t>
      </w:r>
      <w:r w:rsidRPr="00C639CC">
        <w:t>believe</w:t>
      </w:r>
      <w:r w:rsidR="00273153" w:rsidRPr="00C639CC">
        <w:t xml:space="preserve"> </w:t>
      </w:r>
      <w:r w:rsidRPr="00C639CC">
        <w:t>that</w:t>
      </w:r>
      <w:r w:rsidR="00273153" w:rsidRPr="00C639CC">
        <w:t xml:space="preserve"> </w:t>
      </w:r>
      <w:r w:rsidRPr="00C639CC">
        <w:t>this</w:t>
      </w:r>
      <w:r w:rsidR="00273153" w:rsidRPr="00C639CC">
        <w:t xml:space="preserve"> </w:t>
      </w:r>
      <w:r w:rsidRPr="00C639CC">
        <w:t>nation</w:t>
      </w:r>
      <w:r w:rsidR="00273153" w:rsidRPr="00C639CC">
        <w:t xml:space="preserve"> </w:t>
      </w:r>
      <w:r w:rsidRPr="00C639CC">
        <w:t>should</w:t>
      </w:r>
      <w:r w:rsidR="00273153" w:rsidRPr="00C639CC">
        <w:t xml:space="preserve"> </w:t>
      </w:r>
      <w:r w:rsidRPr="00C639CC">
        <w:t>commit</w:t>
      </w:r>
      <w:r w:rsidR="00273153" w:rsidRPr="00C639CC">
        <w:t xml:space="preserve"> </w:t>
      </w:r>
      <w:r w:rsidRPr="00C639CC">
        <w:t>itself</w:t>
      </w:r>
      <w:r w:rsidR="00273153" w:rsidRPr="00C639CC">
        <w:t xml:space="preserve"> </w:t>
      </w:r>
      <w:r w:rsidRPr="00C639CC">
        <w:t>to</w:t>
      </w:r>
      <w:r w:rsidR="00273153" w:rsidRPr="00C639CC">
        <w:t xml:space="preserve"> </w:t>
      </w:r>
      <w:r w:rsidRPr="00C639CC">
        <w:t>achieving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Pr="00C639CC">
        <w:t>goal,</w:t>
      </w:r>
      <w:r w:rsidR="00273153" w:rsidRPr="00C639CC">
        <w:t xml:space="preserve"> </w:t>
      </w:r>
      <w:r w:rsidRPr="00C639CC">
        <w:t>before</w:t>
      </w:r>
      <w:r w:rsidR="00273153" w:rsidRPr="00C639CC">
        <w:t xml:space="preserve"> </w:t>
      </w:r>
      <w:r w:rsidRPr="00C639CC">
        <w:t>this</w:t>
      </w:r>
      <w:r w:rsidR="00273153" w:rsidRPr="00C639CC">
        <w:t xml:space="preserve"> </w:t>
      </w:r>
      <w:r w:rsidRPr="00C639CC">
        <w:t>decade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out,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landing</w:t>
      </w:r>
      <w:r w:rsidR="00273153" w:rsidRPr="00C639CC">
        <w:t xml:space="preserve"> </w:t>
      </w:r>
      <w:r w:rsidRPr="00C639CC">
        <w:t>a</w:t>
      </w:r>
      <w:r w:rsidR="00273153" w:rsidRPr="00C639CC">
        <w:t xml:space="preserve"> </w:t>
      </w:r>
      <w:r w:rsidRPr="00C639CC">
        <w:t>man</w:t>
      </w:r>
      <w:r w:rsidR="00273153" w:rsidRPr="00C639CC">
        <w:t xml:space="preserve"> </w:t>
      </w:r>
      <w:r w:rsidRPr="00C639CC">
        <w:t>on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Pr="00C639CC">
        <w:t>Moon</w:t>
      </w:r>
      <w:r w:rsidR="00273153" w:rsidRPr="00C639CC">
        <w:t xml:space="preserve"> </w:t>
      </w:r>
      <w:r w:rsidRPr="00C639CC">
        <w:t>and</w:t>
      </w:r>
      <w:r w:rsidR="00273153" w:rsidRPr="00C639CC">
        <w:t xml:space="preserve"> </w:t>
      </w:r>
      <w:r w:rsidRPr="00C639CC">
        <w:t>returning</w:t>
      </w:r>
      <w:r w:rsidR="00273153" w:rsidRPr="00C639CC">
        <w:t xml:space="preserve"> </w:t>
      </w:r>
      <w:r w:rsidRPr="00C639CC">
        <w:t>him</w:t>
      </w:r>
      <w:r w:rsidR="00273153" w:rsidRPr="00C639CC">
        <w:t xml:space="preserve"> </w:t>
      </w:r>
      <w:r w:rsidRPr="00C639CC">
        <w:t>safely</w:t>
      </w:r>
      <w:r w:rsidR="00273153" w:rsidRPr="00C639CC">
        <w:t xml:space="preserve"> </w:t>
      </w:r>
      <w:r w:rsidRPr="00C639CC">
        <w:t>to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="00255640" w:rsidRPr="00C639CC">
        <w:t>Earth.</w:t>
      </w:r>
      <w:r w:rsidR="00273153" w:rsidRPr="00C639CC">
        <w:t xml:space="preserve"> </w:t>
      </w:r>
      <w:r w:rsidR="00255640" w:rsidRPr="00C639CC">
        <w:t>“</w:t>
      </w:r>
    </w:p>
    <w:p w14:paraId="067370BD" w14:textId="771EA939" w:rsidR="00317487" w:rsidRPr="00C639CC" w:rsidRDefault="00317487" w:rsidP="00255640">
      <w:pPr>
        <w:pStyle w:val="Quote"/>
      </w:pPr>
      <w:r w:rsidRPr="00C639CC">
        <w:t>(President</w:t>
      </w:r>
      <w:r w:rsidR="00273153" w:rsidRPr="00C639CC">
        <w:t xml:space="preserve"> </w:t>
      </w:r>
      <w:r w:rsidRPr="00C639CC">
        <w:t>John</w:t>
      </w:r>
      <w:r w:rsidR="00273153" w:rsidRPr="00C639CC">
        <w:t xml:space="preserve"> </w:t>
      </w:r>
      <w:r w:rsidRPr="00C639CC">
        <w:t>F.</w:t>
      </w:r>
      <w:r w:rsidR="00273153" w:rsidRPr="00C639CC">
        <w:t xml:space="preserve"> </w:t>
      </w:r>
      <w:r w:rsidRPr="00C639CC">
        <w:t>Kennedy’s</w:t>
      </w:r>
      <w:r w:rsidR="00273153" w:rsidRPr="00C639CC">
        <w:t xml:space="preserve"> </w:t>
      </w:r>
      <w:r w:rsidRPr="00C639CC">
        <w:t>goal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reaching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Pr="00C639CC">
        <w:t>moon</w:t>
      </w:r>
      <w:r w:rsidR="00273153" w:rsidRPr="00C639CC">
        <w:t xml:space="preserve"> </w:t>
      </w:r>
      <w:r w:rsidRPr="00C639CC">
        <w:t>by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Pr="00C639CC">
        <w:t>end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Pr="00C639CC">
        <w:t>1960s,</w:t>
      </w:r>
      <w:r w:rsidR="00273153" w:rsidRPr="00C639CC">
        <w:t xml:space="preserve"> </w:t>
      </w:r>
      <w:r w:rsidRPr="00C639CC">
        <w:t>expressed</w:t>
      </w:r>
      <w:r w:rsidR="00273153" w:rsidRPr="00C639CC">
        <w:t xml:space="preserve"> </w:t>
      </w:r>
      <w:r w:rsidRPr="00C639CC">
        <w:t>during</w:t>
      </w:r>
      <w:r w:rsidR="00273153" w:rsidRPr="00C639CC">
        <w:t xml:space="preserve"> </w:t>
      </w:r>
      <w:r w:rsidRPr="00C639CC">
        <w:t>a</w:t>
      </w:r>
      <w:r w:rsidR="00273153" w:rsidRPr="00C639CC">
        <w:t xml:space="preserve"> </w:t>
      </w:r>
      <w:r w:rsidRPr="00C639CC">
        <w:t>speech</w:t>
      </w:r>
      <w:r w:rsidR="00273153" w:rsidRPr="00C639CC">
        <w:t xml:space="preserve"> </w:t>
      </w:r>
      <w:r w:rsidRPr="00C639CC">
        <w:t>given</w:t>
      </w:r>
      <w:r w:rsidR="00273153" w:rsidRPr="00C639CC">
        <w:t xml:space="preserve"> </w:t>
      </w:r>
      <w:r w:rsidRPr="00C639CC">
        <w:t>before</w:t>
      </w:r>
      <w:r w:rsidR="00273153" w:rsidRPr="00C639CC">
        <w:t xml:space="preserve"> </w:t>
      </w:r>
      <w:r w:rsidRPr="00C639CC">
        <w:t>a</w:t>
      </w:r>
      <w:r w:rsidR="00273153" w:rsidRPr="00C639CC">
        <w:t xml:space="preserve"> </w:t>
      </w:r>
      <w:r w:rsidRPr="00C639CC">
        <w:t>joint</w:t>
      </w:r>
      <w:r w:rsidR="00273153" w:rsidRPr="00C639CC">
        <w:t xml:space="preserve"> </w:t>
      </w:r>
      <w:r w:rsidRPr="00C639CC">
        <w:t>session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Congress</w:t>
      </w:r>
      <w:r w:rsidR="00273153" w:rsidRPr="00C639CC">
        <w:t xml:space="preserve"> </w:t>
      </w:r>
      <w:r w:rsidRPr="00C639CC">
        <w:t>on</w:t>
      </w:r>
      <w:r w:rsidR="00273153" w:rsidRPr="00C639CC">
        <w:t xml:space="preserve"> </w:t>
      </w:r>
      <w:r w:rsidRPr="00C639CC">
        <w:t>May</w:t>
      </w:r>
      <w:r w:rsidR="00273153" w:rsidRPr="00C639CC">
        <w:t xml:space="preserve"> </w:t>
      </w:r>
      <w:r w:rsidRPr="00C639CC">
        <w:t>25,</w:t>
      </w:r>
      <w:r w:rsidR="00273153" w:rsidRPr="00C639CC">
        <w:t xml:space="preserve"> </w:t>
      </w:r>
      <w:r w:rsidRPr="00C639CC">
        <w:t>1961.)</w:t>
      </w:r>
    </w:p>
    <w:p w14:paraId="15B8C20D" w14:textId="11921EE7" w:rsidR="00317487" w:rsidRPr="00C639CC" w:rsidRDefault="00317487" w:rsidP="00255640">
      <w:pPr>
        <w:pStyle w:val="cpParagraph"/>
      </w:pPr>
      <w:r w:rsidRPr="00C639CC">
        <w:t>Bij</w:t>
      </w:r>
      <w:r w:rsidR="00273153" w:rsidRPr="00C639CC">
        <w:t xml:space="preserve"> </w:t>
      </w:r>
      <w:r w:rsidRPr="00C639CC">
        <w:t>analyse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kernboodschap:</w:t>
      </w:r>
    </w:p>
    <w:p w14:paraId="6BBF707D" w14:textId="6D213606" w:rsidR="00255640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…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before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this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decade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out,</w:t>
      </w:r>
    </w:p>
    <w:p w14:paraId="16472842" w14:textId="002526F1" w:rsidR="00255640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…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landing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Moon</w:t>
      </w:r>
      <w:r w:rsidR="00255640" w:rsidRPr="00C639CC">
        <w:rPr>
          <w:lang w:val="nl-BE"/>
        </w:rPr>
        <w:t>,</w:t>
      </w:r>
    </w:p>
    <w:p w14:paraId="6F6BB89E" w14:textId="6A2F338B" w:rsidR="003B46BA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…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returning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safely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Earth.</w:t>
      </w:r>
    </w:p>
    <w:p w14:paraId="4FD242F2" w14:textId="77777777" w:rsidR="00255640" w:rsidRPr="00C639CC" w:rsidRDefault="00255640" w:rsidP="0025564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32C29F8" w14:textId="46B8753A" w:rsidR="00317487" w:rsidRPr="00C639CC" w:rsidRDefault="00317487" w:rsidP="00255640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gaf</w:t>
      </w:r>
      <w:r w:rsidR="00273153" w:rsidRPr="00C639CC">
        <w:t xml:space="preserve"> </w:t>
      </w:r>
      <w:r w:rsidRPr="00C639CC">
        <w:t>aanleiding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één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ogenblik</w:t>
      </w:r>
      <w:r w:rsidR="00273153" w:rsidRPr="00C639CC">
        <w:t xml:space="preserve"> </w:t>
      </w:r>
      <w:r w:rsidRPr="00C639CC">
        <w:t>grootste</w:t>
      </w:r>
      <w:r w:rsidR="00273153" w:rsidRPr="00C639CC">
        <w:t xml:space="preserve"> </w:t>
      </w:r>
      <w:r w:rsidRPr="00C639CC">
        <w:t>technologische</w:t>
      </w:r>
      <w:r w:rsidR="00273153" w:rsidRPr="00C639CC">
        <w:t xml:space="preserve"> </w:t>
      </w:r>
      <w:r w:rsidRPr="00C639CC">
        <w:t>verwezenlijkingen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geschiedenis.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programma</w:t>
      </w:r>
      <w:r w:rsidR="00273153" w:rsidRPr="00C639CC">
        <w:t xml:space="preserve"> </w:t>
      </w:r>
      <w:r w:rsidRPr="00C639CC">
        <w:t>(dit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bundeling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projecten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gemeenschappelijk</w:t>
      </w:r>
      <w:r w:rsidR="00273153" w:rsidRPr="00C639CC">
        <w:t xml:space="preserve"> </w:t>
      </w:r>
      <w:r w:rsidRPr="00C639CC">
        <w:t>doel)</w:t>
      </w:r>
      <w:r w:rsidR="00273153" w:rsidRPr="00C639CC">
        <w:t xml:space="preserve"> </w:t>
      </w:r>
      <w:r w:rsidRPr="00C639CC">
        <w:t>opgestart.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programma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projecten</w:t>
      </w:r>
      <w:r w:rsidR="00273153" w:rsidRPr="00C639CC">
        <w:t xml:space="preserve"> </w:t>
      </w:r>
      <w:r w:rsidRPr="00C639CC">
        <w:t>beoogden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realiseren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einddoel.</w:t>
      </w:r>
      <w:r w:rsidR="00273153" w:rsidRPr="00C639CC">
        <w:t xml:space="preserve"> </w:t>
      </w:r>
      <w:r w:rsidRPr="00C639CC">
        <w:t>Iedere</w:t>
      </w:r>
      <w:r w:rsidR="00273153" w:rsidRPr="00C639CC">
        <w:t xml:space="preserve"> </w:t>
      </w:r>
      <w:r w:rsidRPr="00C639CC">
        <w:t>betrokkene</w:t>
      </w:r>
      <w:r w:rsidR="00273153" w:rsidRPr="00C639CC">
        <w:t xml:space="preserve"> </w:t>
      </w:r>
      <w:r w:rsidRPr="00C639CC">
        <w:t>kon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toetsen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SMART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eigen</w:t>
      </w:r>
      <w:r w:rsidR="00273153" w:rsidRPr="00C639CC">
        <w:t xml:space="preserve"> </w:t>
      </w:r>
      <w:r w:rsidRPr="00C639CC">
        <w:t>bijdrage</w:t>
      </w:r>
      <w:r w:rsidR="00273153" w:rsidRPr="00C639CC">
        <w:t xml:space="preserve"> </w:t>
      </w:r>
      <w:r w:rsidRPr="00C639CC">
        <w:t>kennen.</w:t>
      </w:r>
    </w:p>
    <w:p w14:paraId="6052F286" w14:textId="3B86FADA" w:rsidR="00317487" w:rsidRPr="00C639CC" w:rsidRDefault="00317487" w:rsidP="00FB343E">
      <w:pPr>
        <w:pStyle w:val="Heading3"/>
      </w:pPr>
      <w:r w:rsidRPr="00C639CC">
        <w:t>Voorbeeld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(2):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Citroën</w:t>
      </w:r>
      <w:r w:rsidR="00273153" w:rsidRPr="00C639CC">
        <w:t xml:space="preserve"> </w:t>
      </w:r>
      <w:r w:rsidRPr="00C639CC">
        <w:t>2cv</w:t>
      </w:r>
      <w:r w:rsidR="00273153" w:rsidRPr="00C639CC">
        <w:t xml:space="preserve"> </w:t>
      </w:r>
      <w:r w:rsidRPr="00C639CC">
        <w:t>“deux</w:t>
      </w:r>
      <w:r w:rsidR="00273153" w:rsidRPr="00C639CC">
        <w:t xml:space="preserve"> </w:t>
      </w:r>
      <w:r w:rsidRPr="00C639CC">
        <w:t>chevaux</w:t>
      </w:r>
      <w:r w:rsidR="00273153" w:rsidRPr="00C639CC">
        <w:t xml:space="preserve"> </w:t>
      </w:r>
      <w:r w:rsidRPr="00C639CC">
        <w:t>vapeur”</w:t>
      </w:r>
    </w:p>
    <w:p w14:paraId="4D9D1A00" w14:textId="6F90CBA1" w:rsidR="00E965DE" w:rsidRPr="00C639CC" w:rsidRDefault="00317487" w:rsidP="00255640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autofabrikant</w:t>
      </w:r>
      <w:r w:rsidR="00273153" w:rsidRPr="00C639CC">
        <w:t xml:space="preserve"> </w:t>
      </w:r>
      <w:r w:rsidRPr="00C639CC">
        <w:t>Citroën</w:t>
      </w:r>
      <w:r w:rsidR="00273153" w:rsidRPr="00C639CC">
        <w:t xml:space="preserve"> </w:t>
      </w:r>
      <w:r w:rsidRPr="00C639CC">
        <w:t>besloot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auto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ontwikkelen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geschikt</w:t>
      </w:r>
      <w:r w:rsidR="00273153" w:rsidRPr="00C639CC">
        <w:t xml:space="preserve"> </w:t>
      </w:r>
      <w:r w:rsidRPr="00C639CC">
        <w:t>moest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ruige</w:t>
      </w:r>
      <w:r w:rsidR="00273153" w:rsidRPr="00C639CC">
        <w:t xml:space="preserve"> </w:t>
      </w:r>
      <w:r w:rsidRPr="00C639CC">
        <w:t>Franse</w:t>
      </w:r>
      <w:r w:rsidR="00273153" w:rsidRPr="00C639CC">
        <w:t xml:space="preserve"> </w:t>
      </w:r>
      <w:r w:rsidRPr="00C639CC">
        <w:t>platteland: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TPV,</w:t>
      </w:r>
      <w:r w:rsidR="00273153" w:rsidRPr="00C639CC">
        <w:t xml:space="preserve"> </w:t>
      </w:r>
      <w:r w:rsidRPr="00C639CC">
        <w:t>oftewel</w:t>
      </w:r>
      <w:r w:rsidR="00273153" w:rsidRPr="00C639CC">
        <w:t xml:space="preserve"> </w:t>
      </w:r>
      <w:r w:rsidRPr="00C639CC">
        <w:t>'Toute</w:t>
      </w:r>
      <w:r w:rsidR="00273153" w:rsidRPr="00C639CC">
        <w:t xml:space="preserve"> </w:t>
      </w:r>
      <w:r w:rsidRPr="00C639CC">
        <w:t>Petite</w:t>
      </w:r>
      <w:r w:rsidR="00273153" w:rsidRPr="00C639CC">
        <w:t xml:space="preserve"> </w:t>
      </w:r>
      <w:r w:rsidRPr="00C639CC">
        <w:t>Voiture'.</w:t>
      </w:r>
    </w:p>
    <w:p w14:paraId="021E713D" w14:textId="56321639" w:rsidR="00E965DE" w:rsidRPr="00C639CC" w:rsidRDefault="00317487" w:rsidP="00255640">
      <w:pPr>
        <w:pStyle w:val="cpParagraph"/>
      </w:pPr>
      <w:r w:rsidRPr="00C639CC">
        <w:t>Projectleider</w:t>
      </w:r>
      <w:r w:rsidR="00273153" w:rsidRPr="00C639CC">
        <w:t xml:space="preserve"> </w:t>
      </w:r>
      <w:r w:rsidRPr="00C639CC">
        <w:t>Pierre-Jules</w:t>
      </w:r>
      <w:r w:rsidR="00273153" w:rsidRPr="00C639CC">
        <w:t xml:space="preserve"> </w:t>
      </w:r>
      <w:r w:rsidRPr="00C639CC">
        <w:t>Boulanger</w:t>
      </w:r>
      <w:r w:rsidR="00273153" w:rsidRPr="00C639CC">
        <w:t xml:space="preserve"> </w:t>
      </w:r>
      <w:r w:rsidRPr="00C639CC">
        <w:t>omschreef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als:</w:t>
      </w:r>
      <w:r w:rsidR="00273153" w:rsidRPr="00C639CC">
        <w:t xml:space="preserve"> </w:t>
      </w:r>
      <w:r w:rsidRPr="00C639CC">
        <w:t>'een</w:t>
      </w:r>
      <w:r w:rsidR="00273153" w:rsidRPr="00C639CC">
        <w:t xml:space="preserve"> </w:t>
      </w:r>
      <w:r w:rsidRPr="00C639CC">
        <w:t>paraplu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vier</w:t>
      </w:r>
      <w:r w:rsidR="00273153" w:rsidRPr="00C639CC">
        <w:t xml:space="preserve"> </w:t>
      </w:r>
      <w:r w:rsidRPr="00C639CC">
        <w:t>wielen'</w:t>
      </w:r>
      <w:r w:rsidR="00255640" w:rsidRPr="00C639CC">
        <w:t>,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concreet</w:t>
      </w:r>
      <w:r w:rsidR="00273153" w:rsidRPr="00C639CC">
        <w:t xml:space="preserve"> </w:t>
      </w:r>
      <w:r w:rsidRPr="00C639CC">
        <w:t>gedefinieerd</w:t>
      </w:r>
      <w:r w:rsidR="00273153" w:rsidRPr="00C639CC">
        <w:t xml:space="preserve"> </w:t>
      </w:r>
      <w:r w:rsidRPr="00C639CC">
        <w:t>als:</w:t>
      </w:r>
    </w:p>
    <w:p w14:paraId="52DF294C" w14:textId="66AEBDF5" w:rsidR="00255640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marktonderzoek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besloten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voertuig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twee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vervoeren,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50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kilogram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aardappelen,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50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wijn.</w:t>
      </w:r>
    </w:p>
    <w:p w14:paraId="3495A1D6" w14:textId="1A8FE54C" w:rsidR="00255640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auto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comfortabel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zouden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auto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omgeploegd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rijden.</w:t>
      </w:r>
    </w:p>
    <w:p w14:paraId="4542BA1F" w14:textId="37197798" w:rsidR="00255640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Overige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auto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zuinig,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betrouwbaar,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goedkoop,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eenvoudig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bedienen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zijn.</w:t>
      </w:r>
    </w:p>
    <w:p w14:paraId="7E335A82" w14:textId="1330A4E3" w:rsidR="00E965DE" w:rsidRPr="00C639CC" w:rsidRDefault="00317487" w:rsidP="00255640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uiterlijk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geacht.</w:t>
      </w:r>
    </w:p>
    <w:p w14:paraId="75B97012" w14:textId="77777777" w:rsidR="00255640" w:rsidRPr="00C639CC" w:rsidRDefault="00255640" w:rsidP="0025564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92ED9F1" w14:textId="167EAF87" w:rsidR="00317487" w:rsidRPr="00C639CC" w:rsidRDefault="00317487" w:rsidP="00255640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totaal</w:t>
      </w:r>
      <w:r w:rsidR="00273153" w:rsidRPr="00C639CC">
        <w:t xml:space="preserve"> </w:t>
      </w:r>
      <w:r w:rsidRPr="00C639CC">
        <w:t>werden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5</w:t>
      </w:r>
      <w:r w:rsidR="00273153" w:rsidRPr="00C639CC">
        <w:t xml:space="preserve"> </w:t>
      </w:r>
      <w:r w:rsidRPr="00C639CC">
        <w:t>miljoen</w:t>
      </w:r>
      <w:r w:rsidR="00273153" w:rsidRPr="00C639CC">
        <w:t xml:space="preserve"> </w:t>
      </w:r>
      <w:r w:rsidRPr="00C639CC">
        <w:t>exemplaren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geproduceerd.</w:t>
      </w:r>
    </w:p>
    <w:p w14:paraId="456BD588" w14:textId="6803CB7C" w:rsidR="00317487" w:rsidRPr="00C639CC" w:rsidRDefault="00317487" w:rsidP="00FB343E">
      <w:pPr>
        <w:pStyle w:val="Heading3"/>
      </w:pPr>
      <w:r w:rsidRPr="00C639CC">
        <w:t>Voorbeeld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(3):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steeds</w:t>
      </w:r>
      <w:r w:rsidR="00273153" w:rsidRPr="00C639CC">
        <w:t xml:space="preserve"> </w:t>
      </w:r>
      <w:r w:rsidRPr="00C639CC">
        <w:t>groot</w:t>
      </w:r>
    </w:p>
    <w:p w14:paraId="54EB9A39" w14:textId="4B029AAB" w:rsidR="00317487" w:rsidRPr="00C639CC" w:rsidRDefault="00317487" w:rsidP="00BF27FC">
      <w:pPr>
        <w:pStyle w:val="cpParagraph"/>
      </w:pPr>
      <w:r w:rsidRPr="00C639CC">
        <w:t>Uit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voorgaande</w:t>
      </w:r>
      <w:r w:rsidR="00273153" w:rsidRPr="00C639CC">
        <w:t xml:space="preserve"> </w:t>
      </w:r>
      <w:r w:rsidRPr="00C639CC">
        <w:t>voorbeelden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perceptie</w:t>
      </w:r>
      <w:r w:rsidR="00273153" w:rsidRPr="00C639CC">
        <w:t xml:space="preserve"> </w:t>
      </w:r>
      <w:r w:rsidRPr="00C639CC">
        <w:t>ontstaan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altijd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grote</w:t>
      </w:r>
      <w:r w:rsidR="00273153" w:rsidRPr="00C639CC">
        <w:t xml:space="preserve"> </w:t>
      </w:r>
      <w:r w:rsidRPr="00C639CC">
        <w:t>ontwikkeling</w:t>
      </w:r>
      <w:r w:rsidR="00273153" w:rsidRPr="00C639CC">
        <w:t xml:space="preserve"> </w:t>
      </w:r>
      <w:r w:rsidRPr="00C639CC">
        <w:t>gaat.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2</w:t>
      </w:r>
      <w:r w:rsidR="00273153" w:rsidRPr="00C639CC">
        <w:t xml:space="preserve"> </w:t>
      </w:r>
      <w:r w:rsidRPr="00C639CC">
        <w:t>voorbeelden</w:t>
      </w:r>
      <w:r w:rsidR="00273153" w:rsidRPr="00C639CC">
        <w:t xml:space="preserve"> </w:t>
      </w:r>
      <w:r w:rsidRPr="00C639CC">
        <w:t>hierna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SMART</w:t>
      </w:r>
      <w:r w:rsidR="00273153" w:rsidRPr="00C639CC">
        <w:t xml:space="preserve"> </w:t>
      </w:r>
      <w:r w:rsidRPr="00C639CC">
        <w:t>geformuleerde</w:t>
      </w:r>
      <w:r w:rsidR="00273153" w:rsidRPr="00C639CC">
        <w:t xml:space="preserve"> </w:t>
      </w:r>
      <w:r w:rsidRPr="00C639CC">
        <w:t>doelstellingen,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eenvoudiger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bereiken</w:t>
      </w:r>
      <w:r w:rsidR="00273153" w:rsidRPr="00C639CC">
        <w:t xml:space="preserve"> </w:t>
      </w:r>
      <w:r w:rsidRPr="00C639CC">
        <w:t>resultaten.</w:t>
      </w:r>
    </w:p>
    <w:p w14:paraId="4A49C421" w14:textId="4A92B4D3" w:rsidR="00BF27FC" w:rsidRPr="00C639CC" w:rsidRDefault="00317487" w:rsidP="00BF27FC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persoonlijk</w:t>
      </w:r>
      <w:r w:rsidR="00273153" w:rsidRPr="00C639CC">
        <w:t xml:space="preserve"> </w:t>
      </w:r>
      <w:r w:rsidRPr="00C639CC">
        <w:t>doel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iemand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“ik</w:t>
      </w:r>
      <w:r w:rsidR="00273153" w:rsidRPr="00C639CC">
        <w:t xml:space="preserve"> </w:t>
      </w:r>
      <w:r w:rsidRPr="00C639CC">
        <w:t>wil</w:t>
      </w:r>
      <w:r w:rsidR="00273153" w:rsidRPr="00C639CC">
        <w:t xml:space="preserve"> </w:t>
      </w:r>
      <w:r w:rsidRPr="00C639CC">
        <w:t>gezonder</w:t>
      </w:r>
      <w:r w:rsidR="00273153" w:rsidRPr="00C639CC">
        <w:t xml:space="preserve"> </w:t>
      </w:r>
      <w:r w:rsidRPr="00C639CC">
        <w:t>leven”:</w:t>
      </w:r>
    </w:p>
    <w:p w14:paraId="6D88520C" w14:textId="18F64D50" w:rsidR="00317487" w:rsidRPr="00C639CC" w:rsidRDefault="00317487" w:rsidP="00395028">
      <w:pPr>
        <w:pStyle w:val="cpPoint"/>
        <w:rPr>
          <w:lang w:val="nl-BE"/>
        </w:rPr>
      </w:pPr>
      <w:r w:rsidRPr="00C639CC">
        <w:rPr>
          <w:lang w:val="nl-BE"/>
        </w:rPr>
        <w:t>“Ik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(A)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(T)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vijf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kilogram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(M)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afgevallen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(S)”.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realistisch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(R)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zelf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beoordelen.</w:t>
      </w:r>
    </w:p>
    <w:p w14:paraId="19B8D23B" w14:textId="77777777" w:rsidR="00BF27FC" w:rsidRPr="00C639CC" w:rsidRDefault="00BF27FC" w:rsidP="00BF27F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53AF45C" w14:textId="3A0FAAA1" w:rsidR="00BF27FC" w:rsidRPr="00C639CC" w:rsidRDefault="00317487" w:rsidP="00BF27FC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projectdoel</w:t>
      </w:r>
      <w:r w:rsidR="00273153" w:rsidRPr="00C639CC">
        <w:t xml:space="preserve"> </w:t>
      </w:r>
      <w:r w:rsidRPr="00C639CC">
        <w:t>“terugdringen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wachtlijsten”:</w:t>
      </w:r>
    </w:p>
    <w:p w14:paraId="21C0924B" w14:textId="4CF8E7CC" w:rsidR="00317487" w:rsidRPr="00C639CC" w:rsidRDefault="00317487" w:rsidP="00BF27FC">
      <w:pPr>
        <w:pStyle w:val="cpPoint"/>
        <w:rPr>
          <w:lang w:val="nl-BE"/>
        </w:rPr>
      </w:pPr>
      <w:r w:rsidRPr="00C639CC">
        <w:rPr>
          <w:lang w:val="nl-BE"/>
        </w:rPr>
        <w:t>“Op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31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december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(T)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afdeling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Chirurgie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(A)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wachtlijsten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heupoperaties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(S)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20%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teruggebracht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R)”.</w:t>
      </w:r>
    </w:p>
    <w:p w14:paraId="1CFB3FEA" w14:textId="504632FE" w:rsidR="00317487" w:rsidRPr="00C639CC" w:rsidRDefault="00317487" w:rsidP="00FB343E">
      <w:pPr>
        <w:pStyle w:val="Heading3"/>
      </w:pPr>
      <w:r w:rsidRPr="00C639CC">
        <w:t>Projectdoelstellingen</w:t>
      </w:r>
      <w:r w:rsidR="00273153" w:rsidRPr="00C639CC">
        <w:t xml:space="preserve"> </w:t>
      </w:r>
      <w:r w:rsidRPr="00C639CC">
        <w:t>-</w:t>
      </w:r>
      <w:r w:rsidR="00273153" w:rsidRPr="00C639CC">
        <w:t xml:space="preserve"> </w:t>
      </w:r>
      <w:r w:rsidRPr="00C639CC">
        <w:t>opdracht</w:t>
      </w:r>
    </w:p>
    <w:p w14:paraId="52AED321" w14:textId="100D54F2" w:rsidR="003B46BA" w:rsidRPr="00C639CC" w:rsidRDefault="00317487" w:rsidP="00BF27FC">
      <w:pPr>
        <w:pStyle w:val="cpParagraph"/>
      </w:pPr>
      <w:r w:rsidRPr="00C639CC">
        <w:t>Omschrijf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doelen</w:t>
      </w:r>
      <w:r w:rsidR="00273153" w:rsidRPr="00C639CC">
        <w:t xml:space="preserve"> </w:t>
      </w:r>
      <w:r w:rsidRPr="00C639CC">
        <w:t>SMART</w:t>
      </w:r>
    </w:p>
    <w:p w14:paraId="0073ADCF" w14:textId="162BE6CF" w:rsidR="003B46BA" w:rsidRPr="00C639CC" w:rsidRDefault="00317487" w:rsidP="00BF27FC">
      <w:pPr>
        <w:pStyle w:val="cpPoint"/>
        <w:rPr>
          <w:lang w:val="nl-BE"/>
        </w:rPr>
      </w:pP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analist-programmeur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4DA4D758" w14:textId="2FEAFD71" w:rsidR="003B46BA" w:rsidRPr="00C639CC" w:rsidRDefault="00317487" w:rsidP="00BF27FC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wachtrij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pauze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kantine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ingekort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662CC7B1" w14:textId="76000589" w:rsidR="003B46BA" w:rsidRPr="00C639CC" w:rsidRDefault="00317487" w:rsidP="00BF27FC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(laten)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bouwen.</w:t>
      </w:r>
    </w:p>
    <w:p w14:paraId="161FE2CC" w14:textId="36A0BA36" w:rsidR="003B46BA" w:rsidRPr="00C639CC" w:rsidRDefault="00317487" w:rsidP="00BF27FC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verwerking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inkomende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facturen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geautomatiseerd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30184A94" w14:textId="5EF5C8A9" w:rsidR="00317487" w:rsidRPr="00C639CC" w:rsidRDefault="00317487" w:rsidP="00BF27F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EF1CC89" w14:textId="77777777" w:rsidR="00317487" w:rsidRPr="00C639CC" w:rsidRDefault="00317487" w:rsidP="00FB343E">
      <w:pPr>
        <w:pStyle w:val="Heading2"/>
      </w:pPr>
      <w:r w:rsidRPr="00C639CC">
        <w:t>Scope</w:t>
      </w:r>
    </w:p>
    <w:p w14:paraId="250F9208" w14:textId="09291614" w:rsidR="00BF27FC" w:rsidRPr="00C639CC" w:rsidRDefault="00317487" w:rsidP="00BF27FC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concrete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scherp</w:t>
      </w:r>
      <w:r w:rsidR="00273153" w:rsidRPr="00C639CC">
        <w:t xml:space="preserve"> </w:t>
      </w:r>
      <w:r w:rsidRPr="00C639CC">
        <w:t>afgelijnde</w:t>
      </w:r>
      <w:r w:rsidR="00273153" w:rsidRPr="00C639CC">
        <w:t xml:space="preserve"> </w:t>
      </w:r>
      <w:r w:rsidRPr="00C639CC">
        <w:t>projectopdracht: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hoort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hoort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opdracht.</w:t>
      </w:r>
    </w:p>
    <w:p w14:paraId="683D87C6" w14:textId="5910BFBE" w:rsidR="00BF27FC" w:rsidRPr="00C639CC" w:rsidRDefault="00317487" w:rsidP="00BF27FC">
      <w:pPr>
        <w:pStyle w:val="cpParagraph"/>
      </w:pPr>
      <w:r w:rsidRPr="00C639CC">
        <w:t>Of</w:t>
      </w:r>
      <w:r w:rsidR="00273153" w:rsidRPr="00C639CC">
        <w:t xml:space="preserve"> </w:t>
      </w:r>
      <w:r w:rsidRPr="00C639CC">
        <w:t>…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zullen</w:t>
      </w:r>
      <w:r w:rsidR="00273153" w:rsidRPr="00C639CC">
        <w:t xml:space="preserve"> </w:t>
      </w:r>
      <w:r w:rsidRPr="00C639CC">
        <w:t>uitwerken</w:t>
      </w:r>
      <w:r w:rsidR="00273153" w:rsidRPr="00C639CC">
        <w:t xml:space="preserve"> </w:t>
      </w:r>
      <w:r w:rsidRPr="00C639CC">
        <w:t>…</w:t>
      </w:r>
      <w:r w:rsidR="00273153" w:rsidRPr="00C639CC">
        <w:t xml:space="preserve"> </w:t>
      </w:r>
      <w:r w:rsidRPr="00C639CC">
        <w:t>&amp;</w:t>
      </w:r>
      <w:r w:rsidR="00273153" w:rsidRPr="00C639CC">
        <w:t xml:space="preserve"> </w:t>
      </w:r>
      <w:r w:rsidRPr="00C639CC">
        <w:t>…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zullen</w:t>
      </w:r>
      <w:r w:rsidR="00273153" w:rsidRPr="00C639CC">
        <w:t xml:space="preserve"> </w:t>
      </w:r>
      <w:r w:rsidRPr="00C639CC">
        <w:t>uitwerken.</w:t>
      </w:r>
    </w:p>
    <w:p w14:paraId="544FDF32" w14:textId="5A314CC1" w:rsidR="00BF27FC" w:rsidRPr="00C639CC" w:rsidRDefault="00317487" w:rsidP="00BF27FC">
      <w:pPr>
        <w:pStyle w:val="cpParagraph"/>
      </w:pPr>
      <w:r w:rsidRPr="00C639CC">
        <w:t>Scope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twee</w:t>
      </w:r>
      <w:r w:rsidR="00273153" w:rsidRPr="00C639CC">
        <w:t xml:space="preserve"> </w:t>
      </w:r>
      <w:r w:rsidRPr="00C639CC">
        <w:t>duidelijk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onderscheiden</w:t>
      </w:r>
      <w:r w:rsidR="00273153" w:rsidRPr="00C639CC">
        <w:t xml:space="preserve"> </w:t>
      </w:r>
      <w:r w:rsidRPr="00C639CC">
        <w:t>begrippen.</w:t>
      </w:r>
    </w:p>
    <w:p w14:paraId="70A567F4" w14:textId="218F519B" w:rsidR="00BF27FC" w:rsidRPr="00C639CC" w:rsidRDefault="00317487" w:rsidP="00BF27FC">
      <w:pPr>
        <w:pStyle w:val="cpParagraph"/>
      </w:pP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geformuleerde</w:t>
      </w:r>
      <w:r w:rsidR="00273153" w:rsidRPr="00C639CC">
        <w:t xml:space="preserve"> </w:t>
      </w:r>
      <w:r w:rsidRPr="00C639CC">
        <w:t>doelstellingen</w:t>
      </w:r>
      <w:r w:rsidR="00273153" w:rsidRPr="00C639CC">
        <w:t xml:space="preserve"> </w:t>
      </w:r>
      <w:r w:rsidRPr="00C639CC">
        <w:t>gedefinieerd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gecontroleerd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WEL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opgeleverd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project.</w:t>
      </w:r>
    </w:p>
    <w:p w14:paraId="4E497E7C" w14:textId="35F97220" w:rsidR="00BF27FC" w:rsidRPr="00C639CC" w:rsidRDefault="00317487" w:rsidP="00BF27FC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wel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gebeuren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meestal</w:t>
      </w:r>
      <w:r w:rsidR="00273153" w:rsidRPr="00C639CC">
        <w:t xml:space="preserve"> </w:t>
      </w:r>
      <w:r w:rsidRPr="00C639CC">
        <w:t>snel</w:t>
      </w:r>
      <w:r w:rsidR="00273153" w:rsidRPr="00C639CC">
        <w:t xml:space="preserve"> </w:t>
      </w:r>
      <w:r w:rsidRPr="00C639CC">
        <w:t>goedgekeurd.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opgeleverd</w:t>
      </w:r>
      <w:r w:rsidR="00273153" w:rsidRPr="00C639CC">
        <w:t xml:space="preserve"> </w:t>
      </w:r>
      <w:r w:rsidRPr="00C639CC">
        <w:t>zal</w:t>
      </w:r>
      <w:r w:rsidR="00273153" w:rsidRPr="00C639CC">
        <w:t xml:space="preserve"> </w:t>
      </w:r>
      <w:r w:rsidRPr="00C639CC">
        <w:t>worden,</w:t>
      </w:r>
      <w:r w:rsidR="00273153" w:rsidRPr="00C639CC">
        <w:t xml:space="preserve"> </w:t>
      </w:r>
      <w:r w:rsidRPr="00C639CC">
        <w:t>lopen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meningen</w:t>
      </w:r>
      <w:r w:rsidR="00273153" w:rsidRPr="00C639CC">
        <w:t xml:space="preserve"> </w:t>
      </w:r>
      <w:r w:rsidRPr="00C639CC">
        <w:t>meestal</w:t>
      </w:r>
      <w:r w:rsidR="00273153" w:rsidRPr="00C639CC">
        <w:t xml:space="preserve"> </w:t>
      </w:r>
      <w:r w:rsidRPr="00C639CC">
        <w:t>uiteen.</w:t>
      </w:r>
    </w:p>
    <w:p w14:paraId="75B37F76" w14:textId="7288EC3A" w:rsidR="00BF27FC" w:rsidRPr="00C639CC" w:rsidRDefault="00317487" w:rsidP="00BF27FC">
      <w:pPr>
        <w:pStyle w:val="cpParagraph"/>
      </w:pPr>
      <w:r w:rsidRPr="00C639CC">
        <w:t>Als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concentreer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best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beide</w:t>
      </w:r>
      <w:r w:rsidR="00273153" w:rsidRPr="00C639CC">
        <w:t xml:space="preserve"> </w:t>
      </w:r>
      <w:r w:rsidRPr="00C639CC">
        <w:t>invalshoeken.</w:t>
      </w:r>
    </w:p>
    <w:p w14:paraId="45EAF812" w14:textId="77C8E5AF" w:rsidR="00317487" w:rsidRPr="00C639CC" w:rsidRDefault="00317487" w:rsidP="00BF27FC">
      <w:pPr>
        <w:pStyle w:val="cpParagraph"/>
      </w:pPr>
      <w:r w:rsidRPr="00C639CC">
        <w:t>Hierdoor</w:t>
      </w:r>
      <w:r w:rsidR="00273153" w:rsidRPr="00C639CC">
        <w:t xml:space="preserve"> </w:t>
      </w:r>
      <w:r w:rsidRPr="00C639CC">
        <w:t>vermijd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veronderstellingen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verrassingen.</w:t>
      </w:r>
    </w:p>
    <w:p w14:paraId="405BB0D6" w14:textId="00AAC8B4" w:rsidR="00BF27FC" w:rsidRPr="00C639CC" w:rsidRDefault="00317487" w:rsidP="00FB343E">
      <w:pPr>
        <w:pStyle w:val="Heading3"/>
      </w:pPr>
      <w:r w:rsidRPr="00C639CC">
        <w:t>Een</w:t>
      </w:r>
      <w:r w:rsidR="00273153" w:rsidRPr="00C639CC">
        <w:t xml:space="preserve"> </w:t>
      </w:r>
      <w:r w:rsidRPr="00C639CC">
        <w:t>voorbeeld</w:t>
      </w:r>
    </w:p>
    <w:p w14:paraId="1E5C49C5" w14:textId="53D36EE3" w:rsidR="00BF27FC" w:rsidRPr="00C639CC" w:rsidRDefault="00BF27FC" w:rsidP="00BF27FC">
      <w:pPr>
        <w:pStyle w:val="cpParagraph"/>
      </w:pPr>
      <w:r w:rsidRPr="00C639CC">
        <w:t>S</w:t>
      </w:r>
      <w:r w:rsidR="00317487" w:rsidRPr="00C639CC">
        <w:t>tel</w:t>
      </w:r>
      <w:r w:rsidR="00273153" w:rsidRPr="00C639CC">
        <w:t xml:space="preserve"> </w:t>
      </w:r>
      <w:r w:rsidR="00317487" w:rsidRPr="00C639CC">
        <w:t>dat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projectdoelstelling</w:t>
      </w:r>
      <w:r w:rsidR="00273153" w:rsidRPr="00C639CC">
        <w:t xml:space="preserve"> </w:t>
      </w:r>
      <w:r w:rsidR="00317487" w:rsidRPr="00C639CC">
        <w:t>is</w:t>
      </w:r>
      <w:r w:rsidR="00273153" w:rsidRPr="00C639CC">
        <w:t xml:space="preserve"> </w:t>
      </w:r>
      <w:r w:rsidR="00317487" w:rsidRPr="00C639CC">
        <w:t>om</w:t>
      </w:r>
      <w:r w:rsidR="00273153" w:rsidRPr="00C639CC">
        <w:t xml:space="preserve"> </w:t>
      </w:r>
      <w:r w:rsidR="00317487" w:rsidRPr="00C639CC">
        <w:t>in</w:t>
      </w:r>
      <w:r w:rsidR="00273153" w:rsidRPr="00C639CC">
        <w:t xml:space="preserve"> </w:t>
      </w:r>
      <w:r w:rsidR="00317487" w:rsidRPr="00C639CC">
        <w:t>je</w:t>
      </w:r>
      <w:r w:rsidR="00273153" w:rsidRPr="00C639CC">
        <w:t xml:space="preserve"> </w:t>
      </w:r>
      <w:r w:rsidR="00317487" w:rsidRPr="00C639CC">
        <w:t>tuin</w:t>
      </w:r>
      <w:r w:rsidR="00273153" w:rsidRPr="00C639CC">
        <w:t xml:space="preserve"> </w:t>
      </w:r>
      <w:r w:rsidR="00317487" w:rsidRPr="00C639CC">
        <w:t>tegen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Paasvakantie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dit</w:t>
      </w:r>
      <w:r w:rsidR="00273153" w:rsidRPr="00C639CC">
        <w:t xml:space="preserve"> </w:t>
      </w:r>
      <w:r w:rsidR="00317487" w:rsidRPr="00C639CC">
        <w:t>jaar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schommel</w:t>
      </w:r>
      <w:r w:rsidR="00273153" w:rsidRPr="00C639CC">
        <w:t xml:space="preserve"> </w:t>
      </w:r>
      <w:r w:rsidR="00317487" w:rsidRPr="00C639CC">
        <w:t>te</w:t>
      </w:r>
      <w:r w:rsidR="00273153" w:rsidRPr="00C639CC">
        <w:t xml:space="preserve"> </w:t>
      </w:r>
      <w:r w:rsidR="00317487" w:rsidRPr="00C639CC">
        <w:t>bouwen.</w:t>
      </w:r>
    </w:p>
    <w:p w14:paraId="44DD043F" w14:textId="4D8106B4" w:rsidR="00BF27FC" w:rsidRPr="00C639CC" w:rsidRDefault="00317487" w:rsidP="00BF27FC">
      <w:pPr>
        <w:pStyle w:val="cpParagraph"/>
      </w:pP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ga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aangeven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al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oplevert.</w:t>
      </w:r>
    </w:p>
    <w:p w14:paraId="623BA5CD" w14:textId="3A8B8A9A" w:rsidR="00317487" w:rsidRPr="00C639CC" w:rsidRDefault="00317487" w:rsidP="00BF27FC">
      <w:pPr>
        <w:pStyle w:val="cpParagraph"/>
      </w:pPr>
      <w:r w:rsidRPr="00C639CC">
        <w:t>Volgende</w:t>
      </w:r>
      <w:r w:rsidR="00273153" w:rsidRPr="00C639CC">
        <w:t xml:space="preserve"> </w:t>
      </w:r>
      <w:r w:rsidRPr="00C639CC">
        <w:t>beelden</w:t>
      </w:r>
      <w:r w:rsidR="00273153" w:rsidRPr="00C639CC">
        <w:t xml:space="preserve"> </w:t>
      </w:r>
      <w:r w:rsidRPr="00C639CC">
        <w:t>verduidelijken</w:t>
      </w:r>
      <w:r w:rsidR="00273153" w:rsidRPr="00C639CC">
        <w:t xml:space="preserve"> </w:t>
      </w:r>
      <w:r w:rsidRPr="00C639CC">
        <w:t>dit:</w:t>
      </w:r>
    </w:p>
    <w:p w14:paraId="25548C74" w14:textId="664D14AE" w:rsidR="00317487" w:rsidRPr="00C639CC" w:rsidRDefault="00317487" w:rsidP="00BF27FC">
      <w:pPr>
        <w:pStyle w:val="cpPicture"/>
      </w:pPr>
      <w:r w:rsidRPr="00C639CC">
        <w:drawing>
          <wp:inline distT="0" distB="0" distL="0" distR="0" wp14:anchorId="29B0B5E8" wp14:editId="0507FD94">
            <wp:extent cx="4846127" cy="2453216"/>
            <wp:effectExtent l="19050" t="19050" r="12065" b="234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045C5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71"/>
                    <a:stretch/>
                  </pic:blipFill>
                  <pic:spPr bwMode="auto">
                    <a:xfrm>
                      <a:off x="0" y="0"/>
                      <a:ext cx="4850540" cy="24554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F45F5" w14:textId="2F47CAA3" w:rsidR="00BF27FC" w:rsidRPr="00C639CC" w:rsidRDefault="00BF27FC" w:rsidP="00BF27FC">
      <w:pPr>
        <w:pStyle w:val="cpParagraph"/>
      </w:pPr>
      <w:r w:rsidRPr="00C639CC">
        <w:t>Beide</w:t>
      </w:r>
      <w:r w:rsidR="00273153" w:rsidRPr="00C639CC">
        <w:t xml:space="preserve"> </w:t>
      </w:r>
      <w:r w:rsidRPr="00C639CC">
        <w:t>opstellingen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doelstelling.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installeren</w:t>
      </w:r>
      <w:r w:rsidR="00273153" w:rsidRPr="00C639CC">
        <w:t xml:space="preserve"> </w:t>
      </w:r>
      <w:r w:rsidRPr="00C639CC">
        <w:t>ven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schommel.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5D3110" w:rsidRPr="00C639CC">
        <w:t>scope kan</w:t>
      </w:r>
      <w:r w:rsidR="00273153" w:rsidRPr="00C639CC">
        <w:t xml:space="preserve"> </w:t>
      </w:r>
      <w:r w:rsidR="005D3110" w:rsidRPr="00C639CC">
        <w:t>aangeven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band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touw</w:t>
      </w:r>
      <w:r w:rsidR="00273153" w:rsidRPr="00C639CC">
        <w:t xml:space="preserve"> </w:t>
      </w:r>
      <w:r w:rsidRPr="00C639CC">
        <w:t>bevestigd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tak</w:t>
      </w:r>
      <w:r w:rsidR="00273153" w:rsidRPr="00C639CC">
        <w:t xml:space="preserve"> </w:t>
      </w:r>
      <w:r w:rsidRPr="00C639CC">
        <w:t>volstaat.</w:t>
      </w:r>
      <w:r w:rsidR="00273153" w:rsidRPr="00C639CC">
        <w:t xml:space="preserve"> </w:t>
      </w:r>
      <w:r w:rsidRPr="00C639CC">
        <w:t>Afhankelijk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="005D3110" w:rsidRPr="00C639CC">
        <w:t>bepalingen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uitgebreider</w:t>
      </w:r>
      <w:r w:rsidR="00273153" w:rsidRPr="00C639CC">
        <w:t xml:space="preserve"> </w:t>
      </w:r>
      <w:r w:rsidRPr="00C639CC">
        <w:t>zijn.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tekening</w:t>
      </w:r>
      <w:r w:rsidR="00273153" w:rsidRPr="00C639CC">
        <w:t xml:space="preserve"> </w:t>
      </w:r>
      <w:r w:rsidRPr="00C639CC">
        <w:t>hierboven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speelparadijs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uitgebreidere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eenvoudige</w:t>
      </w:r>
      <w:r w:rsidR="00273153" w:rsidRPr="00C639CC">
        <w:t xml:space="preserve"> </w:t>
      </w:r>
      <w:r w:rsidRPr="00C639CC">
        <w:t>band.</w:t>
      </w:r>
    </w:p>
    <w:p w14:paraId="379D15F5" w14:textId="24C2367B" w:rsidR="00317487" w:rsidRPr="00C639CC" w:rsidRDefault="00317487" w:rsidP="00FB343E">
      <w:pPr>
        <w:pStyle w:val="Heading3"/>
      </w:pPr>
      <w:r w:rsidRPr="00C639CC">
        <w:t>Scope</w:t>
      </w:r>
      <w:r w:rsidR="00273153" w:rsidRPr="00C639CC">
        <w:t xml:space="preserve"> </w:t>
      </w:r>
      <w:r w:rsidRPr="00C639CC">
        <w:t>-</w:t>
      </w:r>
      <w:r w:rsidR="00273153" w:rsidRPr="00C639CC">
        <w:t xml:space="preserve"> </w:t>
      </w:r>
      <w:r w:rsidRPr="00C639CC">
        <w:t>tips</w:t>
      </w:r>
    </w:p>
    <w:p w14:paraId="5CB57437" w14:textId="53036101" w:rsidR="00AE3735" w:rsidRPr="00C639CC" w:rsidRDefault="00317487" w:rsidP="00AE3735">
      <w:pPr>
        <w:pStyle w:val="cpParagraph"/>
      </w:pPr>
      <w:r w:rsidRPr="00C639CC">
        <w:t>Zet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strak</w:t>
      </w:r>
      <w:r w:rsidR="00273153" w:rsidRPr="00C639CC">
        <w:t xml:space="preserve"> </w:t>
      </w:r>
      <w:r w:rsidRPr="00C639CC">
        <w:t>neer</w:t>
      </w:r>
      <w:r w:rsidR="00AE3735" w:rsidRPr="00C639CC">
        <w:t>.</w:t>
      </w:r>
    </w:p>
    <w:p w14:paraId="287BEF1C" w14:textId="114A717F" w:rsidR="00AE3735" w:rsidRPr="00C639CC" w:rsidRDefault="00AE3735" w:rsidP="00040DB4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aken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strak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af,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blijf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strikt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managen.</w:t>
      </w:r>
    </w:p>
    <w:p w14:paraId="06F2DD4A" w14:textId="35FBB6FB" w:rsidR="00AE3735" w:rsidRPr="00C639CC" w:rsidRDefault="00317487" w:rsidP="00040DB4">
      <w:pPr>
        <w:pStyle w:val="cpPoint"/>
        <w:rPr>
          <w:lang w:val="nl-BE"/>
        </w:rPr>
      </w:pPr>
      <w:r w:rsidRPr="00C639CC">
        <w:rPr>
          <w:lang w:val="nl-BE"/>
        </w:rPr>
        <w:t>Alleen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aanpassen.</w:t>
      </w:r>
    </w:p>
    <w:p w14:paraId="24B884E7" w14:textId="402598CD" w:rsidR="00317487" w:rsidRPr="00C639CC" w:rsidRDefault="00317487" w:rsidP="00040DB4">
      <w:pPr>
        <w:pStyle w:val="cpPoint"/>
        <w:rPr>
          <w:lang w:val="nl-BE"/>
        </w:rPr>
      </w:pPr>
      <w:r w:rsidRPr="00C639CC">
        <w:rPr>
          <w:lang w:val="nl-BE"/>
        </w:rPr>
        <w:t>Daarbij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impact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baseline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in.</w:t>
      </w:r>
    </w:p>
    <w:p w14:paraId="4F89F1A9" w14:textId="77777777" w:rsidR="00AE3735" w:rsidRPr="00C639CC" w:rsidRDefault="00AE3735" w:rsidP="00AE3735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5CF5607" w14:textId="5C66248B" w:rsidR="00317487" w:rsidRPr="00C639CC" w:rsidRDefault="00317487" w:rsidP="00AE3735">
      <w:pPr>
        <w:pStyle w:val="cpParagraph"/>
      </w:pPr>
      <w:r w:rsidRPr="00C639CC">
        <w:t>Vermijd</w:t>
      </w:r>
      <w:r w:rsidR="00273153" w:rsidRPr="00C639CC">
        <w:t xml:space="preserve"> </w:t>
      </w:r>
      <w:r w:rsidRPr="00C639CC">
        <w:t>zeker</w:t>
      </w:r>
      <w:r w:rsidR="00273153" w:rsidRPr="00C639CC">
        <w:t xml:space="preserve"> </w:t>
      </w:r>
      <w:r w:rsidRPr="00C639CC">
        <w:t>“Over-promise</w:t>
      </w:r>
      <w:r w:rsidR="00273153" w:rsidRPr="00C639CC">
        <w:t xml:space="preserve"> </w:t>
      </w:r>
      <w:r w:rsidRPr="00C639CC">
        <w:t>&amp;</w:t>
      </w:r>
      <w:r w:rsidR="00273153" w:rsidRPr="00C639CC">
        <w:t xml:space="preserve"> </w:t>
      </w:r>
      <w:r w:rsidRPr="00C639CC">
        <w:t>under-deliver”.</w:t>
      </w:r>
    </w:p>
    <w:p w14:paraId="7517D316" w14:textId="6BD9B052" w:rsidR="00AE3735" w:rsidRPr="00C639CC" w:rsidRDefault="00AE3735" w:rsidP="00AE3735">
      <w:pPr>
        <w:pStyle w:val="cpPoint"/>
        <w:rPr>
          <w:lang w:val="nl-BE"/>
        </w:rPr>
      </w:pPr>
      <w:r w:rsidRPr="00C639CC">
        <w:rPr>
          <w:lang w:val="nl-BE"/>
        </w:rPr>
        <w:t>Z</w:t>
      </w:r>
      <w:r w:rsidR="00317487" w:rsidRPr="00C639CC">
        <w:rPr>
          <w:lang w:val="nl-BE"/>
        </w:rPr>
        <w:t>org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doelstelling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ondersteunt,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zonder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hemel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aarde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beloven.</w:t>
      </w:r>
    </w:p>
    <w:p w14:paraId="0E2428A8" w14:textId="1D695D8C" w:rsidR="00317487" w:rsidRPr="00C639CC" w:rsidRDefault="00317487" w:rsidP="00AE3735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Zorg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realistisch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acceptabel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zijn.</w:t>
      </w:r>
    </w:p>
    <w:p w14:paraId="4BFDADDB" w14:textId="460444AC" w:rsidR="00AE3735" w:rsidRPr="00C639CC" w:rsidRDefault="00AE3735" w:rsidP="00FB343E">
      <w:pPr>
        <w:pStyle w:val="Heading3"/>
      </w:pPr>
      <w:r w:rsidRPr="00C639CC">
        <w:t>Vragen</w:t>
      </w:r>
    </w:p>
    <w:p w14:paraId="3BDD0B96" w14:textId="700E9091" w:rsidR="00317487" w:rsidRPr="00C639CC" w:rsidRDefault="00317487" w:rsidP="00AE3735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belangrijkste</w:t>
      </w:r>
      <w:r w:rsidR="00273153" w:rsidRPr="00C639CC">
        <w:t xml:space="preserve"> </w:t>
      </w:r>
      <w:r w:rsidRPr="00C639CC">
        <w:t>verschil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doel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resultaat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project?</w:t>
      </w:r>
    </w:p>
    <w:p w14:paraId="2A125D13" w14:textId="15898E2B" w:rsidR="00317487" w:rsidRPr="00C639CC" w:rsidRDefault="00317487" w:rsidP="00AE3735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initiatief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concreet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product/dienst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brengen.</w:t>
      </w:r>
    </w:p>
    <w:p w14:paraId="1D8964BE" w14:textId="26E1717D" w:rsidR="00317487" w:rsidRPr="00C639CC" w:rsidRDefault="00317487" w:rsidP="00AE3735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antwoord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organisatie-,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politieke,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maatschappelijke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ideële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bereiken.</w:t>
      </w:r>
    </w:p>
    <w:p w14:paraId="3AEA8166" w14:textId="4D0B8A23" w:rsidR="00317487" w:rsidRPr="00C639CC" w:rsidRDefault="00317487" w:rsidP="00AE3735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abstract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geformuleerd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niveau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bereiken.</w:t>
      </w:r>
    </w:p>
    <w:p w14:paraId="58015736" w14:textId="77777777" w:rsidR="00AE3735" w:rsidRPr="00C639CC" w:rsidRDefault="00AE3735" w:rsidP="00AE3735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FE87F02" w14:textId="177E5F0C" w:rsidR="00AE3735" w:rsidRPr="00C639CC" w:rsidRDefault="00317487" w:rsidP="00AE3735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Juist.</w:t>
      </w:r>
    </w:p>
    <w:p w14:paraId="1454CE8C" w14:textId="0187082F" w:rsidR="003B46BA" w:rsidRPr="00C639CC" w:rsidRDefault="00317487" w:rsidP="00AE3735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definitie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globaal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initiatief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ondernomen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concrete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product/dienst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realiseren.</w:t>
      </w:r>
    </w:p>
    <w:p w14:paraId="3432A74E" w14:textId="3D1E6D7F" w:rsidR="00AE3735" w:rsidRPr="00C639CC" w:rsidRDefault="00317487" w:rsidP="00AE3735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</w:p>
    <w:p w14:paraId="3E4DE0F4" w14:textId="7A9AF6F2" w:rsidR="003B46BA" w:rsidRPr="00C639CC" w:rsidRDefault="00317487" w:rsidP="00AE3735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geformuleerd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strategische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antwoord,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operationele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concreter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definitie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beperkt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product/de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dienst.</w:t>
      </w:r>
    </w:p>
    <w:p w14:paraId="4FFB968B" w14:textId="00C2B160" w:rsidR="00AE3735" w:rsidRPr="00C639CC" w:rsidRDefault="00317487" w:rsidP="00AE3735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</w:p>
    <w:p w14:paraId="3304CFA0" w14:textId="48B21662" w:rsidR="00317487" w:rsidRPr="00C639CC" w:rsidRDefault="00317487" w:rsidP="00AE3735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Weliswaar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abstract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geformuleerd,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concreet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formuleren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(SMART).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Bovendien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product/de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5A9E0E61" w14:textId="77777777" w:rsidR="00317487" w:rsidRPr="00C639CC" w:rsidRDefault="00317487" w:rsidP="00395028"/>
    <w:p w14:paraId="7C9A9698" w14:textId="7DE19458" w:rsidR="00317487" w:rsidRPr="00C639CC" w:rsidRDefault="00317487" w:rsidP="00FB343E">
      <w:pPr>
        <w:pStyle w:val="Heading3"/>
      </w:pPr>
      <w:r w:rsidRPr="00C639CC">
        <w:t>Scope</w:t>
      </w:r>
      <w:r w:rsidR="00273153" w:rsidRPr="00C639CC">
        <w:t xml:space="preserve"> </w:t>
      </w:r>
      <w:r w:rsidRPr="00C639CC">
        <w:t>-</w:t>
      </w:r>
      <w:r w:rsidR="00273153" w:rsidRPr="00C639CC">
        <w:t xml:space="preserve"> </w:t>
      </w:r>
      <w:r w:rsidRPr="00C639CC">
        <w:t>Opdrachten</w:t>
      </w:r>
    </w:p>
    <w:p w14:paraId="519052FB" w14:textId="20C228A2" w:rsidR="00317487" w:rsidRPr="00C639CC" w:rsidRDefault="00317487" w:rsidP="00FB343E">
      <w:pPr>
        <w:pStyle w:val="Heading4"/>
      </w:pPr>
      <w:r w:rsidRPr="00C639CC">
        <w:t>Opdracht</w:t>
      </w:r>
      <w:r w:rsidR="00273153" w:rsidRPr="00C639CC">
        <w:t xml:space="preserve"> </w:t>
      </w:r>
      <w:r w:rsidRPr="00C639CC">
        <w:t>1</w:t>
      </w:r>
    </w:p>
    <w:p w14:paraId="74C3BF89" w14:textId="14BAC463" w:rsidR="007C05CE" w:rsidRPr="00C639CC" w:rsidRDefault="00317487" w:rsidP="007C05CE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organisatie</w:t>
      </w:r>
      <w:r w:rsidR="00273153" w:rsidRPr="00C639CC">
        <w:t xml:space="preserve"> </w:t>
      </w:r>
      <w:r w:rsidRPr="00C639CC">
        <w:t>BackToBasics,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avontuurlijke</w:t>
      </w:r>
      <w:r w:rsidR="00273153" w:rsidRPr="00C639CC">
        <w:t xml:space="preserve"> </w:t>
      </w:r>
      <w:r w:rsidRPr="00C639CC">
        <w:t>reisorganisatie,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keuzes</w:t>
      </w:r>
      <w:r w:rsidR="00273153" w:rsidRPr="00C639CC">
        <w:t xml:space="preserve"> </w:t>
      </w:r>
      <w:r w:rsidRPr="00C639CC">
        <w:t>gemaakt.</w:t>
      </w:r>
    </w:p>
    <w:p w14:paraId="1168DAFE" w14:textId="3D372AC1" w:rsidR="007C05CE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besloten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voornamelijk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focussen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woestijnreizen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survivaltochten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binnenlanden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Afrika.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soort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reizen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schoolverlaters.</w:t>
      </w:r>
    </w:p>
    <w:p w14:paraId="5586656B" w14:textId="26B5B653" w:rsidR="007C05CE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reizen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denkt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BackToBasics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aanzienlijke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omzetgroei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realiseren.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gewerkt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groei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10%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t.o.v.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vorig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jaar,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omzet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1,6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</w:t>
      </w:r>
      <w:r w:rsidR="007C05CE" w:rsidRPr="00C639CC">
        <w:rPr>
          <w:lang w:val="nl-BE"/>
        </w:rPr>
        <w:t>ljoen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Euro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bedroeg.</w:t>
      </w:r>
    </w:p>
    <w:p w14:paraId="27C69122" w14:textId="34D5DF41" w:rsidR="007C05CE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survivaltochten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compleet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aanbod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reizen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neerzet.</w:t>
      </w:r>
    </w:p>
    <w:p w14:paraId="5561FD45" w14:textId="1A03610A" w:rsidR="007C05CE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directie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enthousiast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goedkeuring.</w:t>
      </w:r>
    </w:p>
    <w:p w14:paraId="28CC5A80" w14:textId="63BD444C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Bewust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kiest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studenten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Hogeschool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Toerisme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nemen.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Hiermee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toekomstige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behoren.</w:t>
      </w:r>
    </w:p>
    <w:p w14:paraId="3E2EBC81" w14:textId="77777777" w:rsidR="007C05CE" w:rsidRPr="00C639CC" w:rsidRDefault="007C05CE" w:rsidP="007C05C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2B8A8E2" w14:textId="234AFBBB" w:rsidR="00317487" w:rsidRPr="00C639CC" w:rsidRDefault="00317487" w:rsidP="007C05CE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project?</w:t>
      </w:r>
    </w:p>
    <w:p w14:paraId="4133AB69" w14:textId="5FAD7AB6" w:rsidR="00317487" w:rsidRPr="00C639CC" w:rsidRDefault="00317487" w:rsidP="00FB343E">
      <w:pPr>
        <w:pStyle w:val="Heading4"/>
      </w:pPr>
      <w:r w:rsidRPr="00C639CC">
        <w:t>Opdracht</w:t>
      </w:r>
      <w:r w:rsidR="00273153" w:rsidRPr="00C639CC">
        <w:t xml:space="preserve"> </w:t>
      </w:r>
      <w:r w:rsidRPr="00C639CC">
        <w:t>2</w:t>
      </w:r>
    </w:p>
    <w:p w14:paraId="7643B5A8" w14:textId="7FC7BDCD" w:rsidR="00317487" w:rsidRPr="00C639CC" w:rsidRDefault="00317487" w:rsidP="007C05CE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krijgt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directie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context</w:t>
      </w:r>
      <w:r w:rsidR="00273153" w:rsidRPr="00C639CC">
        <w:t xml:space="preserve"> </w:t>
      </w:r>
      <w:r w:rsidRPr="00C639CC">
        <w:t>mee:</w:t>
      </w:r>
    </w:p>
    <w:p w14:paraId="1E9CD80F" w14:textId="03E80D5A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Klanten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generatie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P650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boormachines.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klachten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negatieve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ervaringen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Sociale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Media.</w:t>
      </w:r>
    </w:p>
    <w:p w14:paraId="02196BD4" w14:textId="5C0A0677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directie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wenst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rekening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gehouden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ervaringen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ervaren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geweldig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boormachines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positieve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ervaringen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Sociale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Media.</w:t>
      </w:r>
    </w:p>
    <w:p w14:paraId="244A5638" w14:textId="3C96AD96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boormachine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klachten.</w:t>
      </w:r>
    </w:p>
    <w:p w14:paraId="52DA70A5" w14:textId="1B91E57F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Tegen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kwartaal.</w:t>
      </w:r>
    </w:p>
    <w:p w14:paraId="212053AB" w14:textId="438E28CE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F40926">
        <w:rPr>
          <w:lang w:val="nl-BE"/>
        </w:rPr>
        <w:t xml:space="preserve">worden </w:t>
      </w:r>
      <w:r w:rsidRPr="00C639CC">
        <w:rPr>
          <w:lang w:val="nl-BE"/>
        </w:rPr>
        <w:t>tevredengesteld</w:t>
      </w:r>
      <w:r w:rsidR="00F40926">
        <w:rPr>
          <w:lang w:val="nl-BE"/>
        </w:rPr>
        <w:t>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streven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90%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klachten.</w:t>
      </w:r>
    </w:p>
    <w:p w14:paraId="703685E9" w14:textId="4C44AC9E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Benelux</w:t>
      </w:r>
      <w:r w:rsidR="00F40926">
        <w:rPr>
          <w:lang w:val="nl-BE"/>
        </w:rPr>
        <w:t>-</w:t>
      </w:r>
      <w:r w:rsidRPr="00C639CC">
        <w:rPr>
          <w:lang w:val="nl-BE"/>
        </w:rPr>
        <w:t>landen.</w:t>
      </w:r>
    </w:p>
    <w:p w14:paraId="650836C6" w14:textId="77777777" w:rsidR="007C05CE" w:rsidRPr="00C639CC" w:rsidRDefault="007C05CE" w:rsidP="007C05C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6BC1DB9" w14:textId="40B5F5C9" w:rsidR="00317487" w:rsidRPr="00C639CC" w:rsidRDefault="00317487" w:rsidP="007C05CE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project?</w:t>
      </w:r>
    </w:p>
    <w:p w14:paraId="41265727" w14:textId="402BAF68" w:rsidR="00317487" w:rsidRPr="00C639CC" w:rsidRDefault="007C05CE" w:rsidP="00FB343E">
      <w:pPr>
        <w:pStyle w:val="Heading1"/>
      </w:pPr>
      <w:r w:rsidRPr="00C639CC">
        <w:lastRenderedPageBreak/>
        <w:t>F</w:t>
      </w:r>
      <w:r w:rsidR="00317487" w:rsidRPr="00C639CC">
        <w:t>aseren</w:t>
      </w:r>
    </w:p>
    <w:p w14:paraId="5A25CFEF" w14:textId="41FA3F85" w:rsidR="003B46BA" w:rsidRPr="00C639CC" w:rsidRDefault="00317487" w:rsidP="007C05CE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basismodel</w:t>
      </w:r>
      <w:r w:rsidR="00273153" w:rsidRPr="00C639CC">
        <w:t xml:space="preserve"> </w:t>
      </w:r>
      <w:r w:rsidRPr="00C639CC">
        <w:t>bespreken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onderdeel</w:t>
      </w:r>
      <w:r w:rsidR="00273153" w:rsidRPr="00C639CC">
        <w:t xml:space="preserve"> </w:t>
      </w:r>
      <w:r w:rsidRPr="00C639CC">
        <w:t>'Faseren'.</w:t>
      </w:r>
    </w:p>
    <w:p w14:paraId="2568D029" w14:textId="16A757CC" w:rsidR="00317487" w:rsidRPr="00C639CC" w:rsidRDefault="007C05CE" w:rsidP="007C05CE">
      <w:pPr>
        <w:pStyle w:val="cpPicture"/>
      </w:pPr>
      <w:r w:rsidRPr="00C639CC">
        <w:drawing>
          <wp:inline distT="0" distB="0" distL="0" distR="0" wp14:anchorId="2CDFDA5E" wp14:editId="22C916E6">
            <wp:extent cx="6296400" cy="4370400"/>
            <wp:effectExtent l="19050" t="19050" r="9525" b="1143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E8657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437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7CEF12" w14:textId="5EBE1505" w:rsidR="00317487" w:rsidRPr="00C639CC" w:rsidRDefault="00317487" w:rsidP="00FB343E">
      <w:pPr>
        <w:pStyle w:val="Heading2"/>
      </w:pPr>
      <w:r w:rsidRPr="00C639CC">
        <w:t>Wat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Faseren?</w:t>
      </w:r>
    </w:p>
    <w:p w14:paraId="591C62B6" w14:textId="749A83B9" w:rsidR="003B46BA" w:rsidRPr="00C639CC" w:rsidRDefault="00317487" w:rsidP="007C05CE">
      <w:pPr>
        <w:pStyle w:val="cpParagraph"/>
      </w:pPr>
      <w:r w:rsidRPr="00C639CC">
        <w:t>Faseren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logische,</w:t>
      </w:r>
      <w:r w:rsidR="00273153" w:rsidRPr="00C639CC">
        <w:t xml:space="preserve"> </w:t>
      </w:r>
      <w:r w:rsidRPr="00C639CC">
        <w:t>hapklare</w:t>
      </w:r>
      <w:r w:rsidR="00273153" w:rsidRPr="00C639CC">
        <w:t xml:space="preserve"> </w:t>
      </w:r>
      <w:r w:rsidRPr="00C639CC">
        <w:t>blokken</w:t>
      </w:r>
      <w:r w:rsidR="00273153" w:rsidRPr="00C639CC">
        <w:t xml:space="preserve"> </w:t>
      </w:r>
      <w:r w:rsidRPr="00C639CC">
        <w:t>verdelen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inhoudelijke</w:t>
      </w:r>
      <w:r w:rsidR="00273153" w:rsidRPr="00C639CC">
        <w:t xml:space="preserve"> </w:t>
      </w:r>
      <w:r w:rsidR="005D3110" w:rsidRPr="00C639CC">
        <w:t>projectactiviteiten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nodig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projectresultaat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bereiken.</w:t>
      </w:r>
    </w:p>
    <w:p w14:paraId="4C89B89B" w14:textId="377E9D03" w:rsidR="00317487" w:rsidRPr="00C639CC" w:rsidRDefault="00317487" w:rsidP="007C05CE">
      <w:pPr>
        <w:pStyle w:val="cpParagraph"/>
      </w:pPr>
      <w:r w:rsidRPr="00C639CC">
        <w:t>Waarom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Faseren</w:t>
      </w:r>
      <w:r w:rsidR="00273153" w:rsidRPr="00C639CC">
        <w:t xml:space="preserve"> </w:t>
      </w:r>
      <w:r w:rsidRPr="00C639CC">
        <w:t>belangrijk?</w:t>
      </w:r>
    </w:p>
    <w:p w14:paraId="5A7C028D" w14:textId="055FD010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risico’s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voorhand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onderkennen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schatten.</w:t>
      </w:r>
    </w:p>
    <w:p w14:paraId="78942B91" w14:textId="273C4D1D" w:rsidR="003B46BA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complexiteit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uitdaging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verwerkbare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overzichtelijke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componenten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delen.</w:t>
      </w:r>
    </w:p>
    <w:p w14:paraId="433221D9" w14:textId="57862C1B" w:rsidR="003B46BA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beperkte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middelen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(geld,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personen,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…)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efficiënt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doelgericht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benutten.</w:t>
      </w:r>
    </w:p>
    <w:p w14:paraId="1A18099E" w14:textId="003A8B75" w:rsidR="003B46BA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voldoende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beslissingspunten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reiken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projectsturing.</w:t>
      </w:r>
    </w:p>
    <w:p w14:paraId="505751FA" w14:textId="69F8CF02" w:rsidR="003B46BA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competenties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relevante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ogenblik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schakelen.</w:t>
      </w:r>
    </w:p>
    <w:p w14:paraId="70357C37" w14:textId="21DBA5B8" w:rsidR="003B46BA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bakenen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kennen.</w:t>
      </w:r>
    </w:p>
    <w:p w14:paraId="6AC66623" w14:textId="09142A04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partijen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bieden.</w:t>
      </w:r>
    </w:p>
    <w:p w14:paraId="1986D318" w14:textId="77777777" w:rsidR="007C05CE" w:rsidRPr="00C639CC" w:rsidRDefault="007C05CE" w:rsidP="007C05C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8493E88" w14:textId="414F5BB4" w:rsidR="00317487" w:rsidRPr="00C639CC" w:rsidRDefault="00317487" w:rsidP="007C05CE">
      <w:pPr>
        <w:pStyle w:val="cpParagraph"/>
      </w:pPr>
      <w:r w:rsidRPr="00C639CC">
        <w:t>Hoe</w:t>
      </w:r>
      <w:r w:rsidR="00273153" w:rsidRPr="00C639CC">
        <w:t xml:space="preserve"> </w:t>
      </w:r>
      <w:r w:rsidRPr="00C639CC">
        <w:t>faseren?</w:t>
      </w:r>
    </w:p>
    <w:p w14:paraId="347B33F5" w14:textId="625B5C9E" w:rsidR="003B46BA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Eerst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denken,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doen.</w:t>
      </w:r>
    </w:p>
    <w:p w14:paraId="0EC82172" w14:textId="2C7450A5" w:rsidR="003B46BA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gewenste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projectresultaat.</w:t>
      </w:r>
    </w:p>
    <w:p w14:paraId="326E9727" w14:textId="42B54B25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Afbakening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scherp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vastleggen.</w:t>
      </w:r>
    </w:p>
    <w:p w14:paraId="57A970E8" w14:textId="7ABD778A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vormen,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achter,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achter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voor;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d.w.z.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bekomen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inventariseren.</w:t>
      </w:r>
    </w:p>
    <w:p w14:paraId="5ACDD1E5" w14:textId="2EF32D59" w:rsidR="003B46BA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bestuderen,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vertrekkend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algemene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concrete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detailresultaten.</w:t>
      </w:r>
    </w:p>
    <w:p w14:paraId="2D279229" w14:textId="180BA04E" w:rsidR="003B46BA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vooraf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bepaald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doel.</w:t>
      </w:r>
    </w:p>
    <w:p w14:paraId="7E831099" w14:textId="09645BD7" w:rsidR="00317487" w:rsidRPr="00C639CC" w:rsidRDefault="00317487" w:rsidP="007C05CE">
      <w:pPr>
        <w:pStyle w:val="cpPoint"/>
        <w:rPr>
          <w:lang w:val="nl-BE"/>
        </w:rPr>
      </w:pP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genomen.</w:t>
      </w:r>
    </w:p>
    <w:p w14:paraId="6176C275" w14:textId="77777777" w:rsidR="007C05CE" w:rsidRPr="00C639CC" w:rsidRDefault="007C05CE" w:rsidP="007C05C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1C5AB68" w14:textId="039B5D6C" w:rsidR="007C05CE" w:rsidRPr="00C639CC" w:rsidRDefault="00317487" w:rsidP="00FB343E">
      <w:pPr>
        <w:pStyle w:val="Heading3"/>
      </w:pPr>
      <w:r w:rsidRPr="00C639CC">
        <w:t>Een</w:t>
      </w:r>
      <w:r w:rsidR="00273153" w:rsidRPr="00C639CC">
        <w:t xml:space="preserve"> </w:t>
      </w:r>
      <w:r w:rsidRPr="00C639CC">
        <w:t>voorbeeld</w:t>
      </w:r>
    </w:p>
    <w:p w14:paraId="786B6670" w14:textId="52C6186A" w:rsidR="00E965DE" w:rsidRPr="00C639CC" w:rsidRDefault="007C05CE" w:rsidP="007C05CE">
      <w:pPr>
        <w:pStyle w:val="cpParagraph"/>
      </w:pPr>
      <w:r w:rsidRPr="00C639CC">
        <w:t>D</w:t>
      </w:r>
      <w:r w:rsidR="00317487" w:rsidRPr="00C639CC">
        <w:t>e</w:t>
      </w:r>
      <w:r w:rsidR="00273153" w:rsidRPr="00C639CC">
        <w:t xml:space="preserve"> </w:t>
      </w:r>
      <w:r w:rsidR="00317487" w:rsidRPr="00C639CC">
        <w:t>bouw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huis.</w:t>
      </w:r>
    </w:p>
    <w:p w14:paraId="070E7513" w14:textId="439660D2" w:rsidR="007C05CE" w:rsidRPr="00C639CC" w:rsidRDefault="00317487" w:rsidP="007C05CE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opdrachtgevers,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'bouwheren',</w:t>
      </w:r>
      <w:r w:rsidR="00273153" w:rsidRPr="00C639CC">
        <w:t xml:space="preserve"> </w:t>
      </w:r>
      <w:r w:rsidRPr="00C639CC">
        <w:t>dromen</w:t>
      </w:r>
      <w:r w:rsidR="00273153" w:rsidRPr="00C639CC">
        <w:t xml:space="preserve"> </w:t>
      </w:r>
      <w:r w:rsidRPr="00C639CC">
        <w:t>al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tijdje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bouwen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eigen</w:t>
      </w:r>
      <w:r w:rsidR="00273153" w:rsidRPr="00C639CC">
        <w:t xml:space="preserve"> </w:t>
      </w:r>
      <w:r w:rsidRPr="00C639CC">
        <w:t>woning.</w:t>
      </w:r>
      <w:r w:rsidR="00273153" w:rsidRPr="00C639CC">
        <w:t xml:space="preserve"> </w:t>
      </w:r>
      <w:r w:rsidRPr="00C639CC">
        <w:t>Gedurende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tijdje</w:t>
      </w:r>
      <w:r w:rsidR="00273153" w:rsidRPr="00C639CC">
        <w:t xml:space="preserve"> </w:t>
      </w:r>
      <w:r w:rsidRPr="00C639CC">
        <w:t>kijken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geïnteresseerd</w:t>
      </w:r>
      <w:r w:rsidR="00273153" w:rsidRPr="00C639CC">
        <w:t xml:space="preserve"> </w:t>
      </w:r>
      <w:r w:rsidRPr="00C639CC">
        <w:t>rond,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halen</w:t>
      </w:r>
      <w:r w:rsidR="00273153" w:rsidRPr="00C639CC">
        <w:t xml:space="preserve"> </w:t>
      </w:r>
      <w:r w:rsidRPr="00C639CC">
        <w:t>heel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inspiratie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hoe</w:t>
      </w:r>
      <w:r w:rsidR="00273153" w:rsidRPr="00C639CC">
        <w:t xml:space="preserve"> </w:t>
      </w:r>
      <w:r w:rsidRPr="00C639CC">
        <w:t>hun</w:t>
      </w:r>
      <w:r w:rsidR="00273153" w:rsidRPr="00C639CC">
        <w:t xml:space="preserve"> </w:t>
      </w:r>
      <w:r w:rsidRPr="00C639CC">
        <w:t>droomwoning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zou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uitzien.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informeren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meerdere</w:t>
      </w:r>
      <w:r w:rsidR="00273153" w:rsidRPr="00C639CC">
        <w:t xml:space="preserve"> </w:t>
      </w:r>
      <w:r w:rsidRPr="00C639CC">
        <w:t>partijen,</w:t>
      </w:r>
      <w:r w:rsidR="00273153" w:rsidRPr="00C639CC">
        <w:t xml:space="preserve"> </w:t>
      </w:r>
      <w:r w:rsidRPr="00C639CC">
        <w:t>waarvan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denken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rol</w:t>
      </w:r>
      <w:r w:rsidR="00273153" w:rsidRPr="00C639CC">
        <w:t xml:space="preserve"> </w:t>
      </w:r>
      <w:r w:rsidRPr="00C639CC">
        <w:t>spelen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bouwproces:</w:t>
      </w:r>
      <w:r w:rsidR="00273153" w:rsidRPr="00C639CC">
        <w:t xml:space="preserve"> </w:t>
      </w:r>
      <w:r w:rsidRPr="00C639CC">
        <w:t>architecten,</w:t>
      </w:r>
      <w:r w:rsidR="00273153" w:rsidRPr="00C639CC">
        <w:t xml:space="preserve"> </w:t>
      </w:r>
      <w:r w:rsidRPr="00C639CC">
        <w:t>aannemers,</w:t>
      </w:r>
      <w:r w:rsidR="00273153" w:rsidRPr="00C639CC">
        <w:t xml:space="preserve"> </w:t>
      </w:r>
      <w:r w:rsidRPr="00C639CC">
        <w:t>banken,</w:t>
      </w:r>
      <w:r w:rsidR="00273153" w:rsidRPr="00C639CC">
        <w:t xml:space="preserve"> </w:t>
      </w:r>
      <w:r w:rsidRPr="00C639CC">
        <w:t>verzekeringsmaatschappijen,</w:t>
      </w:r>
      <w:r w:rsidR="00273153" w:rsidRPr="00C639CC">
        <w:t xml:space="preserve"> </w:t>
      </w:r>
      <w:r w:rsidRPr="00C639CC">
        <w:t>....</w:t>
      </w:r>
    </w:p>
    <w:p w14:paraId="4E8E9A63" w14:textId="342A88E0" w:rsidR="00E965DE" w:rsidRPr="00C639CC" w:rsidRDefault="00317487" w:rsidP="007C05CE">
      <w:pPr>
        <w:pStyle w:val="cpParagraph"/>
      </w:pPr>
      <w:r w:rsidRPr="00C639CC">
        <w:t>Daarbij</w:t>
      </w:r>
      <w:r w:rsidR="00273153" w:rsidRPr="00C639CC">
        <w:t xml:space="preserve"> </w:t>
      </w:r>
      <w:r w:rsidRPr="00C639CC">
        <w:t>denken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na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budget,</w:t>
      </w:r>
      <w:r w:rsidR="00273153" w:rsidRPr="00C639CC">
        <w:t xml:space="preserve"> </w:t>
      </w:r>
      <w:r w:rsidRPr="00C639CC">
        <w:t>mogelijke</w:t>
      </w:r>
      <w:r w:rsidR="00273153" w:rsidRPr="00C639CC">
        <w:t xml:space="preserve"> </w:t>
      </w:r>
      <w:r w:rsidRPr="00C639CC">
        <w:t>financiering,</w:t>
      </w:r>
      <w:r w:rsidR="00273153" w:rsidRPr="00C639CC">
        <w:t xml:space="preserve"> </w:t>
      </w:r>
      <w:r w:rsidRPr="00C639CC">
        <w:t>wanneer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zouden</w:t>
      </w:r>
      <w:r w:rsidR="00273153" w:rsidRPr="00C639CC">
        <w:t xml:space="preserve"> </w:t>
      </w:r>
      <w:r w:rsidRPr="00C639CC">
        <w:t>willen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wonen,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kwaliteitsnormen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wensen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vlak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afwerking,</w:t>
      </w:r>
      <w:r w:rsidR="00273153" w:rsidRPr="00C639CC">
        <w:t xml:space="preserve"> </w:t>
      </w:r>
      <w:r w:rsidRPr="00C639CC">
        <w:t>hoe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willen</w:t>
      </w:r>
      <w:r w:rsidR="00273153" w:rsidRPr="00C639CC">
        <w:t xml:space="preserve"> </w:t>
      </w:r>
      <w:r w:rsidRPr="00C639CC">
        <w:t>organiseren.</w:t>
      </w:r>
    </w:p>
    <w:p w14:paraId="6F49E610" w14:textId="7A3F36B3" w:rsidR="00E965DE" w:rsidRPr="00C639CC" w:rsidRDefault="00317487" w:rsidP="007C05CE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fase</w:t>
      </w:r>
      <w:r w:rsidR="00273153" w:rsidRPr="00C639CC">
        <w:t xml:space="preserve"> </w:t>
      </w:r>
      <w:r w:rsidRPr="00C639CC">
        <w:t>contacteren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architect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basis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hun</w:t>
      </w:r>
      <w:r w:rsidR="00273153" w:rsidRPr="00C639CC">
        <w:t xml:space="preserve"> </w:t>
      </w:r>
      <w:r w:rsidRPr="00C639CC">
        <w:t>verwachtingen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vereisten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plan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lastenboek</w:t>
      </w:r>
      <w:r w:rsidR="00273153" w:rsidRPr="00C639CC">
        <w:t xml:space="preserve"> </w:t>
      </w:r>
      <w:r w:rsidRPr="00C639CC">
        <w:t>uitwerkt.</w:t>
      </w:r>
    </w:p>
    <w:p w14:paraId="3E27E29E" w14:textId="7D6212D8" w:rsidR="00E965DE" w:rsidRPr="00C639CC" w:rsidRDefault="00317487" w:rsidP="007C05CE">
      <w:pPr>
        <w:pStyle w:val="cpParagraph"/>
      </w:pP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documenten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architect</w:t>
      </w:r>
      <w:r w:rsidR="00273153" w:rsidRPr="00C639CC">
        <w:t xml:space="preserve"> </w:t>
      </w:r>
      <w:r w:rsidRPr="00C639CC">
        <w:t>zoeken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aannemer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gewenste</w:t>
      </w:r>
      <w:r w:rsidR="00273153" w:rsidRPr="00C639CC">
        <w:t xml:space="preserve"> </w:t>
      </w:r>
      <w:r w:rsidRPr="00C639CC">
        <w:t>moment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opleveren.</w:t>
      </w:r>
    </w:p>
    <w:p w14:paraId="408C9E6D" w14:textId="16E7679B" w:rsidR="00E965DE" w:rsidRPr="00C639CC" w:rsidRDefault="00317487" w:rsidP="007C05CE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aannemer</w:t>
      </w:r>
      <w:r w:rsidR="00273153" w:rsidRPr="00C639CC">
        <w:t xml:space="preserve"> </w:t>
      </w:r>
      <w:r w:rsidRPr="00C639CC">
        <w:t>zet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fase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metsers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bouwers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werk.</w:t>
      </w:r>
    </w:p>
    <w:p w14:paraId="2A1902DD" w14:textId="6DB55E34" w:rsidR="00E965DE" w:rsidRPr="00C639CC" w:rsidRDefault="00317487" w:rsidP="007C05CE">
      <w:pPr>
        <w:pStyle w:val="cpParagraph"/>
      </w:pPr>
      <w:r w:rsidRPr="00C639CC">
        <w:t>Na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bouwfase</w:t>
      </w:r>
      <w:r w:rsidR="00273153" w:rsidRPr="00C639CC">
        <w:t xml:space="preserve"> </w:t>
      </w:r>
      <w:r w:rsidRPr="00C639CC">
        <w:t>volgt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voorlopige</w:t>
      </w:r>
      <w:r w:rsidR="00273153" w:rsidRPr="00C639CC">
        <w:t xml:space="preserve"> </w:t>
      </w:r>
      <w:r w:rsidRPr="00C639CC">
        <w:t>oplevering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gebouw.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opdrachtgevers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erin</w:t>
      </w:r>
      <w:r w:rsidR="00273153" w:rsidRPr="00C639CC">
        <w:t xml:space="preserve"> </w:t>
      </w:r>
      <w:r w:rsidRPr="00C639CC">
        <w:t>wonen.</w:t>
      </w:r>
      <w:r w:rsidR="00273153" w:rsidRPr="00C639CC">
        <w:t xml:space="preserve"> </w:t>
      </w:r>
      <w:r w:rsidRPr="00C639CC">
        <w:t>Wanneer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tekortkoming</w:t>
      </w:r>
      <w:r w:rsidR="00273153" w:rsidRPr="00C639CC">
        <w:t xml:space="preserve"> </w:t>
      </w:r>
      <w:r w:rsidRPr="00C639CC">
        <w:t>ervaren,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vragen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bouwers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euvel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lossen.</w:t>
      </w:r>
    </w:p>
    <w:p w14:paraId="5A34B643" w14:textId="181D834B" w:rsidR="003B46BA" w:rsidRPr="00C639CC" w:rsidRDefault="00317487" w:rsidP="007C05CE">
      <w:pPr>
        <w:pStyle w:val="cpParagraph"/>
      </w:pPr>
      <w:r w:rsidRPr="00C639CC">
        <w:t>Na</w:t>
      </w:r>
      <w:r w:rsidR="00273153" w:rsidRPr="00C639CC">
        <w:t xml:space="preserve"> </w:t>
      </w:r>
      <w:r w:rsidRPr="00C639CC">
        <w:t>verloop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volgt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definitieve</w:t>
      </w:r>
      <w:r w:rsidR="00273153" w:rsidRPr="00C639CC">
        <w:t xml:space="preserve"> </w:t>
      </w:r>
      <w:r w:rsidRPr="00C639CC">
        <w:t>oplevering.</w:t>
      </w:r>
    </w:p>
    <w:p w14:paraId="5470F5F1" w14:textId="7D182D62" w:rsidR="00317487" w:rsidRPr="00C639CC" w:rsidRDefault="00317487" w:rsidP="007C05CE">
      <w:pPr>
        <w:pStyle w:val="cpParagraph"/>
      </w:pPr>
      <w:r w:rsidRPr="00C639CC">
        <w:t>Als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proces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bouw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huis</w:t>
      </w:r>
      <w:r w:rsidR="00273153" w:rsidRPr="00C639CC">
        <w:t xml:space="preserve"> </w:t>
      </w:r>
      <w:r w:rsidRPr="00C639CC">
        <w:t>analyseert,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detecteer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="005D3110" w:rsidRPr="00C639CC">
        <w:t>fases</w:t>
      </w:r>
      <w:r w:rsidRPr="00C639CC">
        <w:t>:</w:t>
      </w:r>
    </w:p>
    <w:p w14:paraId="0C97F386" w14:textId="2A70446F" w:rsidR="00317487" w:rsidRPr="00C639CC" w:rsidRDefault="00843563" w:rsidP="00843563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nadenken,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behoeften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vereisten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bepalen</w:t>
      </w:r>
      <w:r w:rsidRPr="00C639CC">
        <w:rPr>
          <w:lang w:val="nl-BE"/>
        </w:rPr>
        <w:t>.</w:t>
      </w:r>
    </w:p>
    <w:p w14:paraId="3C660E68" w14:textId="31F71113" w:rsidR="00317487" w:rsidRPr="00C639CC" w:rsidRDefault="00843563" w:rsidP="00843563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papier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zetten,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modelleren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ontwerpen</w:t>
      </w:r>
      <w:r w:rsidRPr="00C639CC">
        <w:rPr>
          <w:lang w:val="nl-BE"/>
        </w:rPr>
        <w:t>.</w:t>
      </w:r>
    </w:p>
    <w:p w14:paraId="3243847F" w14:textId="2A57A6EF" w:rsidR="00317487" w:rsidRPr="00C639CC" w:rsidRDefault="00843563" w:rsidP="00843563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ontwerp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concreet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bouwen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testen</w:t>
      </w:r>
      <w:r w:rsidRPr="00C639CC">
        <w:rPr>
          <w:lang w:val="nl-BE"/>
        </w:rPr>
        <w:t>.</w:t>
      </w:r>
    </w:p>
    <w:p w14:paraId="633ED85F" w14:textId="382FD487" w:rsidR="00317487" w:rsidRPr="00C639CC" w:rsidRDefault="00843563" w:rsidP="00843563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eindresultaat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implementeren,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gebruik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nemen</w:t>
      </w:r>
      <w:r w:rsidRPr="00C639CC">
        <w:rPr>
          <w:lang w:val="nl-BE"/>
        </w:rPr>
        <w:t>.</w:t>
      </w:r>
    </w:p>
    <w:p w14:paraId="1AEA249F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CFFA55A" w14:textId="360965C2" w:rsidR="00317487" w:rsidRPr="00C639CC" w:rsidRDefault="00317487" w:rsidP="00843563">
      <w:pPr>
        <w:pStyle w:val="cpParagraph"/>
      </w:pPr>
      <w:r w:rsidRPr="00C639CC">
        <w:t>Deze</w:t>
      </w:r>
      <w:r w:rsidR="00273153" w:rsidRPr="00C639CC">
        <w:t xml:space="preserve"> </w:t>
      </w:r>
      <w:r w:rsidR="005D3110" w:rsidRPr="00C639CC">
        <w:t>fases</w:t>
      </w:r>
      <w:r w:rsidR="00273153" w:rsidRPr="00C639CC">
        <w:t xml:space="preserve"> </w:t>
      </w:r>
      <w:r w:rsidRPr="00C639CC">
        <w:t>komen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meeste</w:t>
      </w:r>
      <w:r w:rsidR="00273153" w:rsidRPr="00C639CC">
        <w:t xml:space="preserve"> </w:t>
      </w:r>
      <w:r w:rsidRPr="00C639CC">
        <w:t>projecten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vorm</w:t>
      </w:r>
      <w:r w:rsidR="00273153" w:rsidRPr="00C639CC">
        <w:t xml:space="preserve"> </w:t>
      </w:r>
      <w:r w:rsidRPr="00C639CC">
        <w:t>voor.</w:t>
      </w:r>
    </w:p>
    <w:p w14:paraId="5C2AC00C" w14:textId="5B25E6D9" w:rsidR="00317487" w:rsidRPr="00C639CC" w:rsidRDefault="00317487" w:rsidP="00FB343E">
      <w:pPr>
        <w:pStyle w:val="Heading2"/>
      </w:pPr>
      <w:r w:rsidRPr="00C639CC">
        <w:t>De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Life</w:t>
      </w:r>
      <w:r w:rsidR="00273153" w:rsidRPr="00C639CC">
        <w:t xml:space="preserve"> </w:t>
      </w:r>
      <w:r w:rsidRPr="00C639CC">
        <w:t>Cycle</w:t>
      </w:r>
    </w:p>
    <w:p w14:paraId="62FFCDB9" w14:textId="66BA791B" w:rsidR="003B46BA" w:rsidRPr="00C639CC" w:rsidRDefault="00317487" w:rsidP="00843563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life</w:t>
      </w:r>
      <w:r w:rsidR="00273153" w:rsidRPr="00C639CC">
        <w:t xml:space="preserve"> </w:t>
      </w:r>
      <w:r w:rsidRPr="00C639CC">
        <w:t>cycle</w:t>
      </w:r>
      <w:r w:rsidR="00273153" w:rsidRPr="00C639CC">
        <w:t xml:space="preserve"> </w:t>
      </w:r>
      <w:r w:rsidRPr="00C639CC">
        <w:t>(PLC),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levenscyclus,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concrete</w:t>
      </w:r>
      <w:r w:rsidR="00273153" w:rsidRPr="00C639CC">
        <w:t xml:space="preserve"> </w:t>
      </w:r>
      <w:r w:rsidRPr="00C639CC">
        <w:t>uitwerking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gestructureerde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projecten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organiseren,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voeren,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ontwerpen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ontwikkelen,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resultaten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leveren.</w:t>
      </w:r>
    </w:p>
    <w:p w14:paraId="5147651E" w14:textId="6EDAC40B" w:rsidR="00E965DE" w:rsidRPr="00C639CC" w:rsidRDefault="00317487" w:rsidP="00843563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IT</w:t>
      </w:r>
      <w:r w:rsidR="00843563" w:rsidRPr="00C639CC">
        <w:t>-</w:t>
      </w:r>
      <w:r w:rsidRPr="00C639CC">
        <w:t>context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resultaten</w:t>
      </w:r>
      <w:r w:rsidR="00273153" w:rsidRPr="00C639CC">
        <w:t xml:space="preserve"> </w:t>
      </w:r>
      <w:r w:rsidRPr="00C639CC">
        <w:t>bijvoorbeeld</w:t>
      </w:r>
      <w:r w:rsidR="00273153" w:rsidRPr="00C639CC">
        <w:t xml:space="preserve"> </w:t>
      </w:r>
      <w:r w:rsidRPr="00C639CC">
        <w:t>opgeleverde</w:t>
      </w:r>
      <w:r w:rsidR="00273153" w:rsidRPr="00C639CC">
        <w:t xml:space="preserve"> </w:t>
      </w:r>
      <w:r w:rsidRPr="00C639CC">
        <w:t>softwaresystemen.</w:t>
      </w:r>
    </w:p>
    <w:p w14:paraId="6F16618D" w14:textId="7A45FEB8" w:rsidR="00317487" w:rsidRPr="00C639CC" w:rsidRDefault="00317487" w:rsidP="00843563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PLC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="00843563" w:rsidRPr="00C639CC">
        <w:t>dus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stramien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gebruikt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organiseren.</w:t>
      </w:r>
    </w:p>
    <w:p w14:paraId="07F42CD8" w14:textId="601EB4DB" w:rsidR="003B46BA" w:rsidRPr="00C639CC" w:rsidRDefault="00317487" w:rsidP="00843563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typische</w:t>
      </w:r>
      <w:r w:rsidR="00273153" w:rsidRPr="00C639CC">
        <w:t xml:space="preserve"> </w:t>
      </w:r>
      <w:r w:rsidRPr="00C639CC">
        <w:t>componenten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life</w:t>
      </w:r>
      <w:r w:rsidR="00273153" w:rsidRPr="00C639CC">
        <w:t xml:space="preserve"> </w:t>
      </w:r>
      <w:r w:rsidRPr="00C639CC">
        <w:t>cycle</w:t>
      </w:r>
      <w:r w:rsidR="00273153" w:rsidRPr="00C639CC">
        <w:t xml:space="preserve"> </w:t>
      </w:r>
      <w:r w:rsidRPr="00C639CC">
        <w:t>zijn:</w:t>
      </w:r>
    </w:p>
    <w:p w14:paraId="0276CC85" w14:textId="34A98479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fasering</w:t>
      </w:r>
      <w:r w:rsidR="00843563" w:rsidRPr="00C639CC">
        <w:rPr>
          <w:lang w:val="nl-BE"/>
        </w:rPr>
        <w:t>.</w:t>
      </w:r>
    </w:p>
    <w:p w14:paraId="275A9493" w14:textId="45DCA381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takenlijst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</w:t>
      </w:r>
      <w:r w:rsidR="00843563" w:rsidRPr="00C639CC">
        <w:rPr>
          <w:lang w:val="nl-BE"/>
        </w:rPr>
        <w:t>.</w:t>
      </w:r>
    </w:p>
    <w:p w14:paraId="542E3CD8" w14:textId="3570C4CD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843563" w:rsidRPr="00C639CC">
        <w:rPr>
          <w:lang w:val="nl-BE"/>
        </w:rPr>
        <w:t>.</w:t>
      </w:r>
    </w:p>
    <w:p w14:paraId="2F5AFD47" w14:textId="081DD7AE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technieken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gehanteerd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(kunnen)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voeren</w:t>
      </w:r>
      <w:r w:rsidR="00843563" w:rsidRPr="00C639CC">
        <w:rPr>
          <w:lang w:val="nl-BE"/>
        </w:rPr>
        <w:t>.</w:t>
      </w:r>
    </w:p>
    <w:p w14:paraId="0BF6D7BA" w14:textId="3ED3F770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taak.</w:t>
      </w:r>
    </w:p>
    <w:p w14:paraId="415D2EAF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72AD20D" w14:textId="5DB65A9D" w:rsidR="00E965DE" w:rsidRPr="00C639CC" w:rsidRDefault="00317487" w:rsidP="00843563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PLC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life</w:t>
      </w:r>
      <w:r w:rsidR="00273153" w:rsidRPr="00C639CC">
        <w:t xml:space="preserve"> </w:t>
      </w:r>
      <w:r w:rsidRPr="00C639CC">
        <w:t>cycle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hierna</w:t>
      </w:r>
      <w:r w:rsidR="00273153" w:rsidRPr="00C639CC">
        <w:t xml:space="preserve"> </w:t>
      </w:r>
      <w:r w:rsidRPr="00C639CC">
        <w:t>geschetst</w:t>
      </w:r>
      <w:r w:rsidR="00273153" w:rsidRPr="00C639CC">
        <w:t xml:space="preserve"> </w:t>
      </w:r>
      <w:r w:rsidRPr="00C639CC">
        <w:t>wordt,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traditionele</w:t>
      </w:r>
      <w:r w:rsidR="00273153" w:rsidRPr="00C639CC">
        <w:t xml:space="preserve"> </w:t>
      </w:r>
      <w:r w:rsidRPr="00C639CC">
        <w:t>wijze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projectmanagement</w:t>
      </w:r>
      <w:r w:rsidR="00273153" w:rsidRPr="00C639CC">
        <w:t xml:space="preserve"> </w:t>
      </w:r>
      <w:r w:rsidRPr="00C639CC">
        <w:t>weer.</w:t>
      </w:r>
    </w:p>
    <w:p w14:paraId="0ABD21CD" w14:textId="0048BBA5" w:rsidR="003B46BA" w:rsidRPr="00C639CC" w:rsidRDefault="00317487" w:rsidP="00843563">
      <w:pPr>
        <w:pStyle w:val="cpParagraph"/>
      </w:pPr>
      <w:r w:rsidRPr="00C639CC">
        <w:t>Dit</w:t>
      </w:r>
      <w:r w:rsidR="00273153" w:rsidRPr="00C639CC">
        <w:t xml:space="preserve"> </w:t>
      </w:r>
      <w:r w:rsidRPr="00C639CC">
        <w:t>model</w:t>
      </w:r>
      <w:r w:rsidR="00273153" w:rsidRPr="00C639CC">
        <w:t xml:space="preserve"> </w:t>
      </w:r>
      <w:r w:rsidRPr="00C639CC">
        <w:t>vormt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basis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veel</w:t>
      </w:r>
      <w:r w:rsidR="00273153" w:rsidRPr="00C639CC">
        <w:t xml:space="preserve"> </w:t>
      </w:r>
      <w:r w:rsidRPr="00C639CC">
        <w:t>projectmanagement</w:t>
      </w:r>
      <w:r w:rsidR="00273153" w:rsidRPr="00C639CC">
        <w:t xml:space="preserve"> </w:t>
      </w:r>
      <w:r w:rsidRPr="00C639CC">
        <w:t>methodes.</w:t>
      </w:r>
    </w:p>
    <w:p w14:paraId="713378C9" w14:textId="33715E71" w:rsidR="00E965DE" w:rsidRPr="00C639CC" w:rsidRDefault="00317487" w:rsidP="00843563">
      <w:pPr>
        <w:pStyle w:val="cpParagraph"/>
      </w:pPr>
      <w:r w:rsidRPr="00C639CC">
        <w:lastRenderedPageBreak/>
        <w:t>“Hoe</w:t>
      </w:r>
      <w:r w:rsidR="00273153" w:rsidRPr="00C639CC">
        <w:t xml:space="preserve"> </w:t>
      </w:r>
      <w:r w:rsidRPr="00C639CC">
        <w:t>eet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olifant</w:t>
      </w:r>
      <w:r w:rsidR="00273153" w:rsidRPr="00C639CC">
        <w:t xml:space="preserve"> </w:t>
      </w:r>
      <w:r w:rsidRPr="00C639CC">
        <w:t>op?</w:t>
      </w:r>
      <w:r w:rsidR="00273153" w:rsidRPr="00C639CC">
        <w:t xml:space="preserve"> </w:t>
      </w:r>
      <w:r w:rsidRPr="00C639CC">
        <w:t>…</w:t>
      </w:r>
      <w:r w:rsidR="00273153" w:rsidRPr="00C639CC">
        <w:t xml:space="preserve"> </w:t>
      </w:r>
      <w:r w:rsidRPr="00C639CC">
        <w:t>Stukje</w:t>
      </w:r>
      <w:r w:rsidR="00273153" w:rsidRPr="00C639CC">
        <w:t xml:space="preserve"> </w:t>
      </w:r>
      <w:r w:rsidRPr="00C639CC">
        <w:t>per</w:t>
      </w:r>
      <w:r w:rsidR="00273153" w:rsidRPr="00C639CC">
        <w:t xml:space="preserve"> </w:t>
      </w:r>
      <w:r w:rsidRPr="00C639CC">
        <w:t>stukje”.</w:t>
      </w:r>
    </w:p>
    <w:p w14:paraId="3DA94CF6" w14:textId="28BE2959" w:rsidR="00E965DE" w:rsidRPr="00C639CC" w:rsidRDefault="00317487" w:rsidP="00843563">
      <w:pPr>
        <w:pStyle w:val="cpParagraph"/>
      </w:pPr>
      <w:r w:rsidRPr="00C639CC">
        <w:t>Dit</w:t>
      </w:r>
      <w:r w:rsidR="00273153" w:rsidRPr="00C639CC">
        <w:t xml:space="preserve"> </w:t>
      </w:r>
      <w:r w:rsidRPr="00C639CC">
        <w:t>geldt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essentieel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delen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fasen.</w:t>
      </w:r>
    </w:p>
    <w:p w14:paraId="7F976B08" w14:textId="2057D66C" w:rsidR="00317487" w:rsidRPr="00C639CC" w:rsidRDefault="00317487" w:rsidP="00843563">
      <w:pPr>
        <w:pStyle w:val="cpParagraph"/>
      </w:pPr>
      <w:r w:rsidRPr="00C639CC">
        <w:t>Door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faseren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project,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totale</w:t>
      </w:r>
      <w:r w:rsidR="00273153" w:rsidRPr="00C639CC">
        <w:t xml:space="preserve"> </w:t>
      </w:r>
      <w:r w:rsidRPr="00C639CC">
        <w:t>werk</w:t>
      </w:r>
      <w:r w:rsidR="00273153" w:rsidRPr="00C639CC">
        <w:t xml:space="preserve"> </w:t>
      </w:r>
      <w:r w:rsidRPr="00C639CC">
        <w:t>opgedeeld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kleinere</w:t>
      </w:r>
      <w:r w:rsidR="00273153" w:rsidRPr="00C639CC">
        <w:t xml:space="preserve"> </w:t>
      </w:r>
      <w:r w:rsidRPr="00C639CC">
        <w:t>delen,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daardoor</w:t>
      </w:r>
      <w:r w:rsidR="00273153" w:rsidRPr="00C639CC">
        <w:t xml:space="preserve"> </w:t>
      </w:r>
      <w:r w:rsidRPr="00C639CC">
        <w:t>makkelijker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overzien</w:t>
      </w:r>
      <w:r w:rsidR="00273153" w:rsidRPr="00C639CC">
        <w:t xml:space="preserve"> </w:t>
      </w:r>
      <w:r w:rsidRPr="00C639CC">
        <w:t>zijn.</w:t>
      </w:r>
    </w:p>
    <w:p w14:paraId="19CC2E6D" w14:textId="66EBC506" w:rsidR="003B46BA" w:rsidRPr="00C639CC" w:rsidRDefault="00317487" w:rsidP="00843563">
      <w:pPr>
        <w:pStyle w:val="cpParagraph"/>
      </w:pPr>
      <w:r w:rsidRPr="00C639CC">
        <w:t>Volgende</w:t>
      </w:r>
      <w:r w:rsidR="00273153" w:rsidRPr="00C639CC">
        <w:t xml:space="preserve"> </w:t>
      </w:r>
      <w:r w:rsidR="005D3110" w:rsidRPr="00C639CC">
        <w:t>fases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onderscheiden:</w:t>
      </w:r>
    </w:p>
    <w:p w14:paraId="54B0F052" w14:textId="33B7F5E8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Initiatie</w:t>
      </w:r>
      <w:r w:rsidR="00843563" w:rsidRPr="00C639CC">
        <w:rPr>
          <w:lang w:val="nl-BE"/>
        </w:rPr>
        <w:t>.</w:t>
      </w:r>
    </w:p>
    <w:p w14:paraId="230049E4" w14:textId="336192E8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Definitie</w:t>
      </w:r>
      <w:r w:rsidR="00843563" w:rsidRPr="00C639CC">
        <w:rPr>
          <w:lang w:val="nl-BE"/>
        </w:rPr>
        <w:t>.</w:t>
      </w:r>
    </w:p>
    <w:p w14:paraId="5D1F69F9" w14:textId="414DAF04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Ontwerp</w:t>
      </w:r>
      <w:r w:rsidR="00843563" w:rsidRPr="00C639CC">
        <w:rPr>
          <w:lang w:val="nl-BE"/>
        </w:rPr>
        <w:t>.</w:t>
      </w:r>
    </w:p>
    <w:p w14:paraId="192EBFED" w14:textId="5C3FF309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Uitwerking</w:t>
      </w:r>
      <w:r w:rsidR="00843563" w:rsidRPr="00C639CC">
        <w:rPr>
          <w:lang w:val="nl-BE"/>
        </w:rPr>
        <w:t>.</w:t>
      </w:r>
    </w:p>
    <w:p w14:paraId="1376EB63" w14:textId="1C5B7E28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Implementatie</w:t>
      </w:r>
      <w:r w:rsidR="00843563" w:rsidRPr="00C639CC">
        <w:rPr>
          <w:lang w:val="nl-BE"/>
        </w:rPr>
        <w:t>.</w:t>
      </w:r>
    </w:p>
    <w:p w14:paraId="5430FE2B" w14:textId="0C8C6EF5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Afronding</w:t>
      </w:r>
      <w:r w:rsidR="00843563" w:rsidRPr="00C639CC">
        <w:rPr>
          <w:lang w:val="nl-BE"/>
        </w:rPr>
        <w:t>.</w:t>
      </w:r>
    </w:p>
    <w:p w14:paraId="0289692D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693A337" w14:textId="55F54926" w:rsidR="00317487" w:rsidRPr="00C639CC" w:rsidRDefault="00317487" w:rsidP="00843563">
      <w:pPr>
        <w:pStyle w:val="cpParagraph"/>
      </w:pPr>
      <w:r w:rsidRPr="00C639CC">
        <w:t>We</w:t>
      </w:r>
      <w:r w:rsidR="00273153" w:rsidRPr="00C639CC">
        <w:t xml:space="preserve"> </w:t>
      </w:r>
      <w:r w:rsidRPr="00C639CC">
        <w:t>bespreken</w:t>
      </w:r>
      <w:r w:rsidR="00273153" w:rsidRPr="00C639CC">
        <w:t xml:space="preserve"> </w:t>
      </w:r>
      <w:r w:rsidRPr="00C639CC">
        <w:t>hierna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5D3110" w:rsidRPr="00C639CC">
        <w:t>fases</w:t>
      </w:r>
      <w:r w:rsidRPr="00C639CC">
        <w:t>.</w:t>
      </w:r>
    </w:p>
    <w:p w14:paraId="18E96EE4" w14:textId="55E7FC7C" w:rsidR="00317487" w:rsidRPr="00C639CC" w:rsidRDefault="00317487" w:rsidP="00FB343E">
      <w:pPr>
        <w:pStyle w:val="Heading3"/>
      </w:pPr>
      <w:r w:rsidRPr="00C639CC">
        <w:t>Initiatie</w:t>
      </w:r>
      <w:r w:rsidR="00273153" w:rsidRPr="00C639CC">
        <w:t xml:space="preserve"> </w:t>
      </w:r>
      <w:r w:rsidRPr="00C639CC">
        <w:t>fase</w:t>
      </w:r>
    </w:p>
    <w:p w14:paraId="51819F37" w14:textId="77777777" w:rsidR="00843563" w:rsidRPr="00C639CC" w:rsidRDefault="00317487" w:rsidP="00843563">
      <w:pPr>
        <w:pStyle w:val="cpParagraph"/>
      </w:pPr>
      <w:r w:rsidRPr="00C639CC">
        <w:t>Kernvraag:</w:t>
      </w:r>
    </w:p>
    <w:p w14:paraId="4E4FE8AF" w14:textId="4BC96758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idee?</w:t>
      </w:r>
    </w:p>
    <w:p w14:paraId="42F3F6C1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DEC668C" w14:textId="6C94915A" w:rsidR="003B46BA" w:rsidRPr="00C639CC" w:rsidRDefault="00317487" w:rsidP="00843563">
      <w:pPr>
        <w:pStyle w:val="cpParagraph"/>
      </w:pPr>
      <w:r w:rsidRPr="00C639CC">
        <w:t>Doelstelling</w:t>
      </w:r>
      <w:r w:rsidR="00843563" w:rsidRPr="00C639CC">
        <w:t>:</w:t>
      </w:r>
    </w:p>
    <w:p w14:paraId="59425660" w14:textId="78E31BBE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Beogen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hetzelfde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resultaat?</w:t>
      </w:r>
    </w:p>
    <w:p w14:paraId="60F88846" w14:textId="7E21E18A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projectmatige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gewenst?</w:t>
      </w:r>
    </w:p>
    <w:p w14:paraId="3990D8BF" w14:textId="07E3AD2C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globale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verkenning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achterliggend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probleem.</w:t>
      </w:r>
    </w:p>
    <w:p w14:paraId="620E789C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4D7DFC5" w14:textId="77CE22A5" w:rsidR="00317487" w:rsidRPr="00C639CC" w:rsidRDefault="00317487" w:rsidP="00843563">
      <w:pPr>
        <w:pStyle w:val="cpParagraph"/>
      </w:pPr>
      <w:r w:rsidRPr="00C639CC">
        <w:t>Activiteiten</w:t>
      </w:r>
      <w:r w:rsidR="00843563" w:rsidRPr="00C639CC">
        <w:t>:</w:t>
      </w:r>
    </w:p>
    <w:p w14:paraId="68B04DDF" w14:textId="0B0FDE5E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Aanpak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werkvorm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bepalen</w:t>
      </w:r>
      <w:r w:rsidR="00843563" w:rsidRPr="00C639CC">
        <w:rPr>
          <w:lang w:val="nl-BE"/>
        </w:rPr>
        <w:t>.</w:t>
      </w:r>
    </w:p>
    <w:p w14:paraId="4EA864E3" w14:textId="205DEA57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Opmaken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843563" w:rsidRPr="00C639CC">
        <w:rPr>
          <w:lang w:val="nl-BE"/>
        </w:rPr>
        <w:t>.</w:t>
      </w:r>
    </w:p>
    <w:p w14:paraId="3E593782" w14:textId="4592B120" w:rsidR="00843563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Probleemanalyse: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onderzoek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probleemstelling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zaken</w:t>
      </w:r>
      <w:r w:rsidR="00843563" w:rsidRPr="00C639CC">
        <w:rPr>
          <w:lang w:val="nl-BE"/>
        </w:rPr>
        <w:t>.</w:t>
      </w:r>
    </w:p>
    <w:p w14:paraId="49147FD6" w14:textId="3BD8B713" w:rsidR="00843563" w:rsidRPr="00C639CC" w:rsidRDefault="00843563" w:rsidP="0084356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nu?</w:t>
      </w:r>
    </w:p>
    <w:p w14:paraId="2D33427D" w14:textId="61A3AAB6" w:rsidR="00317487" w:rsidRPr="00C639CC" w:rsidRDefault="00317487" w:rsidP="0084356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naartoe?</w:t>
      </w:r>
    </w:p>
    <w:p w14:paraId="31BCA72F" w14:textId="2FDF64BA" w:rsidR="00843563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Globaal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afbakenen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(scope/aflijning)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843563" w:rsidRPr="00C639CC">
        <w:rPr>
          <w:lang w:val="nl-BE"/>
        </w:rPr>
        <w:t>.</w:t>
      </w:r>
    </w:p>
    <w:p w14:paraId="228A9013" w14:textId="373A0AEF" w:rsidR="00317487" w:rsidRPr="00C639CC" w:rsidRDefault="00843563" w:rsidP="0084356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&amp;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niet?</w:t>
      </w:r>
    </w:p>
    <w:p w14:paraId="38C5FA80" w14:textId="16B50F3A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Opstellen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projectstructuur</w:t>
      </w:r>
      <w:r w:rsidR="00843563" w:rsidRPr="00C639CC">
        <w:rPr>
          <w:lang w:val="nl-BE"/>
        </w:rPr>
        <w:t>.</w:t>
      </w:r>
    </w:p>
    <w:p w14:paraId="1E27D2EC" w14:textId="0E6E72C2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Communicatie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bedrijf</w:t>
      </w:r>
      <w:r w:rsidR="00843563" w:rsidRPr="00C639CC">
        <w:rPr>
          <w:lang w:val="nl-BE"/>
        </w:rPr>
        <w:t>.</w:t>
      </w:r>
    </w:p>
    <w:p w14:paraId="7B0B33C6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8D37A14" w14:textId="3A140D8D" w:rsidR="00317487" w:rsidRPr="00C639CC" w:rsidRDefault="00317487" w:rsidP="00843563">
      <w:pPr>
        <w:pStyle w:val="cpParagraph"/>
      </w:pPr>
      <w:r w:rsidRPr="00C639CC">
        <w:t>Resultaat</w:t>
      </w:r>
      <w:r w:rsidR="00843563" w:rsidRPr="00C639CC">
        <w:t>:</w:t>
      </w:r>
    </w:p>
    <w:p w14:paraId="63FF4301" w14:textId="693608EE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goedgekeurde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projectopdracht</w:t>
      </w:r>
      <w:r w:rsidR="00843563" w:rsidRPr="00C639CC">
        <w:rPr>
          <w:lang w:val="nl-BE"/>
        </w:rPr>
        <w:t>.</w:t>
      </w:r>
    </w:p>
    <w:p w14:paraId="7CFE8E5C" w14:textId="07B5BB4D" w:rsidR="00843563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</w:p>
    <w:p w14:paraId="2DA0AA6C" w14:textId="761038A0" w:rsidR="00843563" w:rsidRPr="00C639CC" w:rsidRDefault="00843563" w:rsidP="0084356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WEL</w:t>
      </w:r>
      <w:r w:rsidRPr="00C639CC">
        <w:rPr>
          <w:lang w:val="nl-BE"/>
        </w:rPr>
        <w:t>.</w:t>
      </w:r>
    </w:p>
    <w:p w14:paraId="52BA7360" w14:textId="3EA27AF2" w:rsidR="00317487" w:rsidRPr="00C639CC" w:rsidRDefault="00843563" w:rsidP="0084356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Pr="00C639CC">
        <w:rPr>
          <w:lang w:val="nl-BE"/>
        </w:rPr>
        <w:t>.</w:t>
      </w:r>
    </w:p>
    <w:p w14:paraId="55E906EF" w14:textId="6AF9530E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SMART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doelstellingen</w:t>
      </w:r>
      <w:r w:rsidR="00843563" w:rsidRPr="00C639CC">
        <w:rPr>
          <w:lang w:val="nl-BE"/>
        </w:rPr>
        <w:t>.</w:t>
      </w:r>
    </w:p>
    <w:p w14:paraId="5C747F0C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7BBEF97" w14:textId="2E58AC92" w:rsidR="00317487" w:rsidRPr="00C639CC" w:rsidRDefault="00317487" w:rsidP="00843563">
      <w:pPr>
        <w:pStyle w:val="cpParagraph"/>
      </w:pPr>
      <w:r w:rsidRPr="00C639CC">
        <w:t>Valkuilen</w:t>
      </w:r>
      <w:r w:rsidR="00843563" w:rsidRPr="00C639CC">
        <w:t>:</w:t>
      </w:r>
    </w:p>
    <w:p w14:paraId="6D240F91" w14:textId="58947E70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vroege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detaillering</w:t>
      </w:r>
      <w:r w:rsidR="00843563" w:rsidRPr="00C639CC">
        <w:rPr>
          <w:lang w:val="nl-BE"/>
        </w:rPr>
        <w:t>.</w:t>
      </w:r>
    </w:p>
    <w:p w14:paraId="1C7528F9" w14:textId="0ADE5119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Vage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eisen</w:t>
      </w:r>
      <w:r w:rsidR="00843563" w:rsidRPr="00C639CC">
        <w:rPr>
          <w:lang w:val="nl-BE"/>
        </w:rPr>
        <w:t>.</w:t>
      </w:r>
    </w:p>
    <w:p w14:paraId="1B7324F8" w14:textId="0CB6BD39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Opgelet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“vastliggende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oplossingen”</w:t>
      </w:r>
      <w:r w:rsidR="00843563" w:rsidRPr="00C639CC">
        <w:rPr>
          <w:lang w:val="nl-BE"/>
        </w:rPr>
        <w:t>.</w:t>
      </w:r>
    </w:p>
    <w:p w14:paraId="18CAB08F" w14:textId="3E864A06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Zorg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continu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toetsen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doorheen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fases</w:t>
      </w:r>
      <w:r w:rsidR="00843563" w:rsidRPr="00C639CC">
        <w:rPr>
          <w:lang w:val="nl-BE"/>
        </w:rPr>
        <w:t>.</w:t>
      </w:r>
    </w:p>
    <w:p w14:paraId="51285BC2" w14:textId="18D47FB4" w:rsidR="00317487" w:rsidRPr="00C639CC" w:rsidRDefault="00317487" w:rsidP="00FB343E">
      <w:pPr>
        <w:pStyle w:val="Heading4"/>
      </w:pPr>
      <w:r w:rsidRPr="00C639CC">
        <w:lastRenderedPageBreak/>
        <w:t>Zijsprong: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probleemanalyse</w:t>
      </w:r>
    </w:p>
    <w:p w14:paraId="7579EAE7" w14:textId="1FAF9A8B" w:rsidR="00E965DE" w:rsidRPr="00C639CC" w:rsidRDefault="00317487" w:rsidP="00843563">
      <w:pPr>
        <w:pStyle w:val="cpParagraph"/>
      </w:pPr>
      <w:r w:rsidRPr="00C639CC">
        <w:t>Vooraleer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projectopdracht</w:t>
      </w:r>
      <w:r w:rsidR="00273153" w:rsidRPr="00C639CC">
        <w:t xml:space="preserve"> </w:t>
      </w:r>
      <w:r w:rsidRPr="00C639CC">
        <w:t>aannemen,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samen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basisanalyse</w:t>
      </w:r>
      <w:r w:rsidR="00273153" w:rsidRPr="00C639CC">
        <w:t xml:space="preserve"> </w:t>
      </w:r>
      <w:r w:rsidRPr="00C639CC">
        <w:t>maken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aanleiding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zélf.</w:t>
      </w:r>
    </w:p>
    <w:p w14:paraId="7201B9D4" w14:textId="1FDB6063" w:rsidR="003B46BA" w:rsidRPr="00C639CC" w:rsidRDefault="00317487" w:rsidP="00843563">
      <w:pPr>
        <w:pStyle w:val="cpParagraph"/>
      </w:pPr>
      <w:r w:rsidRPr="00C639CC">
        <w:t>Enkel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basis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informatie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starten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onze</w:t>
      </w:r>
      <w:r w:rsidR="00273153" w:rsidRPr="00C639CC">
        <w:t xml:space="preserve"> </w:t>
      </w:r>
      <w:r w:rsidRPr="00C639CC">
        <w:t>projectopdracht.</w:t>
      </w:r>
    </w:p>
    <w:p w14:paraId="1455001D" w14:textId="7EE9F45B" w:rsidR="00317487" w:rsidRPr="00C639CC" w:rsidRDefault="00317487" w:rsidP="00843563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belangrijk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punten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ogen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houden:</w:t>
      </w:r>
    </w:p>
    <w:p w14:paraId="6D444228" w14:textId="3558D78E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eigenaar?</w:t>
      </w:r>
    </w:p>
    <w:p w14:paraId="3222257A" w14:textId="1DF0FE7A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betrokkenen?</w:t>
      </w:r>
    </w:p>
    <w:p w14:paraId="2FC1B9DF" w14:textId="00F1B597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afbakening/scope?</w:t>
      </w:r>
    </w:p>
    <w:p w14:paraId="121C4973" w14:textId="23ED99CA" w:rsidR="00843563" w:rsidRPr="00C639CC" w:rsidRDefault="00317487" w:rsidP="00040DB4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raakvlakken?</w:t>
      </w:r>
    </w:p>
    <w:p w14:paraId="1436D502" w14:textId="42929432" w:rsidR="00317487" w:rsidRPr="00C639CC" w:rsidRDefault="00317487" w:rsidP="00040DB4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ernst?</w:t>
      </w:r>
    </w:p>
    <w:p w14:paraId="16966D0B" w14:textId="150E4EDB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groeitendens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probleem?</w:t>
      </w:r>
    </w:p>
    <w:p w14:paraId="23E20522" w14:textId="76720CC4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urgent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opdracht?</w:t>
      </w:r>
    </w:p>
    <w:p w14:paraId="30EB9D6E" w14:textId="69BE97C6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oorzaken?</w:t>
      </w:r>
    </w:p>
    <w:p w14:paraId="61B5950B" w14:textId="4C6CD0E6" w:rsidR="003B46BA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oplossingen?</w:t>
      </w:r>
    </w:p>
    <w:p w14:paraId="5909C172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9FA8274" w14:textId="35D12C0D" w:rsidR="00317487" w:rsidRPr="00C639CC" w:rsidRDefault="00843563" w:rsidP="00843563">
      <w:pPr>
        <w:pStyle w:val="cpParagraph"/>
      </w:pPr>
      <w:r w:rsidRPr="00C639CC">
        <w:t>De</w:t>
      </w:r>
      <w:r w:rsidR="00273153" w:rsidRPr="00C639CC">
        <w:t xml:space="preserve"> </w:t>
      </w:r>
      <w:r w:rsidR="00317487" w:rsidRPr="00C639CC">
        <w:t>volgende</w:t>
      </w:r>
      <w:r w:rsidR="00273153" w:rsidRPr="00C639CC">
        <w:t xml:space="preserve"> </w:t>
      </w:r>
      <w:r w:rsidRPr="00C639CC">
        <w:t>tekening</w:t>
      </w:r>
      <w:r w:rsidR="00273153" w:rsidRPr="00C639CC">
        <w:t xml:space="preserve"> </w:t>
      </w:r>
      <w:r w:rsidR="00317487" w:rsidRPr="00C639CC">
        <w:t>geeft</w:t>
      </w:r>
      <w:r w:rsidR="00273153" w:rsidRPr="00C639CC">
        <w:t xml:space="preserve"> </w:t>
      </w:r>
      <w:r w:rsidR="00317487" w:rsidRPr="00C639CC">
        <w:t>een</w:t>
      </w:r>
      <w:r w:rsidR="00273153" w:rsidRPr="00C639CC">
        <w:t xml:space="preserve"> </w:t>
      </w:r>
      <w:r w:rsidR="00317487" w:rsidRPr="00C639CC">
        <w:t>indruk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welke</w:t>
      </w:r>
      <w:r w:rsidR="00273153" w:rsidRPr="00C639CC">
        <w:t xml:space="preserve"> </w:t>
      </w:r>
      <w:r w:rsidR="00317487" w:rsidRPr="00C639CC">
        <w:t>misverstanden</w:t>
      </w:r>
      <w:r w:rsidR="00273153" w:rsidRPr="00C639CC">
        <w:t xml:space="preserve"> </w:t>
      </w:r>
      <w:r w:rsidR="00317487" w:rsidRPr="00C639CC">
        <w:t>er</w:t>
      </w:r>
      <w:r w:rsidR="00273153" w:rsidRPr="00C639CC">
        <w:t xml:space="preserve"> </w:t>
      </w:r>
      <w:r w:rsidR="00317487" w:rsidRPr="00C639CC">
        <w:t>kunnen</w:t>
      </w:r>
      <w:r w:rsidR="00273153" w:rsidRPr="00C639CC">
        <w:t xml:space="preserve"> </w:t>
      </w:r>
      <w:r w:rsidR="00317487" w:rsidRPr="00C639CC">
        <w:t>ontstaan,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probleemanalyse</w:t>
      </w:r>
      <w:r w:rsidR="00273153" w:rsidRPr="00C639CC">
        <w:t xml:space="preserve"> </w:t>
      </w:r>
      <w:r w:rsidR="00317487" w:rsidRPr="00C639CC">
        <w:t>ontoereikend</w:t>
      </w:r>
      <w:r w:rsidR="00273153" w:rsidRPr="00C639CC">
        <w:t xml:space="preserve"> </w:t>
      </w:r>
      <w:r w:rsidR="00317487" w:rsidRPr="00C639CC">
        <w:t>wordt</w:t>
      </w:r>
      <w:r w:rsidR="00273153" w:rsidRPr="00C639CC">
        <w:t xml:space="preserve"> </w:t>
      </w:r>
      <w:r w:rsidR="00317487" w:rsidRPr="00C639CC">
        <w:t>uitgevoerd.</w:t>
      </w:r>
    </w:p>
    <w:p w14:paraId="764F5EBA" w14:textId="77777777" w:rsidR="00317487" w:rsidRPr="00C639CC" w:rsidRDefault="00317487" w:rsidP="00843563">
      <w:pPr>
        <w:pStyle w:val="cpPicture"/>
      </w:pPr>
      <w:r w:rsidRPr="00C639CC">
        <w:drawing>
          <wp:inline distT="0" distB="0" distL="0" distR="0" wp14:anchorId="7B13AC38" wp14:editId="46B79F62">
            <wp:extent cx="4480394" cy="4372595"/>
            <wp:effectExtent l="19050" t="19050" r="15875" b="28575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08E9C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840" cy="4374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0B9A56" w14:textId="4763279C" w:rsidR="00317487" w:rsidRPr="00C639CC" w:rsidRDefault="00317487" w:rsidP="00FB343E">
      <w:pPr>
        <w:pStyle w:val="Heading4"/>
      </w:pPr>
      <w:r w:rsidRPr="00C639CC">
        <w:t>Zijsprong: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goede</w:t>
      </w:r>
      <w:r w:rsidR="00273153" w:rsidRPr="00C639CC">
        <w:t xml:space="preserve"> </w:t>
      </w:r>
      <w:r w:rsidRPr="00C639CC">
        <w:t>start,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Kick-off</w:t>
      </w:r>
    </w:p>
    <w:p w14:paraId="2FB54E69" w14:textId="2428A2C7" w:rsidR="00843563" w:rsidRPr="00C639CC" w:rsidRDefault="00317487" w:rsidP="00843563">
      <w:pPr>
        <w:pStyle w:val="cpParagraph"/>
      </w:pPr>
      <w:r w:rsidRPr="00C639CC">
        <w:t>Doel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Kick-off</w:t>
      </w:r>
    </w:p>
    <w:p w14:paraId="492C9DEC" w14:textId="4A8E80E1" w:rsidR="00317487" w:rsidRPr="00C639CC" w:rsidRDefault="00F40926" w:rsidP="00843563">
      <w:pPr>
        <w:pStyle w:val="cpPoint"/>
        <w:rPr>
          <w:lang w:val="nl-BE"/>
        </w:rPr>
      </w:pPr>
      <w:r>
        <w:rPr>
          <w:lang w:val="nl-BE"/>
        </w:rPr>
        <w:t>I</w:t>
      </w:r>
      <w:r w:rsidR="00317487" w:rsidRPr="00C639CC">
        <w:rPr>
          <w:lang w:val="nl-BE"/>
        </w:rPr>
        <w:t>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samen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sponsor,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stakeholders,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volledige</w:t>
      </w:r>
      <w:r w:rsidR="00273153" w:rsidRPr="00C639CC">
        <w:rPr>
          <w:lang w:val="nl-BE"/>
        </w:rPr>
        <w:t xml:space="preserve"> </w:t>
      </w:r>
      <w:proofErr w:type="gramStart"/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team</w:t>
      </w:r>
      <w:proofErr w:type="gramEnd"/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officieel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starten.</w:t>
      </w:r>
    </w:p>
    <w:p w14:paraId="33416420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73537AF" w14:textId="77777777" w:rsidR="00843563" w:rsidRPr="00C639CC" w:rsidRDefault="00317487" w:rsidP="00843563">
      <w:pPr>
        <w:pStyle w:val="cpParagraph"/>
      </w:pPr>
      <w:r w:rsidRPr="00C639CC">
        <w:t>Wie</w:t>
      </w:r>
      <w:r w:rsidR="00843563" w:rsidRPr="00C639CC">
        <w:t>?</w:t>
      </w:r>
    </w:p>
    <w:p w14:paraId="4FB347EA" w14:textId="705F93C6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geïmpacteerd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resultaat.</w:t>
      </w:r>
    </w:p>
    <w:p w14:paraId="090EB5B6" w14:textId="06C9107C" w:rsidR="003B46BA" w:rsidRPr="00C639CC" w:rsidRDefault="00317487" w:rsidP="00843563">
      <w:pPr>
        <w:pStyle w:val="cpParagraph"/>
      </w:pPr>
      <w:r w:rsidRPr="00C639CC">
        <w:lastRenderedPageBreak/>
        <w:t>Info</w:t>
      </w:r>
      <w:r w:rsidR="00273153" w:rsidRPr="00C639CC">
        <w:t xml:space="preserve"> </w:t>
      </w:r>
      <w:r w:rsidRPr="00C639CC">
        <w:t>verschaffen</w:t>
      </w:r>
      <w:r w:rsidR="00273153" w:rsidRPr="00C639CC">
        <w:t xml:space="preserve"> </w:t>
      </w:r>
      <w:r w:rsidRPr="00C639CC">
        <w:t>over:</w:t>
      </w:r>
    </w:p>
    <w:p w14:paraId="6881C545" w14:textId="4FC6B66B" w:rsidR="003B46BA" w:rsidRPr="00C639CC" w:rsidRDefault="00843563" w:rsidP="00843563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oelstellingen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projectopdracht</w:t>
      </w:r>
      <w:r w:rsidRPr="00C639CC">
        <w:rPr>
          <w:lang w:val="nl-BE"/>
        </w:rPr>
        <w:t>.</w:t>
      </w:r>
    </w:p>
    <w:p w14:paraId="4040B734" w14:textId="33A20E23" w:rsidR="003B46BA" w:rsidRPr="00C639CC" w:rsidRDefault="00843563" w:rsidP="00843563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iverse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rollen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verantwoordelijkheden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belanghebbende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projectmedewerker</w:t>
      </w:r>
      <w:r w:rsidRPr="00C639CC">
        <w:rPr>
          <w:lang w:val="nl-BE"/>
        </w:rPr>
        <w:t>.</w:t>
      </w:r>
    </w:p>
    <w:p w14:paraId="46FC02CF" w14:textId="044CFF65" w:rsidR="003B46BA" w:rsidRPr="00C639CC" w:rsidRDefault="00843563" w:rsidP="00843563">
      <w:pPr>
        <w:pStyle w:val="cpPoint"/>
        <w:rPr>
          <w:lang w:val="nl-BE"/>
        </w:rPr>
      </w:pPr>
      <w:r w:rsidRPr="00C639CC">
        <w:rPr>
          <w:lang w:val="nl-BE"/>
        </w:rPr>
        <w:t>C</w:t>
      </w:r>
      <w:r w:rsidR="00317487" w:rsidRPr="00C639CC">
        <w:rPr>
          <w:lang w:val="nl-BE"/>
        </w:rPr>
        <w:t>oncrete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werkafspraken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procedures</w:t>
      </w:r>
      <w:r w:rsidRPr="00C639CC">
        <w:rPr>
          <w:lang w:val="nl-BE"/>
        </w:rPr>
        <w:t>.</w:t>
      </w:r>
    </w:p>
    <w:p w14:paraId="45B79790" w14:textId="73F18797" w:rsidR="003B46BA" w:rsidRPr="00C639CC" w:rsidRDefault="00843563" w:rsidP="00843563">
      <w:pPr>
        <w:pStyle w:val="cpPoint"/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ooropgestelde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fasering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gewenste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tussenresultaten</w:t>
      </w:r>
      <w:r w:rsidRPr="00C639CC">
        <w:rPr>
          <w:lang w:val="nl-BE"/>
        </w:rPr>
        <w:t>.</w:t>
      </w:r>
    </w:p>
    <w:p w14:paraId="0E5AEDFA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71C55BC" w14:textId="77EDE578" w:rsidR="00317487" w:rsidRPr="00C639CC" w:rsidRDefault="00317487" w:rsidP="00843563">
      <w:pPr>
        <w:pStyle w:val="cpParagraph"/>
      </w:pPr>
      <w:r w:rsidRPr="00C639CC">
        <w:t>Aandacht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groepsproces:</w:t>
      </w:r>
    </w:p>
    <w:p w14:paraId="020DBFEA" w14:textId="66938740" w:rsidR="003B46BA" w:rsidRPr="00C639CC" w:rsidRDefault="00F40926" w:rsidP="00843563">
      <w:pPr>
        <w:pStyle w:val="cpPoint"/>
        <w:rPr>
          <w:lang w:val="nl-BE"/>
        </w:rPr>
      </w:pPr>
      <w:r>
        <w:rPr>
          <w:lang w:val="nl-BE"/>
        </w:rPr>
        <w:t>O</w:t>
      </w:r>
      <w:r w:rsidR="00317487" w:rsidRPr="00C639CC">
        <w:rPr>
          <w:lang w:val="nl-BE"/>
        </w:rPr>
        <w:t>nderlinge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kennismaking</w:t>
      </w:r>
      <w:r w:rsidR="00843563" w:rsidRPr="00C639CC">
        <w:rPr>
          <w:lang w:val="nl-BE"/>
        </w:rPr>
        <w:t>.</w:t>
      </w:r>
    </w:p>
    <w:p w14:paraId="5756C699" w14:textId="751E48C8" w:rsidR="003B46BA" w:rsidRPr="00C639CC" w:rsidRDefault="00F40926" w:rsidP="00843563">
      <w:pPr>
        <w:pStyle w:val="cpPoint"/>
        <w:rPr>
          <w:lang w:val="nl-BE"/>
        </w:rPr>
      </w:pPr>
      <w:r>
        <w:rPr>
          <w:lang w:val="nl-BE"/>
        </w:rPr>
        <w:t>D</w:t>
      </w:r>
      <w:r w:rsidR="00317487" w:rsidRPr="00C639CC">
        <w:rPr>
          <w:lang w:val="nl-BE"/>
        </w:rPr>
        <w:t>uidelijke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werkverdeling</w:t>
      </w:r>
      <w:r w:rsidR="00843563" w:rsidRPr="00C639CC">
        <w:rPr>
          <w:lang w:val="nl-BE"/>
        </w:rPr>
        <w:t>.</w:t>
      </w:r>
    </w:p>
    <w:p w14:paraId="30B16B0B" w14:textId="62602B7A" w:rsidR="00317487" w:rsidRPr="00C639CC" w:rsidRDefault="00F40926" w:rsidP="00843563">
      <w:pPr>
        <w:pStyle w:val="cpPoint"/>
        <w:rPr>
          <w:lang w:val="nl-BE"/>
        </w:rPr>
      </w:pPr>
      <w:r>
        <w:rPr>
          <w:lang w:val="nl-BE"/>
        </w:rPr>
        <w:t>C</w:t>
      </w:r>
      <w:r w:rsidR="00317487" w:rsidRPr="00C639CC">
        <w:rPr>
          <w:lang w:val="nl-BE"/>
        </w:rPr>
        <w:t>oncrete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werkverdeling</w:t>
      </w:r>
      <w:r w:rsidR="00843563" w:rsidRPr="00C639CC">
        <w:rPr>
          <w:lang w:val="nl-BE"/>
        </w:rPr>
        <w:t>.</w:t>
      </w:r>
    </w:p>
    <w:p w14:paraId="277B76A4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16462BC" w14:textId="4CB4DD8B" w:rsidR="00317487" w:rsidRPr="00C639CC" w:rsidRDefault="00317487" w:rsidP="00FB343E">
      <w:pPr>
        <w:pStyle w:val="Heading3"/>
      </w:pPr>
      <w:r w:rsidRPr="00C639CC">
        <w:t>Definitie</w:t>
      </w:r>
      <w:r w:rsidR="00273153" w:rsidRPr="00C639CC">
        <w:t xml:space="preserve"> </w:t>
      </w:r>
      <w:r w:rsidRPr="00C639CC">
        <w:t>fase</w:t>
      </w:r>
    </w:p>
    <w:p w14:paraId="43AC2A97" w14:textId="77777777" w:rsidR="00843563" w:rsidRPr="00C639CC" w:rsidRDefault="00317487" w:rsidP="00843563">
      <w:pPr>
        <w:pStyle w:val="cpParagraph"/>
      </w:pPr>
      <w:r w:rsidRPr="00C639CC">
        <w:t>Kernvraag:</w:t>
      </w:r>
    </w:p>
    <w:p w14:paraId="232C82B1" w14:textId="05155156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we?</w:t>
      </w:r>
    </w:p>
    <w:p w14:paraId="7216A357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5F84AC2" w14:textId="7EA6B955" w:rsidR="003B46BA" w:rsidRPr="00C639CC" w:rsidRDefault="00317487" w:rsidP="00843563">
      <w:pPr>
        <w:pStyle w:val="cpParagraph"/>
      </w:pPr>
      <w:r w:rsidRPr="00C639CC">
        <w:t>Doelstelling</w:t>
      </w:r>
      <w:r w:rsidR="006A05A0" w:rsidRPr="00C639CC">
        <w:t>:</w:t>
      </w:r>
    </w:p>
    <w:p w14:paraId="451C9053" w14:textId="6202C86B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Definiëren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afbakenen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</w:t>
      </w:r>
      <w:r w:rsidR="00843563" w:rsidRPr="00C639CC">
        <w:rPr>
          <w:lang w:val="nl-BE"/>
        </w:rPr>
        <w:t>.</w:t>
      </w:r>
    </w:p>
    <w:p w14:paraId="73D99498" w14:textId="0791BCF8" w:rsidR="00317487" w:rsidRPr="00C639CC" w:rsidRDefault="00317487" w:rsidP="00843563">
      <w:pPr>
        <w:pStyle w:val="cpPoint"/>
        <w:rPr>
          <w:lang w:val="nl-BE"/>
        </w:rPr>
      </w:pPr>
      <w:r w:rsidRPr="00C639CC">
        <w:rPr>
          <w:lang w:val="nl-BE"/>
        </w:rPr>
        <w:t>Eénduidige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formulering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gestelde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eisen,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wensen,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prestaties.</w:t>
      </w:r>
    </w:p>
    <w:p w14:paraId="112E8DCB" w14:textId="77777777" w:rsidR="00843563" w:rsidRPr="00C639CC" w:rsidRDefault="00843563" w:rsidP="0084356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D268041" w14:textId="5D2100B1" w:rsidR="00317487" w:rsidRPr="00C639CC" w:rsidRDefault="00317487" w:rsidP="006A05A0">
      <w:pPr>
        <w:pStyle w:val="cpParagraph"/>
      </w:pPr>
      <w:r w:rsidRPr="00C639CC">
        <w:t>Activiteiten</w:t>
      </w:r>
      <w:r w:rsidR="006A05A0" w:rsidRPr="00C639CC">
        <w:t>:</w:t>
      </w:r>
    </w:p>
    <w:p w14:paraId="49133353" w14:textId="31D625BC" w:rsidR="00317487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Verzamelen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informatie</w:t>
      </w:r>
      <w:r w:rsidR="006A05A0" w:rsidRPr="00C639CC">
        <w:rPr>
          <w:lang w:val="nl-BE"/>
        </w:rPr>
        <w:t>.</w:t>
      </w:r>
    </w:p>
    <w:p w14:paraId="00A4DEC8" w14:textId="65A78781" w:rsidR="00317487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Behoeften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analyse</w:t>
      </w:r>
      <w:r w:rsidR="006A05A0" w:rsidRPr="00C639CC">
        <w:rPr>
          <w:lang w:val="nl-BE"/>
        </w:rPr>
        <w:t>.</w:t>
      </w:r>
    </w:p>
    <w:p w14:paraId="50035A26" w14:textId="67CD3C14" w:rsidR="00317487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Nadere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knelpunten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</w:t>
      </w:r>
      <w:r w:rsidR="006A05A0" w:rsidRPr="00C639CC">
        <w:rPr>
          <w:lang w:val="nl-BE"/>
        </w:rPr>
        <w:t>.</w:t>
      </w:r>
    </w:p>
    <w:p w14:paraId="2BA64630" w14:textId="6DCC1266" w:rsidR="00317487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Problemen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inventariseren,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kwantificeren,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afbakenen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prioriteren</w:t>
      </w:r>
      <w:r w:rsidR="006A05A0" w:rsidRPr="00C639CC">
        <w:rPr>
          <w:lang w:val="nl-BE"/>
        </w:rPr>
        <w:t>.</w:t>
      </w:r>
    </w:p>
    <w:p w14:paraId="058E3B02" w14:textId="1B33B68E" w:rsidR="003B46BA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Vastleggen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operationele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&amp;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functionele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randvoorwaarden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beperkingen</w:t>
      </w:r>
      <w:r w:rsidR="006A05A0" w:rsidRPr="00C639CC">
        <w:rPr>
          <w:lang w:val="nl-BE"/>
        </w:rPr>
        <w:t>.</w:t>
      </w:r>
    </w:p>
    <w:p w14:paraId="13DA7245" w14:textId="5772CC06" w:rsidR="006A05A0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Verfijning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doelstellingen</w:t>
      </w:r>
    </w:p>
    <w:p w14:paraId="2B0BB82D" w14:textId="43A7B76B" w:rsidR="00317487" w:rsidRPr="00C639CC" w:rsidRDefault="006A05A0" w:rsidP="006A05A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willen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naartoe?</w:t>
      </w:r>
    </w:p>
    <w:p w14:paraId="43171644" w14:textId="77777777" w:rsidR="006A05A0" w:rsidRPr="00C639CC" w:rsidRDefault="006A05A0" w:rsidP="006A05A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BA55835" w14:textId="5624683B" w:rsidR="00317487" w:rsidRPr="00C639CC" w:rsidRDefault="00317487" w:rsidP="006A05A0">
      <w:pPr>
        <w:pStyle w:val="cpParagraph"/>
      </w:pPr>
      <w:r w:rsidRPr="00C639CC">
        <w:t>Resultaat</w:t>
      </w:r>
      <w:r w:rsidR="006A05A0" w:rsidRPr="00C639CC">
        <w:t>:</w:t>
      </w:r>
    </w:p>
    <w:p w14:paraId="1135DC7F" w14:textId="147D869B" w:rsidR="00317487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goedgekeurde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nauwkeurige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voldoen.</w:t>
      </w:r>
    </w:p>
    <w:p w14:paraId="52C207B1" w14:textId="77777777" w:rsidR="006A05A0" w:rsidRPr="00C639CC" w:rsidRDefault="006A05A0" w:rsidP="006A05A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A58B5B3" w14:textId="4DBF88C8" w:rsidR="00317487" w:rsidRPr="00C639CC" w:rsidRDefault="00317487" w:rsidP="006A05A0">
      <w:pPr>
        <w:pStyle w:val="cpParagraph"/>
      </w:pPr>
      <w:r w:rsidRPr="00C639CC">
        <w:t>Valkuilen</w:t>
      </w:r>
      <w:r w:rsidR="006A05A0" w:rsidRPr="00C639CC">
        <w:t>:</w:t>
      </w:r>
    </w:p>
    <w:p w14:paraId="4131023E" w14:textId="45FF8336" w:rsidR="003B46BA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'Jump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conclusions':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onvolkomen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overhaaste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probleemdefinitie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vooropstellen,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root-cause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analyse.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uiteindelijk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onvolledige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zelfs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ontoereikende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biedt,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investering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grotendeels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verloren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gaat.</w:t>
      </w:r>
    </w:p>
    <w:p w14:paraId="007CEB9F" w14:textId="77777777" w:rsidR="006A05A0" w:rsidRPr="00C639CC" w:rsidRDefault="006A05A0" w:rsidP="006A05A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407D396" w14:textId="1E70DB03" w:rsidR="00317487" w:rsidRPr="00C639CC" w:rsidRDefault="00317487" w:rsidP="00FB343E">
      <w:pPr>
        <w:pStyle w:val="Heading3"/>
      </w:pPr>
      <w:r w:rsidRPr="00C639CC">
        <w:t>Ontwerpfase</w:t>
      </w:r>
    </w:p>
    <w:p w14:paraId="6A2611CE" w14:textId="77777777" w:rsidR="006A05A0" w:rsidRPr="00C639CC" w:rsidRDefault="00317487" w:rsidP="006A05A0">
      <w:pPr>
        <w:pStyle w:val="cpParagraph"/>
      </w:pPr>
      <w:r w:rsidRPr="00C639CC">
        <w:t>Kernvraag:</w:t>
      </w:r>
    </w:p>
    <w:p w14:paraId="4B4D0FC9" w14:textId="099FC36A" w:rsidR="00317487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zien?</w:t>
      </w:r>
    </w:p>
    <w:p w14:paraId="1E761F4F" w14:textId="77777777" w:rsidR="006A05A0" w:rsidRPr="00C639CC" w:rsidRDefault="006A05A0" w:rsidP="006A05A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7024C81" w14:textId="349BEB5F" w:rsidR="003B46BA" w:rsidRPr="00C639CC" w:rsidRDefault="00317487" w:rsidP="006A05A0">
      <w:pPr>
        <w:pStyle w:val="cpParagraph"/>
      </w:pPr>
      <w:r w:rsidRPr="00C639CC">
        <w:t>Doelstelling</w:t>
      </w:r>
      <w:r w:rsidR="006A05A0" w:rsidRPr="00C639CC">
        <w:t>:</w:t>
      </w:r>
    </w:p>
    <w:p w14:paraId="2EDC0383" w14:textId="69061B9D" w:rsidR="003B46BA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uiteindelijk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resultaat.</w:t>
      </w:r>
    </w:p>
    <w:p w14:paraId="1A79139E" w14:textId="26EC21D6" w:rsidR="00317487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bewust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onderbouwd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kiezen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diverse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oplossingsalternatieven.</w:t>
      </w:r>
    </w:p>
    <w:p w14:paraId="390E9025" w14:textId="77777777" w:rsidR="006A05A0" w:rsidRPr="00C639CC" w:rsidRDefault="006A05A0" w:rsidP="006A05A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1F25DD4" w14:textId="7EBCA731" w:rsidR="00317487" w:rsidRPr="00C639CC" w:rsidRDefault="00317487" w:rsidP="006A05A0">
      <w:pPr>
        <w:pStyle w:val="cpParagraph"/>
      </w:pPr>
      <w:r w:rsidRPr="00C639CC">
        <w:lastRenderedPageBreak/>
        <w:t>Activiteiten</w:t>
      </w:r>
      <w:r w:rsidR="006A05A0" w:rsidRPr="00C639CC">
        <w:t>:</w:t>
      </w:r>
    </w:p>
    <w:p w14:paraId="399AEBC0" w14:textId="73B7EC01" w:rsidR="003B46BA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Zoeken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formuleren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oplossingen.</w:t>
      </w:r>
    </w:p>
    <w:p w14:paraId="1798C609" w14:textId="6F9F4583" w:rsidR="003B46BA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Consequenties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kaart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vlak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van:</w:t>
      </w:r>
    </w:p>
    <w:p w14:paraId="13C7F98C" w14:textId="2666F525" w:rsidR="003B46BA" w:rsidRPr="00C639CC" w:rsidRDefault="00317487" w:rsidP="006A05A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Organisatie</w:t>
      </w:r>
      <w:r w:rsidR="006A05A0" w:rsidRPr="00C639CC">
        <w:rPr>
          <w:lang w:val="nl-BE"/>
        </w:rPr>
        <w:t>.</w:t>
      </w:r>
    </w:p>
    <w:p w14:paraId="6AE9EA6B" w14:textId="56D7471C" w:rsidR="003B46BA" w:rsidRPr="00C639CC" w:rsidRDefault="00317487" w:rsidP="006A05A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Personeel</w:t>
      </w:r>
      <w:r w:rsidR="006A05A0" w:rsidRPr="00C639CC">
        <w:rPr>
          <w:lang w:val="nl-BE"/>
        </w:rPr>
        <w:t>.</w:t>
      </w:r>
    </w:p>
    <w:p w14:paraId="789420BD" w14:textId="1BCFDFA1" w:rsidR="003B46BA" w:rsidRPr="00C639CC" w:rsidRDefault="00317487" w:rsidP="006A05A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Administratie</w:t>
      </w:r>
      <w:r w:rsidR="006A05A0" w:rsidRPr="00C639CC">
        <w:rPr>
          <w:lang w:val="nl-BE"/>
        </w:rPr>
        <w:t>.</w:t>
      </w:r>
    </w:p>
    <w:p w14:paraId="02E53E7D" w14:textId="10C2F0E4" w:rsidR="003B46BA" w:rsidRPr="00C639CC" w:rsidRDefault="00317487" w:rsidP="006A05A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Financieel</w:t>
      </w:r>
      <w:r w:rsidR="006A05A0" w:rsidRPr="00C639CC">
        <w:rPr>
          <w:lang w:val="nl-BE"/>
        </w:rPr>
        <w:t>.</w:t>
      </w:r>
    </w:p>
    <w:p w14:paraId="653EAAD2" w14:textId="21A026A8" w:rsidR="003B46BA" w:rsidRPr="00C639CC" w:rsidRDefault="00317487" w:rsidP="006A05A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Informatie</w:t>
      </w:r>
      <w:r w:rsidR="006A05A0" w:rsidRPr="00C639CC">
        <w:rPr>
          <w:lang w:val="nl-BE"/>
        </w:rPr>
        <w:t>.</w:t>
      </w:r>
    </w:p>
    <w:p w14:paraId="289C6A2D" w14:textId="17F7CDFB" w:rsidR="003B46BA" w:rsidRPr="00C639CC" w:rsidRDefault="00317487" w:rsidP="006A05A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Techniek</w:t>
      </w:r>
      <w:r w:rsidR="006A05A0" w:rsidRPr="00C639CC">
        <w:rPr>
          <w:lang w:val="nl-BE"/>
        </w:rPr>
        <w:t>.</w:t>
      </w:r>
    </w:p>
    <w:p w14:paraId="49EDD67A" w14:textId="18A5CC96" w:rsidR="003B46BA" w:rsidRPr="00C639CC" w:rsidRDefault="00317487" w:rsidP="006A05A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Cultuur</w:t>
      </w:r>
      <w:r w:rsidR="006A05A0" w:rsidRPr="00C639CC">
        <w:rPr>
          <w:lang w:val="nl-BE"/>
        </w:rPr>
        <w:t>.</w:t>
      </w:r>
    </w:p>
    <w:p w14:paraId="5F746A39" w14:textId="2BA64506" w:rsidR="003B46BA" w:rsidRPr="00C639CC" w:rsidRDefault="00317487" w:rsidP="006A05A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Huisvesting/Ergonomie</w:t>
      </w:r>
      <w:r w:rsidR="006A05A0" w:rsidRPr="00C639CC">
        <w:rPr>
          <w:lang w:val="nl-BE"/>
        </w:rPr>
        <w:t>.</w:t>
      </w:r>
    </w:p>
    <w:p w14:paraId="1B3A0595" w14:textId="7F38321D" w:rsidR="003B46BA" w:rsidRPr="00C639CC" w:rsidRDefault="00317487" w:rsidP="006A05A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Juridische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aspecten</w:t>
      </w:r>
      <w:r w:rsidR="006A05A0" w:rsidRPr="00C639CC">
        <w:rPr>
          <w:lang w:val="nl-BE"/>
        </w:rPr>
        <w:t>.</w:t>
      </w:r>
    </w:p>
    <w:p w14:paraId="615BAC58" w14:textId="2FCC12CA" w:rsidR="00317487" w:rsidRPr="00C639CC" w:rsidRDefault="00317487" w:rsidP="006A05A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Commerciële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impact</w:t>
      </w:r>
      <w:r w:rsidR="006A05A0" w:rsidRPr="00C639CC">
        <w:rPr>
          <w:lang w:val="nl-BE"/>
        </w:rPr>
        <w:t>.</w:t>
      </w:r>
    </w:p>
    <w:p w14:paraId="7061F3F6" w14:textId="77777777" w:rsidR="006A05A0" w:rsidRPr="00C639CC" w:rsidRDefault="006A05A0" w:rsidP="006A05A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4EFA5F4" w14:textId="3AC89666" w:rsidR="00317487" w:rsidRPr="00C639CC" w:rsidRDefault="00317487" w:rsidP="006A05A0">
      <w:pPr>
        <w:pStyle w:val="cpParagraph"/>
      </w:pPr>
      <w:r w:rsidRPr="00C639CC">
        <w:t>Resultaat</w:t>
      </w:r>
      <w:r w:rsidR="006A05A0" w:rsidRPr="00C639CC">
        <w:t>:</w:t>
      </w:r>
    </w:p>
    <w:p w14:paraId="48BE5064" w14:textId="2E5CC098" w:rsidR="00317487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beperkt,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voldoende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oplossingsalternatieven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voldoen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vooropgestelde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realiseren.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alternatief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gespecificeerd,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gevolgen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implementeren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ervan.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uiteindelijk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gekozen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481EE27F" w14:textId="423299EB" w:rsidR="00317487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Beslissing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gewenste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organisatie.</w:t>
      </w:r>
    </w:p>
    <w:p w14:paraId="63E3F7A1" w14:textId="474928D1" w:rsidR="00317487" w:rsidRPr="00C639CC" w:rsidRDefault="00317487" w:rsidP="006A05A0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uitzien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qua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vorm,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inhoud,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onderdelen,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...</w:t>
      </w:r>
    </w:p>
    <w:p w14:paraId="4B642F35" w14:textId="77777777" w:rsidR="006A05A0" w:rsidRPr="00C639CC" w:rsidRDefault="006A05A0" w:rsidP="006A05A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B9FBEFE" w14:textId="58EB004F" w:rsidR="00317487" w:rsidRPr="00C639CC" w:rsidRDefault="00317487" w:rsidP="00FB343E">
      <w:pPr>
        <w:pStyle w:val="Heading4"/>
      </w:pPr>
      <w:r w:rsidRPr="00C639CC">
        <w:t>Zijsprong: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OPAFIT</w:t>
      </w:r>
      <w:r w:rsidR="006A05A0" w:rsidRPr="00C639CC">
        <w:t>-</w:t>
      </w:r>
      <w:r w:rsidRPr="00C639CC">
        <w:t>impact</w:t>
      </w:r>
      <w:r w:rsidR="00273153" w:rsidRPr="00C639CC">
        <w:t xml:space="preserve"> </w:t>
      </w:r>
      <w:r w:rsidRPr="00C639CC">
        <w:t>analyse</w:t>
      </w:r>
    </w:p>
    <w:p w14:paraId="1E84DD2F" w14:textId="27956C83" w:rsidR="003B46BA" w:rsidRPr="00C639CC" w:rsidRDefault="00317487" w:rsidP="006A05A0">
      <w:pPr>
        <w:pStyle w:val="cpParagraph"/>
      </w:pPr>
      <w:r w:rsidRPr="00C639CC">
        <w:t>Bij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zoeken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realistische</w:t>
      </w:r>
      <w:r w:rsidR="00273153" w:rsidRPr="00C639CC">
        <w:t xml:space="preserve"> </w:t>
      </w:r>
      <w:r w:rsidRPr="00C639CC">
        <w:t>oplossingsalternatieven,</w:t>
      </w:r>
      <w:r w:rsidR="00273153" w:rsidRPr="00C639CC">
        <w:t xml:space="preserve"> </w:t>
      </w:r>
      <w:r w:rsidRPr="00C639CC">
        <w:t>beperkt</w:t>
      </w:r>
      <w:r w:rsidR="00273153" w:rsidRPr="00C639CC">
        <w:t xml:space="preserve"> </w:t>
      </w:r>
      <w:r w:rsidRPr="00C639CC">
        <w:t>men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oplossingen.</w:t>
      </w:r>
      <w:r w:rsidR="00273153" w:rsidRPr="00C639CC">
        <w:t xml:space="preserve"> </w:t>
      </w:r>
      <w:r w:rsidRPr="00C639CC">
        <w:t>Men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veranderingsgebieden</w:t>
      </w:r>
      <w:r w:rsidR="00273153" w:rsidRPr="00C639CC">
        <w:t xml:space="preserve"> </w:t>
      </w:r>
      <w:r w:rsidRPr="00C639CC">
        <w:t>per</w:t>
      </w:r>
      <w:r w:rsidR="00273153" w:rsidRPr="00C639CC">
        <w:t xml:space="preserve"> </w:t>
      </w:r>
      <w:r w:rsidRPr="00C639CC">
        <w:t>alternatief,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beschrijft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impact.</w:t>
      </w:r>
    </w:p>
    <w:p w14:paraId="545D8B75" w14:textId="014318C9" w:rsidR="003B46BA" w:rsidRPr="00C639CC" w:rsidRDefault="00317487" w:rsidP="006A05A0">
      <w:pPr>
        <w:pStyle w:val="cpParagraph"/>
      </w:pPr>
      <w:r w:rsidRPr="00C639CC">
        <w:t>OPAFIT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“trefwoord”</w:t>
      </w:r>
      <w:r w:rsidR="00273153" w:rsidRPr="00C639CC">
        <w:t xml:space="preserve"> </w:t>
      </w:r>
      <w:r w:rsidRPr="00C639CC">
        <w:t>waarmee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soorten</w:t>
      </w:r>
      <w:r w:rsidR="00273153" w:rsidRPr="00C639CC">
        <w:t xml:space="preserve"> </w:t>
      </w:r>
      <w:r w:rsidRPr="00C639CC">
        <w:t>gevolgen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realiseren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projectresultaat</w:t>
      </w:r>
      <w:r w:rsidR="00273153" w:rsidRPr="00C639CC">
        <w:t xml:space="preserve"> </w:t>
      </w:r>
      <w:r w:rsidRPr="00C639CC">
        <w:t>aangeduid</w:t>
      </w:r>
      <w:r w:rsidR="00273153" w:rsidRPr="00C639CC">
        <w:t xml:space="preserve"> </w:t>
      </w:r>
      <w:r w:rsidRPr="00C639CC">
        <w:t>worden.</w:t>
      </w:r>
    </w:p>
    <w:p w14:paraId="7A4AB86E" w14:textId="77777777" w:rsidR="003B46BA" w:rsidRPr="00C639CC" w:rsidRDefault="00317487" w:rsidP="00FB343E">
      <w:pPr>
        <w:pStyle w:val="Heading5"/>
      </w:pPr>
      <w:r w:rsidRPr="00C639CC">
        <w:t>Organisatie</w:t>
      </w:r>
    </w:p>
    <w:p w14:paraId="25DF8DB5" w14:textId="6ED2151B" w:rsidR="006A05A0" w:rsidRPr="00C639CC" w:rsidRDefault="00317487" w:rsidP="006A05A0">
      <w:pPr>
        <w:pStyle w:val="cpParagraph"/>
      </w:pPr>
      <w:r w:rsidRPr="00C639CC">
        <w:t>Organisatiebeleid,</w:t>
      </w:r>
      <w:r w:rsidR="00273153" w:rsidRPr="00C639CC">
        <w:t xml:space="preserve"> </w:t>
      </w:r>
      <w:r w:rsidRPr="00C639CC">
        <w:t>doelstellingen,</w:t>
      </w:r>
      <w:r w:rsidR="00273153" w:rsidRPr="00C639CC">
        <w:t xml:space="preserve"> </w:t>
      </w:r>
      <w:r w:rsidRPr="00C639CC">
        <w:t>organisatiestructuur</w:t>
      </w:r>
      <w:r w:rsidR="00273153" w:rsidRPr="00C639CC">
        <w:t xml:space="preserve"> </w:t>
      </w:r>
      <w:r w:rsidRPr="00C639CC">
        <w:t>(met</w:t>
      </w:r>
      <w:r w:rsidR="00273153" w:rsidRPr="00C639CC">
        <w:t xml:space="preserve"> </w:t>
      </w:r>
      <w:r w:rsidRPr="00C639CC">
        <w:t>inbegrip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taken,</w:t>
      </w:r>
      <w:r w:rsidR="00273153" w:rsidRPr="00C639CC">
        <w:t xml:space="preserve"> </w:t>
      </w:r>
      <w:r w:rsidRPr="00C639CC">
        <w:t>verantwoordelijkheden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relaties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5D3110" w:rsidRPr="00C639CC">
        <w:t>organisatieonderdelen</w:t>
      </w:r>
      <w:r w:rsidRPr="00C639CC">
        <w:t>),</w:t>
      </w:r>
      <w:r w:rsidR="00273153" w:rsidRPr="00C639CC">
        <w:t xml:space="preserve"> </w:t>
      </w:r>
      <w:r w:rsidRPr="00C639CC">
        <w:t>besturingsmechanismen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organisatiecultuur</w:t>
      </w:r>
      <w:r w:rsidR="00273153" w:rsidRPr="00C639CC">
        <w:t xml:space="preserve"> </w:t>
      </w:r>
      <w:r w:rsidR="006A05A0"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bedrijfssysteem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stand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houden.</w:t>
      </w:r>
    </w:p>
    <w:p w14:paraId="1B3E6A9F" w14:textId="2DC88A0C" w:rsidR="00317487" w:rsidRPr="00C639CC" w:rsidRDefault="00317487" w:rsidP="006A05A0">
      <w:pPr>
        <w:pStyle w:val="cpParagraph"/>
      </w:pPr>
      <w:r w:rsidRPr="00C639CC">
        <w:t>Bijv</w:t>
      </w:r>
      <w:r w:rsidR="006A05A0" w:rsidRPr="00C639CC">
        <w:t>oorbeeld:</w:t>
      </w:r>
    </w:p>
    <w:p w14:paraId="4ABC6C20" w14:textId="00786925" w:rsidR="003B46BA" w:rsidRPr="00C639CC" w:rsidRDefault="006A05A0" w:rsidP="006A05A0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ijzigen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organogram</w:t>
      </w:r>
      <w:r w:rsidRPr="00C639CC">
        <w:rPr>
          <w:lang w:val="nl-BE"/>
        </w:rPr>
        <w:t>.</w:t>
      </w:r>
    </w:p>
    <w:p w14:paraId="6F0B28DF" w14:textId="17EC1F5C" w:rsidR="003B46BA" w:rsidRPr="00C639CC" w:rsidRDefault="006A05A0" w:rsidP="006A05A0">
      <w:pPr>
        <w:pStyle w:val="cpPoint"/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erhuis</w:t>
      </w:r>
      <w:r w:rsidR="00273153" w:rsidRPr="00C639CC">
        <w:rPr>
          <w:lang w:val="nl-BE"/>
        </w:rPr>
        <w:t xml:space="preserve"> </w:t>
      </w:r>
      <w:r w:rsidR="00F40926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inrichting</w:t>
      </w:r>
      <w:r w:rsidRPr="00C639CC">
        <w:rPr>
          <w:lang w:val="nl-BE"/>
        </w:rPr>
        <w:t>.</w:t>
      </w:r>
    </w:p>
    <w:p w14:paraId="15906891" w14:textId="77777777" w:rsidR="006A05A0" w:rsidRPr="00C639CC" w:rsidRDefault="006A05A0" w:rsidP="006A05A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0751574" w14:textId="77777777" w:rsidR="003B46BA" w:rsidRPr="00C639CC" w:rsidRDefault="00317487" w:rsidP="00FB343E">
      <w:pPr>
        <w:pStyle w:val="Heading5"/>
      </w:pPr>
      <w:r w:rsidRPr="00C639CC">
        <w:t>Personeel</w:t>
      </w:r>
    </w:p>
    <w:p w14:paraId="3C4B0010" w14:textId="3F82BD86" w:rsidR="00317487" w:rsidRPr="00C639CC" w:rsidRDefault="00317487" w:rsidP="006A05A0">
      <w:pPr>
        <w:pStyle w:val="cpParagraph"/>
      </w:pPr>
      <w:r w:rsidRPr="00C639CC">
        <w:t>Personeel,</w:t>
      </w:r>
      <w:r w:rsidR="00273153" w:rsidRPr="00C639CC">
        <w:t xml:space="preserve"> </w:t>
      </w:r>
      <w:r w:rsidRPr="00C639CC">
        <w:t>personeelsbeleid,</w:t>
      </w:r>
      <w:r w:rsidR="00273153" w:rsidRPr="00C639CC">
        <w:t xml:space="preserve"> </w:t>
      </w:r>
      <w:r w:rsidR="005D3110" w:rsidRPr="00C639CC">
        <w:t>arbeidsvoorwaarden</w:t>
      </w:r>
      <w:r w:rsidRPr="00C639CC">
        <w:t>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-omstandigheden,</w:t>
      </w:r>
      <w:r w:rsidR="00273153" w:rsidRPr="00C639CC">
        <w:t xml:space="preserve"> </w:t>
      </w:r>
      <w:r w:rsidR="006A05A0" w:rsidRPr="00C639CC">
        <w:t>en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gericht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werving,</w:t>
      </w:r>
      <w:r w:rsidR="00273153" w:rsidRPr="00C639CC">
        <w:t xml:space="preserve"> </w:t>
      </w:r>
      <w:r w:rsidRPr="00C639CC">
        <w:t>selectie,</w:t>
      </w:r>
      <w:r w:rsidR="00273153" w:rsidRPr="00C639CC">
        <w:t xml:space="preserve"> </w:t>
      </w:r>
      <w:r w:rsidRPr="00C639CC">
        <w:t>training,</w:t>
      </w:r>
      <w:r w:rsidR="00273153" w:rsidRPr="00C639CC">
        <w:t xml:space="preserve"> </w:t>
      </w:r>
      <w:r w:rsidRPr="00C639CC">
        <w:t>uitdiensttreding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personeel,</w:t>
      </w:r>
      <w:r w:rsidR="00273153" w:rsidRPr="00C639CC">
        <w:t xml:space="preserve"> </w:t>
      </w:r>
      <w:r w:rsidRPr="00C639CC">
        <w:t>...</w:t>
      </w:r>
      <w:r w:rsidR="00273153" w:rsidRPr="00C639CC">
        <w:t xml:space="preserve"> </w:t>
      </w:r>
      <w:r w:rsidR="006A05A0" w:rsidRPr="00C639CC">
        <w:t>om</w:t>
      </w:r>
      <w:r w:rsidR="00273153" w:rsidRPr="00C639CC">
        <w:t xml:space="preserve"> </w:t>
      </w:r>
      <w:r w:rsidRPr="00C639CC">
        <w:t>bedrijfsprocessen</w:t>
      </w:r>
      <w:r w:rsidR="00273153" w:rsidRPr="00C639CC">
        <w:t xml:space="preserve"> </w:t>
      </w:r>
      <w:r w:rsidRPr="00C639CC">
        <w:t>optimaal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uitvoeren.</w:t>
      </w:r>
    </w:p>
    <w:p w14:paraId="712C2765" w14:textId="7EE0B495" w:rsidR="006A05A0" w:rsidRPr="00C639CC" w:rsidRDefault="006A05A0" w:rsidP="006A05A0">
      <w:pPr>
        <w:pStyle w:val="cpParagraph"/>
      </w:pPr>
      <w:r w:rsidRPr="00C639CC">
        <w:t>Bijvoorbeeld:</w:t>
      </w:r>
    </w:p>
    <w:p w14:paraId="08478767" w14:textId="0DF1D735" w:rsidR="003B46BA" w:rsidRPr="00C639CC" w:rsidRDefault="006A05A0" w:rsidP="006A05A0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mpact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personeelsbezetting</w:t>
      </w:r>
      <w:r w:rsidRPr="00C639CC">
        <w:rPr>
          <w:lang w:val="nl-BE"/>
        </w:rPr>
        <w:t>.</w:t>
      </w:r>
    </w:p>
    <w:p w14:paraId="2BA040D6" w14:textId="399023D1" w:rsidR="003B46BA" w:rsidRPr="00C639CC" w:rsidRDefault="005D3110" w:rsidP="006A05A0">
      <w:pPr>
        <w:pStyle w:val="cpPoint"/>
        <w:rPr>
          <w:lang w:val="nl-BE"/>
        </w:rPr>
      </w:pPr>
      <w:r w:rsidRPr="00C639CC">
        <w:rPr>
          <w:lang w:val="nl-BE"/>
        </w:rPr>
        <w:t>Job ondersteuning</w:t>
      </w:r>
      <w:r w:rsidR="006A05A0" w:rsidRPr="00C639CC">
        <w:rPr>
          <w:lang w:val="nl-BE"/>
        </w:rPr>
        <w:t>.</w:t>
      </w:r>
    </w:p>
    <w:p w14:paraId="72BF8373" w14:textId="0FD0E636" w:rsidR="003B46BA" w:rsidRPr="00C639CC" w:rsidRDefault="006A05A0" w:rsidP="006A05A0">
      <w:pPr>
        <w:pStyle w:val="cpPoint"/>
        <w:rPr>
          <w:lang w:val="nl-BE"/>
        </w:rPr>
      </w:pPr>
      <w:r w:rsidRPr="00C639CC">
        <w:rPr>
          <w:lang w:val="nl-BE"/>
        </w:rPr>
        <w:t>L</w:t>
      </w:r>
      <w:r w:rsidR="00317487" w:rsidRPr="00C639CC">
        <w:rPr>
          <w:lang w:val="nl-BE"/>
        </w:rPr>
        <w:t>oopbaangevolgen</w:t>
      </w:r>
      <w:r w:rsidRPr="00C639CC">
        <w:rPr>
          <w:lang w:val="nl-BE"/>
        </w:rPr>
        <w:t>.</w:t>
      </w:r>
    </w:p>
    <w:p w14:paraId="5C1C6A7A" w14:textId="77777777" w:rsidR="006A05A0" w:rsidRPr="00C639CC" w:rsidRDefault="006A05A0" w:rsidP="006A05A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7D73D75" w14:textId="77777777" w:rsidR="003B46BA" w:rsidRPr="00C639CC" w:rsidRDefault="00317487" w:rsidP="00FB343E">
      <w:pPr>
        <w:pStyle w:val="Heading5"/>
      </w:pPr>
      <w:r w:rsidRPr="00C639CC">
        <w:t>Administratie</w:t>
      </w:r>
    </w:p>
    <w:p w14:paraId="7A1563B0" w14:textId="5058D248" w:rsidR="00452C14" w:rsidRPr="00C639CC" w:rsidRDefault="00452C14" w:rsidP="00452C14">
      <w:pPr>
        <w:pStyle w:val="cpParagraph"/>
      </w:pPr>
      <w:r w:rsidRPr="00C639CC">
        <w:t>B</w:t>
      </w:r>
      <w:r w:rsidR="00317487" w:rsidRPr="00C639CC">
        <w:t>estuurlijke</w:t>
      </w:r>
      <w:r w:rsidR="00273153" w:rsidRPr="00C639CC">
        <w:t xml:space="preserve"> </w:t>
      </w:r>
      <w:r w:rsidR="00317487" w:rsidRPr="00C639CC">
        <w:t>en</w:t>
      </w:r>
      <w:r w:rsidR="00273153" w:rsidRPr="00C639CC">
        <w:t xml:space="preserve"> </w:t>
      </w:r>
      <w:r w:rsidR="00317487" w:rsidRPr="00C639CC">
        <w:t>administratieve</w:t>
      </w:r>
      <w:r w:rsidR="00273153" w:rsidRPr="00C639CC">
        <w:t xml:space="preserve"> </w:t>
      </w:r>
      <w:r w:rsidR="00317487" w:rsidRPr="00C639CC">
        <w:t>procedures,</w:t>
      </w:r>
      <w:r w:rsidR="00273153" w:rsidRPr="00C639CC">
        <w:t xml:space="preserve"> </w:t>
      </w:r>
      <w:r w:rsidR="00317487" w:rsidRPr="00C639CC">
        <w:t>richtlijnen,</w:t>
      </w:r>
      <w:r w:rsidR="00273153" w:rsidRPr="00C639CC">
        <w:t xml:space="preserve"> </w:t>
      </w:r>
      <w:r w:rsidR="00317487" w:rsidRPr="00C639CC">
        <w:t>normen,</w:t>
      </w:r>
      <w:r w:rsidR="00273153" w:rsidRPr="00C639CC">
        <w:t xml:space="preserve"> </w:t>
      </w:r>
      <w:r w:rsidR="00317487" w:rsidRPr="00C639CC">
        <w:t>en</w:t>
      </w:r>
      <w:r w:rsidR="00273153" w:rsidRPr="00C639CC">
        <w:t xml:space="preserve"> </w:t>
      </w:r>
      <w:r w:rsidR="00317487" w:rsidRPr="00C639CC">
        <w:t>beleid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bedrijfsprocessen</w:t>
      </w:r>
      <w:r w:rsidR="00273153" w:rsidRPr="00C639CC">
        <w:t xml:space="preserve"> </w:t>
      </w:r>
      <w:r w:rsidR="00317487" w:rsidRPr="00C639CC">
        <w:t>optimaal</w:t>
      </w:r>
      <w:r w:rsidR="00273153" w:rsidRPr="00C639CC">
        <w:t xml:space="preserve"> </w:t>
      </w:r>
      <w:r w:rsidR="00317487" w:rsidRPr="00C639CC">
        <w:t>te</w:t>
      </w:r>
      <w:r w:rsidR="00273153" w:rsidRPr="00C639CC">
        <w:t xml:space="preserve"> </w:t>
      </w:r>
      <w:r w:rsidR="00317487" w:rsidRPr="00C639CC">
        <w:t>kunnen</w:t>
      </w:r>
      <w:r w:rsidR="00273153" w:rsidRPr="00C639CC">
        <w:t xml:space="preserve"> </w:t>
      </w:r>
      <w:r w:rsidR="00317487" w:rsidRPr="00C639CC">
        <w:t>uitvoeren.</w:t>
      </w:r>
    </w:p>
    <w:p w14:paraId="158B248C" w14:textId="2374A788" w:rsidR="00317487" w:rsidRPr="00C639CC" w:rsidRDefault="00317487" w:rsidP="00452C14">
      <w:pPr>
        <w:pStyle w:val="cpParagraph"/>
      </w:pPr>
      <w:r w:rsidRPr="00C639CC">
        <w:lastRenderedPageBreak/>
        <w:t>Bijv</w:t>
      </w:r>
      <w:r w:rsidR="00452C14" w:rsidRPr="00C639CC">
        <w:t>oorbeeld:</w:t>
      </w:r>
    </w:p>
    <w:p w14:paraId="1605B90C" w14:textId="179A3982" w:rsidR="00317487" w:rsidRPr="00C639CC" w:rsidRDefault="00452C14" w:rsidP="00452C14">
      <w:pPr>
        <w:pStyle w:val="cpPoint"/>
        <w:rPr>
          <w:lang w:val="nl-BE"/>
        </w:rPr>
      </w:pPr>
      <w:r w:rsidRPr="00C639CC">
        <w:rPr>
          <w:lang w:val="nl-BE"/>
        </w:rPr>
        <w:t>P</w:t>
      </w:r>
      <w:r w:rsidR="00317487" w:rsidRPr="00C639CC">
        <w:rPr>
          <w:lang w:val="nl-BE"/>
        </w:rPr>
        <w:t>rocedures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werkinstructies</w:t>
      </w:r>
      <w:r w:rsidRPr="00C639CC">
        <w:rPr>
          <w:lang w:val="nl-BE"/>
        </w:rPr>
        <w:t>.</w:t>
      </w:r>
    </w:p>
    <w:p w14:paraId="7498BEF3" w14:textId="6276C016" w:rsidR="00317487" w:rsidRPr="00C639CC" w:rsidRDefault="00452C14" w:rsidP="00452C14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andleidingen</w:t>
      </w:r>
      <w:r w:rsidRPr="00C639CC">
        <w:rPr>
          <w:lang w:val="nl-BE"/>
        </w:rPr>
        <w:t>.</w:t>
      </w:r>
    </w:p>
    <w:p w14:paraId="00B3E862" w14:textId="77777777" w:rsidR="00452C14" w:rsidRPr="00C639CC" w:rsidRDefault="00452C14" w:rsidP="00452C14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2E255F5" w14:textId="178FF22E" w:rsidR="00317487" w:rsidRPr="00C639CC" w:rsidRDefault="00317487" w:rsidP="00FB343E">
      <w:pPr>
        <w:pStyle w:val="Heading5"/>
      </w:pPr>
      <w:r w:rsidRPr="00C639CC">
        <w:t>Financieel</w:t>
      </w:r>
    </w:p>
    <w:p w14:paraId="2944F82B" w14:textId="0D61267B" w:rsidR="00452C14" w:rsidRPr="00C639CC" w:rsidRDefault="00452C14" w:rsidP="00452C14">
      <w:pPr>
        <w:pStyle w:val="cpParagraph"/>
      </w:pPr>
      <w:r w:rsidRPr="00C639CC">
        <w:t>F</w:t>
      </w:r>
      <w:r w:rsidR="00317487" w:rsidRPr="00C639CC">
        <w:t>inanciële</w:t>
      </w:r>
      <w:r w:rsidR="00273153" w:rsidRPr="00C639CC">
        <w:t xml:space="preserve"> </w:t>
      </w:r>
      <w:r w:rsidR="00317487" w:rsidRPr="00C639CC">
        <w:t>middelen</w:t>
      </w:r>
      <w:r w:rsidR="00273153" w:rsidRPr="00C639CC">
        <w:t xml:space="preserve"> </w:t>
      </w:r>
      <w:r w:rsidR="00317487" w:rsidRPr="00C639CC">
        <w:t>en</w:t>
      </w:r>
      <w:r w:rsidR="00273153" w:rsidRPr="00C639CC">
        <w:t xml:space="preserve"> </w:t>
      </w:r>
      <w:r w:rsidR="00317487" w:rsidRPr="00C639CC">
        <w:t>financieel</w:t>
      </w:r>
      <w:r w:rsidR="00273153" w:rsidRPr="00C639CC">
        <w:t xml:space="preserve"> </w:t>
      </w:r>
      <w:r w:rsidR="00317487" w:rsidRPr="00C639CC">
        <w:t>beleid</w:t>
      </w:r>
      <w:r w:rsidR="00273153" w:rsidRPr="00C639CC">
        <w:t xml:space="preserve"> </w:t>
      </w:r>
      <w:r w:rsidR="00317487" w:rsidRPr="00C639CC">
        <w:t>ten</w:t>
      </w:r>
      <w:r w:rsidR="00273153" w:rsidRPr="00C639CC">
        <w:t xml:space="preserve"> </w:t>
      </w:r>
      <w:r w:rsidR="00317487" w:rsidRPr="00C639CC">
        <w:t>behoeve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uitvoering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bedrijfsprocessen.</w:t>
      </w:r>
    </w:p>
    <w:p w14:paraId="60085E36" w14:textId="7BE1B1F2" w:rsidR="00317487" w:rsidRPr="00C639CC" w:rsidRDefault="00317487" w:rsidP="00452C14">
      <w:pPr>
        <w:pStyle w:val="cpParagraph"/>
      </w:pPr>
      <w:r w:rsidRPr="00C639CC">
        <w:t>Bijv</w:t>
      </w:r>
      <w:r w:rsidR="00452C14" w:rsidRPr="00C639CC">
        <w:t>oorbeeld:</w:t>
      </w:r>
    </w:p>
    <w:p w14:paraId="2733C91F" w14:textId="276D15F5" w:rsidR="003B46BA" w:rsidRPr="00C639CC" w:rsidRDefault="00452C14" w:rsidP="00452C14">
      <w:pPr>
        <w:pStyle w:val="cpPoint"/>
        <w:rPr>
          <w:lang w:val="nl-BE"/>
        </w:rPr>
      </w:pPr>
      <w:r w:rsidRPr="00C639CC">
        <w:rPr>
          <w:lang w:val="nl-BE"/>
        </w:rPr>
        <w:t>K</w:t>
      </w:r>
      <w:r w:rsidR="00317487" w:rsidRPr="00C639CC">
        <w:rPr>
          <w:lang w:val="nl-BE"/>
        </w:rPr>
        <w:t>osten/baten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analyse</w:t>
      </w:r>
      <w:r w:rsidRPr="00C639CC">
        <w:rPr>
          <w:lang w:val="nl-BE"/>
        </w:rPr>
        <w:t>.</w:t>
      </w:r>
    </w:p>
    <w:p w14:paraId="5D6FE916" w14:textId="77777777" w:rsidR="00452C14" w:rsidRPr="00C639CC" w:rsidRDefault="00452C14" w:rsidP="00452C14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117A4DB" w14:textId="77777777" w:rsidR="003B46BA" w:rsidRPr="00C639CC" w:rsidRDefault="00317487" w:rsidP="00FB343E">
      <w:pPr>
        <w:pStyle w:val="Heading5"/>
      </w:pPr>
      <w:r w:rsidRPr="00C639CC">
        <w:t>Informatie</w:t>
      </w:r>
    </w:p>
    <w:p w14:paraId="64361FB1" w14:textId="3F33268D" w:rsidR="00317487" w:rsidRPr="00C639CC" w:rsidRDefault="00452C14" w:rsidP="00452C14">
      <w:pPr>
        <w:pStyle w:val="cpParagraph"/>
      </w:pPr>
      <w:r w:rsidRPr="00C639CC">
        <w:t>G</w:t>
      </w:r>
      <w:r w:rsidR="00317487" w:rsidRPr="00C639CC">
        <w:t>egevens,</w:t>
      </w:r>
      <w:r w:rsidR="00273153" w:rsidRPr="00C639CC">
        <w:t xml:space="preserve"> </w:t>
      </w:r>
      <w:r w:rsidR="00317487" w:rsidRPr="00C639CC">
        <w:t>gegevensverzamelingen,</w:t>
      </w:r>
      <w:r w:rsidR="00273153" w:rsidRPr="00C639CC">
        <w:t xml:space="preserve"> </w:t>
      </w:r>
      <w:r w:rsidR="00317487" w:rsidRPr="00C639CC">
        <w:t>berichten,</w:t>
      </w:r>
      <w:r w:rsidR="00273153" w:rsidRPr="00C639CC">
        <w:t xml:space="preserve"> </w:t>
      </w:r>
      <w:r w:rsidR="005D3110" w:rsidRPr="00C639CC">
        <w:t>informatieproducten</w:t>
      </w:r>
      <w:r w:rsidR="00317487" w:rsidRPr="00C639CC">
        <w:t>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="00317487" w:rsidRPr="00C639CC">
        <w:t>het</w:t>
      </w:r>
      <w:r w:rsidR="00273153" w:rsidRPr="00C639CC">
        <w:t xml:space="preserve"> </w:t>
      </w:r>
      <w:r w:rsidR="00317487" w:rsidRPr="00C639CC">
        <w:t>informatiebeleid</w:t>
      </w:r>
      <w:r w:rsidR="00273153" w:rsidRPr="00C639CC">
        <w:t xml:space="preserve"> </w:t>
      </w:r>
      <w:r w:rsidR="00317487" w:rsidRPr="00C639CC">
        <w:t>ten</w:t>
      </w:r>
      <w:r w:rsidR="00273153" w:rsidRPr="00C639CC">
        <w:t xml:space="preserve"> </w:t>
      </w:r>
      <w:r w:rsidR="00317487" w:rsidRPr="00C639CC">
        <w:t>behoeve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uitvoering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bedrijfsprocessen.</w:t>
      </w:r>
    </w:p>
    <w:p w14:paraId="0B6ABD5E" w14:textId="56B3D87F" w:rsidR="00317487" w:rsidRPr="00C639CC" w:rsidRDefault="00452C14" w:rsidP="00452C14">
      <w:pPr>
        <w:pStyle w:val="cpParagraph"/>
      </w:pPr>
      <w:r w:rsidRPr="00C639CC">
        <w:t>V</w:t>
      </w:r>
      <w:r w:rsidR="00317487" w:rsidRPr="00C639CC">
        <w:t>erschillen</w:t>
      </w:r>
      <w:r w:rsidR="00273153" w:rsidRPr="00C639CC">
        <w:t xml:space="preserve"> </w:t>
      </w:r>
      <w:r w:rsidR="00317487" w:rsidRPr="00C639CC">
        <w:t>in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informatievoorziening</w:t>
      </w:r>
      <w:r w:rsidR="00273153" w:rsidRPr="00C639CC">
        <w:t xml:space="preserve"> </w:t>
      </w:r>
      <w:r w:rsidR="00317487" w:rsidRPr="00C639CC">
        <w:t>tussen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bestaande</w:t>
      </w:r>
      <w:r w:rsidR="00273153" w:rsidRPr="00C639CC">
        <w:t xml:space="preserve"> </w:t>
      </w:r>
      <w:r w:rsidR="00317487" w:rsidRPr="00C639CC">
        <w:t>en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nieuwe</w:t>
      </w:r>
      <w:r w:rsidR="00273153" w:rsidRPr="00C639CC">
        <w:t xml:space="preserve"> </w:t>
      </w:r>
      <w:r w:rsidR="00317487" w:rsidRPr="00C639CC">
        <w:t>situatie.</w:t>
      </w:r>
    </w:p>
    <w:p w14:paraId="18EF807D" w14:textId="17F13EF2" w:rsidR="00317487" w:rsidRPr="00C639CC" w:rsidRDefault="00452C14" w:rsidP="00452C14">
      <w:pPr>
        <w:pStyle w:val="cpParagraph"/>
      </w:pPr>
      <w:r w:rsidRPr="00C639CC">
        <w:t>B</w:t>
      </w:r>
      <w:r w:rsidR="00317487" w:rsidRPr="00C639CC">
        <w:t>ijvoorbeeld:</w:t>
      </w:r>
    </w:p>
    <w:p w14:paraId="3720FDDF" w14:textId="51C1A08C" w:rsidR="00317487" w:rsidRPr="00C639CC" w:rsidRDefault="00452C14" w:rsidP="00452C14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nformatiestromen</w:t>
      </w:r>
      <w:r w:rsidRPr="00C639CC">
        <w:rPr>
          <w:lang w:val="nl-BE"/>
        </w:rPr>
        <w:t>.</w:t>
      </w:r>
    </w:p>
    <w:p w14:paraId="07B83246" w14:textId="587BBE7A" w:rsidR="00317487" w:rsidRPr="00C639CC" w:rsidRDefault="00452C14" w:rsidP="00452C14">
      <w:pPr>
        <w:pStyle w:val="cpPoint"/>
        <w:rPr>
          <w:lang w:val="nl-BE"/>
        </w:rPr>
      </w:pPr>
      <w:r w:rsidRPr="00C639CC">
        <w:rPr>
          <w:lang w:val="nl-BE"/>
        </w:rPr>
        <w:t>S</w:t>
      </w:r>
      <w:r w:rsidR="00317487" w:rsidRPr="00C639CC">
        <w:rPr>
          <w:lang w:val="nl-BE"/>
        </w:rPr>
        <w:t>ervicegraad,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servicelevel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afspraken</w:t>
      </w:r>
      <w:r w:rsidRPr="00C639CC">
        <w:rPr>
          <w:lang w:val="nl-BE"/>
        </w:rPr>
        <w:t>.</w:t>
      </w:r>
    </w:p>
    <w:p w14:paraId="76A89118" w14:textId="77777777" w:rsidR="0004370A" w:rsidRPr="00C639CC" w:rsidRDefault="0004370A" w:rsidP="0004370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A12C7C2" w14:textId="77777777" w:rsidR="003B46BA" w:rsidRPr="00C639CC" w:rsidRDefault="00317487" w:rsidP="00FB343E">
      <w:pPr>
        <w:pStyle w:val="Heading5"/>
      </w:pPr>
      <w:r w:rsidRPr="00C639CC">
        <w:t>Technisch</w:t>
      </w:r>
    </w:p>
    <w:p w14:paraId="412AE696" w14:textId="66504DE2" w:rsidR="00317487" w:rsidRPr="00C639CC" w:rsidRDefault="0004370A" w:rsidP="0004370A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nstallaties,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software,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hardware,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netwerk</w:t>
      </w:r>
      <w:r w:rsidRPr="00C639CC">
        <w:rPr>
          <w:lang w:val="nl-BE"/>
        </w:rPr>
        <w:t>.</w:t>
      </w:r>
    </w:p>
    <w:p w14:paraId="25DCECD3" w14:textId="3B4EA20F" w:rsidR="00317487" w:rsidRPr="00C639CC" w:rsidRDefault="0004370A" w:rsidP="0004370A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nfrastructuur</w:t>
      </w:r>
      <w:r w:rsidRPr="00C639CC">
        <w:rPr>
          <w:lang w:val="nl-BE"/>
        </w:rPr>
        <w:t>.</w:t>
      </w:r>
    </w:p>
    <w:p w14:paraId="52ABEA4C" w14:textId="77777777" w:rsidR="0004370A" w:rsidRPr="00C639CC" w:rsidRDefault="0004370A" w:rsidP="0004370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22B7BE0" w14:textId="3BD333B7" w:rsidR="003B46BA" w:rsidRPr="00C639CC" w:rsidRDefault="00317487" w:rsidP="00FB343E">
      <w:pPr>
        <w:pStyle w:val="Heading5"/>
      </w:pPr>
      <w:r w:rsidRPr="00C639CC">
        <w:t>Commercieel</w:t>
      </w:r>
    </w:p>
    <w:p w14:paraId="4386ED7A" w14:textId="4AEDCA71" w:rsidR="003B46BA" w:rsidRPr="00C639CC" w:rsidRDefault="00317487" w:rsidP="0004370A">
      <w:pPr>
        <w:pStyle w:val="cpParagraph"/>
      </w:pPr>
      <w:r w:rsidRPr="00C639CC">
        <w:t>Impact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commerciële</w:t>
      </w:r>
      <w:r w:rsidR="00273153" w:rsidRPr="00C639CC">
        <w:t xml:space="preserve"> </w:t>
      </w:r>
      <w:r w:rsidRPr="00C639CC">
        <w:t>aanpak</w:t>
      </w:r>
      <w:r w:rsidR="0004370A" w:rsidRPr="00C639CC">
        <w:t>.</w:t>
      </w:r>
    </w:p>
    <w:p w14:paraId="68938E42" w14:textId="77777777" w:rsidR="0004370A" w:rsidRPr="00C639CC" w:rsidRDefault="00317487" w:rsidP="0004370A">
      <w:pPr>
        <w:pStyle w:val="cpParagraph"/>
      </w:pPr>
      <w:r w:rsidRPr="00C639CC">
        <w:t>Bijvoorbeeld</w:t>
      </w:r>
      <w:r w:rsidR="0004370A" w:rsidRPr="00C639CC">
        <w:t>:</w:t>
      </w:r>
    </w:p>
    <w:p w14:paraId="0AAA964F" w14:textId="40DD446A" w:rsidR="003B46BA" w:rsidRPr="00C639CC" w:rsidRDefault="0004370A" w:rsidP="0004370A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systeem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belang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behoud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groei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markt</w:t>
      </w:r>
      <w:r w:rsidRPr="00C639CC">
        <w:rPr>
          <w:lang w:val="nl-BE"/>
        </w:rPr>
        <w:t>.</w:t>
      </w:r>
    </w:p>
    <w:p w14:paraId="11594026" w14:textId="77777777" w:rsidR="0004370A" w:rsidRPr="00C639CC" w:rsidRDefault="0004370A" w:rsidP="0004370A">
      <w:pPr>
        <w:pStyle w:val="cpPoint"/>
        <w:rPr>
          <w:lang w:val="nl-BE"/>
        </w:rPr>
      </w:pPr>
    </w:p>
    <w:p w14:paraId="53F36354" w14:textId="3102C6FC" w:rsidR="003B46BA" w:rsidRPr="00C639CC" w:rsidRDefault="00317487" w:rsidP="00FB343E">
      <w:pPr>
        <w:pStyle w:val="Heading5"/>
      </w:pPr>
      <w:r w:rsidRPr="00C639CC">
        <w:t>Juridisch</w:t>
      </w:r>
    </w:p>
    <w:p w14:paraId="3002ACEC" w14:textId="3D69779E" w:rsidR="003B46BA" w:rsidRPr="00C639CC" w:rsidRDefault="00317487" w:rsidP="0004370A">
      <w:pPr>
        <w:pStyle w:val="cpParagraph"/>
      </w:pPr>
      <w:r w:rsidRPr="00C639CC">
        <w:t>Aanvaardbaar</w:t>
      </w:r>
      <w:r w:rsidR="00273153" w:rsidRPr="00C639CC">
        <w:t xml:space="preserve"> </w:t>
      </w:r>
      <w:r w:rsidRPr="00C639CC">
        <w:t>resultaat</w:t>
      </w:r>
    </w:p>
    <w:p w14:paraId="0F281FA4" w14:textId="77777777" w:rsidR="0004370A" w:rsidRPr="00C639CC" w:rsidRDefault="00317487" w:rsidP="0004370A">
      <w:pPr>
        <w:pStyle w:val="cpParagraph"/>
      </w:pPr>
      <w:r w:rsidRPr="00C639CC">
        <w:t>Bijvoorbeeld</w:t>
      </w:r>
      <w:r w:rsidR="0004370A" w:rsidRPr="00C639CC">
        <w:t>:</w:t>
      </w:r>
    </w:p>
    <w:p w14:paraId="229563B3" w14:textId="3069F5F2" w:rsidR="003B46BA" w:rsidRPr="00C639CC" w:rsidRDefault="0004370A" w:rsidP="0004370A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systeem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grensoverschrijdend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rekening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houden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wetgevingen.</w:t>
      </w:r>
    </w:p>
    <w:p w14:paraId="24C18F89" w14:textId="2AC4439B" w:rsidR="003B46BA" w:rsidRPr="00C639CC" w:rsidRDefault="00317487" w:rsidP="0004370A">
      <w:pPr>
        <w:pStyle w:val="cpPoint"/>
        <w:rPr>
          <w:lang w:val="nl-BE"/>
        </w:rPr>
      </w:pPr>
      <w:r w:rsidRPr="00C639CC">
        <w:rPr>
          <w:lang w:val="nl-BE"/>
        </w:rPr>
        <w:t>Respecteren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privacy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(GDPR).</w:t>
      </w:r>
    </w:p>
    <w:p w14:paraId="5420D90B" w14:textId="77777777" w:rsidR="0004370A" w:rsidRPr="00C639CC" w:rsidRDefault="0004370A" w:rsidP="0004370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E25771E" w14:textId="30DCB3AD" w:rsidR="003B46BA" w:rsidRPr="00C639CC" w:rsidRDefault="00317487" w:rsidP="00FB343E">
      <w:pPr>
        <w:pStyle w:val="Heading5"/>
      </w:pPr>
      <w:r w:rsidRPr="00C639CC">
        <w:t>Huisvesting</w:t>
      </w:r>
      <w:r w:rsidR="00273153" w:rsidRPr="00C639CC">
        <w:t xml:space="preserve"> </w:t>
      </w:r>
      <w:r w:rsidR="00F40926">
        <w:t>en</w:t>
      </w:r>
      <w:r w:rsidR="00273153" w:rsidRPr="00C639CC">
        <w:t xml:space="preserve"> </w:t>
      </w:r>
      <w:r w:rsidRPr="00C639CC">
        <w:t>Ergonomie</w:t>
      </w:r>
    </w:p>
    <w:p w14:paraId="5DE90A0C" w14:textId="333043C0" w:rsidR="00317487" w:rsidRPr="00C639CC" w:rsidRDefault="00317487" w:rsidP="0004370A">
      <w:pPr>
        <w:pStyle w:val="cpParagraph"/>
      </w:pPr>
      <w:r w:rsidRPr="00C639CC">
        <w:t>Wanneer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="005D3110" w:rsidRPr="00C639CC">
        <w:t>bijv.</w:t>
      </w:r>
      <w:r w:rsidR="00273153" w:rsidRPr="00C639CC">
        <w:t xml:space="preserve"> </w:t>
      </w:r>
      <w:r w:rsidRPr="00C639CC">
        <w:t>diverse</w:t>
      </w:r>
      <w:r w:rsidR="00273153" w:rsidRPr="00C639CC">
        <w:t xml:space="preserve"> </w:t>
      </w:r>
      <w:r w:rsidRPr="00C639CC">
        <w:t>gebouwen</w:t>
      </w:r>
      <w:r w:rsidR="00273153" w:rsidRPr="00C639CC">
        <w:t xml:space="preserve"> </w:t>
      </w:r>
      <w:r w:rsidRPr="00C639CC">
        <w:t>(verdiepingen)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geding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="0004370A" w:rsidRPr="00C639CC">
        <w:t>o</w:t>
      </w:r>
      <w:r w:rsidRPr="00C639CC">
        <w:t>f</w:t>
      </w:r>
      <w:r w:rsidR="00273153" w:rsidRPr="00C639CC">
        <w:t xml:space="preserve"> </w:t>
      </w:r>
      <w:r w:rsidRPr="00C639CC">
        <w:t>wanneer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werkplek</w:t>
      </w:r>
      <w:r w:rsidR="00273153" w:rsidRPr="00C639CC">
        <w:t xml:space="preserve"> </w:t>
      </w:r>
      <w:r w:rsidRPr="00C639CC">
        <w:t>ingericht</w:t>
      </w:r>
      <w:r w:rsidR="00273153" w:rsidRPr="00C639CC">
        <w:t xml:space="preserve"> </w:t>
      </w:r>
      <w:r w:rsidRPr="00C639CC">
        <w:t>wordt.</w:t>
      </w:r>
    </w:p>
    <w:p w14:paraId="646EE16E" w14:textId="3B307850" w:rsidR="003B46BA" w:rsidRPr="00C639CC" w:rsidRDefault="00317487" w:rsidP="00FB343E">
      <w:pPr>
        <w:pStyle w:val="Heading5"/>
      </w:pPr>
      <w:r w:rsidRPr="00C639CC">
        <w:t>Cultuur</w:t>
      </w:r>
    </w:p>
    <w:p w14:paraId="5F67A485" w14:textId="6C11F72E" w:rsidR="00317487" w:rsidRPr="00C639CC" w:rsidRDefault="00317487" w:rsidP="0004370A">
      <w:pPr>
        <w:pStyle w:val="cpParagraph"/>
      </w:pPr>
      <w:r w:rsidRPr="00C639CC">
        <w:t>Aanvaarding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projectresultaat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organisatie</w:t>
      </w:r>
      <w:r w:rsidR="00273153" w:rsidRPr="00C639CC">
        <w:t xml:space="preserve"> </w:t>
      </w:r>
      <w:r w:rsidR="0004370A" w:rsidRPr="00C639CC">
        <w:t>en</w:t>
      </w:r>
      <w:r w:rsidR="00273153" w:rsidRPr="00C639CC">
        <w:t xml:space="preserve"> </w:t>
      </w:r>
      <w:r w:rsidRPr="00C639CC">
        <w:t>eindgebruikers</w:t>
      </w:r>
      <w:r w:rsidR="0004370A" w:rsidRPr="00C639CC">
        <w:t>.</w:t>
      </w:r>
    </w:p>
    <w:p w14:paraId="261F5F28" w14:textId="7E932BBD" w:rsidR="00317487" w:rsidRPr="00C639CC" w:rsidRDefault="00317487" w:rsidP="0004370A">
      <w:pPr>
        <w:pStyle w:val="cpParagraph"/>
      </w:pPr>
      <w:r w:rsidRPr="00C639CC">
        <w:t>Cultuur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breed</w:t>
      </w:r>
      <w:r w:rsidR="00273153" w:rsidRPr="00C639CC">
        <w:t xml:space="preserve"> </w:t>
      </w:r>
      <w:r w:rsidRPr="00C639CC">
        <w:t>gezien</w:t>
      </w:r>
      <w:r w:rsidR="00273153" w:rsidRPr="00C639CC">
        <w:t xml:space="preserve"> </w:t>
      </w:r>
      <w:r w:rsidRPr="00C639CC">
        <w:t>worden,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bedrijfscultuur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volksaard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internationale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multiculturele</w:t>
      </w:r>
      <w:r w:rsidR="00273153" w:rsidRPr="00C639CC">
        <w:t xml:space="preserve"> </w:t>
      </w:r>
      <w:r w:rsidRPr="00C639CC">
        <w:t>projecten.</w:t>
      </w:r>
    </w:p>
    <w:p w14:paraId="1C923708" w14:textId="3815E38E" w:rsidR="00317487" w:rsidRPr="00C639CC" w:rsidRDefault="00317487" w:rsidP="00FB343E">
      <w:pPr>
        <w:pStyle w:val="Heading3"/>
      </w:pPr>
      <w:r w:rsidRPr="00C639CC">
        <w:t>Uitwerking</w:t>
      </w:r>
      <w:r w:rsidR="00273153" w:rsidRPr="00C639CC">
        <w:t xml:space="preserve"> </w:t>
      </w:r>
      <w:r w:rsidRPr="00C639CC">
        <w:t>fase</w:t>
      </w:r>
    </w:p>
    <w:p w14:paraId="5D00D38B" w14:textId="77777777" w:rsidR="00D30DE9" w:rsidRPr="00C639CC" w:rsidRDefault="00317487" w:rsidP="00D30DE9">
      <w:pPr>
        <w:pStyle w:val="cpParagraph"/>
      </w:pPr>
      <w:r w:rsidRPr="00C639CC">
        <w:t>Kernvraag:</w:t>
      </w:r>
    </w:p>
    <w:p w14:paraId="70C44472" w14:textId="2F319644" w:rsidR="00D30DE9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maken?</w:t>
      </w:r>
    </w:p>
    <w:p w14:paraId="633EC996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54FC584" w14:textId="505938C9" w:rsidR="00D30DE9" w:rsidRPr="00C639CC" w:rsidRDefault="00D30DE9" w:rsidP="00D30DE9">
      <w:pPr>
        <w:pStyle w:val="cpParagraph"/>
      </w:pPr>
      <w:r w:rsidRPr="00C639CC">
        <w:t>K</w:t>
      </w:r>
      <w:r w:rsidR="00317487" w:rsidRPr="00C639CC">
        <w:t>ernactie</w:t>
      </w:r>
      <w:r w:rsidRPr="00C639CC">
        <w:t>:</w:t>
      </w:r>
    </w:p>
    <w:p w14:paraId="3055FBE8" w14:textId="3CDF8E66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maken.</w:t>
      </w:r>
    </w:p>
    <w:p w14:paraId="75B9C0F2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6AB47FC" w14:textId="722BF774" w:rsidR="003B46BA" w:rsidRPr="00C639CC" w:rsidRDefault="00317487" w:rsidP="00D30DE9">
      <w:pPr>
        <w:pStyle w:val="cpParagraph"/>
      </w:pPr>
      <w:r w:rsidRPr="00C639CC">
        <w:t>Doelstelling</w:t>
      </w:r>
      <w:r w:rsidR="00D30DE9" w:rsidRPr="00C639CC">
        <w:t>:</w:t>
      </w:r>
    </w:p>
    <w:p w14:paraId="40244A1D" w14:textId="7E65249E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oplossing.</w:t>
      </w:r>
    </w:p>
    <w:p w14:paraId="570EB310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B3C1A5E" w14:textId="69F860F3" w:rsidR="00317487" w:rsidRPr="00C639CC" w:rsidRDefault="00317487" w:rsidP="00D30DE9">
      <w:pPr>
        <w:pStyle w:val="cpParagraph"/>
      </w:pPr>
      <w:r w:rsidRPr="00C639CC">
        <w:t>Activiteiten</w:t>
      </w:r>
      <w:r w:rsidR="00D30DE9" w:rsidRPr="00C639CC">
        <w:t>:</w:t>
      </w:r>
    </w:p>
    <w:p w14:paraId="5BCC6E33" w14:textId="7E661EC6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Treffen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voorbereidende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maatregelen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invoeren.</w:t>
      </w:r>
    </w:p>
    <w:p w14:paraId="4CAC8380" w14:textId="593CC849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detail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uitwerken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gekozen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oplossing.</w:t>
      </w:r>
    </w:p>
    <w:p w14:paraId="113DB1B3" w14:textId="4B6BC785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Uitproberen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voorlopige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('dry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run',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prototyping,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...).</w:t>
      </w:r>
    </w:p>
    <w:p w14:paraId="06D6DE99" w14:textId="6C90E8F2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Testen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voorlopige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oplossing.</w:t>
      </w:r>
    </w:p>
    <w:p w14:paraId="0DD134AB" w14:textId="652FF2F5" w:rsidR="003B46BA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Implementatie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voorbereiden,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middelen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reserveren,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overlopen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implementatie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aspecten.</w:t>
      </w:r>
    </w:p>
    <w:p w14:paraId="619B11FA" w14:textId="10E2ED03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Laten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goedkeuren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vóór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uitrol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</w:t>
      </w:r>
      <w:r w:rsidR="00F40926">
        <w:rPr>
          <w:lang w:val="nl-BE"/>
        </w:rPr>
        <w:t xml:space="preserve"> of </w:t>
      </w:r>
      <w:r w:rsidRPr="00C639CC">
        <w:rPr>
          <w:lang w:val="nl-BE"/>
        </w:rPr>
        <w:t>NO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point!</w:t>
      </w:r>
    </w:p>
    <w:p w14:paraId="4C256D03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50D8335" w14:textId="52D3E062" w:rsidR="00317487" w:rsidRPr="00C639CC" w:rsidRDefault="00317487" w:rsidP="00D30DE9">
      <w:pPr>
        <w:pStyle w:val="cpParagraph"/>
      </w:pPr>
      <w:r w:rsidRPr="00C639CC">
        <w:t>Resultaat</w:t>
      </w:r>
      <w:r w:rsidR="00D30DE9" w:rsidRPr="00C639CC">
        <w:t>:</w:t>
      </w:r>
    </w:p>
    <w:p w14:paraId="426F447F" w14:textId="10ACD853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gebouwd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goedgekeurd.</w:t>
      </w:r>
    </w:p>
    <w:p w14:paraId="41A39779" w14:textId="3DD094EB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uitgevoerd.</w:t>
      </w:r>
    </w:p>
    <w:p w14:paraId="3BF6E6E8" w14:textId="777D6EFD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geïmplementeerd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212C2ED6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A0525FB" w14:textId="056B7369" w:rsidR="00317487" w:rsidRPr="00C639CC" w:rsidRDefault="00317487" w:rsidP="00FB343E">
      <w:pPr>
        <w:pStyle w:val="Heading3"/>
      </w:pPr>
      <w:r w:rsidRPr="00C639CC">
        <w:t>Implementatie</w:t>
      </w:r>
      <w:r w:rsidR="00273153" w:rsidRPr="00C639CC">
        <w:t xml:space="preserve"> </w:t>
      </w:r>
      <w:r w:rsidRPr="00C639CC">
        <w:t>fase</w:t>
      </w:r>
    </w:p>
    <w:p w14:paraId="6BBE7FB1" w14:textId="77777777" w:rsidR="00D30DE9" w:rsidRPr="00C639CC" w:rsidRDefault="00317487" w:rsidP="00D30DE9">
      <w:pPr>
        <w:pStyle w:val="cpParagraph"/>
      </w:pPr>
      <w:r w:rsidRPr="00C639CC">
        <w:t>Kernactie:</w:t>
      </w:r>
    </w:p>
    <w:p w14:paraId="410D79FF" w14:textId="111D0D95" w:rsidR="003B46BA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implementeren</w:t>
      </w:r>
      <w:r w:rsidR="00D30DE9" w:rsidRPr="00C639CC">
        <w:rPr>
          <w:lang w:val="nl-BE"/>
        </w:rPr>
        <w:t>.</w:t>
      </w:r>
    </w:p>
    <w:p w14:paraId="3CDB62F7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CA779FE" w14:textId="477068BC" w:rsidR="003B46BA" w:rsidRPr="00C639CC" w:rsidRDefault="00317487" w:rsidP="00D30DE9">
      <w:pPr>
        <w:pStyle w:val="cpParagraph"/>
      </w:pPr>
      <w:r w:rsidRPr="00C639CC">
        <w:t>Doelstelling</w:t>
      </w:r>
      <w:r w:rsidR="00D30DE9" w:rsidRPr="00C639CC">
        <w:t>:</w:t>
      </w:r>
    </w:p>
    <w:p w14:paraId="55DA9F95" w14:textId="3E7A82E4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invoeren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resultaat.</w:t>
      </w:r>
    </w:p>
    <w:p w14:paraId="3AE15228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F28E7C1" w14:textId="7119994D" w:rsidR="00317487" w:rsidRPr="00C639CC" w:rsidRDefault="00317487" w:rsidP="00D30DE9">
      <w:pPr>
        <w:pStyle w:val="cpParagraph"/>
      </w:pPr>
      <w:r w:rsidRPr="00C639CC">
        <w:t>Activiteiten</w:t>
      </w:r>
      <w:r w:rsidR="00D30DE9" w:rsidRPr="00C639CC">
        <w:t>:</w:t>
      </w:r>
    </w:p>
    <w:p w14:paraId="1F4F9BAD" w14:textId="35D40C1A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Implementeren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oplossing.</w:t>
      </w:r>
    </w:p>
    <w:p w14:paraId="4C13F70A" w14:textId="713F0612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Eventueel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bijstelling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resultaat.</w:t>
      </w:r>
    </w:p>
    <w:p w14:paraId="34F92781" w14:textId="7B60A4B6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Anticiperen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verrassingen,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reacties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projectresultaat.</w:t>
      </w:r>
    </w:p>
    <w:p w14:paraId="706E1FC4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56D56C7" w14:textId="4BC596DE" w:rsidR="00317487" w:rsidRPr="00C639CC" w:rsidRDefault="00317487" w:rsidP="00D30DE9">
      <w:pPr>
        <w:pStyle w:val="cpParagraph"/>
      </w:pPr>
      <w:r w:rsidRPr="00C639CC">
        <w:t>Resultaat</w:t>
      </w:r>
      <w:r w:rsidR="00D30DE9" w:rsidRPr="00C639CC">
        <w:t>:</w:t>
      </w:r>
    </w:p>
    <w:p w14:paraId="5EA7051B" w14:textId="676B21BB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goedgekeurd,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gerealiseerd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ingevoerd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projectresultaat.</w:t>
      </w:r>
    </w:p>
    <w:p w14:paraId="1A27053E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87BBD77" w14:textId="1FDBA719" w:rsidR="00317487" w:rsidRPr="00C639CC" w:rsidRDefault="00317487" w:rsidP="00FB343E">
      <w:pPr>
        <w:pStyle w:val="Heading4"/>
      </w:pPr>
      <w:r w:rsidRPr="00C639CC">
        <w:t>Zijsprong:</w:t>
      </w:r>
      <w:r w:rsidR="00273153" w:rsidRPr="00C639CC">
        <w:t xml:space="preserve"> </w:t>
      </w:r>
      <w:r w:rsidRPr="00C639CC">
        <w:t>Enkele</w:t>
      </w:r>
      <w:r w:rsidR="00273153" w:rsidRPr="00C639CC">
        <w:t xml:space="preserve"> </w:t>
      </w:r>
      <w:r w:rsidRPr="00C639CC">
        <w:t>implementatie</w:t>
      </w:r>
      <w:r w:rsidR="00273153" w:rsidRPr="00C639CC">
        <w:t xml:space="preserve"> </w:t>
      </w:r>
      <w:r w:rsidRPr="00C639CC">
        <w:t>aspecten</w:t>
      </w:r>
    </w:p>
    <w:p w14:paraId="4E206435" w14:textId="7E96ED30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Testen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valideren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prototypes.</w:t>
      </w:r>
    </w:p>
    <w:p w14:paraId="4BB12742" w14:textId="3144AB8F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Opleidingen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voorzien</w:t>
      </w:r>
      <w:r w:rsidR="00273153" w:rsidRPr="00C639CC">
        <w:rPr>
          <w:lang w:val="nl-BE"/>
        </w:rPr>
        <w:t xml:space="preserve"> </w:t>
      </w:r>
      <w:r w:rsidR="00F40926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volgen.</w:t>
      </w:r>
    </w:p>
    <w:p w14:paraId="663BFF4B" w14:textId="4FD7AB86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Handleidingen,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onderrichtingen,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procedures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opgeleverd.</w:t>
      </w:r>
    </w:p>
    <w:p w14:paraId="26BDC4CD" w14:textId="77777777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Proefdraaien.</w:t>
      </w:r>
    </w:p>
    <w:p w14:paraId="5933BD2B" w14:textId="77777777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Conversies.</w:t>
      </w:r>
    </w:p>
    <w:p w14:paraId="38B44F76" w14:textId="6600D24B" w:rsidR="003B46BA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Verhuis.</w:t>
      </w:r>
    </w:p>
    <w:p w14:paraId="48907EFB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105DB07" w14:textId="5B7D70C4" w:rsidR="00317487" w:rsidRPr="00C639CC" w:rsidRDefault="00317487" w:rsidP="00FB343E">
      <w:pPr>
        <w:pStyle w:val="Heading3"/>
      </w:pPr>
      <w:r w:rsidRPr="00C639CC">
        <w:t>Afronding</w:t>
      </w:r>
      <w:r w:rsidR="00273153" w:rsidRPr="00C639CC">
        <w:t xml:space="preserve"> </w:t>
      </w:r>
      <w:r w:rsidRPr="00C639CC">
        <w:t>fase</w:t>
      </w:r>
    </w:p>
    <w:p w14:paraId="3DEB51EF" w14:textId="77777777" w:rsidR="00D30DE9" w:rsidRPr="00C639CC" w:rsidRDefault="00317487" w:rsidP="00D30DE9">
      <w:pPr>
        <w:pStyle w:val="cpParagraph"/>
      </w:pPr>
      <w:r w:rsidRPr="00C639CC">
        <w:t>Kernvraag:</w:t>
      </w:r>
    </w:p>
    <w:p w14:paraId="13F24DCE" w14:textId="127A9161" w:rsidR="003B46BA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onderhouden?</w:t>
      </w:r>
    </w:p>
    <w:p w14:paraId="6A2C7287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3B2AB12" w14:textId="46328C98" w:rsidR="003B46BA" w:rsidRPr="00C639CC" w:rsidRDefault="00317487" w:rsidP="00D30DE9">
      <w:pPr>
        <w:pStyle w:val="cpParagraph"/>
      </w:pPr>
      <w:r w:rsidRPr="00C639CC">
        <w:t>Doelstelling</w:t>
      </w:r>
      <w:r w:rsidR="00D30DE9" w:rsidRPr="00C639CC">
        <w:t>:</w:t>
      </w:r>
    </w:p>
    <w:p w14:paraId="11916A7C" w14:textId="7FE940BE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Overdracht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staande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organisatie.</w:t>
      </w:r>
    </w:p>
    <w:p w14:paraId="12AED338" w14:textId="14617635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Eventuele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bijsturingen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opvolgen.</w:t>
      </w:r>
    </w:p>
    <w:p w14:paraId="3924B5F1" w14:textId="77777777" w:rsidR="005D3110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Evalueren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</w:p>
    <w:p w14:paraId="57E9B959" w14:textId="73CDCC54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Formeel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</w:p>
    <w:p w14:paraId="241AB850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C787967" w14:textId="301D9B1F" w:rsidR="00317487" w:rsidRPr="00C639CC" w:rsidRDefault="00317487" w:rsidP="00D30DE9">
      <w:pPr>
        <w:pStyle w:val="cpParagraph"/>
      </w:pPr>
      <w:r w:rsidRPr="00C639CC">
        <w:t>Activiteiten</w:t>
      </w:r>
      <w:r w:rsidR="00D30DE9" w:rsidRPr="00C639CC">
        <w:t>:</w:t>
      </w:r>
    </w:p>
    <w:p w14:paraId="74D637BC" w14:textId="0165D00C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Meten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terugkoppeling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oorspronkelijke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doelstellingen.</w:t>
      </w:r>
    </w:p>
    <w:p w14:paraId="592526E6" w14:textId="09B45774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Behandeling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klachten.</w:t>
      </w:r>
    </w:p>
    <w:p w14:paraId="01522C49" w14:textId="32765601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Projectmedewerkers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vrijgeven,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beoordelingen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opstellen.</w:t>
      </w:r>
    </w:p>
    <w:p w14:paraId="4879A11E" w14:textId="3C7ED12A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Overdragen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staande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organisatie.</w:t>
      </w:r>
    </w:p>
    <w:p w14:paraId="7D26E95E" w14:textId="17583843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Garantie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(-periode)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afspreken.</w:t>
      </w:r>
    </w:p>
    <w:p w14:paraId="58D3AEE9" w14:textId="56972675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Opvolging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business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voorzien.</w:t>
      </w:r>
    </w:p>
    <w:p w14:paraId="4BEA12E9" w14:textId="65CFD219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Opmaken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eindrapport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evaluatie.</w:t>
      </w:r>
    </w:p>
    <w:p w14:paraId="0D1868A9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DE44E8E" w14:textId="7C73D0BD" w:rsidR="00317487" w:rsidRPr="00C639CC" w:rsidRDefault="00317487" w:rsidP="00D30DE9">
      <w:pPr>
        <w:pStyle w:val="cpParagraph"/>
      </w:pPr>
      <w:r w:rsidRPr="00C639CC">
        <w:t>Resultaat</w:t>
      </w:r>
      <w:r w:rsidR="00D30DE9" w:rsidRPr="00C639CC">
        <w:t>:</w:t>
      </w:r>
    </w:p>
    <w:p w14:paraId="6AA69C96" w14:textId="324AF56B" w:rsidR="00317487" w:rsidRPr="00C639CC" w:rsidRDefault="00317487" w:rsidP="00D30DE9">
      <w:pPr>
        <w:pStyle w:val="cpPoint"/>
        <w:rPr>
          <w:lang w:val="nl-BE"/>
        </w:rPr>
      </w:pP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beëindiging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goedgekeurde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staande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organisatie.</w:t>
      </w:r>
    </w:p>
    <w:p w14:paraId="04BDF44F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4D22234" w14:textId="24BA3089" w:rsidR="00317487" w:rsidRPr="00C639CC" w:rsidRDefault="00D30DE9" w:rsidP="00FB343E">
      <w:pPr>
        <w:pStyle w:val="Heading3"/>
      </w:pPr>
      <w:r w:rsidRPr="00C639CC">
        <w:t>Vragen</w:t>
      </w:r>
    </w:p>
    <w:p w14:paraId="15E4BECE" w14:textId="5D46AAC7" w:rsidR="003E4DE9" w:rsidRPr="00C639CC" w:rsidRDefault="003E4DE9" w:rsidP="00FB343E">
      <w:pPr>
        <w:pStyle w:val="Heading4"/>
      </w:pPr>
      <w:r w:rsidRPr="00C639CC">
        <w:t>Krap</w:t>
      </w:r>
      <w:r w:rsidR="00273153" w:rsidRPr="00C639CC">
        <w:t xml:space="preserve"> </w:t>
      </w:r>
      <w:r w:rsidRPr="00C639CC">
        <w:t>tijdschema</w:t>
      </w:r>
    </w:p>
    <w:p w14:paraId="584ACB19" w14:textId="7FECF7F5" w:rsidR="00E965DE" w:rsidRPr="00C639CC" w:rsidRDefault="00317487" w:rsidP="00D30DE9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projectleider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ICT</w:t>
      </w:r>
      <w:r w:rsidR="00D30DE9" w:rsidRPr="00C639CC">
        <w:t>-</w:t>
      </w:r>
      <w:r w:rsidRPr="00C639CC">
        <w:t>project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erg</w:t>
      </w:r>
      <w:r w:rsidR="00273153" w:rsidRPr="00C639CC">
        <w:t xml:space="preserve"> </w:t>
      </w:r>
      <w:r w:rsidRPr="00C639CC">
        <w:t>krap</w:t>
      </w:r>
      <w:r w:rsidR="00273153" w:rsidRPr="00C639CC">
        <w:t xml:space="preserve"> </w:t>
      </w:r>
      <w:r w:rsidRPr="00C639CC">
        <w:t>tijdschema,</w:t>
      </w:r>
      <w:r w:rsidR="00273153" w:rsidRPr="00C639CC">
        <w:t xml:space="preserve"> </w:t>
      </w:r>
      <w:r w:rsidRPr="00C639CC">
        <w:t>besluit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definitie</w:t>
      </w:r>
      <w:r w:rsidR="00273153" w:rsidRPr="00C639CC">
        <w:t xml:space="preserve"> </w:t>
      </w:r>
      <w:r w:rsidRPr="00C639CC">
        <w:t>fase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slaan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direct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ontwerpfase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starten.</w:t>
      </w:r>
    </w:p>
    <w:p w14:paraId="19F56A95" w14:textId="3698005D" w:rsidR="003B46BA" w:rsidRPr="00C639CC" w:rsidRDefault="00317487" w:rsidP="00D30DE9">
      <w:pPr>
        <w:pStyle w:val="cpParagraph"/>
      </w:pPr>
      <w:r w:rsidRPr="00C639CC">
        <w:t>Ook</w:t>
      </w:r>
      <w:r w:rsidR="00273153" w:rsidRPr="00C639CC">
        <w:t xml:space="preserve"> </w:t>
      </w:r>
      <w:r w:rsidRPr="00C639CC">
        <w:t>begint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uitwerking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enkele</w:t>
      </w:r>
      <w:r w:rsidR="00273153" w:rsidRPr="00C639CC">
        <w:t xml:space="preserve"> </w:t>
      </w:r>
      <w:r w:rsidRPr="00C639CC">
        <w:t>delen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waarvoor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ontwerpfase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nodig</w:t>
      </w:r>
      <w:r w:rsidR="00273153" w:rsidRPr="00C639CC">
        <w:t xml:space="preserve"> </w:t>
      </w:r>
      <w:r w:rsidRPr="00C639CC">
        <w:t>is.</w:t>
      </w:r>
    </w:p>
    <w:p w14:paraId="55B38731" w14:textId="011F977E" w:rsidR="00317487" w:rsidRPr="00C639CC" w:rsidRDefault="00317487" w:rsidP="00D30DE9">
      <w:pPr>
        <w:pStyle w:val="cpParagraph"/>
      </w:pPr>
      <w:r w:rsidRPr="00C639CC">
        <w:t>Is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acceptabele</w:t>
      </w:r>
      <w:r w:rsidR="00273153" w:rsidRPr="00C639CC">
        <w:t xml:space="preserve"> </w:t>
      </w:r>
      <w:r w:rsidRPr="00C639CC">
        <w:t>beslissing?</w:t>
      </w:r>
    </w:p>
    <w:p w14:paraId="5AA5DD40" w14:textId="1301798C" w:rsidR="00D30DE9" w:rsidRPr="00C639CC" w:rsidRDefault="00D30DE9" w:rsidP="00D30DE9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Ja,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hiermee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bespaard.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beschikbaar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uitvoering.</w:t>
      </w:r>
    </w:p>
    <w:p w14:paraId="024C086F" w14:textId="2D63FA46" w:rsidR="00D30DE9" w:rsidRPr="00C639CC" w:rsidRDefault="00D30DE9" w:rsidP="00D30DE9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overslaan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onverstandig.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definitie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4C89F299" w14:textId="77777777" w:rsidR="00D30DE9" w:rsidRPr="00C639CC" w:rsidRDefault="00D30DE9" w:rsidP="00D30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F58D167" w14:textId="66652500" w:rsidR="00317487" w:rsidRPr="00C639CC" w:rsidRDefault="00317487" w:rsidP="003E4DE9">
      <w:pPr>
        <w:pStyle w:val="cpParagraph"/>
      </w:pPr>
      <w:r w:rsidRPr="00C639CC">
        <w:t>Dit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acceptabele</w:t>
      </w:r>
      <w:r w:rsidR="00273153" w:rsidRPr="00C639CC">
        <w:t xml:space="preserve"> </w:t>
      </w:r>
      <w:r w:rsidRPr="00C639CC">
        <w:t>beslissing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aanpak.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problemen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vermijden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uitvoering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belangrijk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elke</w:t>
      </w:r>
      <w:r w:rsidR="00273153" w:rsidRPr="00C639CC">
        <w:t xml:space="preserve"> </w:t>
      </w:r>
      <w:r w:rsidRPr="00C639CC">
        <w:t>fase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doorlopen.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bepaalde</w:t>
      </w:r>
      <w:r w:rsidR="00273153" w:rsidRPr="00C639CC">
        <w:t xml:space="preserve"> </w:t>
      </w:r>
      <w:r w:rsidRPr="00C639CC">
        <w:t>gevallen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fase</w:t>
      </w:r>
      <w:r w:rsidR="00273153" w:rsidRPr="00C639CC">
        <w:t xml:space="preserve"> </w:t>
      </w:r>
      <w:r w:rsidRPr="00C639CC">
        <w:t>snel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afgerond</w:t>
      </w:r>
      <w:r w:rsidR="00273153" w:rsidRPr="00C639CC">
        <w:t xml:space="preserve"> </w:t>
      </w:r>
      <w:r w:rsidRPr="00C639CC">
        <w:t>worden.</w:t>
      </w:r>
      <w:r w:rsidR="00273153" w:rsidRPr="00C639CC">
        <w:t xml:space="preserve"> </w:t>
      </w:r>
      <w:r w:rsidRPr="00C639CC">
        <w:t>Daarbij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essentieel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relevante</w:t>
      </w:r>
      <w:r w:rsidR="00273153" w:rsidRPr="00C639CC">
        <w:t xml:space="preserve"> </w:t>
      </w:r>
      <w:r w:rsidRPr="00C639CC">
        <w:t>vragen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gepaste</w:t>
      </w:r>
      <w:r w:rsidR="00273153" w:rsidRPr="00C639CC">
        <w:t xml:space="preserve"> </w:t>
      </w:r>
      <w:r w:rsidRPr="00C639CC">
        <w:t>moment</w:t>
      </w:r>
      <w:r w:rsidR="00273153" w:rsidRPr="00C639CC">
        <w:t xml:space="preserve"> </w:t>
      </w:r>
      <w:r w:rsidRPr="00C639CC">
        <w:t>gesteld</w:t>
      </w:r>
      <w:r w:rsidR="00273153" w:rsidRPr="00C639CC">
        <w:t xml:space="preserve"> </w:t>
      </w:r>
      <w:r w:rsidRPr="00C639CC">
        <w:t>worden.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manier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steeds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gestructureerde</w:t>
      </w:r>
      <w:r w:rsidR="00273153" w:rsidRPr="00C639CC">
        <w:t xml:space="preserve"> </w:t>
      </w:r>
      <w:r w:rsidRPr="00C639CC">
        <w:t>manier</w:t>
      </w:r>
      <w:r w:rsidR="00273153" w:rsidRPr="00C639CC">
        <w:t xml:space="preserve"> </w:t>
      </w:r>
      <w:r w:rsidRPr="00C639CC">
        <w:t>vanuit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probleemstelling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uitdaging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relevante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gepaste</w:t>
      </w:r>
      <w:r w:rsidR="00273153" w:rsidRPr="00C639CC">
        <w:t xml:space="preserve"> </w:t>
      </w:r>
      <w:r w:rsidRPr="00C639CC">
        <w:t>oplossing</w:t>
      </w:r>
      <w:r w:rsidR="00273153" w:rsidRPr="00C639CC">
        <w:t xml:space="preserve"> </w:t>
      </w:r>
      <w:r w:rsidRPr="00C639CC">
        <w:t>gewerkt.</w:t>
      </w:r>
    </w:p>
    <w:p w14:paraId="0D666684" w14:textId="40E05367" w:rsidR="00317487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bespaard,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alsnog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duurder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(herstel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duurder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doen).</w:t>
      </w:r>
    </w:p>
    <w:p w14:paraId="2C778070" w14:textId="7BDC1271" w:rsidR="00317487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facultatief.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fase.</w:t>
      </w:r>
    </w:p>
    <w:p w14:paraId="7F872226" w14:textId="1A009A23" w:rsidR="00317487" w:rsidRPr="00C639CC" w:rsidRDefault="00317487" w:rsidP="003E4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425FCB2" w14:textId="778AC5B1" w:rsidR="003E4DE9" w:rsidRPr="00C639CC" w:rsidRDefault="005D3110" w:rsidP="00FB343E">
      <w:pPr>
        <w:pStyle w:val="Heading4"/>
      </w:pPr>
      <w:r w:rsidRPr="00C639CC">
        <w:t>Kick-off</w:t>
      </w:r>
      <w:r w:rsidR="00273153" w:rsidRPr="00C639CC">
        <w:t xml:space="preserve"> </w:t>
      </w:r>
      <w:r w:rsidR="003E4DE9" w:rsidRPr="00C639CC">
        <w:t>meeting</w:t>
      </w:r>
    </w:p>
    <w:p w14:paraId="521322E2" w14:textId="4528159E" w:rsidR="003B46BA" w:rsidRPr="00C639CC" w:rsidRDefault="00317487" w:rsidP="003E4DE9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bent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recent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kick-off</w:t>
      </w:r>
      <w:r w:rsidR="00273153" w:rsidRPr="00C639CC">
        <w:t xml:space="preserve"> </w:t>
      </w:r>
      <w:r w:rsidRPr="00C639CC">
        <w:t>meeting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projectteam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gehouden.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teamleden</w:t>
      </w:r>
      <w:r w:rsidR="00273153" w:rsidRPr="00C639CC">
        <w:t xml:space="preserve"> </w:t>
      </w:r>
      <w:r w:rsidRPr="00C639CC">
        <w:t>werden</w:t>
      </w:r>
      <w:r w:rsidR="00273153" w:rsidRPr="00C639CC">
        <w:t xml:space="preserve"> </w:t>
      </w:r>
      <w:r w:rsidRPr="00C639CC">
        <w:t>formeel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elkaar</w:t>
      </w:r>
      <w:r w:rsidR="00273153" w:rsidRPr="00C639CC">
        <w:t xml:space="preserve"> </w:t>
      </w:r>
      <w:r w:rsidRPr="00C639CC">
        <w:t>voorgesteld.</w:t>
      </w:r>
      <w:r w:rsidR="00273153" w:rsidRPr="00C639CC">
        <w:t xml:space="preserve"> </w:t>
      </w:r>
      <w:r w:rsidRPr="00C639CC">
        <w:t>Sommige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teamleden</w:t>
      </w:r>
      <w:r w:rsidR="00273153" w:rsidRPr="00C639CC">
        <w:t xml:space="preserve"> </w:t>
      </w:r>
      <w:r w:rsidRPr="00C639CC">
        <w:t>kennen</w:t>
      </w:r>
      <w:r w:rsidR="00273153" w:rsidRPr="00C639CC">
        <w:t xml:space="preserve"> </w:t>
      </w:r>
      <w:r w:rsidRPr="00C639CC">
        <w:t>elkaar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projecten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hebben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afgelopen</w:t>
      </w:r>
      <w:r w:rsidR="00273153" w:rsidRPr="00C639CC">
        <w:t xml:space="preserve"> </w:t>
      </w:r>
      <w:r w:rsidRPr="00C639CC">
        <w:t>drie</w:t>
      </w:r>
      <w:r w:rsidR="00273153" w:rsidRPr="00C639CC">
        <w:t xml:space="preserve"> </w:t>
      </w:r>
      <w:r w:rsidRPr="00C639CC">
        <w:t>jaar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samengewerkt.</w:t>
      </w:r>
    </w:p>
    <w:p w14:paraId="7E36075C" w14:textId="70043C59" w:rsidR="00317487" w:rsidRPr="00C639CC" w:rsidRDefault="00317487" w:rsidP="003E4DE9">
      <w:pPr>
        <w:pStyle w:val="cpParagraph"/>
      </w:pPr>
      <w:r w:rsidRPr="00C639CC">
        <w:t>Welke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uitspraken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waar?</w:t>
      </w:r>
    </w:p>
    <w:p w14:paraId="1F94AF2C" w14:textId="2B352E6B" w:rsidR="00317487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Teambuilding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kennis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vaardigheden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teamleden.</w:t>
      </w:r>
    </w:p>
    <w:p w14:paraId="712A5B6A" w14:textId="2756AF16" w:rsidR="00317487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Teambuilding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bouwt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vertrouwen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overeenstemming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moreel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verbeteren.</w:t>
      </w:r>
    </w:p>
    <w:p w14:paraId="4132B56B" w14:textId="63A51795" w:rsidR="00317487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Teambuilding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dynamische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omgeving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samenhangende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cultuur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creëren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productiviteit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projectteam.</w:t>
      </w:r>
    </w:p>
    <w:p w14:paraId="692D7F8E" w14:textId="2EF6E1CB" w:rsidR="00317487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t>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Teambuilding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vindt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plaats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gedurende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levensduur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schept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verwachtingen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stroomlijnt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gedrag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projectteam,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verhoogde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productiviteit.</w:t>
      </w:r>
    </w:p>
    <w:p w14:paraId="0BFDC78F" w14:textId="21DD65C2" w:rsidR="003E4DE9" w:rsidRPr="00C639CC" w:rsidRDefault="003E4DE9" w:rsidP="003E4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1834B79" w14:textId="4C4B9254" w:rsidR="00317487" w:rsidRPr="00C639CC" w:rsidRDefault="00317487" w:rsidP="003E4DE9">
      <w:pPr>
        <w:pStyle w:val="cpParagraph"/>
      </w:pPr>
      <w:r w:rsidRPr="00C639CC">
        <w:t>Alles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goed?</w:t>
      </w:r>
      <w:r w:rsidR="00273153" w:rsidRPr="00C639CC">
        <w:t xml:space="preserve"> </w:t>
      </w:r>
      <w:r w:rsidR="003E4DE9" w:rsidRPr="00C639CC">
        <w:t>Noot</w:t>
      </w:r>
      <w:r w:rsidR="00273153" w:rsidRPr="00C639CC">
        <w:t xml:space="preserve"> </w:t>
      </w:r>
      <w:r w:rsidR="003E4DE9" w:rsidRPr="00C639CC">
        <w:t>van</w:t>
      </w:r>
      <w:r w:rsidR="00273153" w:rsidRPr="00C639CC">
        <w:t xml:space="preserve"> </w:t>
      </w:r>
      <w:r w:rsidR="003E4DE9" w:rsidRPr="00C639CC">
        <w:t>de</w:t>
      </w:r>
      <w:r w:rsidR="00273153" w:rsidRPr="00C639CC">
        <w:t xml:space="preserve"> </w:t>
      </w:r>
      <w:r w:rsidR="003E4DE9" w:rsidRPr="00C639CC">
        <w:t>lesgever:</w:t>
      </w:r>
      <w:r w:rsidR="00273153" w:rsidRPr="00C639CC">
        <w:t xml:space="preserve"> </w:t>
      </w:r>
      <w:r w:rsidRPr="00C639CC">
        <w:t>No</w:t>
      </w:r>
      <w:r w:rsidR="00273153" w:rsidRPr="00C639CC">
        <w:t xml:space="preserve"> </w:t>
      </w:r>
      <w:r w:rsidRPr="00C639CC">
        <w:t>way.</w:t>
      </w:r>
      <w:r w:rsidR="00273153" w:rsidRPr="00C639CC">
        <w:t xml:space="preserve"> </w:t>
      </w:r>
      <w:r w:rsidRPr="00C639CC">
        <w:t>Teambuilding</w:t>
      </w:r>
      <w:r w:rsidR="00273153" w:rsidRPr="00C639CC">
        <w:t xml:space="preserve"> </w:t>
      </w:r>
      <w:r w:rsidRPr="00C639CC">
        <w:t>verbetert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kennis?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hangt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dus</w:t>
      </w:r>
      <w:r w:rsidR="00273153" w:rsidRPr="00C639CC">
        <w:t xml:space="preserve"> </w:t>
      </w:r>
      <w:r w:rsidRPr="00C639CC">
        <w:t>echt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af</w:t>
      </w:r>
      <w:r w:rsidR="00273153" w:rsidRPr="00C639CC">
        <w:t xml:space="preserve"> </w:t>
      </w:r>
      <w:r w:rsidR="003E4DE9" w:rsidRPr="00C639CC">
        <w:t>wat</w:t>
      </w:r>
      <w:r w:rsidR="00273153" w:rsidRPr="00C639CC">
        <w:t xml:space="preserve"> </w:t>
      </w:r>
      <w:r w:rsidR="003E4DE9" w:rsidRPr="00C639CC">
        <w:t>je</w:t>
      </w:r>
      <w:r w:rsidR="00273153" w:rsidRPr="00C639CC">
        <w:t xml:space="preserve"> </w:t>
      </w:r>
      <w:r w:rsidR="003E4DE9" w:rsidRPr="00C639CC">
        <w:t>doet</w:t>
      </w:r>
      <w:r w:rsidR="00273153" w:rsidRPr="00C639CC">
        <w:t xml:space="preserve"> </w:t>
      </w:r>
      <w:r w:rsidR="003E4DE9" w:rsidRPr="00C639CC">
        <w:t>hé.</w:t>
      </w:r>
      <w:r w:rsidR="00273153" w:rsidRPr="00C639CC">
        <w:t xml:space="preserve"> </w:t>
      </w:r>
      <w:r w:rsidR="003E4DE9" w:rsidRPr="00C639CC">
        <w:t>Gaan</w:t>
      </w:r>
      <w:r w:rsidR="00273153" w:rsidRPr="00C639CC">
        <w:t xml:space="preserve"> </w:t>
      </w:r>
      <w:r w:rsidR="003E4DE9" w:rsidRPr="00C639CC">
        <w:t>naar</w:t>
      </w:r>
      <w:r w:rsidR="00273153" w:rsidRPr="00C639CC">
        <w:t xml:space="preserve"> </w:t>
      </w:r>
      <w:r w:rsidR="003E4DE9" w:rsidRPr="00C639CC">
        <w:t>de</w:t>
      </w:r>
      <w:r w:rsidR="00273153" w:rsidRPr="00C639CC">
        <w:t xml:space="preserve"> </w:t>
      </w:r>
      <w:r w:rsidR="003E4DE9" w:rsidRPr="00C639CC">
        <w:t>Kerstmarkt</w:t>
      </w:r>
      <w:r w:rsidR="00273153" w:rsidRPr="00C639CC">
        <w:t xml:space="preserve"> </w:t>
      </w:r>
      <w:r w:rsidR="003E4DE9" w:rsidRPr="00C639CC">
        <w:t>als</w:t>
      </w:r>
      <w:r w:rsidR="00273153" w:rsidRPr="00C639CC">
        <w:t xml:space="preserve"> </w:t>
      </w:r>
      <w:r w:rsidR="003E4DE9" w:rsidRPr="00C639CC">
        <w:t>teambuilding</w:t>
      </w:r>
      <w:r w:rsidR="00273153" w:rsidRPr="00C639CC">
        <w:t xml:space="preserve"> </w:t>
      </w:r>
      <w:r w:rsidR="003E4DE9" w:rsidRPr="00C639CC">
        <w:t>is</w:t>
      </w:r>
      <w:r w:rsidR="00273153" w:rsidRPr="00C639CC">
        <w:t xml:space="preserve"> </w:t>
      </w:r>
      <w:r w:rsidR="003E4DE9" w:rsidRPr="00C639CC">
        <w:t>niet</w:t>
      </w:r>
      <w:r w:rsidR="00273153" w:rsidRPr="00C639CC">
        <w:t xml:space="preserve"> </w:t>
      </w:r>
      <w:r w:rsidR="003E4DE9" w:rsidRPr="00C639CC">
        <w:t>echt</w:t>
      </w:r>
      <w:r w:rsidR="00273153" w:rsidRPr="00C639CC">
        <w:t xml:space="preserve"> </w:t>
      </w:r>
      <w:r w:rsidR="003E4DE9" w:rsidRPr="00C639CC">
        <w:t>kennisbevorderlijk.</w:t>
      </w:r>
    </w:p>
    <w:p w14:paraId="53C0D014" w14:textId="5AE0FDAD" w:rsidR="003E4DE9" w:rsidRPr="00C639CC" w:rsidRDefault="003E4DE9" w:rsidP="00FB343E">
      <w:pPr>
        <w:pStyle w:val="Heading4"/>
      </w:pPr>
      <w:r w:rsidRPr="00C639CC">
        <w:t>Acceptatie</w:t>
      </w:r>
      <w:r w:rsidR="00273153" w:rsidRPr="00C639CC">
        <w:t xml:space="preserve"> </w:t>
      </w:r>
      <w:r w:rsidRPr="00C639CC">
        <w:t>testen</w:t>
      </w:r>
    </w:p>
    <w:p w14:paraId="74F30F1C" w14:textId="2D96B167" w:rsidR="00317487" w:rsidRPr="00C639CC" w:rsidRDefault="00317487" w:rsidP="003E4DE9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afgeleide</w:t>
      </w:r>
      <w:r w:rsidR="00273153" w:rsidRPr="00C639CC">
        <w:t xml:space="preserve"> </w:t>
      </w:r>
      <w:r w:rsidRPr="00C639CC">
        <w:t>vraag,</w:t>
      </w:r>
      <w:r w:rsidR="00273153" w:rsidRPr="00C639CC">
        <w:t xml:space="preserve"> </w:t>
      </w:r>
      <w:r w:rsidRPr="00C639CC">
        <w:t>ter</w:t>
      </w:r>
      <w:r w:rsidR="00273153" w:rsidRPr="00C639CC">
        <w:t xml:space="preserve"> </w:t>
      </w:r>
      <w:r w:rsidRPr="00C639CC">
        <w:t>reflectie: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wie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acceptatietesten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IT-project</w:t>
      </w:r>
      <w:r w:rsidR="00273153" w:rsidRPr="00C639CC">
        <w:t xml:space="preserve"> </w:t>
      </w:r>
      <w:r w:rsidRPr="00C639CC">
        <w:t>uitgevoerd</w:t>
      </w:r>
      <w:r w:rsidR="00273153" w:rsidRPr="00C639CC">
        <w:t xml:space="preserve"> </w:t>
      </w:r>
      <w:r w:rsidRPr="00C639CC">
        <w:t>worden?</w:t>
      </w:r>
    </w:p>
    <w:p w14:paraId="2B97A12E" w14:textId="1E14F78E" w:rsidR="00317487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gebruikers</w:t>
      </w:r>
      <w:r w:rsidR="003E4DE9" w:rsidRPr="00C639CC">
        <w:rPr>
          <w:lang w:val="nl-BE"/>
        </w:rPr>
        <w:t>.</w:t>
      </w:r>
    </w:p>
    <w:p w14:paraId="730F2CDC" w14:textId="58D03F6C" w:rsidR="00317487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ontwerpers</w:t>
      </w:r>
      <w:r w:rsidR="003E4DE9" w:rsidRPr="00C639CC">
        <w:rPr>
          <w:lang w:val="nl-BE"/>
        </w:rPr>
        <w:t>.</w:t>
      </w:r>
    </w:p>
    <w:p w14:paraId="2838FB3F" w14:textId="611F037E" w:rsidR="00317487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ontwikkelaars</w:t>
      </w:r>
      <w:r w:rsidR="003E4DE9" w:rsidRPr="00C639CC">
        <w:rPr>
          <w:lang w:val="nl-BE"/>
        </w:rPr>
        <w:t>.</w:t>
      </w:r>
    </w:p>
    <w:p w14:paraId="240986A2" w14:textId="77777777" w:rsidR="003E4DE9" w:rsidRPr="00C639CC" w:rsidRDefault="003E4DE9" w:rsidP="003E4DE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B110999" w14:textId="3D54F2D5" w:rsidR="003B46BA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moederorganisatie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beoordelen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voldoet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vooraf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overeengekomen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eisen.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Doorgaans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namens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moederorganisatie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accepteren.</w:t>
      </w:r>
    </w:p>
    <w:p w14:paraId="14A7FA82" w14:textId="2767E278" w:rsidR="003B46BA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ontwikkelaars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ontworpen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ontwikkeld;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systeemtest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finale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acceptatie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uitvoeren.</w:t>
      </w:r>
    </w:p>
    <w:p w14:paraId="6A419744" w14:textId="40564093" w:rsidR="00317487" w:rsidRPr="00C639CC" w:rsidRDefault="00317487" w:rsidP="003E4DE9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ontwikkelaars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ontworpen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ontwikkeld;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systeemtest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finale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acceptatie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uitvoeren.</w:t>
      </w:r>
    </w:p>
    <w:p w14:paraId="6651F97A" w14:textId="169C2A72" w:rsidR="00317487" w:rsidRPr="00C639CC" w:rsidRDefault="00317487" w:rsidP="00FB343E">
      <w:pPr>
        <w:pStyle w:val="Heading1"/>
      </w:pPr>
      <w:r w:rsidRPr="00C639CC">
        <w:lastRenderedPageBreak/>
        <w:t>Beslissen</w:t>
      </w:r>
    </w:p>
    <w:p w14:paraId="3AEF9FE8" w14:textId="02DDD953" w:rsidR="00317487" w:rsidRPr="00C639CC" w:rsidRDefault="00317487" w:rsidP="00C617C2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basismodel</w:t>
      </w:r>
      <w:r w:rsidR="00273153" w:rsidRPr="00C639CC">
        <w:t xml:space="preserve"> </w:t>
      </w:r>
      <w:r w:rsidRPr="00C639CC">
        <w:t>bespreken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onderdeel</w:t>
      </w:r>
      <w:r w:rsidR="00273153" w:rsidRPr="00C639CC">
        <w:t xml:space="preserve"> </w:t>
      </w:r>
      <w:r w:rsidRPr="00C639CC">
        <w:t>'Beslissen</w:t>
      </w:r>
      <w:r w:rsidR="00273153" w:rsidRPr="00C639CC">
        <w:t xml:space="preserve"> </w:t>
      </w:r>
      <w:r w:rsidRPr="00C639CC">
        <w:t>'.</w:t>
      </w:r>
    </w:p>
    <w:p w14:paraId="5ADD4501" w14:textId="4EEF4473" w:rsidR="00317487" w:rsidRPr="00C639CC" w:rsidRDefault="00C617C2" w:rsidP="00C617C2">
      <w:pPr>
        <w:pStyle w:val="cpPicture"/>
      </w:pPr>
      <w:r w:rsidRPr="00C639CC">
        <w:drawing>
          <wp:inline distT="0" distB="0" distL="0" distR="0" wp14:anchorId="4C21C2F3" wp14:editId="4640AF95">
            <wp:extent cx="6296400" cy="4370400"/>
            <wp:effectExtent l="19050" t="19050" r="9525" b="1143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E8657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437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D17A5" w14:textId="2BD4A67E" w:rsidR="00317487" w:rsidRPr="00C639CC" w:rsidRDefault="00317487" w:rsidP="00FB343E">
      <w:pPr>
        <w:pStyle w:val="Heading2"/>
      </w:pPr>
      <w:r w:rsidRPr="00C639CC">
        <w:t>Doel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'Beslissen'</w:t>
      </w:r>
    </w:p>
    <w:p w14:paraId="0C70FE72" w14:textId="45F844B7" w:rsidR="00317487" w:rsidRPr="00C639CC" w:rsidRDefault="00317487" w:rsidP="00C617C2">
      <w:pPr>
        <w:pStyle w:val="cpPoint"/>
        <w:rPr>
          <w:lang w:val="nl-BE"/>
        </w:rPr>
      </w:pP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gecontroleerd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verlopen.</w:t>
      </w:r>
    </w:p>
    <w:p w14:paraId="65DE054C" w14:textId="39F86997" w:rsidR="00317487" w:rsidRPr="00C639CC" w:rsidRDefault="00317487" w:rsidP="00C617C2">
      <w:pPr>
        <w:pStyle w:val="cpPoint"/>
        <w:rPr>
          <w:lang w:val="nl-BE"/>
        </w:rPr>
      </w:pP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systematisch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zichtbaar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maken.</w:t>
      </w:r>
    </w:p>
    <w:p w14:paraId="00832FA6" w14:textId="21B3418D" w:rsidR="003B46BA" w:rsidRPr="00C639CC" w:rsidRDefault="00317487" w:rsidP="00C617C2">
      <w:pPr>
        <w:pStyle w:val="cpPoint"/>
        <w:rPr>
          <w:lang w:val="nl-BE"/>
        </w:rPr>
      </w:pP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partijen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communiceren.</w:t>
      </w:r>
    </w:p>
    <w:p w14:paraId="248A619B" w14:textId="77777777" w:rsidR="00C617C2" w:rsidRPr="00C639CC" w:rsidRDefault="00C617C2" w:rsidP="00C617C2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F139FE3" w14:textId="1982C04D" w:rsidR="00317487" w:rsidRPr="00C639CC" w:rsidRDefault="00317487" w:rsidP="00FB343E">
      <w:pPr>
        <w:pStyle w:val="Heading2"/>
      </w:pPr>
      <w:r w:rsidRPr="00C639CC">
        <w:t>Beslispunten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Mijlpalen</w:t>
      </w:r>
    </w:p>
    <w:p w14:paraId="2CB31545" w14:textId="00CE4207" w:rsidR="00E965DE" w:rsidRPr="00C639CC" w:rsidRDefault="00317487" w:rsidP="00C617C2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overgangen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project</w:t>
      </w:r>
      <w:r w:rsidR="005D3110" w:rsidRPr="00C639CC">
        <w:t>fases</w:t>
      </w:r>
      <w:r w:rsidR="00273153" w:rsidRPr="00C639CC">
        <w:t xml:space="preserve"> </w:t>
      </w:r>
      <w:r w:rsidRPr="00C639CC">
        <w:t>(mijlpalen</w:t>
      </w:r>
      <w:r w:rsidR="00273153" w:rsidRPr="00C639CC">
        <w:t xml:space="preserve"> </w:t>
      </w:r>
      <w:r w:rsidRPr="00C639CC">
        <w:t>genoemd)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integratiemomenten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projectverloop.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geven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mogelijkheid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expliciete</w:t>
      </w:r>
      <w:r w:rsidR="00273153" w:rsidRPr="00C639CC">
        <w:t xml:space="preserve"> </w:t>
      </w:r>
      <w:r w:rsidRPr="00C639CC">
        <w:t>evaluatie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terugkoppeling.</w:t>
      </w:r>
    </w:p>
    <w:p w14:paraId="5E924A1A" w14:textId="447F1B47" w:rsidR="003B46BA" w:rsidRPr="00C639CC" w:rsidRDefault="00317487" w:rsidP="00C617C2">
      <w:pPr>
        <w:pStyle w:val="cpParagraph"/>
      </w:pPr>
      <w:r w:rsidRPr="00C639CC">
        <w:t>Elk</w:t>
      </w:r>
      <w:r w:rsidR="00273153" w:rsidRPr="00C639CC">
        <w:t xml:space="preserve"> </w:t>
      </w:r>
      <w:r w:rsidRPr="00C639CC">
        <w:t>beslispunt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mijlpaal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aanleiding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activiteiten:</w:t>
      </w:r>
    </w:p>
    <w:p w14:paraId="66BA0006" w14:textId="42E52A81" w:rsidR="003B46BA" w:rsidRPr="00C639CC" w:rsidRDefault="00C617C2" w:rsidP="00C617C2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uitwerken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projectresultaat: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naarmate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fases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vorderen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krijgt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uiteindelijk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gestalte,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beschrijving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gedetailleerd.</w:t>
      </w:r>
    </w:p>
    <w:p w14:paraId="0EB5BA10" w14:textId="4375E392" w:rsidR="00317487" w:rsidRPr="00C639CC" w:rsidRDefault="00C617C2" w:rsidP="00C617C2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beschrijving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komende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projectactiviteiten.</w:t>
      </w:r>
    </w:p>
    <w:p w14:paraId="7428EAE4" w14:textId="24ECCC99" w:rsidR="003B46BA" w:rsidRPr="00C639CC" w:rsidRDefault="00C617C2" w:rsidP="00C617C2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opmaken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stand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zaken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m.b.t.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beheers aspecten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(zie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verder).</w:t>
      </w:r>
    </w:p>
    <w:p w14:paraId="43DA9C27" w14:textId="77777777" w:rsidR="00C617C2" w:rsidRPr="00C639CC" w:rsidRDefault="00C617C2" w:rsidP="00C617C2">
      <w:pPr>
        <w:pStyle w:val="cpPoint"/>
        <w:rPr>
          <w:lang w:val="nl-BE"/>
        </w:rPr>
      </w:pPr>
    </w:p>
    <w:p w14:paraId="29E95774" w14:textId="089FC3D8" w:rsidR="00317487" w:rsidRPr="00C639CC" w:rsidRDefault="00317487" w:rsidP="00FB343E">
      <w:pPr>
        <w:pStyle w:val="Heading2"/>
      </w:pPr>
      <w:r w:rsidRPr="00C639CC">
        <w:t>Beslisdocumenten</w:t>
      </w:r>
    </w:p>
    <w:p w14:paraId="5D9665ED" w14:textId="00806767" w:rsidR="00E965DE" w:rsidRPr="00C639CC" w:rsidRDefault="00317487" w:rsidP="00C617C2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systematische</w:t>
      </w:r>
      <w:r w:rsidR="00273153" w:rsidRPr="00C639CC">
        <w:t xml:space="preserve"> </w:t>
      </w:r>
      <w:r w:rsidRPr="00C639CC">
        <w:t>terugkoppeling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stuurgroep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noodzakelijk.</w:t>
      </w:r>
    </w:p>
    <w:p w14:paraId="77A2DE09" w14:textId="0BBD9B1A" w:rsidR="003B46BA" w:rsidRPr="00C639CC" w:rsidRDefault="00317487" w:rsidP="00C617C2">
      <w:pPr>
        <w:pStyle w:val="cpParagraph"/>
      </w:pPr>
      <w:r w:rsidRPr="00C639CC">
        <w:lastRenderedPageBreak/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mijlpalen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fase</w:t>
      </w:r>
      <w:r w:rsidR="00273153" w:rsidRPr="00C639CC">
        <w:t xml:space="preserve"> </w:t>
      </w:r>
      <w:r w:rsidRPr="00C639CC">
        <w:t>afgesloten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fase</w:t>
      </w:r>
      <w:r w:rsidR="00273153" w:rsidRPr="00C639CC">
        <w:t xml:space="preserve"> </w:t>
      </w:r>
      <w:r w:rsidRPr="00C639CC">
        <w:t>voorgesteld.</w:t>
      </w:r>
      <w:r w:rsidR="00273153" w:rsidRPr="00C639CC">
        <w:t xml:space="preserve"> </w:t>
      </w:r>
      <w:r w:rsidRPr="00C639CC">
        <w:t>Daarbij</w:t>
      </w:r>
      <w:r w:rsidR="00273153" w:rsidRPr="00C639CC">
        <w:t xml:space="preserve"> </w:t>
      </w:r>
      <w:r w:rsidRPr="00C639CC">
        <w:t>krijgen</w:t>
      </w:r>
      <w:r w:rsidR="00273153" w:rsidRPr="00C639CC">
        <w:t xml:space="preserve"> </w:t>
      </w:r>
      <w:r w:rsidRPr="00C639CC">
        <w:t>stuurgroep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gelegenheid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toe</w:t>
      </w:r>
      <w:r w:rsidR="00273153" w:rsidRPr="00C639CC">
        <w:t xml:space="preserve"> </w:t>
      </w:r>
      <w:r w:rsidRPr="00C639CC">
        <w:t>bereikte</w:t>
      </w:r>
      <w:r w:rsidR="00273153" w:rsidRPr="00C639CC">
        <w:t xml:space="preserve"> </w:t>
      </w:r>
      <w:r w:rsidRPr="00C639CC">
        <w:t>resultaat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bekrachtigen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sturen.</w:t>
      </w:r>
    </w:p>
    <w:p w14:paraId="5F09BA03" w14:textId="7C19C818" w:rsidR="003B46BA" w:rsidRPr="00C639CC" w:rsidRDefault="00317487" w:rsidP="00C617C2">
      <w:pPr>
        <w:pStyle w:val="cpParagraph"/>
      </w:pPr>
      <w:r w:rsidRPr="00C639CC">
        <w:t>De</w:t>
      </w:r>
      <w:r w:rsidR="00273153" w:rsidRPr="00C639CC">
        <w:t xml:space="preserve"> </w:t>
      </w:r>
      <w:r w:rsidR="006421DC" w:rsidRPr="00C639CC">
        <w:t>basis beslis</w:t>
      </w:r>
      <w:r w:rsidR="005D3110">
        <w:t xml:space="preserve"> </w:t>
      </w:r>
      <w:r w:rsidRPr="00C639CC">
        <w:t>documenten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hierna</w:t>
      </w:r>
      <w:r w:rsidR="00273153" w:rsidRPr="00C639CC">
        <w:t xml:space="preserve"> </w:t>
      </w:r>
      <w:r w:rsidRPr="00C639CC">
        <w:t>besproken:</w:t>
      </w:r>
    </w:p>
    <w:p w14:paraId="7B78BFAC" w14:textId="23F6FF44" w:rsidR="003B46BA" w:rsidRPr="00C639CC" w:rsidRDefault="00317487" w:rsidP="00C617C2">
      <w:pPr>
        <w:pStyle w:val="cpPoint"/>
        <w:rPr>
          <w:lang w:val="nl-BE"/>
        </w:rPr>
      </w:pPr>
      <w:r w:rsidRPr="00C639CC">
        <w:rPr>
          <w:lang w:val="nl-BE"/>
        </w:rPr>
        <w:t>Projectopdracht</w:t>
      </w:r>
      <w:r w:rsidR="00C617C2" w:rsidRPr="00C639CC">
        <w:rPr>
          <w:lang w:val="nl-BE"/>
        </w:rPr>
        <w:t>.</w:t>
      </w:r>
    </w:p>
    <w:p w14:paraId="519C08AD" w14:textId="55AB99C3" w:rsidR="00317487" w:rsidRPr="00C639CC" w:rsidRDefault="00317487" w:rsidP="00C617C2">
      <w:pPr>
        <w:pStyle w:val="cpPoint"/>
        <w:rPr>
          <w:lang w:val="nl-BE"/>
        </w:rPr>
      </w:pPr>
      <w:r w:rsidRPr="00C639CC">
        <w:rPr>
          <w:lang w:val="nl-BE"/>
        </w:rPr>
        <w:t>Voortgangsrapportering</w:t>
      </w:r>
      <w:r w:rsidR="00C617C2" w:rsidRPr="00C639CC">
        <w:rPr>
          <w:lang w:val="nl-BE"/>
        </w:rPr>
        <w:t>.</w:t>
      </w:r>
    </w:p>
    <w:p w14:paraId="51247A1A" w14:textId="49F2CC79" w:rsidR="003B46BA" w:rsidRPr="00C639CC" w:rsidRDefault="00317487" w:rsidP="00C617C2">
      <w:pPr>
        <w:pStyle w:val="cpPoint"/>
        <w:rPr>
          <w:lang w:val="nl-BE"/>
        </w:rPr>
      </w:pP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evaluatie</w:t>
      </w:r>
      <w:r w:rsidR="00C617C2" w:rsidRPr="00C639CC">
        <w:rPr>
          <w:lang w:val="nl-BE"/>
        </w:rPr>
        <w:t>.</w:t>
      </w:r>
    </w:p>
    <w:p w14:paraId="48FA81C9" w14:textId="77777777" w:rsidR="00C617C2" w:rsidRPr="00C639CC" w:rsidRDefault="00C617C2" w:rsidP="00C617C2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8DD12A8" w14:textId="4D9FD3CD" w:rsidR="00317487" w:rsidRPr="00C639CC" w:rsidRDefault="00317487" w:rsidP="00C617C2">
      <w:pPr>
        <w:pStyle w:val="cpParagraph"/>
      </w:pPr>
      <w:r w:rsidRPr="00C639CC">
        <w:t>Welke</w:t>
      </w:r>
      <w:r w:rsidR="00273153" w:rsidRPr="00C639CC">
        <w:t xml:space="preserve"> </w:t>
      </w:r>
      <w:r w:rsidRPr="00C639CC">
        <w:t>beslisdocumenten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wanneer</w:t>
      </w:r>
      <w:r w:rsidR="00273153" w:rsidRPr="00C639CC">
        <w:t xml:space="preserve"> </w:t>
      </w:r>
      <w:r w:rsidRPr="00C639CC">
        <w:t>gebruikt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waarom?</w:t>
      </w:r>
    </w:p>
    <w:p w14:paraId="5421A759" w14:textId="4D51D0C3" w:rsidR="00317487" w:rsidRPr="00C639CC" w:rsidRDefault="00317487" w:rsidP="00C617C2">
      <w:pPr>
        <w:pStyle w:val="cpPoint"/>
        <w:rPr>
          <w:lang w:val="nl-BE"/>
        </w:rPr>
      </w:pPr>
      <w:r w:rsidRPr="00C639CC">
        <w:rPr>
          <w:lang w:val="nl-BE"/>
        </w:rPr>
        <w:t>Projectopdracht</w:t>
      </w:r>
      <w:r w:rsidR="00C617C2" w:rsidRPr="00C639CC">
        <w:rPr>
          <w:lang w:val="nl-BE"/>
        </w:rPr>
        <w:t>.</w:t>
      </w:r>
    </w:p>
    <w:p w14:paraId="367C6293" w14:textId="77777777" w:rsidR="00C617C2" w:rsidRPr="00C639CC" w:rsidRDefault="00C617C2" w:rsidP="00C617C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anneer:</w:t>
      </w:r>
    </w:p>
    <w:p w14:paraId="2A1DE5F6" w14:textId="52A283CA" w:rsidR="00317487" w:rsidRPr="00C639CC" w:rsidRDefault="00C617C2" w:rsidP="00C617C2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inde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initiatiefase</w:t>
      </w:r>
      <w:r w:rsidRPr="00C639CC">
        <w:rPr>
          <w:lang w:val="nl-BE"/>
        </w:rPr>
        <w:t>.</w:t>
      </w:r>
    </w:p>
    <w:p w14:paraId="1792F9BF" w14:textId="77777777" w:rsidR="00C617C2" w:rsidRPr="00C639CC" w:rsidRDefault="00C617C2" w:rsidP="00C617C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aarom:</w:t>
      </w:r>
    </w:p>
    <w:p w14:paraId="580BE608" w14:textId="0B6D11CB" w:rsidR="00317487" w:rsidRPr="00C639CC" w:rsidRDefault="00C617C2" w:rsidP="00C617C2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F</w:t>
      </w:r>
      <w:r w:rsidR="00317487" w:rsidRPr="00C639CC">
        <w:rPr>
          <w:lang w:val="nl-BE"/>
        </w:rPr>
        <w:t>ormele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aangeven</w:t>
      </w:r>
      <w:r w:rsidRPr="00C639CC">
        <w:rPr>
          <w:lang w:val="nl-BE"/>
        </w:rPr>
        <w:t>.</w:t>
      </w:r>
    </w:p>
    <w:p w14:paraId="5B84AEAD" w14:textId="77616E17" w:rsidR="00317487" w:rsidRPr="00C639CC" w:rsidRDefault="00317487" w:rsidP="00C617C2">
      <w:pPr>
        <w:pStyle w:val="cpPoint"/>
        <w:rPr>
          <w:lang w:val="nl-BE"/>
        </w:rPr>
      </w:pPr>
      <w:r w:rsidRPr="00C639CC">
        <w:rPr>
          <w:lang w:val="nl-BE"/>
        </w:rPr>
        <w:t>Voortgangsrapport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PSR,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status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report,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progress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status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report)</w:t>
      </w:r>
    </w:p>
    <w:p w14:paraId="15991691" w14:textId="230F29D0" w:rsidR="003B46BA" w:rsidRPr="00C639CC" w:rsidRDefault="00C617C2" w:rsidP="00C617C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anneer:</w:t>
      </w:r>
    </w:p>
    <w:p w14:paraId="5BDC16C1" w14:textId="6BEB37AA" w:rsidR="00317487" w:rsidRPr="00C639CC" w:rsidRDefault="00C617C2" w:rsidP="00C617C2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N</w:t>
      </w:r>
      <w:r w:rsidR="00317487" w:rsidRPr="00C639CC">
        <w:rPr>
          <w:lang w:val="nl-BE"/>
        </w:rPr>
        <w:t>a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fase</w:t>
      </w:r>
      <w:r w:rsidRPr="00C639CC">
        <w:rPr>
          <w:lang w:val="nl-BE"/>
        </w:rPr>
        <w:t>.</w:t>
      </w:r>
    </w:p>
    <w:p w14:paraId="2561CF45" w14:textId="764B63FE" w:rsidR="00317487" w:rsidRPr="00C639CC" w:rsidRDefault="00C617C2" w:rsidP="00C617C2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P</w:t>
      </w:r>
      <w:r w:rsidR="00317487" w:rsidRPr="00C639CC">
        <w:rPr>
          <w:lang w:val="nl-BE"/>
        </w:rPr>
        <w:t>eri</w:t>
      </w:r>
      <w:r w:rsidRPr="00C639CC">
        <w:rPr>
          <w:lang w:val="nl-BE"/>
        </w:rPr>
        <w:t>o</w:t>
      </w:r>
      <w:r w:rsidR="00317487" w:rsidRPr="00C639CC">
        <w:rPr>
          <w:lang w:val="nl-BE"/>
        </w:rPr>
        <w:t>diek</w:t>
      </w:r>
      <w:r w:rsidRPr="00C639CC">
        <w:rPr>
          <w:lang w:val="nl-BE"/>
        </w:rPr>
        <w:t>.</w:t>
      </w:r>
    </w:p>
    <w:p w14:paraId="345945C9" w14:textId="55E8AB07" w:rsidR="00317487" w:rsidRPr="00C639CC" w:rsidRDefault="00C617C2" w:rsidP="00C617C2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hoc,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noodzaak</w:t>
      </w:r>
      <w:r w:rsidRPr="00C639CC">
        <w:rPr>
          <w:lang w:val="nl-BE"/>
        </w:rPr>
        <w:t>.</w:t>
      </w:r>
    </w:p>
    <w:p w14:paraId="77FF9E56" w14:textId="6E652275" w:rsidR="003B46BA" w:rsidRPr="00C639CC" w:rsidRDefault="00C617C2" w:rsidP="00C617C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aarom:</w:t>
      </w:r>
    </w:p>
    <w:p w14:paraId="564BFDFC" w14:textId="784CB3F6" w:rsidR="00317487" w:rsidRPr="00C639CC" w:rsidRDefault="00C617C2" w:rsidP="00C617C2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vraagt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sturing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en/of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opdrachtgever</w:t>
      </w:r>
      <w:r w:rsidRPr="00C639CC">
        <w:rPr>
          <w:lang w:val="nl-BE"/>
        </w:rPr>
        <w:t>.</w:t>
      </w:r>
    </w:p>
    <w:p w14:paraId="3C5B7D9F" w14:textId="3CC92DEE" w:rsidR="00317487" w:rsidRPr="00C639CC" w:rsidRDefault="00C617C2" w:rsidP="00C617C2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Al</w:t>
      </w:r>
      <w:r w:rsidR="00317487" w:rsidRPr="00C639CC">
        <w:rPr>
          <w:lang w:val="nl-BE"/>
        </w:rPr>
        <w:t>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escalatie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medium</w:t>
      </w:r>
      <w:r w:rsidRPr="00C639CC">
        <w:rPr>
          <w:lang w:val="nl-BE"/>
        </w:rPr>
        <w:t>.</w:t>
      </w:r>
    </w:p>
    <w:p w14:paraId="1CEF04C5" w14:textId="028EE3DF" w:rsidR="00317487" w:rsidRPr="00C639CC" w:rsidRDefault="00317487" w:rsidP="00C617C2">
      <w:pPr>
        <w:pStyle w:val="cpPoint"/>
        <w:rPr>
          <w:lang w:val="nl-BE"/>
        </w:rPr>
      </w:pP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evaluatie</w:t>
      </w:r>
      <w:r w:rsidR="00C617C2" w:rsidRPr="00C639CC">
        <w:rPr>
          <w:lang w:val="nl-BE"/>
        </w:rPr>
        <w:t>:</w:t>
      </w:r>
    </w:p>
    <w:p w14:paraId="3D472678" w14:textId="77777777" w:rsidR="00C617C2" w:rsidRPr="00C639CC" w:rsidRDefault="00C617C2" w:rsidP="00C617C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anneer:</w:t>
      </w:r>
    </w:p>
    <w:p w14:paraId="1896C266" w14:textId="57DD1874" w:rsidR="00317487" w:rsidRPr="00C639CC" w:rsidRDefault="00C617C2" w:rsidP="00C617C2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inde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F40926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afrondingsfase</w:t>
      </w:r>
      <w:r w:rsidRPr="00C639CC">
        <w:rPr>
          <w:lang w:val="nl-BE"/>
        </w:rPr>
        <w:t>.</w:t>
      </w:r>
    </w:p>
    <w:p w14:paraId="3BF9A5BE" w14:textId="77777777" w:rsidR="00C617C2" w:rsidRPr="00C639CC" w:rsidRDefault="00C617C2" w:rsidP="00C617C2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aarom:</w:t>
      </w:r>
    </w:p>
    <w:p w14:paraId="6AAC8BCF" w14:textId="6CC8093C" w:rsidR="00317487" w:rsidRPr="00C639CC" w:rsidRDefault="00C617C2" w:rsidP="00C617C2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F</w:t>
      </w:r>
      <w:r w:rsidR="00317487" w:rsidRPr="00C639CC">
        <w:rPr>
          <w:lang w:val="nl-BE"/>
        </w:rPr>
        <w:t>ormeel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Pr="00C639CC">
        <w:rPr>
          <w:lang w:val="nl-BE"/>
        </w:rPr>
        <w:t>.</w:t>
      </w:r>
    </w:p>
    <w:p w14:paraId="787C6C59" w14:textId="533E79E5" w:rsidR="00317487" w:rsidRPr="00C639CC" w:rsidRDefault="00317487" w:rsidP="00FB343E">
      <w:pPr>
        <w:pStyle w:val="Heading2"/>
      </w:pPr>
      <w:r w:rsidRPr="00C639CC">
        <w:t>Projectopdracht</w:t>
      </w:r>
    </w:p>
    <w:p w14:paraId="58557E9A" w14:textId="53A1095F" w:rsidR="00317487" w:rsidRPr="00C639CC" w:rsidRDefault="00317487" w:rsidP="005B45B1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Projectopdracht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formeel</w:t>
      </w:r>
      <w:r w:rsidR="00273153" w:rsidRPr="00C639CC">
        <w:t xml:space="preserve"> </w:t>
      </w:r>
      <w:r w:rsidRPr="00C639CC">
        <w:t>contract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opdrachtgever,</w:t>
      </w:r>
      <w:r w:rsidR="00273153" w:rsidRPr="00C639CC">
        <w:t xml:space="preserve"> </w:t>
      </w:r>
      <w:r w:rsidRPr="00C639CC">
        <w:t>geschreven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projectmanager,</w:t>
      </w:r>
      <w:r w:rsidR="00273153" w:rsidRPr="00C639CC">
        <w:t xml:space="preserve"> </w:t>
      </w:r>
      <w:r w:rsidRPr="00C639CC">
        <w:t>goedgekeurd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betrokken</w:t>
      </w:r>
      <w:r w:rsidR="00273153" w:rsidRPr="00C639CC">
        <w:t xml:space="preserve"> </w:t>
      </w:r>
      <w:r w:rsidRPr="00C639CC">
        <w:t>partijen.</w:t>
      </w:r>
    </w:p>
    <w:p w14:paraId="1B2BFC33" w14:textId="6185728A" w:rsidR="003B46BA" w:rsidRPr="00C639CC" w:rsidRDefault="00317487" w:rsidP="005B45B1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Projectopdracht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="005B45B1" w:rsidRPr="00C639CC">
        <w:t>de</w:t>
      </w:r>
      <w:r w:rsidR="00273153" w:rsidRPr="00C639CC">
        <w:t xml:space="preserve"> </w:t>
      </w:r>
      <w:r w:rsidRPr="00C639CC">
        <w:t>referentie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hele</w:t>
      </w:r>
      <w:r w:rsidR="00273153" w:rsidRPr="00C639CC">
        <w:t xml:space="preserve"> </w:t>
      </w:r>
      <w:r w:rsidRPr="00C639CC">
        <w:t>project,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direct</w:t>
      </w:r>
      <w:r w:rsidR="00273153" w:rsidRPr="00C639CC">
        <w:t xml:space="preserve"> </w:t>
      </w:r>
      <w:r w:rsidRPr="00C639CC">
        <w:t>betrokken</w:t>
      </w:r>
      <w:r w:rsidR="00273153" w:rsidRPr="00C639CC">
        <w:t xml:space="preserve"> </w:t>
      </w:r>
      <w:r w:rsidR="005B45B1" w:rsidRPr="00C639CC">
        <w:t>partijen</w:t>
      </w:r>
      <w:r w:rsidR="00273153" w:rsidRPr="00C639CC">
        <w:t xml:space="preserve"> </w:t>
      </w:r>
      <w:r w:rsidRPr="00C639CC">
        <w:t>zoals</w:t>
      </w:r>
      <w:r w:rsidR="00273153" w:rsidRPr="00C639CC">
        <w:t xml:space="preserve"> </w:t>
      </w:r>
      <w:r w:rsidRPr="00C639CC">
        <w:t>projectmanager,</w:t>
      </w:r>
      <w:r w:rsidR="00273153" w:rsidRPr="00C639CC">
        <w:t xml:space="preserve"> </w:t>
      </w:r>
      <w:r w:rsidRPr="00C639CC">
        <w:t>projectteam,</w:t>
      </w:r>
      <w:r w:rsidR="00273153" w:rsidRPr="00C639CC">
        <w:t xml:space="preserve"> </w:t>
      </w:r>
      <w:r w:rsidRPr="00C639CC">
        <w:t>opdrachtgever,</w:t>
      </w:r>
      <w:r w:rsidR="00273153" w:rsidRPr="00C639CC">
        <w:t xml:space="preserve"> </w:t>
      </w:r>
      <w:r w:rsidRPr="00C639CC">
        <w:t>stakeholders,</w:t>
      </w:r>
      <w:r w:rsidR="00273153" w:rsidRPr="00C639CC">
        <w:t xml:space="preserve"> </w:t>
      </w:r>
      <w:r w:rsidRPr="00C639CC">
        <w:t>stuurgroep.</w:t>
      </w:r>
    </w:p>
    <w:p w14:paraId="4A439865" w14:textId="51C6065F" w:rsidR="00317487" w:rsidRPr="00C639CC" w:rsidRDefault="00317487" w:rsidP="005B45B1">
      <w:pPr>
        <w:pStyle w:val="cpParagraph"/>
      </w:pPr>
      <w:r w:rsidRPr="00C639CC">
        <w:t>Fundamentele</w:t>
      </w:r>
      <w:r w:rsidR="00273153" w:rsidRPr="00C639CC">
        <w:t xml:space="preserve"> </w:t>
      </w:r>
      <w:r w:rsidRPr="00C639CC">
        <w:t>wijzigingen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projectopdracht</w:t>
      </w:r>
      <w:r w:rsidR="00273153" w:rsidRPr="00C639CC">
        <w:t xml:space="preserve"> </w:t>
      </w:r>
      <w:r w:rsidRPr="00C639CC">
        <w:t>leiden.</w:t>
      </w:r>
      <w:r w:rsidR="00273153" w:rsidRPr="00C639CC">
        <w:t xml:space="preserve"> </w:t>
      </w:r>
      <w:r w:rsidRPr="00C639CC">
        <w:t>Wijzigingen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steeds</w:t>
      </w:r>
      <w:r w:rsidR="00273153" w:rsidRPr="00C639CC">
        <w:t xml:space="preserve"> </w:t>
      </w:r>
      <w:r w:rsidRPr="00C639CC">
        <w:t>goedgekeurd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stuurgroep.</w:t>
      </w:r>
    </w:p>
    <w:p w14:paraId="1E3A343C" w14:textId="6549061C" w:rsidR="00317487" w:rsidRPr="00C639CC" w:rsidRDefault="00317487" w:rsidP="005B45B1">
      <w:pPr>
        <w:pStyle w:val="cpPoint"/>
        <w:rPr>
          <w:lang w:val="nl-BE"/>
        </w:rPr>
      </w:pPr>
      <w:r w:rsidRPr="00C639CC">
        <w:rPr>
          <w:lang w:val="nl-BE"/>
        </w:rPr>
        <w:t>Kleine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statusrapportering.</w:t>
      </w:r>
    </w:p>
    <w:p w14:paraId="0B725957" w14:textId="77777777" w:rsidR="005B45B1" w:rsidRPr="00C639CC" w:rsidRDefault="005B45B1" w:rsidP="005B45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BE74B93" w14:textId="3631E0A2" w:rsidR="003B46BA" w:rsidRPr="00C639CC" w:rsidRDefault="00317487" w:rsidP="005B45B1">
      <w:pPr>
        <w:pStyle w:val="cpParagraph"/>
      </w:pPr>
      <w:r w:rsidRPr="00C639CC">
        <w:t>Inhoud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projectopdracht:</w:t>
      </w:r>
    </w:p>
    <w:p w14:paraId="744625FA" w14:textId="745D977F" w:rsidR="003B46BA" w:rsidRPr="00C639CC" w:rsidRDefault="005B45B1" w:rsidP="005B45B1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anleiding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globale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context: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omschrijving;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uitgangspunten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uitgangsdocumentatie;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aandachtsgebieden</w:t>
      </w:r>
      <w:r w:rsidRPr="00C639CC">
        <w:rPr>
          <w:lang w:val="nl-BE"/>
        </w:rPr>
        <w:t>.</w:t>
      </w:r>
    </w:p>
    <w:p w14:paraId="05414173" w14:textId="0FF744B8" w:rsidR="00317487" w:rsidRPr="00C639CC" w:rsidRDefault="00317487" w:rsidP="005B45B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Waarom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betalen?</w:t>
      </w:r>
    </w:p>
    <w:p w14:paraId="4EBD503B" w14:textId="55234089" w:rsidR="005B45B1" w:rsidRPr="00C639CC" w:rsidRDefault="00317487" w:rsidP="005B45B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opportuniteiten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project?</w:t>
      </w:r>
    </w:p>
    <w:p w14:paraId="1F7D7014" w14:textId="13BEAEA6" w:rsidR="003B46BA" w:rsidRPr="00C639CC" w:rsidRDefault="00317487" w:rsidP="005B45B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knelpunten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opgelost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project?</w:t>
      </w:r>
    </w:p>
    <w:p w14:paraId="2D21DA68" w14:textId="42A20EF5" w:rsidR="003B46BA" w:rsidRPr="00C639CC" w:rsidRDefault="005B45B1" w:rsidP="005B45B1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oelstellingen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(SMART)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verwachten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resultaat</w:t>
      </w:r>
      <w:r w:rsidRPr="00C639CC">
        <w:rPr>
          <w:lang w:val="nl-BE"/>
        </w:rPr>
        <w:t>.</w:t>
      </w:r>
    </w:p>
    <w:p w14:paraId="3FAD0B9E" w14:textId="56065186" w:rsidR="003B46BA" w:rsidRPr="00C639CC" w:rsidRDefault="005B45B1" w:rsidP="005B45B1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pdracht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afbakening</w:t>
      </w:r>
      <w:r w:rsidR="00273153" w:rsidRPr="00C639CC">
        <w:rPr>
          <w:lang w:val="nl-BE"/>
        </w:rPr>
        <w:t xml:space="preserve"> </w:t>
      </w:r>
      <w:r w:rsidR="00F40926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scope: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scope;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out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scope;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interfaces</w:t>
      </w:r>
      <w:r w:rsidRPr="00C639CC">
        <w:rPr>
          <w:lang w:val="nl-BE"/>
        </w:rPr>
        <w:t>.</w:t>
      </w:r>
    </w:p>
    <w:p w14:paraId="562B5D4F" w14:textId="34EA70E9" w:rsidR="003B46BA" w:rsidRPr="00C639CC" w:rsidRDefault="005B45B1" w:rsidP="005B45B1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componenten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beheersing:</w:t>
      </w:r>
    </w:p>
    <w:p w14:paraId="6023892E" w14:textId="41202411" w:rsidR="00317487" w:rsidRPr="00C639CC" w:rsidRDefault="005B45B1" w:rsidP="005B45B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fasering</w:t>
      </w:r>
      <w:r w:rsidRPr="00C639CC">
        <w:rPr>
          <w:lang w:val="nl-BE"/>
        </w:rPr>
        <w:t>.</w:t>
      </w:r>
    </w:p>
    <w:p w14:paraId="4E528A98" w14:textId="236A11D6" w:rsidR="00317487" w:rsidRPr="00C639CC" w:rsidRDefault="005B45B1" w:rsidP="005B45B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lastRenderedPageBreak/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organisatiebeheersing: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team,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stuurgroep,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opdrachtgever,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rollen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verantwoordelijkheden</w:t>
      </w:r>
      <w:r w:rsidRPr="00C639CC">
        <w:rPr>
          <w:lang w:val="nl-BE"/>
        </w:rPr>
        <w:t>.</w:t>
      </w:r>
    </w:p>
    <w:p w14:paraId="2CCEAAB8" w14:textId="45C8645C" w:rsidR="003B46BA" w:rsidRPr="00C639CC" w:rsidRDefault="005B45B1" w:rsidP="005B45B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</w:t>
      </w:r>
      <w:r w:rsidR="00317487" w:rsidRPr="00C639CC">
        <w:rPr>
          <w:lang w:val="nl-BE"/>
        </w:rPr>
        <w:t>ijdbeheersing: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mijlpalen,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activiteitenplan,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resourceplan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(personeel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materieel)</w:t>
      </w:r>
      <w:r w:rsidRPr="00C639CC">
        <w:rPr>
          <w:lang w:val="nl-BE"/>
        </w:rPr>
        <w:t>.</w:t>
      </w:r>
    </w:p>
    <w:p w14:paraId="0E64DB1D" w14:textId="678F9C68" w:rsidR="003B46BA" w:rsidRPr="00C639CC" w:rsidRDefault="005B45B1" w:rsidP="005B45B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F</w:t>
      </w:r>
      <w:r w:rsidR="00317487" w:rsidRPr="00C639CC">
        <w:rPr>
          <w:lang w:val="nl-BE"/>
        </w:rPr>
        <w:t>inancieel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plan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(kosten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baten)</w:t>
      </w:r>
    </w:p>
    <w:p w14:paraId="229D3478" w14:textId="691E3938" w:rsidR="003B46BA" w:rsidRPr="00C639CC" w:rsidRDefault="005B45B1" w:rsidP="005B45B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nformatiebeheersing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(vergaderingen,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rapportering,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informatieflux,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...)</w:t>
      </w:r>
      <w:r w:rsidRPr="00C639CC">
        <w:rPr>
          <w:lang w:val="nl-BE"/>
        </w:rPr>
        <w:t>.</w:t>
      </w:r>
    </w:p>
    <w:p w14:paraId="0BF56BBB" w14:textId="189581DE" w:rsidR="003B46BA" w:rsidRPr="00C639CC" w:rsidRDefault="005B45B1" w:rsidP="005B45B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K</w:t>
      </w:r>
      <w:r w:rsidR="00317487" w:rsidRPr="00C639CC">
        <w:rPr>
          <w:lang w:val="nl-BE"/>
        </w:rPr>
        <w:t>waliteitsbeheersing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impact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analyse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(zie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OPAFIT)</w:t>
      </w:r>
      <w:r w:rsidRPr="00C639CC">
        <w:rPr>
          <w:lang w:val="nl-BE"/>
        </w:rPr>
        <w:t>.</w:t>
      </w:r>
    </w:p>
    <w:p w14:paraId="6F74EA23" w14:textId="65E2E86C" w:rsidR="003B46BA" w:rsidRPr="00C639CC" w:rsidRDefault="005B45B1" w:rsidP="005B45B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R</w:t>
      </w:r>
      <w:r w:rsidR="00317487" w:rsidRPr="00C639CC">
        <w:rPr>
          <w:lang w:val="nl-BE"/>
        </w:rPr>
        <w:t>andvoorwaarden,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externe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factoren,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risico’s</w:t>
      </w:r>
      <w:r w:rsidRPr="00C639CC">
        <w:rPr>
          <w:lang w:val="nl-BE"/>
        </w:rPr>
        <w:t>.</w:t>
      </w:r>
    </w:p>
    <w:p w14:paraId="5B3E9CA7" w14:textId="77777777" w:rsidR="005B45B1" w:rsidRPr="00C639CC" w:rsidRDefault="005B45B1" w:rsidP="005B45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2A3FF89" w14:textId="60D7F245" w:rsidR="00317487" w:rsidRPr="00C639CC" w:rsidRDefault="00317487" w:rsidP="00FB343E">
      <w:pPr>
        <w:pStyle w:val="Heading2"/>
      </w:pPr>
      <w:r w:rsidRPr="00C639CC">
        <w:t>Voortgangsrapport</w:t>
      </w:r>
      <w:r w:rsidR="00273153" w:rsidRPr="00C639CC">
        <w:t xml:space="preserve"> </w:t>
      </w:r>
      <w:r w:rsidR="0059781F" w:rsidRPr="00C639CC">
        <w:t>(</w:t>
      </w:r>
      <w:r w:rsidRPr="00C639CC">
        <w:t>PSR</w:t>
      </w:r>
      <w:r w:rsidR="0059781F" w:rsidRPr="00C639CC">
        <w:t>)</w:t>
      </w:r>
    </w:p>
    <w:p w14:paraId="0ADD4058" w14:textId="60D2B930" w:rsidR="00E965DE" w:rsidRPr="00C639CC" w:rsidRDefault="00317487" w:rsidP="0059781F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voortgangsrapport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PSR</w:t>
      </w:r>
      <w:r w:rsidR="00273153" w:rsidRPr="00C639CC">
        <w:t xml:space="preserve"> </w:t>
      </w:r>
      <w:r w:rsidRPr="00C639CC">
        <w:t>(Progress</w:t>
      </w:r>
      <w:r w:rsidR="00273153" w:rsidRPr="00C639CC">
        <w:t xml:space="preserve"> </w:t>
      </w:r>
      <w:r w:rsidRPr="00C639CC">
        <w:t>Status</w:t>
      </w:r>
      <w:r w:rsidR="00273153" w:rsidRPr="00C639CC">
        <w:t xml:space="preserve"> </w:t>
      </w:r>
      <w:r w:rsidRPr="00C639CC">
        <w:t>Report)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voorbeeld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informatiebeheersingstechniek,</w:t>
      </w:r>
      <w:r w:rsidR="00273153" w:rsidRPr="00C639CC">
        <w:t xml:space="preserve"> </w:t>
      </w:r>
      <w:r w:rsidRPr="00C639CC">
        <w:t>gebaseerd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5</w:t>
      </w:r>
      <w:r w:rsidR="00273153" w:rsidRPr="00C639CC">
        <w:t xml:space="preserve"> </w:t>
      </w:r>
      <w:r w:rsidR="005D3110" w:rsidRPr="00C639CC">
        <w:t>beheers aspecten</w:t>
      </w:r>
      <w:r w:rsidR="00273153" w:rsidRPr="00C639CC">
        <w:t xml:space="preserve"> </w:t>
      </w:r>
      <w:r w:rsidRPr="00C639CC">
        <w:t>(GOTIK,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Geld,</w:t>
      </w:r>
      <w:r w:rsidR="00273153" w:rsidRPr="00C639CC">
        <w:t xml:space="preserve"> </w:t>
      </w:r>
      <w:r w:rsidRPr="00C639CC">
        <w:t>Organisatie,</w:t>
      </w:r>
      <w:r w:rsidR="00273153" w:rsidRPr="00C639CC">
        <w:t xml:space="preserve"> </w:t>
      </w:r>
      <w:r w:rsidRPr="00C639CC">
        <w:t>Tijd,</w:t>
      </w:r>
      <w:r w:rsidR="00273153" w:rsidRPr="00C639CC">
        <w:t xml:space="preserve"> </w:t>
      </w:r>
      <w:r w:rsidRPr="00C639CC">
        <w:t>Informatie,</w:t>
      </w:r>
      <w:r w:rsidR="00273153" w:rsidRPr="00C639CC">
        <w:t xml:space="preserve"> </w:t>
      </w:r>
      <w:r w:rsidRPr="00C639CC">
        <w:t>Kwaliteit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Risico).</w:t>
      </w:r>
    </w:p>
    <w:p w14:paraId="691DB5E1" w14:textId="47B8528D" w:rsidR="00E965DE" w:rsidRPr="00C639CC" w:rsidRDefault="00317487" w:rsidP="0059781F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voortgangsrapport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geschreven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vermeldt</w:t>
      </w:r>
      <w:r w:rsidR="00273153" w:rsidRPr="00C639CC">
        <w:t xml:space="preserve"> </w:t>
      </w:r>
      <w:r w:rsidRPr="00C639CC">
        <w:t>o.a.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probleempunten</w:t>
      </w:r>
      <w:r w:rsidR="00273153" w:rsidRPr="00C639CC">
        <w:t xml:space="preserve"> </w:t>
      </w:r>
      <w:r w:rsidRPr="00C639CC">
        <w:t>(met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voorstel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oplossing),</w:t>
      </w:r>
      <w:r w:rsidR="00273153" w:rsidRPr="00C639CC">
        <w:t xml:space="preserve"> </w:t>
      </w:r>
      <w:r w:rsidRPr="00C639CC">
        <w:t>waarvoor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stuurgroep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beslissing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gevraagd.</w:t>
      </w:r>
    </w:p>
    <w:p w14:paraId="288EF9BF" w14:textId="41AA3180" w:rsidR="00317487" w:rsidRPr="00C639CC" w:rsidRDefault="00317487" w:rsidP="0059781F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frequentie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rapport</w:t>
      </w:r>
      <w:r w:rsidR="00273153" w:rsidRPr="00C639CC">
        <w:t xml:space="preserve"> </w:t>
      </w:r>
      <w:r w:rsidRPr="00C639CC">
        <w:t>stemt</w:t>
      </w:r>
      <w:r w:rsidR="00273153" w:rsidRPr="00C639CC">
        <w:t xml:space="preserve"> </w:t>
      </w:r>
      <w:r w:rsidRPr="00C639CC">
        <w:t>meestal</w:t>
      </w:r>
      <w:r w:rsidR="00273153" w:rsidRPr="00C639CC">
        <w:t xml:space="preserve"> </w:t>
      </w:r>
      <w:r w:rsidRPr="00C639CC">
        <w:t>overeen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frequentie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stuurgroep.</w:t>
      </w:r>
      <w:r w:rsidR="00273153" w:rsidRPr="00C639CC">
        <w:t xml:space="preserve"> </w:t>
      </w:r>
      <w:r w:rsidR="0059781F" w:rsidRPr="00C639CC">
        <w:t>Als</w:t>
      </w:r>
      <w:r w:rsidR="00273153" w:rsidRPr="00C639CC">
        <w:t xml:space="preserve"> </w:t>
      </w:r>
      <w:r w:rsidR="0059781F" w:rsidRPr="00C639CC">
        <w:t>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frequentie</w:t>
      </w:r>
      <w:r w:rsidR="00273153" w:rsidRPr="00C639CC">
        <w:t xml:space="preserve"> </w:t>
      </w:r>
      <w:r w:rsidRPr="00C639CC">
        <w:t>gewenst</w:t>
      </w:r>
      <w:r w:rsidR="00273153" w:rsidRPr="00C639CC">
        <w:t xml:space="preserve"> </w:t>
      </w:r>
      <w:r w:rsidRPr="00C639CC">
        <w:t>is,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opstart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beslist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vermeld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projectopdracht.</w:t>
      </w:r>
    </w:p>
    <w:p w14:paraId="100FD919" w14:textId="50C63414" w:rsidR="00317487" w:rsidRPr="00C639CC" w:rsidRDefault="00317487" w:rsidP="0059781F">
      <w:pPr>
        <w:pStyle w:val="cpParagraph"/>
      </w:pPr>
      <w:r w:rsidRPr="00C639CC">
        <w:t>Aandachtspunten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opstellen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PSR:</w:t>
      </w:r>
    </w:p>
    <w:p w14:paraId="4B085D36" w14:textId="73F12067" w:rsidR="00317487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Regelmatig,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afgesproken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ritme</w:t>
      </w:r>
      <w:r w:rsidR="0059781F" w:rsidRPr="00C639CC">
        <w:rPr>
          <w:lang w:val="nl-BE"/>
        </w:rPr>
        <w:t>.</w:t>
      </w:r>
    </w:p>
    <w:p w14:paraId="1AECC540" w14:textId="79BD4946" w:rsidR="00317487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Beter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onvolledige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PSR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59781F" w:rsidRPr="00C639CC">
        <w:rPr>
          <w:lang w:val="nl-BE"/>
        </w:rPr>
        <w:t>.</w:t>
      </w:r>
    </w:p>
    <w:p w14:paraId="0857D98E" w14:textId="7257D6FF" w:rsidR="00317487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“Ken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lezer”: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beslissingsnemers,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bondig,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eerlijk,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correct,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gestructureerd</w:t>
      </w:r>
      <w:r w:rsidR="0059781F" w:rsidRPr="00C639CC">
        <w:rPr>
          <w:lang w:val="nl-BE"/>
        </w:rPr>
        <w:t>.</w:t>
      </w:r>
    </w:p>
    <w:p w14:paraId="2D41E3FE" w14:textId="5E10FF71" w:rsidR="00317487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samenvatting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relevant</w:t>
      </w:r>
      <w:r w:rsidR="0059781F" w:rsidRPr="00C639CC">
        <w:rPr>
          <w:lang w:val="nl-BE"/>
        </w:rPr>
        <w:t>.</w:t>
      </w:r>
    </w:p>
    <w:p w14:paraId="53D46515" w14:textId="7B8D07D4" w:rsidR="00317487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Bereikte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opleveringen: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toekomstgericht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achterom</w:t>
      </w:r>
      <w:r w:rsidR="0059781F" w:rsidRPr="00C639CC">
        <w:rPr>
          <w:lang w:val="nl-BE"/>
        </w:rPr>
        <w:t>.</w:t>
      </w:r>
    </w:p>
    <w:p w14:paraId="1636C05B" w14:textId="617EA1B8" w:rsidR="00317487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Aandachtspunten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visueel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aangegeven.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Bijvoorbeeld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middelgroot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aandachtspunt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'bel',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bedreigend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aandachtspunt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'bom'.</w:t>
      </w:r>
    </w:p>
    <w:p w14:paraId="4D7E21D9" w14:textId="436564D7" w:rsidR="00317487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Breng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enkel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oplossingsvoorstellen!</w:t>
      </w:r>
    </w:p>
    <w:p w14:paraId="7AE563E9" w14:textId="2E207491" w:rsidR="00317487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Denk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eraan: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beheer</w:t>
      </w:r>
      <w:r w:rsidR="006421DC">
        <w:rPr>
          <w:lang w:val="nl-BE"/>
        </w:rPr>
        <w:t>s</w:t>
      </w:r>
      <w:r w:rsidR="005D3110" w:rsidRPr="00C639CC">
        <w:rPr>
          <w:lang w:val="nl-BE"/>
        </w:rPr>
        <w:t xml:space="preserve"> aspect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invloed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beheer</w:t>
      </w:r>
      <w:r w:rsidR="006421DC">
        <w:rPr>
          <w:lang w:val="nl-BE"/>
        </w:rPr>
        <w:t>s</w:t>
      </w:r>
      <w:r w:rsidR="005D3110" w:rsidRPr="00C639CC">
        <w:rPr>
          <w:lang w:val="nl-BE"/>
        </w:rPr>
        <w:t xml:space="preserve"> aspect</w:t>
      </w:r>
      <w:r w:rsidRPr="00C639CC">
        <w:rPr>
          <w:lang w:val="nl-BE"/>
        </w:rPr>
        <w:t>.</w:t>
      </w:r>
    </w:p>
    <w:p w14:paraId="4D36D8EE" w14:textId="27AA583D" w:rsidR="00317487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Actielijsten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nominatief</w:t>
      </w:r>
      <w:r w:rsidR="0059781F" w:rsidRPr="00C639CC">
        <w:rPr>
          <w:lang w:val="nl-BE"/>
        </w:rPr>
        <w:t>.</w:t>
      </w:r>
    </w:p>
    <w:p w14:paraId="0F92491F" w14:textId="47CB51A8" w:rsidR="003B46BA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aanvullen?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Continu!</w:t>
      </w:r>
    </w:p>
    <w:p w14:paraId="354361F4" w14:textId="1BEF05FC" w:rsidR="003B46BA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PSR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…</w:t>
      </w:r>
    </w:p>
    <w:p w14:paraId="3EAC89E0" w14:textId="4185FD06" w:rsidR="003B46BA" w:rsidRPr="00C639CC" w:rsidRDefault="00317487" w:rsidP="0059781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lezer: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overzicht,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knipperlichten</w:t>
      </w:r>
      <w:r w:rsidR="0059781F" w:rsidRPr="00C639CC">
        <w:rPr>
          <w:lang w:val="nl-BE"/>
        </w:rPr>
        <w:t>.</w:t>
      </w:r>
    </w:p>
    <w:p w14:paraId="29DCE306" w14:textId="3D24063B" w:rsidR="00317487" w:rsidRPr="00C639CC" w:rsidRDefault="00317487" w:rsidP="0059781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auteur: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overzicht,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synthese</w:t>
      </w:r>
      <w:r w:rsidR="0059781F" w:rsidRPr="00C639CC">
        <w:rPr>
          <w:lang w:val="nl-BE"/>
        </w:rPr>
        <w:t>.</w:t>
      </w:r>
    </w:p>
    <w:p w14:paraId="19FE2CE9" w14:textId="0C58963A" w:rsidR="00317487" w:rsidRPr="00C639CC" w:rsidRDefault="00317487" w:rsidP="0059781F">
      <w:pPr>
        <w:pStyle w:val="cpPoint"/>
        <w:rPr>
          <w:lang w:val="nl-BE"/>
        </w:rPr>
      </w:pPr>
      <w:r w:rsidRPr="00C639CC">
        <w:rPr>
          <w:lang w:val="nl-BE"/>
        </w:rPr>
        <w:t>Geef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inschatting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impact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relevant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projectresultaat.</w:t>
      </w:r>
    </w:p>
    <w:p w14:paraId="41EAA736" w14:textId="77777777" w:rsidR="0059781F" w:rsidRPr="00C639CC" w:rsidRDefault="0059781F" w:rsidP="0059781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70D94F3" w14:textId="2027D0C0" w:rsidR="00317487" w:rsidRPr="00C639CC" w:rsidRDefault="00317487" w:rsidP="00FB343E">
      <w:pPr>
        <w:pStyle w:val="Heading2"/>
      </w:pPr>
      <w:r w:rsidRPr="00C639CC">
        <w:t>Project</w:t>
      </w:r>
      <w:r w:rsidR="00273153" w:rsidRPr="00C639CC">
        <w:t xml:space="preserve"> </w:t>
      </w:r>
      <w:r w:rsidRPr="00C639CC">
        <w:t>evaluatie</w:t>
      </w:r>
    </w:p>
    <w:p w14:paraId="6ADD5784" w14:textId="028384C1" w:rsidR="00E965DE" w:rsidRPr="00C639CC" w:rsidRDefault="00317487" w:rsidP="00040DB4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doel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evaluatie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formele</w:t>
      </w:r>
      <w:r w:rsidR="00273153" w:rsidRPr="00C639CC">
        <w:t xml:space="preserve"> </w:t>
      </w:r>
      <w:r w:rsidRPr="00C639CC">
        <w:t>evaluatie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maken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project.</w:t>
      </w:r>
      <w:r w:rsidR="00273153" w:rsidRPr="00C639CC">
        <w:t xml:space="preserve"> </w:t>
      </w:r>
      <w:r w:rsidRPr="00C639CC">
        <w:t>Daarbij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gerapporteerd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doelstellingen</w:t>
      </w:r>
      <w:r w:rsidR="00273153" w:rsidRPr="00C639CC">
        <w:t xml:space="preserve"> </w:t>
      </w:r>
      <w:r w:rsidRPr="00C639CC">
        <w:t>bereikt</w:t>
      </w:r>
      <w:r w:rsidR="00273153" w:rsidRPr="00C639CC">
        <w:t xml:space="preserve"> </w:t>
      </w:r>
      <w:r w:rsidRPr="00C639CC">
        <w:t>zijn,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welke</w:t>
      </w:r>
      <w:r w:rsidR="00273153" w:rsidRPr="00C639CC">
        <w:t xml:space="preserve"> </w:t>
      </w:r>
      <w:r w:rsidRPr="00C639CC">
        <w:t>productiviteit,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welke</w:t>
      </w:r>
      <w:r w:rsidR="00273153" w:rsidRPr="00C639CC">
        <w:t xml:space="preserve"> </w:t>
      </w:r>
      <w:r w:rsidRPr="00C639CC">
        <w:t>lessen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getrokken</w:t>
      </w:r>
      <w:r w:rsidR="00273153" w:rsidRPr="00C639CC">
        <w:t xml:space="preserve"> </w:t>
      </w:r>
      <w:r w:rsidRPr="00C639CC">
        <w:t>worden.</w:t>
      </w:r>
    </w:p>
    <w:p w14:paraId="6F1811DB" w14:textId="07940ED5" w:rsidR="00317487" w:rsidRPr="00C639CC" w:rsidRDefault="00317487" w:rsidP="00040DB4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evaluatie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net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projectopdracht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PSR</w:t>
      </w:r>
      <w:r w:rsidR="00273153" w:rsidRPr="00C639CC">
        <w:t xml:space="preserve"> </w:t>
      </w:r>
      <w:r w:rsidRPr="00C639CC">
        <w:t>gebaseerd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5D3110" w:rsidRPr="00C639CC">
        <w:t>beheers aspecten</w:t>
      </w:r>
      <w:r w:rsidRPr="00C639CC">
        <w:t>:</w:t>
      </w:r>
      <w:r w:rsidR="00273153" w:rsidRPr="00C639CC">
        <w:t xml:space="preserve"> </w:t>
      </w:r>
      <w:r w:rsidRPr="00C639CC">
        <w:t>hoe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verlopen</w:t>
      </w:r>
      <w:r w:rsidR="00273153" w:rsidRPr="00C639CC">
        <w:t xml:space="preserve"> </w:t>
      </w:r>
      <w:r w:rsidRPr="00C639CC">
        <w:t>(start,</w:t>
      </w:r>
      <w:r w:rsidR="00273153" w:rsidRPr="00C639CC">
        <w:t xml:space="preserve"> </w:t>
      </w:r>
      <w:r w:rsidRPr="00C639CC">
        <w:t>mijlpalen,</w:t>
      </w:r>
      <w:r w:rsidR="00273153" w:rsidRPr="00C639CC">
        <w:t xml:space="preserve"> </w:t>
      </w:r>
      <w:r w:rsidRPr="00C639CC">
        <w:t>tijd,</w:t>
      </w:r>
      <w:r w:rsidR="00273153" w:rsidRPr="00C639CC">
        <w:t xml:space="preserve"> </w:t>
      </w:r>
      <w:r w:rsidRPr="00C639CC">
        <w:t>geld,</w:t>
      </w:r>
      <w:r w:rsidR="00273153" w:rsidRPr="00C639CC">
        <w:t xml:space="preserve"> </w:t>
      </w:r>
      <w:r w:rsidRPr="00C639CC">
        <w:t>organisatie,</w:t>
      </w:r>
      <w:r w:rsidR="00273153" w:rsidRPr="00C639CC">
        <w:t xml:space="preserve"> </w:t>
      </w:r>
      <w:r w:rsidRPr="00C639CC">
        <w:t>informatie,</w:t>
      </w:r>
      <w:r w:rsidR="00273153" w:rsidRPr="00C639CC">
        <w:t xml:space="preserve"> </w:t>
      </w:r>
      <w:r w:rsidRPr="00C639CC">
        <w:t>kwaliteit,</w:t>
      </w:r>
      <w:r w:rsidR="00273153" w:rsidRPr="00C639CC">
        <w:t xml:space="preserve"> </w:t>
      </w:r>
      <w:r w:rsidRPr="00C639CC">
        <w:t>change</w:t>
      </w:r>
      <w:r w:rsidR="00273153" w:rsidRPr="00C639CC">
        <w:t xml:space="preserve"> </w:t>
      </w:r>
      <w:r w:rsidRPr="00C639CC">
        <w:t>requests,</w:t>
      </w:r>
      <w:r w:rsidR="00273153" w:rsidRPr="00C639CC">
        <w:t xml:space="preserve"> </w:t>
      </w:r>
      <w:r w:rsidRPr="00C639CC">
        <w:t>scope</w:t>
      </w:r>
      <w:r w:rsidR="00273153" w:rsidRPr="00C639CC">
        <w:t xml:space="preserve"> </w:t>
      </w:r>
      <w:r w:rsidRPr="00C639CC">
        <w:t>wijzigingen).</w:t>
      </w:r>
    </w:p>
    <w:p w14:paraId="0971E7C3" w14:textId="42AC1C57" w:rsidR="00317487" w:rsidRPr="00C639CC" w:rsidRDefault="00317487" w:rsidP="00040DB4">
      <w:pPr>
        <w:pStyle w:val="cpParagraph"/>
      </w:pPr>
      <w:r w:rsidRPr="00C639CC">
        <w:t>Niet</w:t>
      </w:r>
      <w:r w:rsidR="00273153" w:rsidRPr="00C639CC">
        <w:t xml:space="preserve"> </w:t>
      </w:r>
      <w:r w:rsidRPr="00C639CC">
        <w:t>enkel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interne</w:t>
      </w:r>
      <w:r w:rsidR="00273153" w:rsidRPr="00C639CC">
        <w:t xml:space="preserve"> </w:t>
      </w:r>
      <w:r w:rsidRPr="00C639CC">
        <w:t>werking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projectteam</w:t>
      </w:r>
      <w:r w:rsidR="00273153" w:rsidRPr="00C639CC">
        <w:t xml:space="preserve"> </w:t>
      </w:r>
      <w:r w:rsidRPr="00C639CC">
        <w:t>komt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bod,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gebruikerszijde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beschouwd:</w:t>
      </w:r>
      <w:r w:rsidR="00273153" w:rsidRPr="00C639CC">
        <w:t xml:space="preserve"> </w:t>
      </w:r>
      <w:r w:rsidRPr="00C639CC">
        <w:t>beschikbaarheid,</w:t>
      </w:r>
      <w:r w:rsidR="00273153" w:rsidRPr="00C639CC">
        <w:t xml:space="preserve"> </w:t>
      </w:r>
      <w:r w:rsidRPr="00C639CC">
        <w:t>juiste</w:t>
      </w:r>
      <w:r w:rsidR="00273153" w:rsidRPr="00C639CC">
        <w:t xml:space="preserve"> </w:t>
      </w:r>
      <w:r w:rsidRPr="00C639CC">
        <w:t>achtergrond,</w:t>
      </w:r>
      <w:r w:rsidR="00273153" w:rsidRPr="00C639CC">
        <w:t xml:space="preserve"> </w:t>
      </w:r>
      <w:r w:rsidRPr="00C639CC">
        <w:t>duidelijkheid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behoeften</w:t>
      </w:r>
      <w:r w:rsidR="00273153" w:rsidRPr="00C639CC">
        <w:t xml:space="preserve"> </w:t>
      </w:r>
      <w:r w:rsidRPr="00C639CC">
        <w:t>formulering,</w:t>
      </w:r>
      <w:r w:rsidR="00273153" w:rsidRPr="00C639CC">
        <w:t xml:space="preserve"> </w:t>
      </w:r>
      <w:r w:rsidRPr="00C639CC">
        <w:t>testinbreng,</w:t>
      </w:r>
      <w:r w:rsidR="00273153" w:rsidRPr="00C639CC">
        <w:t xml:space="preserve"> </w:t>
      </w:r>
      <w:r w:rsidRPr="00C639CC">
        <w:t>relaties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ICT.</w:t>
      </w:r>
    </w:p>
    <w:p w14:paraId="71D4D836" w14:textId="21830E2E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proofErr w:type="gramStart"/>
      <w:r w:rsidRPr="00C639CC">
        <w:rPr>
          <w:lang w:val="nl-BE"/>
        </w:rPr>
        <w:t>ICT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zijde</w:t>
      </w:r>
      <w:proofErr w:type="gramEnd"/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geëvalueerd: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skills,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testinbreng,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gebruikers,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release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management.</w:t>
      </w:r>
    </w:p>
    <w:p w14:paraId="0D778E8D" w14:textId="2147EFE8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Sturing: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verliep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besluitvorming,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samenwerking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opdrachtgever.</w:t>
      </w:r>
    </w:p>
    <w:p w14:paraId="2EF56293" w14:textId="77777777" w:rsidR="001B2462" w:rsidRPr="00C639CC" w:rsidRDefault="001B2462" w:rsidP="001B2462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E6A68E4" w14:textId="53B3CB25" w:rsidR="003B46BA" w:rsidRPr="00C639CC" w:rsidRDefault="00317487" w:rsidP="00040DB4">
      <w:pPr>
        <w:pStyle w:val="cpParagraph"/>
      </w:pPr>
      <w:r w:rsidRPr="00C639CC">
        <w:t>Na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evaluatie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kwijting</w:t>
      </w:r>
      <w:r w:rsidR="00273153" w:rsidRPr="00C639CC">
        <w:t xml:space="preserve"> </w:t>
      </w:r>
      <w:r w:rsidRPr="00C639CC">
        <w:t>gegeven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eindigen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verantwoordelijkheden</w:t>
      </w:r>
      <w:r w:rsidR="00273153" w:rsidRPr="00C639CC">
        <w:t xml:space="preserve"> </w:t>
      </w:r>
      <w:r w:rsidRPr="00C639CC">
        <w:t>formeel.</w:t>
      </w:r>
    </w:p>
    <w:p w14:paraId="42E93A5B" w14:textId="74DE5D55" w:rsidR="00317487" w:rsidRPr="00C639CC" w:rsidRDefault="00317487" w:rsidP="00040DB4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cultuur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degelijk</w:t>
      </w:r>
      <w:r w:rsidR="00273153" w:rsidRPr="00C639CC">
        <w:t xml:space="preserve"> </w:t>
      </w:r>
      <w:r w:rsidRPr="00C639CC">
        <w:t>geschreven</w:t>
      </w:r>
      <w:r w:rsidR="00273153" w:rsidRPr="00C639CC">
        <w:t xml:space="preserve"> </w:t>
      </w:r>
      <w:r w:rsidRPr="00C639CC">
        <w:t>evaluatierapporten</w:t>
      </w:r>
      <w:r w:rsidR="00273153" w:rsidRPr="00C639CC">
        <w:t xml:space="preserve"> </w:t>
      </w:r>
      <w:r w:rsidRPr="00C639CC">
        <w:t>maken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bedrijf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'lerend</w:t>
      </w:r>
      <w:r w:rsidR="00273153" w:rsidRPr="00C639CC">
        <w:t xml:space="preserve"> </w:t>
      </w:r>
      <w:r w:rsidRPr="00C639CC">
        <w:t>bedrijf'.</w:t>
      </w:r>
    </w:p>
    <w:p w14:paraId="08709B0A" w14:textId="2ADDC70F" w:rsidR="00317487" w:rsidRPr="00C639CC" w:rsidRDefault="00317487" w:rsidP="00040DB4">
      <w:pPr>
        <w:pStyle w:val="cpParagraph"/>
      </w:pPr>
      <w:r w:rsidRPr="00C639CC">
        <w:t>Aandachtspunten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evaluatie</w:t>
      </w:r>
      <w:r w:rsidR="001B2462" w:rsidRPr="00C639CC">
        <w:t>:</w:t>
      </w:r>
    </w:p>
    <w:p w14:paraId="62F88A46" w14:textId="0D16D1F8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Behandeling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eventuele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klachten</w:t>
      </w:r>
      <w:r w:rsidR="001B2462" w:rsidRPr="00C639CC">
        <w:rPr>
          <w:lang w:val="nl-BE"/>
        </w:rPr>
        <w:t>.</w:t>
      </w:r>
    </w:p>
    <w:p w14:paraId="0EA5081B" w14:textId="73C337FF" w:rsidR="003B46BA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Meten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1B2462" w:rsidRPr="00C639CC">
        <w:rPr>
          <w:lang w:val="nl-BE"/>
        </w:rPr>
        <w:t>.</w:t>
      </w:r>
    </w:p>
    <w:p w14:paraId="3C839BDD" w14:textId="783AFFA8" w:rsidR="003B46BA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Terugkoppelen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oorspronkelijke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doelstellingen</w:t>
      </w:r>
      <w:r w:rsidR="001B2462" w:rsidRPr="00C639CC">
        <w:rPr>
          <w:lang w:val="nl-BE"/>
        </w:rPr>
        <w:t>.</w:t>
      </w:r>
    </w:p>
    <w:p w14:paraId="1D028333" w14:textId="0881C447" w:rsidR="003B46BA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Projectmedewerkers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terug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vrijgeven</w:t>
      </w:r>
      <w:r w:rsidR="001B2462" w:rsidRPr="00C639CC">
        <w:rPr>
          <w:lang w:val="nl-BE"/>
        </w:rPr>
        <w:t>.</w:t>
      </w:r>
    </w:p>
    <w:p w14:paraId="5719750C" w14:textId="3F8296C5" w:rsidR="003B46BA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projectdocumentatie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beschikbaar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stellen</w:t>
      </w:r>
      <w:r w:rsidR="001B2462" w:rsidRPr="00C639CC">
        <w:rPr>
          <w:lang w:val="nl-BE"/>
        </w:rPr>
        <w:t>.</w:t>
      </w:r>
    </w:p>
    <w:p w14:paraId="1995F118" w14:textId="5060CDD7" w:rsidR="003B46BA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Overdracht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staande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</w:t>
      </w:r>
      <w:r w:rsidR="001B2462" w:rsidRPr="00C639CC">
        <w:rPr>
          <w:lang w:val="nl-BE"/>
        </w:rPr>
        <w:t>.</w:t>
      </w:r>
    </w:p>
    <w:p w14:paraId="16C8EE39" w14:textId="2FEF08EB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Afronding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budgettering</w:t>
      </w:r>
      <w:r w:rsidR="001B2462" w:rsidRPr="00C639CC">
        <w:rPr>
          <w:lang w:val="nl-BE"/>
        </w:rPr>
        <w:t>.</w:t>
      </w:r>
    </w:p>
    <w:p w14:paraId="3D69522C" w14:textId="1910B6EB" w:rsidR="001B2462" w:rsidRPr="00C639CC" w:rsidRDefault="001B2462" w:rsidP="00FB343E">
      <w:pPr>
        <w:pStyle w:val="Heading2"/>
      </w:pPr>
      <w:r w:rsidRPr="00C639CC">
        <w:t>Vragen</w:t>
      </w:r>
    </w:p>
    <w:p w14:paraId="314602B4" w14:textId="5F3C57F7" w:rsidR="001B2462" w:rsidRPr="00C639CC" w:rsidRDefault="001B2462" w:rsidP="00FB343E">
      <w:pPr>
        <w:pStyle w:val="Heading3"/>
      </w:pPr>
      <w:r w:rsidRPr="00C639CC">
        <w:t>Start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project</w:t>
      </w:r>
    </w:p>
    <w:p w14:paraId="733C62B4" w14:textId="66ABEE17" w:rsidR="001B2462" w:rsidRPr="00C639CC" w:rsidRDefault="00317487" w:rsidP="001B2462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start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gevormd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projectopdracht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projectopdracht</w:t>
      </w:r>
      <w:r w:rsidR="00273153" w:rsidRPr="00C639CC">
        <w:t xml:space="preserve"> </w:t>
      </w:r>
      <w:r w:rsidRPr="00C639CC">
        <w:t>vormt</w:t>
      </w:r>
      <w:r w:rsidR="00273153" w:rsidRPr="00C639CC">
        <w:t xml:space="preserve"> </w:t>
      </w:r>
      <w:r w:rsidRPr="00C639CC">
        <w:t>daarmee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startpunt</w:t>
      </w:r>
      <w:r w:rsidR="00273153" w:rsidRPr="00C639CC">
        <w:t xml:space="preserve"> </w:t>
      </w:r>
      <w:r w:rsidRPr="00C639CC">
        <w:t>waarmee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projectleider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werk</w:t>
      </w:r>
      <w:r w:rsidR="00273153" w:rsidRPr="00C639CC">
        <w:t xml:space="preserve"> </w:t>
      </w:r>
      <w:r w:rsidRPr="00C639CC">
        <w:t>moet.</w:t>
      </w:r>
    </w:p>
    <w:p w14:paraId="3567CD0F" w14:textId="466BCDD2" w:rsidR="00317487" w:rsidRPr="00C639CC" w:rsidRDefault="00317487" w:rsidP="001B2462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projectopdracht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instantie</w:t>
      </w:r>
      <w:r w:rsidR="00273153" w:rsidRPr="00C639CC">
        <w:t xml:space="preserve"> </w:t>
      </w:r>
      <w:r w:rsidRPr="00C639CC">
        <w:t>minimaal</w:t>
      </w:r>
      <w:r w:rsidR="00273153" w:rsidRPr="00C639CC">
        <w:t xml:space="preserve"> </w:t>
      </w:r>
      <w:r w:rsidRPr="00C639CC">
        <w:t>omvatten,</w:t>
      </w:r>
      <w:r w:rsidR="00273153" w:rsidRPr="00C639CC">
        <w:t xml:space="preserve"> </w:t>
      </w:r>
      <w:r w:rsidRPr="00C639CC">
        <w:t>zodat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projectleider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verdere</w:t>
      </w:r>
      <w:r w:rsidR="00273153" w:rsidRPr="00C639CC">
        <w:t xml:space="preserve"> </w:t>
      </w:r>
      <w:r w:rsidRPr="00C639CC">
        <w:t>uitwerking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maken?</w:t>
      </w:r>
    </w:p>
    <w:p w14:paraId="6A3295CF" w14:textId="1CA0D30D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achtergrond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aanleiding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voorlopige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tweede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GOTIK</w:t>
      </w:r>
      <w:r w:rsidR="00273153" w:rsidRPr="00C639CC">
        <w:rPr>
          <w:lang w:val="nl-BE"/>
        </w:rPr>
        <w:t xml:space="preserve"> </w:t>
      </w:r>
      <w:r w:rsidR="005D3110" w:rsidRPr="00C639CC">
        <w:rPr>
          <w:lang w:val="nl-BE"/>
        </w:rPr>
        <w:t>beheers aspecten</w:t>
      </w:r>
      <w:r w:rsidRPr="00C639CC">
        <w:rPr>
          <w:lang w:val="nl-BE"/>
        </w:rPr>
        <w:t>.</w:t>
      </w:r>
    </w:p>
    <w:p w14:paraId="31AA0C7A" w14:textId="3E40E82B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samenstelling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projectmanagementteam,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projectleider,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voorlopige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kosten.</w:t>
      </w:r>
    </w:p>
    <w:p w14:paraId="63AD7BD6" w14:textId="312947F1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aanleiding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</w:p>
    <w:p w14:paraId="13764A93" w14:textId="77777777" w:rsidR="001B2462" w:rsidRPr="00C639CC" w:rsidRDefault="001B2462" w:rsidP="001B2462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174A094" w14:textId="24FEB346" w:rsidR="00317487" w:rsidRPr="00C639CC" w:rsidRDefault="001B2462" w:rsidP="001B2462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Juist.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Achtergrond,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globale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probleemstelling,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doelstelling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uitwerken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projectopdracht.</w:t>
      </w:r>
    </w:p>
    <w:p w14:paraId="74176306" w14:textId="41BF8AAB" w:rsidR="003B46BA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proofErr w:type="gramStart"/>
      <w:r w:rsidRPr="00C639CC">
        <w:rPr>
          <w:lang w:val="nl-BE"/>
        </w:rPr>
        <w:t>deze</w:t>
      </w:r>
      <w:proofErr w:type="gramEnd"/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behoort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projectopdracht,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aangevuld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probleemstelling,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doelstelling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scope.</w:t>
      </w:r>
    </w:p>
    <w:p w14:paraId="54AE041D" w14:textId="1AE1F833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formulering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projectopdracht.</w:t>
      </w:r>
    </w:p>
    <w:p w14:paraId="32E0B8BC" w14:textId="6ED39EB9" w:rsidR="00317487" w:rsidRPr="00C639CC" w:rsidRDefault="001B2462" w:rsidP="00FB343E">
      <w:pPr>
        <w:pStyle w:val="Heading3"/>
      </w:pPr>
      <w:r w:rsidRPr="00C639CC">
        <w:t>Archief</w:t>
      </w:r>
      <w:r w:rsidR="00273153" w:rsidRPr="00C639CC">
        <w:t xml:space="preserve"> </w:t>
      </w:r>
      <w:r w:rsidRPr="00C639CC">
        <w:t>systeem</w:t>
      </w:r>
    </w:p>
    <w:p w14:paraId="63C60097" w14:textId="48517747" w:rsidR="001B2462" w:rsidRPr="00C639CC" w:rsidRDefault="00317487" w:rsidP="001B2462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project,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leiden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invoering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nieuw</w:t>
      </w:r>
      <w:r w:rsidR="00273153" w:rsidRPr="00C639CC">
        <w:t xml:space="preserve"> </w:t>
      </w:r>
      <w:r w:rsidRPr="00C639CC">
        <w:t>archiefsysteem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initiatiefase.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besluit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samenwerking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projectopdracht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stellen.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hebben</w:t>
      </w:r>
      <w:r w:rsidR="00273153" w:rsidRPr="00C639CC">
        <w:t xml:space="preserve"> </w:t>
      </w:r>
      <w:r w:rsidRPr="00C639CC">
        <w:t>hierover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ad-hoc</w:t>
      </w:r>
      <w:r w:rsidR="00273153" w:rsidRPr="00C639CC">
        <w:t xml:space="preserve"> </w:t>
      </w:r>
      <w:r w:rsidRPr="00C639CC">
        <w:t>basis</w:t>
      </w:r>
      <w:r w:rsidR="00273153" w:rsidRPr="00C639CC">
        <w:t xml:space="preserve"> </w:t>
      </w:r>
      <w:r w:rsidRPr="00C639CC">
        <w:t>onderlinge</w:t>
      </w:r>
      <w:r w:rsidR="00273153" w:rsidRPr="00C639CC">
        <w:t xml:space="preserve"> </w:t>
      </w:r>
      <w:r w:rsidRPr="00C639CC">
        <w:t>gesprekken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besluiten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ander</w:t>
      </w:r>
      <w:r w:rsidR="00273153" w:rsidRPr="00C639CC">
        <w:t xml:space="preserve"> </w:t>
      </w:r>
      <w:r w:rsidRPr="00C639CC">
        <w:t>uitwerkt.</w:t>
      </w:r>
    </w:p>
    <w:p w14:paraId="721BC2DC" w14:textId="3A7BA0C0" w:rsidR="00317487" w:rsidRPr="00C639CC" w:rsidRDefault="00317487" w:rsidP="001B2462">
      <w:pPr>
        <w:pStyle w:val="cpParagraph"/>
      </w:pPr>
      <w:r w:rsidRPr="00C639CC">
        <w:t>Waarom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goede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initiatiefase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project?</w:t>
      </w:r>
    </w:p>
    <w:p w14:paraId="2E0F6576" w14:textId="34EB0DEF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uitwerken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projectopdracht.</w:t>
      </w:r>
    </w:p>
    <w:p w14:paraId="1FB43D4E" w14:textId="6EAA4EFF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leveranciers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betrokken.</w:t>
      </w:r>
    </w:p>
    <w:p w14:paraId="60A0A037" w14:textId="24B28D52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benoemd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ad-hoc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gesprekken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408E4579" w14:textId="77777777" w:rsidR="001B2462" w:rsidRPr="00C639CC" w:rsidRDefault="001B2462" w:rsidP="001B2462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3C8EC7E" w14:textId="3775CF88" w:rsidR="003B46BA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complete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projectopdracht.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daarmee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samenhangende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risico's.</w:t>
      </w:r>
    </w:p>
    <w:p w14:paraId="6C45CDDE" w14:textId="2DA8BC74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initiatiefase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noodzakelijk,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loopt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begonnen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vereist.</w:t>
      </w:r>
    </w:p>
    <w:p w14:paraId="4CF7A02E" w14:textId="1B6D0C17" w:rsidR="00317487" w:rsidRPr="00C639CC" w:rsidRDefault="00317487" w:rsidP="001B2462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inderdaad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benoemd,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formuleren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betrekken,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gegarandeerd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gewerkt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benodigde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gegevens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projectopdracht</w:t>
      </w:r>
      <w:r w:rsidR="00273153" w:rsidRPr="00C639CC">
        <w:rPr>
          <w:lang w:val="nl-BE"/>
        </w:rPr>
        <w:t xml:space="preserve"> </w:t>
      </w:r>
      <w:proofErr w:type="gramStart"/>
      <w:r w:rsidRPr="00C639CC">
        <w:rPr>
          <w:lang w:val="nl-BE"/>
        </w:rPr>
        <w:t>gereed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komen</w:t>
      </w:r>
      <w:proofErr w:type="gramEnd"/>
      <w:r w:rsidRPr="00C639CC">
        <w:rPr>
          <w:lang w:val="nl-BE"/>
        </w:rPr>
        <w:t>.</w:t>
      </w:r>
    </w:p>
    <w:p w14:paraId="52C8D928" w14:textId="4D5F861E" w:rsidR="00317487" w:rsidRPr="00C639CC" w:rsidRDefault="00317487" w:rsidP="00395028"/>
    <w:p w14:paraId="64A8FDE5" w14:textId="655E6BFC" w:rsidR="00243AC5" w:rsidRPr="00C639CC" w:rsidRDefault="00243AC5" w:rsidP="00FB343E">
      <w:pPr>
        <w:pStyle w:val="Heading3"/>
      </w:pPr>
      <w:r w:rsidRPr="00C639CC">
        <w:t>Check</w:t>
      </w:r>
      <w:r w:rsidR="00273153" w:rsidRPr="00C639CC">
        <w:t xml:space="preserve"> </w:t>
      </w:r>
      <w:r w:rsidRPr="00C639CC">
        <w:t>uitspraak</w:t>
      </w:r>
      <w:r w:rsidR="00273153" w:rsidRPr="00C639CC">
        <w:t xml:space="preserve"> </w:t>
      </w:r>
      <w:r w:rsidRPr="00C639CC">
        <w:t>1</w:t>
      </w:r>
    </w:p>
    <w:p w14:paraId="6A3E9A73" w14:textId="0FD12830" w:rsidR="00317487" w:rsidRPr="00C639CC" w:rsidRDefault="00317487" w:rsidP="00243AC5">
      <w:pPr>
        <w:pStyle w:val="cpParagraph"/>
      </w:pPr>
      <w:r w:rsidRPr="00C639CC">
        <w:t>Dit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klein</w:t>
      </w:r>
      <w:r w:rsidR="00273153" w:rsidRPr="00C639CC">
        <w:t xml:space="preserve"> </w:t>
      </w:r>
      <w:r w:rsidRPr="00C639CC">
        <w:t>project.</w:t>
      </w:r>
      <w:r w:rsidR="00273153" w:rsidRPr="00C639CC">
        <w:t xml:space="preserve"> </w:t>
      </w:r>
      <w:r w:rsidRPr="00C639CC">
        <w:t>Al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administratie</w:t>
      </w:r>
      <w:r w:rsidR="00273153" w:rsidRPr="00C639CC">
        <w:t xml:space="preserve"> </w:t>
      </w:r>
      <w:r w:rsidRPr="00C639CC">
        <w:t>heb</w:t>
      </w:r>
      <w:r w:rsidR="00273153" w:rsidRPr="00C639CC">
        <w:t xml:space="preserve"> </w:t>
      </w:r>
      <w:r w:rsidRPr="00C639CC">
        <w:t>ik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nodig.</w:t>
      </w:r>
      <w:r w:rsidR="00273153" w:rsidRPr="00C639CC">
        <w:t xml:space="preserve"> </w:t>
      </w:r>
      <w:r w:rsidRPr="00C639CC">
        <w:t>Iedereen</w:t>
      </w:r>
      <w:r w:rsidR="00273153" w:rsidRPr="00C639CC">
        <w:t xml:space="preserve"> </w:t>
      </w:r>
      <w:r w:rsidRPr="00C639CC">
        <w:t>weet</w:t>
      </w:r>
      <w:r w:rsidR="00273153" w:rsidRPr="00C639CC">
        <w:t xml:space="preserve"> </w:t>
      </w:r>
      <w:r w:rsidRPr="00C639CC">
        <w:t>toch</w:t>
      </w:r>
      <w:r w:rsidR="00273153" w:rsidRPr="00C639CC">
        <w:t xml:space="preserve"> </w:t>
      </w:r>
      <w:r w:rsidRPr="00C639CC">
        <w:t>waarover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gaat?</w:t>
      </w:r>
      <w:r w:rsidR="00273153" w:rsidRPr="00C639CC">
        <w:t xml:space="preserve"> </w:t>
      </w:r>
      <w:r w:rsidRPr="00C639CC">
        <w:t>Ik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mijn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beter</w:t>
      </w:r>
      <w:r w:rsidR="00273153" w:rsidRPr="00C639CC">
        <w:t xml:space="preserve"> </w:t>
      </w:r>
      <w:r w:rsidRPr="00C639CC">
        <w:t>besteden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projectteam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helpen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taken.</w:t>
      </w:r>
    </w:p>
    <w:p w14:paraId="7EB82DD4" w14:textId="148BECF7" w:rsidR="00317487" w:rsidRPr="00C639CC" w:rsidRDefault="00317487" w:rsidP="00243AC5">
      <w:pPr>
        <w:pStyle w:val="cpParagraph"/>
      </w:pPr>
      <w:r w:rsidRPr="00C639CC">
        <w:t>Niet</w:t>
      </w:r>
      <w:r w:rsidR="00273153" w:rsidRPr="00C639CC">
        <w:t xml:space="preserve"> </w:t>
      </w:r>
      <w:r w:rsidRPr="00C639CC">
        <w:t>terecht.</w:t>
      </w:r>
    </w:p>
    <w:p w14:paraId="7AC3081C" w14:textId="2022C76F" w:rsidR="00317487" w:rsidRPr="00C639CC" w:rsidRDefault="00243AC5" w:rsidP="00243AC5">
      <w:pPr>
        <w:pStyle w:val="cpParagraph"/>
      </w:pPr>
      <w:r w:rsidRPr="00C639CC">
        <w:t>O</w:t>
      </w:r>
      <w:r w:rsidR="00317487" w:rsidRPr="00C639CC">
        <w:t>ngeacht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omvang</w:t>
      </w:r>
      <w:r w:rsidR="00273153" w:rsidRPr="00C639CC">
        <w:t xml:space="preserve"> </w:t>
      </w:r>
      <w:r w:rsidR="00317487" w:rsidRPr="00C639CC">
        <w:t>of</w:t>
      </w:r>
      <w:r w:rsidR="00273153" w:rsidRPr="00C639CC">
        <w:t xml:space="preserve"> </w:t>
      </w:r>
      <w:r w:rsidR="00317487" w:rsidRPr="00C639CC">
        <w:t>het</w:t>
      </w:r>
      <w:r w:rsidR="00273153" w:rsidRPr="00C639CC">
        <w:t xml:space="preserve"> </w:t>
      </w:r>
      <w:r w:rsidR="00317487" w:rsidRPr="00C639CC">
        <w:t>belang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het</w:t>
      </w:r>
      <w:r w:rsidR="00273153" w:rsidRPr="00C639CC">
        <w:t xml:space="preserve"> </w:t>
      </w:r>
      <w:r w:rsidR="00317487" w:rsidRPr="00C639CC">
        <w:t>project,</w:t>
      </w:r>
      <w:r w:rsidR="00273153" w:rsidRPr="00C639CC">
        <w:t xml:space="preserve"> </w:t>
      </w:r>
      <w:r w:rsidR="00317487" w:rsidRPr="00C639CC">
        <w:t>is</w:t>
      </w:r>
      <w:r w:rsidR="00273153" w:rsidRPr="00C639CC">
        <w:t xml:space="preserve"> </w:t>
      </w:r>
      <w:r w:rsidR="00317487" w:rsidRPr="00C639CC">
        <w:t>het</w:t>
      </w:r>
      <w:r w:rsidR="00273153" w:rsidRPr="00C639CC">
        <w:t xml:space="preserve"> </w:t>
      </w:r>
      <w:r w:rsidR="00317487" w:rsidRPr="00C639CC">
        <w:t>essentieel</w:t>
      </w:r>
      <w:r w:rsidR="00273153" w:rsidRPr="00C639CC">
        <w:t xml:space="preserve"> </w:t>
      </w:r>
      <w:r w:rsidR="00317487" w:rsidRPr="00C639CC">
        <w:t>om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6421DC" w:rsidRPr="00C639CC">
        <w:t>structuur</w:t>
      </w:r>
      <w:r w:rsidR="00273153" w:rsidRPr="00C639CC">
        <w:t xml:space="preserve"> </w:t>
      </w:r>
      <w:r w:rsidR="00317487" w:rsidRPr="00C639CC">
        <w:t>te</w:t>
      </w:r>
      <w:r w:rsidR="00273153" w:rsidRPr="00C639CC">
        <w:t xml:space="preserve"> </w:t>
      </w:r>
      <w:r w:rsidR="00317487" w:rsidRPr="00C639CC">
        <w:t>blijven</w:t>
      </w:r>
      <w:r w:rsidR="00273153" w:rsidRPr="00C639CC">
        <w:t xml:space="preserve"> </w:t>
      </w:r>
      <w:r w:rsidR="00317487" w:rsidRPr="00C639CC">
        <w:t>volgen,</w:t>
      </w:r>
      <w:r w:rsidR="00273153" w:rsidRPr="00C639CC">
        <w:t xml:space="preserve"> </w:t>
      </w:r>
      <w:r w:rsidR="00317487" w:rsidRPr="00C639CC">
        <w:t>zodat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verschillende</w:t>
      </w:r>
      <w:r w:rsidR="00273153" w:rsidRPr="00C639CC">
        <w:t xml:space="preserve"> </w:t>
      </w:r>
      <w:r w:rsidR="006421DC" w:rsidRPr="00C639CC">
        <w:t>beheers componenten</w:t>
      </w:r>
      <w:r w:rsidR="00273153" w:rsidRPr="00C639CC">
        <w:t xml:space="preserve"> </w:t>
      </w:r>
      <w:r w:rsidR="00317487" w:rsidRPr="00C639CC">
        <w:t>voor</w:t>
      </w:r>
      <w:r w:rsidR="00273153" w:rsidRPr="00C639CC">
        <w:t xml:space="preserve"> </w:t>
      </w:r>
      <w:r w:rsidR="00317487" w:rsidRPr="00C639CC">
        <w:t>alle</w:t>
      </w:r>
      <w:r w:rsidR="00273153" w:rsidRPr="00C639CC">
        <w:t xml:space="preserve"> </w:t>
      </w:r>
      <w:r w:rsidR="00317487" w:rsidRPr="00C639CC">
        <w:t>betrokkenen</w:t>
      </w:r>
      <w:r w:rsidR="00273153" w:rsidRPr="00C639CC">
        <w:t xml:space="preserve"> </w:t>
      </w:r>
      <w:r w:rsidR="00317487" w:rsidRPr="00C639CC">
        <w:t>duidelijk</w:t>
      </w:r>
      <w:r w:rsidR="00273153" w:rsidRPr="00C639CC">
        <w:t xml:space="preserve"> </w:t>
      </w:r>
      <w:r w:rsidR="00317487" w:rsidRPr="00C639CC">
        <w:t>zijn,</w:t>
      </w:r>
      <w:r w:rsidR="00273153" w:rsidRPr="00C639CC">
        <w:t xml:space="preserve"> </w:t>
      </w:r>
      <w:r w:rsidR="00317487" w:rsidRPr="00C639CC">
        <w:t>zonder</w:t>
      </w:r>
      <w:r w:rsidR="00273153" w:rsidRPr="00C639CC">
        <w:t xml:space="preserve"> </w:t>
      </w:r>
      <w:r w:rsidR="00317487" w:rsidRPr="00C639CC">
        <w:t>gevaar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interpretatieverschillen.</w:t>
      </w:r>
      <w:r w:rsidR="00273153" w:rsidRPr="00C639CC">
        <w:t xml:space="preserve"> </w:t>
      </w:r>
      <w:r w:rsidR="00317487" w:rsidRPr="00C639CC">
        <w:t>Elk</w:t>
      </w:r>
      <w:r w:rsidR="00273153" w:rsidRPr="00C639CC">
        <w:t xml:space="preserve"> </w:t>
      </w:r>
      <w:r w:rsidR="00317487" w:rsidRPr="00C639CC">
        <w:t>project</w:t>
      </w:r>
      <w:r w:rsidR="00273153" w:rsidRPr="00C639CC">
        <w:t xml:space="preserve"> </w:t>
      </w:r>
      <w:r w:rsidR="00317487" w:rsidRPr="00C639CC">
        <w:t>ervaart</w:t>
      </w:r>
      <w:r w:rsidR="00273153" w:rsidRPr="00C639CC">
        <w:t xml:space="preserve"> </w:t>
      </w:r>
      <w:r w:rsidR="00317487" w:rsidRPr="00C639CC">
        <w:t>vroeg</w:t>
      </w:r>
      <w:r w:rsidR="00273153" w:rsidRPr="00C639CC">
        <w:t xml:space="preserve"> </w:t>
      </w:r>
      <w:r w:rsidR="00317487" w:rsidRPr="00C639CC">
        <w:t>of</w:t>
      </w:r>
      <w:r w:rsidR="00273153" w:rsidRPr="00C639CC">
        <w:t xml:space="preserve"> </w:t>
      </w:r>
      <w:r w:rsidR="00317487" w:rsidRPr="00C639CC">
        <w:t>laat</w:t>
      </w:r>
      <w:r w:rsidR="00273153" w:rsidRPr="00C639CC">
        <w:t xml:space="preserve"> </w:t>
      </w:r>
      <w:r w:rsidR="00317487" w:rsidRPr="00C639CC">
        <w:t>situaties</w:t>
      </w:r>
      <w:r w:rsidR="00273153" w:rsidRPr="00C639CC">
        <w:t xml:space="preserve"> </w:t>
      </w:r>
      <w:r w:rsidR="00317487" w:rsidRPr="00C639CC">
        <w:t>waar</w:t>
      </w:r>
      <w:r w:rsidR="00273153" w:rsidRPr="00C639CC">
        <w:t xml:space="preserve"> </w:t>
      </w:r>
      <w:r w:rsidR="00317487" w:rsidRPr="00C639CC">
        <w:t>er</w:t>
      </w:r>
      <w:r w:rsidR="00273153" w:rsidRPr="00C639CC">
        <w:t xml:space="preserve"> </w:t>
      </w:r>
      <w:r w:rsidR="00317487" w:rsidRPr="00C639CC">
        <w:t>druk</w:t>
      </w:r>
      <w:r w:rsidR="00273153" w:rsidRPr="00C639CC">
        <w:t xml:space="preserve"> </w:t>
      </w:r>
      <w:r w:rsidR="00317487" w:rsidRPr="00C639CC">
        <w:t>toeneemt.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projectmanagement</w:t>
      </w:r>
      <w:r w:rsidR="00273153" w:rsidRPr="00C639CC">
        <w:t xml:space="preserve"> </w:t>
      </w:r>
      <w:r w:rsidR="00317487" w:rsidRPr="00C639CC">
        <w:t>structuren</w:t>
      </w:r>
      <w:r w:rsidR="00273153" w:rsidRPr="00C639CC">
        <w:t xml:space="preserve"> </w:t>
      </w:r>
      <w:r w:rsidR="00317487" w:rsidRPr="00C639CC">
        <w:t>helpen</w:t>
      </w:r>
      <w:r w:rsidR="00273153" w:rsidRPr="00C639CC">
        <w:t xml:space="preserve"> </w:t>
      </w:r>
      <w:r w:rsidR="00317487" w:rsidRPr="00C639CC">
        <w:t>dan</w:t>
      </w:r>
      <w:r w:rsidR="00273153" w:rsidRPr="00C639CC">
        <w:t xml:space="preserve"> </w:t>
      </w:r>
      <w:r w:rsidR="00317487" w:rsidRPr="00C639CC">
        <w:t>om</w:t>
      </w:r>
      <w:r w:rsidR="00273153" w:rsidRPr="00C639CC">
        <w:t xml:space="preserve"> </w:t>
      </w:r>
      <w:r w:rsidR="00317487" w:rsidRPr="00C639CC">
        <w:t>de</w:t>
      </w:r>
      <w:r w:rsidR="00273153" w:rsidRPr="00C639CC">
        <w:t xml:space="preserve"> </w:t>
      </w:r>
      <w:r w:rsidR="00317487" w:rsidRPr="00C639CC">
        <w:t>doelstellingen,</w:t>
      </w:r>
      <w:r w:rsidR="00273153" w:rsidRPr="00C639CC">
        <w:t xml:space="preserve"> </w:t>
      </w:r>
      <w:r w:rsidR="00317487" w:rsidRPr="00C639CC">
        <w:t>scope,</w:t>
      </w:r>
      <w:r w:rsidR="00273153" w:rsidRPr="00C639CC">
        <w:t xml:space="preserve"> </w:t>
      </w:r>
      <w:r w:rsidR="00317487" w:rsidRPr="00C639CC">
        <w:t>budgetten,</w:t>
      </w:r>
      <w:r w:rsidR="00273153" w:rsidRPr="00C639CC">
        <w:t xml:space="preserve"> </w:t>
      </w:r>
      <w:r w:rsidR="00317487" w:rsidRPr="00C639CC">
        <w:t>tijdsframe,</w:t>
      </w:r>
      <w:r w:rsidR="00273153" w:rsidRPr="00C639CC">
        <w:t xml:space="preserve"> </w:t>
      </w:r>
      <w:r w:rsidR="00317487" w:rsidRPr="00C639CC">
        <w:t>organisatie,</w:t>
      </w:r>
      <w:r w:rsidR="00273153" w:rsidRPr="00C639CC">
        <w:t xml:space="preserve"> </w:t>
      </w:r>
      <w:r w:rsidR="00317487" w:rsidRPr="00C639CC">
        <w:t>verantwoordelijkheden,</w:t>
      </w:r>
      <w:r w:rsidR="00273153" w:rsidRPr="00C639CC">
        <w:t xml:space="preserve"> </w:t>
      </w:r>
      <w:r w:rsidR="00317487" w:rsidRPr="00C639CC">
        <w:t>op</w:t>
      </w:r>
      <w:r w:rsidR="00273153" w:rsidRPr="00C639CC">
        <w:t xml:space="preserve"> </w:t>
      </w:r>
      <w:r w:rsidR="00317487" w:rsidRPr="00C639CC">
        <w:t>te</w:t>
      </w:r>
      <w:r w:rsidR="00273153" w:rsidRPr="00C639CC">
        <w:t xml:space="preserve"> </w:t>
      </w:r>
      <w:r w:rsidR="00317487" w:rsidRPr="00C639CC">
        <w:t>leveren</w:t>
      </w:r>
      <w:r w:rsidR="00273153" w:rsidRPr="00C639CC">
        <w:t xml:space="preserve"> </w:t>
      </w:r>
      <w:r w:rsidR="00317487" w:rsidRPr="00C639CC">
        <w:t>resultaten,</w:t>
      </w:r>
      <w:r w:rsidR="00273153" w:rsidRPr="00C639CC">
        <w:t xml:space="preserve"> </w:t>
      </w:r>
      <w:r w:rsidR="006421DC" w:rsidRPr="00C639CC">
        <w:t>enz.</w:t>
      </w:r>
      <w:r w:rsidR="00273153" w:rsidRPr="00C639CC">
        <w:t xml:space="preserve"> </w:t>
      </w:r>
      <w:r w:rsidR="00317487" w:rsidRPr="00C639CC">
        <w:t>...</w:t>
      </w:r>
      <w:r w:rsidR="00273153" w:rsidRPr="00C639CC">
        <w:t xml:space="preserve"> </w:t>
      </w:r>
      <w:r w:rsidR="00317487" w:rsidRPr="00C639CC">
        <w:t>duidelijk</w:t>
      </w:r>
      <w:r w:rsidR="00273153" w:rsidRPr="00C639CC">
        <w:t xml:space="preserve"> </w:t>
      </w:r>
      <w:r w:rsidR="00317487" w:rsidRPr="00C639CC">
        <w:t>te</w:t>
      </w:r>
      <w:r w:rsidR="00273153" w:rsidRPr="00C639CC">
        <w:t xml:space="preserve"> </w:t>
      </w:r>
      <w:r w:rsidR="00317487" w:rsidRPr="00C639CC">
        <w:t>houden</w:t>
      </w:r>
      <w:r w:rsidR="00273153" w:rsidRPr="00C639CC">
        <w:t xml:space="preserve"> </w:t>
      </w:r>
      <w:r w:rsidR="00317487" w:rsidRPr="00C639CC">
        <w:t>voor</w:t>
      </w:r>
      <w:r w:rsidR="00273153" w:rsidRPr="00C639CC">
        <w:t xml:space="preserve"> </w:t>
      </w:r>
      <w:r w:rsidR="00317487" w:rsidRPr="00C639CC">
        <w:t>iedereen,</w:t>
      </w:r>
      <w:r w:rsidR="00273153" w:rsidRPr="00C639CC">
        <w:t xml:space="preserve"> </w:t>
      </w:r>
      <w:r w:rsidR="00317487" w:rsidRPr="00C639CC">
        <w:t>van</w:t>
      </w:r>
      <w:r w:rsidR="00273153" w:rsidRPr="00C639CC">
        <w:t xml:space="preserve"> </w:t>
      </w:r>
      <w:r w:rsidR="00317487" w:rsidRPr="00C639CC">
        <w:t>management</w:t>
      </w:r>
      <w:r w:rsidR="00273153" w:rsidRPr="00C639CC">
        <w:t xml:space="preserve"> </w:t>
      </w:r>
      <w:r w:rsidR="00317487" w:rsidRPr="00C639CC">
        <w:t>over</w:t>
      </w:r>
      <w:r w:rsidR="00273153" w:rsidRPr="00C639CC">
        <w:t xml:space="preserve"> </w:t>
      </w:r>
      <w:r w:rsidR="00317487" w:rsidRPr="00C639CC">
        <w:t>team</w:t>
      </w:r>
      <w:r w:rsidR="00273153" w:rsidRPr="00C639CC">
        <w:t xml:space="preserve"> </w:t>
      </w:r>
      <w:r w:rsidR="00317487" w:rsidRPr="00C639CC">
        <w:t>tot</w:t>
      </w:r>
      <w:r w:rsidR="00273153" w:rsidRPr="00C639CC">
        <w:t xml:space="preserve"> </w:t>
      </w:r>
      <w:r w:rsidR="00317487" w:rsidRPr="00C639CC">
        <w:t>lijnorganisatie.</w:t>
      </w:r>
    </w:p>
    <w:p w14:paraId="2BAF12DD" w14:textId="0458E9D1" w:rsidR="00243AC5" w:rsidRPr="00C639CC" w:rsidRDefault="00243AC5" w:rsidP="00FB343E">
      <w:pPr>
        <w:pStyle w:val="Heading3"/>
      </w:pPr>
      <w:r w:rsidRPr="00C639CC">
        <w:t>Check</w:t>
      </w:r>
      <w:r w:rsidR="00273153" w:rsidRPr="00C639CC">
        <w:t xml:space="preserve"> </w:t>
      </w:r>
      <w:r w:rsidRPr="00C639CC">
        <w:t>uitspraak</w:t>
      </w:r>
      <w:r w:rsidR="00273153" w:rsidRPr="00C639CC">
        <w:t xml:space="preserve"> </w:t>
      </w:r>
      <w:r w:rsidRPr="00C639CC">
        <w:t>2</w:t>
      </w:r>
    </w:p>
    <w:p w14:paraId="66D306BF" w14:textId="64E2EF8F" w:rsidR="00317487" w:rsidRPr="00C639CC" w:rsidRDefault="00317487" w:rsidP="00243AC5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projectopdracht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geheimgehouden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projectteam.</w:t>
      </w:r>
      <w:r w:rsidR="00273153" w:rsidRPr="00C639CC">
        <w:t xml:space="preserve"> </w:t>
      </w:r>
      <w:r w:rsidRPr="00C639CC">
        <w:t>Hoe</w:t>
      </w:r>
      <w:r w:rsidR="00273153" w:rsidRPr="00C639CC">
        <w:t xml:space="preserve"> </w:t>
      </w:r>
      <w:r w:rsidRPr="00C639CC">
        <w:t>vager</w:t>
      </w:r>
      <w:r w:rsidR="00273153" w:rsidRPr="00C639CC">
        <w:t xml:space="preserve"> </w:t>
      </w:r>
      <w:r w:rsidRPr="00C639CC">
        <w:t>hoe</w:t>
      </w:r>
      <w:r w:rsidR="00273153" w:rsidRPr="00C639CC">
        <w:t xml:space="preserve"> </w:t>
      </w:r>
      <w:r w:rsidRPr="00C639CC">
        <w:t>beter.</w:t>
      </w:r>
    </w:p>
    <w:p w14:paraId="48B6BE74" w14:textId="2466C865" w:rsidR="00317487" w:rsidRPr="00C639CC" w:rsidRDefault="00317487" w:rsidP="00243AC5">
      <w:pPr>
        <w:pStyle w:val="cpParagraph"/>
      </w:pPr>
      <w:r w:rsidRPr="00C639CC">
        <w:t>Niet</w:t>
      </w:r>
      <w:r w:rsidR="00273153" w:rsidRPr="00C639CC">
        <w:t xml:space="preserve"> </w:t>
      </w:r>
      <w:r w:rsidRPr="00C639CC">
        <w:t>correct.</w:t>
      </w:r>
    </w:p>
    <w:p w14:paraId="25B545A7" w14:textId="54B11750" w:rsidR="00317487" w:rsidRPr="00C639CC" w:rsidRDefault="00317487" w:rsidP="00243AC5">
      <w:pPr>
        <w:pStyle w:val="cpParagraph"/>
      </w:pPr>
      <w:r w:rsidRPr="00C639CC">
        <w:t>Zoals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ander</w:t>
      </w:r>
      <w:r w:rsidR="00273153" w:rsidRPr="00C639CC">
        <w:t xml:space="preserve"> </w:t>
      </w:r>
      <w:r w:rsidRPr="00C639CC">
        <w:t>beslisdocument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belangrijk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communicatie</w:t>
      </w:r>
      <w:r w:rsidR="00273153" w:rsidRPr="00C639CC">
        <w:t xml:space="preserve"> </w:t>
      </w:r>
      <w:r w:rsidRPr="00C639CC">
        <w:t>transparant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blijft,</w:t>
      </w:r>
      <w:r w:rsidR="00273153" w:rsidRPr="00C639CC">
        <w:t xml:space="preserve"> </w:t>
      </w:r>
      <w:r w:rsidRPr="00C639CC">
        <w:t>zodat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betrokkenheid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betrokkenen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hoog</w:t>
      </w:r>
      <w:r w:rsidR="00273153" w:rsidRPr="00C639CC">
        <w:t xml:space="preserve"> </w:t>
      </w:r>
      <w:r w:rsidRPr="00C639CC">
        <w:t>niveau</w:t>
      </w:r>
      <w:r w:rsidR="00273153" w:rsidRPr="00C639CC">
        <w:t xml:space="preserve"> </w:t>
      </w:r>
      <w:r w:rsidRPr="00C639CC">
        <w:t>blijft.</w:t>
      </w:r>
    </w:p>
    <w:p w14:paraId="1489E737" w14:textId="2EA97F03" w:rsidR="00243AC5" w:rsidRPr="00C639CC" w:rsidRDefault="00243AC5" w:rsidP="00FB343E">
      <w:pPr>
        <w:pStyle w:val="Heading3"/>
      </w:pPr>
      <w:r w:rsidRPr="00C639CC">
        <w:t>Check</w:t>
      </w:r>
      <w:r w:rsidR="00273153" w:rsidRPr="00C639CC">
        <w:t xml:space="preserve"> </w:t>
      </w:r>
      <w:r w:rsidRPr="00C639CC">
        <w:t>uitspraak</w:t>
      </w:r>
      <w:r w:rsidR="00273153" w:rsidRPr="00C639CC">
        <w:t xml:space="preserve"> </w:t>
      </w:r>
      <w:r w:rsidRPr="00C639CC">
        <w:t>3</w:t>
      </w:r>
    </w:p>
    <w:p w14:paraId="7F9AEE96" w14:textId="1E78E997" w:rsidR="00317487" w:rsidRPr="00C639CC" w:rsidRDefault="00317487" w:rsidP="00243AC5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sponsor</w:t>
      </w:r>
      <w:r w:rsidR="00273153" w:rsidRPr="00C639CC">
        <w:t xml:space="preserve"> </w:t>
      </w:r>
      <w:r w:rsidRPr="00C639CC">
        <w:t>schrijft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projectopdracht.</w:t>
      </w:r>
    </w:p>
    <w:p w14:paraId="75BFF76F" w14:textId="3FD0873B" w:rsidR="00317487" w:rsidRPr="00C639CC" w:rsidRDefault="00317487" w:rsidP="00243AC5">
      <w:pPr>
        <w:pStyle w:val="cpParagraph"/>
      </w:pPr>
      <w:r w:rsidRPr="00C639CC">
        <w:t>Niet</w:t>
      </w:r>
      <w:r w:rsidR="00273153" w:rsidRPr="00C639CC">
        <w:t xml:space="preserve"> </w:t>
      </w:r>
      <w:r w:rsidRPr="00C639CC">
        <w:t>correct.</w:t>
      </w:r>
    </w:p>
    <w:p w14:paraId="4BB5D2E0" w14:textId="25DCD5EF" w:rsidR="003B46BA" w:rsidRPr="00C639CC" w:rsidRDefault="00317487" w:rsidP="00243AC5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belangrijk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zelf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projectopdracht</w:t>
      </w:r>
      <w:r w:rsidR="00273153" w:rsidRPr="00C639CC">
        <w:t xml:space="preserve"> </w:t>
      </w:r>
      <w:r w:rsidRPr="00C639CC">
        <w:t>schrijft,</w:t>
      </w:r>
      <w:r w:rsidR="00273153" w:rsidRPr="00C639CC">
        <w:t xml:space="preserve"> </w:t>
      </w:r>
      <w:r w:rsidRPr="00C639CC">
        <w:t>weliswaar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basis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gesprekken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betrokkenen.</w:t>
      </w:r>
    </w:p>
    <w:p w14:paraId="51CE0CBC" w14:textId="4A212C0A" w:rsidR="00317487" w:rsidRPr="00C639CC" w:rsidRDefault="00317487" w:rsidP="00FB343E">
      <w:pPr>
        <w:pStyle w:val="Heading1"/>
      </w:pPr>
      <w:r w:rsidRPr="00C639CC">
        <w:lastRenderedPageBreak/>
        <w:t>Leiden</w:t>
      </w:r>
    </w:p>
    <w:p w14:paraId="613DDF52" w14:textId="7CC43810" w:rsidR="00317487" w:rsidRPr="00C639CC" w:rsidRDefault="00317487" w:rsidP="00243AC5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basismodel</w:t>
      </w:r>
      <w:r w:rsidR="00273153" w:rsidRPr="00C639CC">
        <w:t xml:space="preserve"> </w:t>
      </w:r>
      <w:r w:rsidRPr="00C639CC">
        <w:t>bespreken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onderdeel</w:t>
      </w:r>
      <w:r w:rsidR="00273153" w:rsidRPr="00C639CC">
        <w:t xml:space="preserve"> </w:t>
      </w:r>
      <w:r w:rsidRPr="00C639CC">
        <w:t>'Leiden'.</w:t>
      </w:r>
    </w:p>
    <w:p w14:paraId="3B547589" w14:textId="322DEADA" w:rsidR="00243AC5" w:rsidRPr="00C639CC" w:rsidRDefault="00243AC5" w:rsidP="00243AC5">
      <w:pPr>
        <w:pStyle w:val="cpParagraph"/>
      </w:pPr>
      <w:r w:rsidRPr="00C639CC">
        <w:rPr>
          <w:noProof/>
        </w:rPr>
        <w:drawing>
          <wp:inline distT="0" distB="0" distL="0" distR="0" wp14:anchorId="26977E1F" wp14:editId="1CCE2555">
            <wp:extent cx="6296400" cy="4370400"/>
            <wp:effectExtent l="19050" t="19050" r="9525" b="1143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E8657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437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ED1CF" w14:textId="77777777" w:rsidR="00317487" w:rsidRPr="00C639CC" w:rsidRDefault="00317487" w:rsidP="00FB343E">
      <w:pPr>
        <w:pStyle w:val="Heading2"/>
      </w:pPr>
      <w:r w:rsidRPr="00C639CC">
        <w:t>Leiderschap</w:t>
      </w:r>
    </w:p>
    <w:p w14:paraId="3FF3A826" w14:textId="35BAC683" w:rsidR="00317487" w:rsidRPr="00C639CC" w:rsidRDefault="00317487" w:rsidP="00243AC5">
      <w:pPr>
        <w:pStyle w:val="cpParagraph"/>
      </w:pPr>
      <w:r w:rsidRPr="00C639CC">
        <w:t>Enkele</w:t>
      </w:r>
      <w:r w:rsidR="00273153" w:rsidRPr="00C639CC">
        <w:t xml:space="preserve"> </w:t>
      </w:r>
      <w:r w:rsidRPr="00C639CC">
        <w:t>definities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Leiderschap</w:t>
      </w:r>
      <w:r w:rsidR="00273153" w:rsidRPr="00C639CC">
        <w:t xml:space="preserve"> </w:t>
      </w:r>
      <w:r w:rsidRPr="00C639CC">
        <w:t>is</w:t>
      </w:r>
      <w:r w:rsidR="00243AC5" w:rsidRPr="00C639CC">
        <w:t>:</w:t>
      </w:r>
    </w:p>
    <w:p w14:paraId="01868B42" w14:textId="617AD6C0" w:rsidR="00317487" w:rsidRPr="00C639CC" w:rsidRDefault="00317487" w:rsidP="00243AC5">
      <w:pPr>
        <w:pStyle w:val="Quote"/>
      </w:pPr>
      <w:r w:rsidRPr="00C639CC">
        <w:t>Leadership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Pr="00C639CC">
        <w:t>process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influencing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Pr="00C639CC">
        <w:t>behaviour,</w:t>
      </w:r>
      <w:r w:rsidR="00273153" w:rsidRPr="00C639CC">
        <w:t xml:space="preserve"> </w:t>
      </w:r>
      <w:r w:rsidRPr="00C639CC">
        <w:t>beliefs</w:t>
      </w:r>
      <w:r w:rsidR="00273153" w:rsidRPr="00C639CC">
        <w:t xml:space="preserve"> </w:t>
      </w:r>
      <w:r w:rsidRPr="00C639CC">
        <w:t>and</w:t>
      </w:r>
      <w:r w:rsidR="00273153" w:rsidRPr="00C639CC">
        <w:t xml:space="preserve"> </w:t>
      </w:r>
      <w:r w:rsidRPr="00C639CC">
        <w:t>feelings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other</w:t>
      </w:r>
      <w:r w:rsidR="00273153" w:rsidRPr="00C639CC">
        <w:t xml:space="preserve"> </w:t>
      </w:r>
      <w:r w:rsidRPr="00C639CC">
        <w:t>group</w:t>
      </w:r>
      <w:r w:rsidR="00273153" w:rsidRPr="00C639CC">
        <w:t xml:space="preserve"> </w:t>
      </w:r>
      <w:r w:rsidRPr="00C639CC">
        <w:t>members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an</w:t>
      </w:r>
      <w:r w:rsidR="00273153" w:rsidRPr="00C639CC">
        <w:t xml:space="preserve"> </w:t>
      </w:r>
      <w:r w:rsidRPr="00C639CC">
        <w:t>intended</w:t>
      </w:r>
      <w:r w:rsidR="00273153" w:rsidRPr="00C639CC">
        <w:t xml:space="preserve"> </w:t>
      </w:r>
      <w:r w:rsidRPr="00C639CC">
        <w:t>direction.</w:t>
      </w:r>
      <w:r w:rsidR="00273153" w:rsidRPr="00C639CC">
        <w:t xml:space="preserve"> </w:t>
      </w:r>
      <w:r w:rsidRPr="00C639CC">
        <w:t>(Wright</w:t>
      </w:r>
      <w:r w:rsidR="00273153" w:rsidRPr="00C639CC">
        <w:t xml:space="preserve"> </w:t>
      </w:r>
      <w:r w:rsidRPr="00C639CC">
        <w:t>&amp;</w:t>
      </w:r>
      <w:r w:rsidR="00273153" w:rsidRPr="00C639CC">
        <w:t xml:space="preserve"> </w:t>
      </w:r>
      <w:r w:rsidRPr="00C639CC">
        <w:t>Taylor)</w:t>
      </w:r>
    </w:p>
    <w:p w14:paraId="2199011A" w14:textId="4F6B8D74" w:rsidR="00317487" w:rsidRPr="00C639CC" w:rsidRDefault="00317487" w:rsidP="00243AC5">
      <w:pPr>
        <w:pStyle w:val="Quote"/>
      </w:pPr>
      <w:r w:rsidRPr="00C639CC">
        <w:t>Leadership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Pr="00C639CC">
        <w:t>process</w:t>
      </w:r>
      <w:r w:rsidR="00273153" w:rsidRPr="00C639CC">
        <w:t xml:space="preserve"> </w:t>
      </w:r>
      <w:r w:rsidRPr="00C639CC">
        <w:t>or</w:t>
      </w:r>
      <w:r w:rsidR="00273153" w:rsidRPr="00C639CC">
        <w:t xml:space="preserve"> </w:t>
      </w:r>
      <w:r w:rsidRPr="00C639CC">
        <w:t>example</w:t>
      </w:r>
      <w:r w:rsidR="00273153" w:rsidRPr="00C639CC">
        <w:t xml:space="preserve"> </w:t>
      </w:r>
      <w:r w:rsidRPr="00C639CC">
        <w:t>by</w:t>
      </w:r>
      <w:r w:rsidR="00273153" w:rsidRPr="00C639CC">
        <w:t xml:space="preserve"> </w:t>
      </w:r>
      <w:r w:rsidRPr="00C639CC">
        <w:t>which</w:t>
      </w:r>
      <w:r w:rsidR="00273153" w:rsidRPr="00C639CC">
        <w:t xml:space="preserve"> </w:t>
      </w:r>
      <w:r w:rsidRPr="00C639CC">
        <w:t>an</w:t>
      </w:r>
      <w:r w:rsidR="00273153" w:rsidRPr="00C639CC">
        <w:t xml:space="preserve"> </w:t>
      </w:r>
      <w:r w:rsidRPr="00C639CC">
        <w:t>individual</w:t>
      </w:r>
      <w:r w:rsidR="00273153" w:rsidRPr="00C639CC">
        <w:t xml:space="preserve"> </w:t>
      </w:r>
      <w:r w:rsidRPr="00C639CC">
        <w:t>(or</w:t>
      </w:r>
      <w:r w:rsidR="00273153" w:rsidRPr="00C639CC">
        <w:t xml:space="preserve"> </w:t>
      </w:r>
      <w:r w:rsidRPr="00C639CC">
        <w:t>leadership</w:t>
      </w:r>
      <w:r w:rsidR="00273153" w:rsidRPr="00C639CC">
        <w:t xml:space="preserve"> </w:t>
      </w:r>
      <w:r w:rsidRPr="00C639CC">
        <w:t>team)</w:t>
      </w:r>
      <w:r w:rsidR="00273153" w:rsidRPr="00C639CC">
        <w:t xml:space="preserve"> </w:t>
      </w:r>
      <w:r w:rsidRPr="00C639CC">
        <w:t>induces</w:t>
      </w:r>
      <w:r w:rsidR="00273153" w:rsidRPr="00C639CC">
        <w:t xml:space="preserve"> </w:t>
      </w:r>
      <w:r w:rsidRPr="00C639CC">
        <w:t>a</w:t>
      </w:r>
      <w:r w:rsidR="00273153" w:rsidRPr="00C639CC">
        <w:t xml:space="preserve"> </w:t>
      </w:r>
      <w:r w:rsidRPr="00C639CC">
        <w:t>group</w:t>
      </w:r>
      <w:r w:rsidR="00273153" w:rsidRPr="00C639CC">
        <w:t xml:space="preserve"> </w:t>
      </w:r>
      <w:r w:rsidRPr="00C639CC">
        <w:t>to</w:t>
      </w:r>
      <w:r w:rsidR="00273153" w:rsidRPr="00C639CC">
        <w:t xml:space="preserve"> </w:t>
      </w:r>
      <w:r w:rsidRPr="00C639CC">
        <w:t>pursue</w:t>
      </w:r>
      <w:r w:rsidR="00273153" w:rsidRPr="00C639CC">
        <w:t xml:space="preserve"> </w:t>
      </w:r>
      <w:r w:rsidRPr="00C639CC">
        <w:t>objectives</w:t>
      </w:r>
      <w:r w:rsidR="00273153" w:rsidRPr="00C639CC">
        <w:t xml:space="preserve"> </w:t>
      </w:r>
      <w:r w:rsidRPr="00C639CC">
        <w:t>held</w:t>
      </w:r>
      <w:r w:rsidR="00273153" w:rsidRPr="00C639CC">
        <w:t xml:space="preserve"> </w:t>
      </w:r>
      <w:r w:rsidRPr="00C639CC">
        <w:t>by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Pr="00C639CC">
        <w:t>leader</w:t>
      </w:r>
      <w:r w:rsidR="00273153" w:rsidRPr="00C639CC">
        <w:t xml:space="preserve"> </w:t>
      </w:r>
      <w:r w:rsidRPr="00C639CC">
        <w:t>or</w:t>
      </w:r>
      <w:r w:rsidR="00273153" w:rsidRPr="00C639CC">
        <w:t xml:space="preserve"> </w:t>
      </w:r>
      <w:r w:rsidRPr="00C639CC">
        <w:t>shared</w:t>
      </w:r>
      <w:r w:rsidR="00273153" w:rsidRPr="00C639CC">
        <w:t xml:space="preserve"> </w:t>
      </w:r>
      <w:r w:rsidRPr="00C639CC">
        <w:t>by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Pr="00C639CC">
        <w:t>leader</w:t>
      </w:r>
      <w:r w:rsidR="00273153" w:rsidRPr="00C639CC">
        <w:t xml:space="preserve"> </w:t>
      </w:r>
      <w:r w:rsidRPr="00C639CC">
        <w:t>and</w:t>
      </w:r>
      <w:r w:rsidR="00273153" w:rsidRPr="00C639CC">
        <w:t xml:space="preserve"> </w:t>
      </w:r>
      <w:r w:rsidRPr="00C639CC">
        <w:t>his</w:t>
      </w:r>
      <w:r w:rsidR="00273153" w:rsidRPr="00C639CC">
        <w:t xml:space="preserve"> </w:t>
      </w:r>
      <w:r w:rsidRPr="00C639CC">
        <w:t>or</w:t>
      </w:r>
      <w:r w:rsidR="00273153" w:rsidRPr="00C639CC">
        <w:t xml:space="preserve"> </w:t>
      </w:r>
      <w:r w:rsidRPr="00C639CC">
        <w:t>her</w:t>
      </w:r>
      <w:r w:rsidR="00273153" w:rsidRPr="00C639CC">
        <w:t xml:space="preserve"> </w:t>
      </w:r>
      <w:r w:rsidRPr="00C639CC">
        <w:t>followers.</w:t>
      </w:r>
      <w:r w:rsidR="00273153" w:rsidRPr="00C639CC">
        <w:t xml:space="preserve"> </w:t>
      </w:r>
      <w:r w:rsidRPr="00C639CC">
        <w:t>(Gardner)</w:t>
      </w:r>
    </w:p>
    <w:p w14:paraId="5F153E39" w14:textId="46F50B9C" w:rsidR="00317487" w:rsidRPr="00C639CC" w:rsidRDefault="00317487" w:rsidP="00FB343E">
      <w:pPr>
        <w:pStyle w:val="Heading2"/>
      </w:pPr>
      <w:r w:rsidRPr="00C639CC">
        <w:t>Welke</w:t>
      </w:r>
      <w:r w:rsidR="00273153" w:rsidRPr="00C639CC">
        <w:t xml:space="preserve"> </w:t>
      </w:r>
      <w:r w:rsidRPr="00C639CC">
        <w:t>taken</w:t>
      </w:r>
      <w:r w:rsidR="00273153" w:rsidRPr="00C639CC">
        <w:t xml:space="preserve"> </w:t>
      </w:r>
      <w:r w:rsidRPr="00C639CC">
        <w:t>houden</w:t>
      </w:r>
      <w:r w:rsidR="00273153" w:rsidRPr="00C639CC">
        <w:t xml:space="preserve"> </w:t>
      </w:r>
      <w:r w:rsidRPr="00C639CC">
        <w:t>Leiderschap</w:t>
      </w:r>
      <w:r w:rsidR="00273153" w:rsidRPr="00C639CC">
        <w:t xml:space="preserve"> </w:t>
      </w:r>
      <w:r w:rsidRPr="00C639CC">
        <w:t>in?</w:t>
      </w:r>
      <w:r w:rsidR="00273153" w:rsidRPr="00C639CC">
        <w:t xml:space="preserve"> </w:t>
      </w:r>
      <w:r w:rsidRPr="00C639CC">
        <w:t>(</w:t>
      </w:r>
      <w:r w:rsidR="00243AC5" w:rsidRPr="00C639CC">
        <w:t>B</w:t>
      </w:r>
      <w:r w:rsidRPr="00C639CC">
        <w:t>ron:</w:t>
      </w:r>
      <w:r w:rsidR="00273153" w:rsidRPr="00C639CC">
        <w:t xml:space="preserve"> </w:t>
      </w:r>
      <w:r w:rsidRPr="00C639CC">
        <w:t>Gardner)</w:t>
      </w:r>
    </w:p>
    <w:p w14:paraId="4D010991" w14:textId="2E4D1289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Doelen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stellen</w:t>
      </w:r>
      <w:r w:rsidR="00243AC5" w:rsidRPr="00C639CC">
        <w:rPr>
          <w:lang w:val="nl-BE"/>
        </w:rPr>
        <w:t>.</w:t>
      </w:r>
    </w:p>
    <w:p w14:paraId="3BD8D8FE" w14:textId="1921553A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Waarden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bevestigen</w:t>
      </w:r>
      <w:r w:rsidR="00243AC5" w:rsidRPr="00C639CC">
        <w:rPr>
          <w:lang w:val="nl-BE"/>
        </w:rPr>
        <w:t>.</w:t>
      </w:r>
    </w:p>
    <w:p w14:paraId="09094F89" w14:textId="2999F2B8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Motiveren</w:t>
      </w:r>
      <w:r w:rsidR="00243AC5" w:rsidRPr="00C639CC">
        <w:rPr>
          <w:lang w:val="nl-BE"/>
        </w:rPr>
        <w:t>.</w:t>
      </w:r>
    </w:p>
    <w:p w14:paraId="453CE448" w14:textId="12015783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Managen</w:t>
      </w:r>
      <w:r w:rsidR="00243AC5" w:rsidRPr="00C639CC">
        <w:rPr>
          <w:lang w:val="nl-BE"/>
        </w:rPr>
        <w:t>.</w:t>
      </w:r>
    </w:p>
    <w:p w14:paraId="4C0E69C2" w14:textId="469E6196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visie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vooropstellen</w:t>
      </w:r>
      <w:r w:rsidR="00243AC5" w:rsidRPr="00C639CC">
        <w:rPr>
          <w:lang w:val="nl-BE"/>
        </w:rPr>
        <w:t>.</w:t>
      </w:r>
    </w:p>
    <w:p w14:paraId="5FFC1BE1" w14:textId="4A785C13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Uitleggen</w:t>
      </w:r>
      <w:r w:rsidR="00243AC5" w:rsidRPr="00C639CC">
        <w:rPr>
          <w:lang w:val="nl-BE"/>
        </w:rPr>
        <w:t>.</w:t>
      </w:r>
    </w:p>
    <w:p w14:paraId="65C66FDC" w14:textId="487E3D8D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symbool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fungeren</w:t>
      </w:r>
      <w:r w:rsidR="00243AC5" w:rsidRPr="00C639CC">
        <w:rPr>
          <w:lang w:val="nl-BE"/>
        </w:rPr>
        <w:t>.</w:t>
      </w:r>
    </w:p>
    <w:p w14:paraId="39EAB8CD" w14:textId="50E0EA37" w:rsidR="003B46BA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vertegenwoordigen</w:t>
      </w:r>
      <w:r w:rsidR="00243AC5" w:rsidRPr="00C639CC">
        <w:rPr>
          <w:lang w:val="nl-BE"/>
        </w:rPr>
        <w:t>.</w:t>
      </w:r>
    </w:p>
    <w:p w14:paraId="066C06C7" w14:textId="0B46F99F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Vernieuwing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vooropstellen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doorvoeren</w:t>
      </w:r>
      <w:r w:rsidR="00243AC5" w:rsidRPr="00C639CC">
        <w:rPr>
          <w:lang w:val="nl-BE"/>
        </w:rPr>
        <w:t>.</w:t>
      </w:r>
    </w:p>
    <w:p w14:paraId="55F8B8EA" w14:textId="77777777" w:rsidR="00243AC5" w:rsidRPr="00C639CC" w:rsidRDefault="00243AC5" w:rsidP="00243AC5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CD052CE" w14:textId="7416F798" w:rsidR="00317487" w:rsidRPr="00C639CC" w:rsidRDefault="00317487" w:rsidP="00FB343E">
      <w:pPr>
        <w:pStyle w:val="Heading2"/>
      </w:pPr>
      <w:r w:rsidRPr="00C639CC">
        <w:t>Welke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bepalende</w:t>
      </w:r>
      <w:r w:rsidR="00273153" w:rsidRPr="00C639CC">
        <w:t xml:space="preserve"> </w:t>
      </w:r>
      <w:r w:rsidRPr="00C639CC">
        <w:t>principes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Leiderschap?</w:t>
      </w:r>
      <w:r w:rsidR="00273153" w:rsidRPr="00C639CC">
        <w:t xml:space="preserve"> </w:t>
      </w:r>
      <w:r w:rsidRPr="00C639CC">
        <w:t>(</w:t>
      </w:r>
      <w:r w:rsidR="00243AC5" w:rsidRPr="00C639CC">
        <w:t>B</w:t>
      </w:r>
      <w:r w:rsidRPr="00C639CC">
        <w:t>ron:</w:t>
      </w:r>
      <w:r w:rsidR="00273153" w:rsidRPr="00C639CC">
        <w:t xml:space="preserve"> </w:t>
      </w:r>
      <w:r w:rsidRPr="00C639CC">
        <w:t>Murphy)</w:t>
      </w:r>
    </w:p>
    <w:p w14:paraId="7B5400E6" w14:textId="43B3EEB4" w:rsidR="003B46BA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resultaten</w:t>
      </w:r>
      <w:r w:rsidR="00243AC5" w:rsidRPr="00C639CC">
        <w:rPr>
          <w:lang w:val="nl-BE"/>
        </w:rPr>
        <w:t>.</w:t>
      </w:r>
    </w:p>
    <w:p w14:paraId="7C1AB613" w14:textId="0426EB7D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pragmatisch</w:t>
      </w:r>
      <w:r w:rsidR="00243AC5" w:rsidRPr="00C639CC">
        <w:rPr>
          <w:lang w:val="nl-BE"/>
        </w:rPr>
        <w:t>.</w:t>
      </w:r>
    </w:p>
    <w:p w14:paraId="27C7FBC1" w14:textId="670CFB8D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gepast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bescheiden</w:t>
      </w:r>
      <w:r w:rsidR="00243AC5" w:rsidRPr="00C639CC">
        <w:rPr>
          <w:lang w:val="nl-BE"/>
        </w:rPr>
        <w:t>.</w:t>
      </w:r>
    </w:p>
    <w:p w14:paraId="3E11D08A" w14:textId="1CD05023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groep</w:t>
      </w:r>
      <w:r w:rsidR="00243AC5" w:rsidRPr="00C639CC">
        <w:rPr>
          <w:lang w:val="nl-BE"/>
        </w:rPr>
        <w:t>.</w:t>
      </w:r>
    </w:p>
    <w:p w14:paraId="5CAD85C3" w14:textId="1C4E01B7" w:rsidR="003B46BA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toegewijd</w:t>
      </w:r>
      <w:r w:rsidR="00243AC5" w:rsidRPr="00C639CC">
        <w:rPr>
          <w:lang w:val="nl-BE"/>
        </w:rPr>
        <w:t>.</w:t>
      </w:r>
    </w:p>
    <w:p w14:paraId="0024FD98" w14:textId="3EF3F608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Optimisme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natuur</w:t>
      </w:r>
      <w:r w:rsidR="00243AC5" w:rsidRPr="00C639CC">
        <w:rPr>
          <w:lang w:val="nl-BE"/>
        </w:rPr>
        <w:t>.</w:t>
      </w:r>
    </w:p>
    <w:p w14:paraId="262161D3" w14:textId="75F7B086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43AC5" w:rsidRPr="00C639CC">
        <w:rPr>
          <w:lang w:val="nl-BE"/>
        </w:rPr>
        <w:t>.</w:t>
      </w:r>
    </w:p>
    <w:p w14:paraId="58F2DC5B" w14:textId="77777777" w:rsidR="00243AC5" w:rsidRPr="00C639CC" w:rsidRDefault="00243AC5" w:rsidP="00243AC5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393F4C1" w14:textId="32B45BC7" w:rsidR="00317487" w:rsidRPr="00C639CC" w:rsidRDefault="00317487" w:rsidP="00FB343E">
      <w:pPr>
        <w:pStyle w:val="Heading2"/>
      </w:pPr>
      <w:r w:rsidRPr="00C639CC">
        <w:t>Welke</w:t>
      </w:r>
      <w:r w:rsidR="00273153" w:rsidRPr="00C639CC">
        <w:t xml:space="preserve"> </w:t>
      </w:r>
      <w:r w:rsidRPr="00C639CC">
        <w:t>competenties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hedendaagse</w:t>
      </w:r>
      <w:r w:rsidR="00273153" w:rsidRPr="00C639CC">
        <w:t xml:space="preserve"> </w:t>
      </w:r>
      <w:r w:rsidRPr="00C639CC">
        <w:t>leider?</w:t>
      </w:r>
      <w:r w:rsidR="00273153" w:rsidRPr="00C639CC">
        <w:t xml:space="preserve"> </w:t>
      </w:r>
      <w:r w:rsidRPr="00C639CC">
        <w:t>(</w:t>
      </w:r>
      <w:r w:rsidR="00243AC5" w:rsidRPr="00C639CC">
        <w:t>B</w:t>
      </w:r>
      <w:r w:rsidRPr="00C639CC">
        <w:t>ron:</w:t>
      </w:r>
      <w:r w:rsidR="00273153" w:rsidRPr="00C639CC">
        <w:t xml:space="preserve"> </w:t>
      </w:r>
      <w:r w:rsidRPr="00C639CC">
        <w:t>Scholtes)</w:t>
      </w:r>
    </w:p>
    <w:p w14:paraId="5E21502D" w14:textId="56A8C200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vermogen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systemen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denken,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systemen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3F0DB3CD" w14:textId="6C8B05DE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vermogen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variabiliteit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begrijpen.</w:t>
      </w:r>
    </w:p>
    <w:p w14:paraId="0BB79711" w14:textId="0CAEDAAA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Begrijpen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hij/zij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brengen.</w:t>
      </w:r>
    </w:p>
    <w:p w14:paraId="1D2B279E" w14:textId="3E67BDA9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Mensen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begrijpen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doen.</w:t>
      </w:r>
    </w:p>
    <w:p w14:paraId="1B9B93F8" w14:textId="30B5D976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onderlinge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interactie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systemen,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variatie,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gedrag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begrijpen.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beïnvloedt.</w:t>
      </w:r>
    </w:p>
    <w:p w14:paraId="3A885415" w14:textId="2E992616" w:rsidR="00317487" w:rsidRPr="00C639CC" w:rsidRDefault="00317487" w:rsidP="00243AC5">
      <w:pPr>
        <w:pStyle w:val="cpPoint"/>
        <w:rPr>
          <w:lang w:val="nl-BE"/>
        </w:rPr>
      </w:pPr>
      <w:r w:rsidRPr="00C639CC">
        <w:rPr>
          <w:lang w:val="nl-BE"/>
        </w:rPr>
        <w:t>Visie,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betekenis,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richting,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focus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organisatie.</w:t>
      </w:r>
    </w:p>
    <w:p w14:paraId="2DC6E3D7" w14:textId="77777777" w:rsidR="004A24BE" w:rsidRPr="00C639CC" w:rsidRDefault="004A24BE" w:rsidP="004A24B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B0E6BF1" w14:textId="1445975A" w:rsidR="00317487" w:rsidRPr="00C639CC" w:rsidRDefault="00317487" w:rsidP="00FB343E">
      <w:pPr>
        <w:pStyle w:val="Heading2"/>
      </w:pPr>
      <w:r w:rsidRPr="00C639CC">
        <w:t>Leiderschap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cultuur</w:t>
      </w:r>
    </w:p>
    <w:p w14:paraId="134FCCE1" w14:textId="0A5835A7" w:rsidR="00317487" w:rsidRPr="00C639CC" w:rsidRDefault="00317487" w:rsidP="004A24BE">
      <w:pPr>
        <w:pStyle w:val="cpParagraph"/>
      </w:pPr>
      <w:r w:rsidRPr="00C639CC">
        <w:t>Leiderschapsstijlen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beïnvloed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cultuur,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daardoor</w:t>
      </w:r>
      <w:r w:rsidR="00273153" w:rsidRPr="00C639CC">
        <w:t xml:space="preserve"> </w:t>
      </w:r>
      <w:r w:rsidRPr="00C639CC">
        <w:t>verschillen</w:t>
      </w:r>
      <w:r w:rsidR="00273153" w:rsidRPr="00C639CC">
        <w:t xml:space="preserve"> </w:t>
      </w:r>
      <w:r w:rsidRPr="00C639CC">
        <w:t>per</w:t>
      </w:r>
      <w:r w:rsidR="00273153" w:rsidRPr="00C639CC">
        <w:t xml:space="preserve"> </w:t>
      </w:r>
      <w:r w:rsidRPr="00C639CC">
        <w:t>land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regio.</w:t>
      </w:r>
    </w:p>
    <w:p w14:paraId="77737C6C" w14:textId="73FAF04B" w:rsidR="00317487" w:rsidRPr="00C639CC" w:rsidRDefault="00317487" w:rsidP="004A24BE">
      <w:pPr>
        <w:pStyle w:val="cpParagraph"/>
      </w:pPr>
      <w:r w:rsidRPr="00C639CC">
        <w:t>Europese</w:t>
      </w:r>
      <w:r w:rsidR="00273153" w:rsidRPr="00C639CC">
        <w:t xml:space="preserve"> </w:t>
      </w:r>
      <w:r w:rsidRPr="00C639CC">
        <w:t>managers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algemeen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mensgericht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Amerikaanse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Japanse</w:t>
      </w:r>
      <w:r w:rsidR="00273153" w:rsidRPr="00C639CC">
        <w:t xml:space="preserve"> </w:t>
      </w:r>
      <w:r w:rsidRPr="00C639CC">
        <w:t>managers.</w:t>
      </w:r>
    </w:p>
    <w:p w14:paraId="24792D47" w14:textId="70FCCAFB" w:rsidR="00317487" w:rsidRPr="00C639CC" w:rsidRDefault="00317487" w:rsidP="004A24BE">
      <w:pPr>
        <w:pStyle w:val="cpPoint"/>
        <w:rPr>
          <w:lang w:val="nl-BE"/>
        </w:rPr>
      </w:pPr>
      <w:r w:rsidRPr="00C639CC">
        <w:rPr>
          <w:lang w:val="nl-BE"/>
        </w:rPr>
        <w:t>Japanse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managers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groepsgericht.</w:t>
      </w:r>
    </w:p>
    <w:p w14:paraId="57CAC1F3" w14:textId="33D8D56F" w:rsidR="00317487" w:rsidRPr="00C639CC" w:rsidRDefault="00317487" w:rsidP="004A24BE">
      <w:pPr>
        <w:pStyle w:val="cpPoint"/>
        <w:rPr>
          <w:lang w:val="nl-BE"/>
        </w:rPr>
      </w:pPr>
      <w:r w:rsidRPr="00C639CC">
        <w:rPr>
          <w:lang w:val="nl-BE"/>
        </w:rPr>
        <w:t>Amerikaanse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managers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richten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winstgevendheid.</w:t>
      </w:r>
    </w:p>
    <w:p w14:paraId="5A6E0EF6" w14:textId="77777777" w:rsidR="004A24BE" w:rsidRPr="00C639CC" w:rsidRDefault="004A24BE" w:rsidP="004A24B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87F7A38" w14:textId="366B7B3C" w:rsidR="00317487" w:rsidRPr="00C639CC" w:rsidRDefault="00317487" w:rsidP="00FB343E">
      <w:pPr>
        <w:pStyle w:val="Heading2"/>
      </w:pPr>
      <w:r w:rsidRPr="00C639CC">
        <w:t>Een</w:t>
      </w:r>
      <w:r w:rsidR="00273153" w:rsidRPr="00C639CC">
        <w:t xml:space="preserve"> </w:t>
      </w:r>
      <w:r w:rsidRPr="00C639CC">
        <w:t>team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beweging</w:t>
      </w:r>
    </w:p>
    <w:p w14:paraId="53952FDB" w14:textId="7DB6FE01" w:rsidR="003B46BA" w:rsidRPr="00C639CC" w:rsidRDefault="00317487" w:rsidP="004A24BE">
      <w:pPr>
        <w:pStyle w:val="cpParagraph"/>
      </w:pP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functioneren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team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bereiken,</w:t>
      </w:r>
      <w:r w:rsidR="00273153" w:rsidRPr="00C639CC">
        <w:t xml:space="preserve"> </w:t>
      </w:r>
      <w:r w:rsidRPr="00C639CC">
        <w:t>dient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leider</w:t>
      </w:r>
      <w:r w:rsidR="00273153" w:rsidRPr="00C639CC">
        <w:t xml:space="preserve"> </w:t>
      </w:r>
      <w:r w:rsidRPr="00C639CC">
        <w:t>continu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evenwicht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bewaken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3</w:t>
      </w:r>
      <w:r w:rsidR="00273153" w:rsidRPr="00C639CC">
        <w:t xml:space="preserve"> </w:t>
      </w:r>
      <w:r w:rsidRPr="00C639CC">
        <w:t>behoeften:</w:t>
      </w:r>
    </w:p>
    <w:p w14:paraId="16E740DC" w14:textId="2FF508B3" w:rsidR="003B46BA" w:rsidRPr="00C639CC" w:rsidRDefault="004A24BE" w:rsidP="004A24BE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taakbehoeften</w:t>
      </w:r>
      <w:r w:rsidRPr="00C639CC">
        <w:rPr>
          <w:lang w:val="nl-BE"/>
        </w:rPr>
        <w:t>.</w:t>
      </w:r>
    </w:p>
    <w:p w14:paraId="38735364" w14:textId="63005398" w:rsidR="003B46BA" w:rsidRPr="00C639CC" w:rsidRDefault="004A24BE" w:rsidP="004A24BE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teambehoeften</w:t>
      </w:r>
      <w:r w:rsidRPr="00C639CC">
        <w:rPr>
          <w:lang w:val="nl-BE"/>
        </w:rPr>
        <w:t>.</w:t>
      </w:r>
    </w:p>
    <w:p w14:paraId="0F9F7EE2" w14:textId="232165AA" w:rsidR="00317487" w:rsidRPr="00C639CC" w:rsidRDefault="004A24BE" w:rsidP="004A24BE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individuele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behoeften</w:t>
      </w:r>
      <w:r w:rsidRPr="00C639CC">
        <w:rPr>
          <w:lang w:val="nl-BE"/>
        </w:rPr>
        <w:t>.</w:t>
      </w:r>
    </w:p>
    <w:p w14:paraId="6847E573" w14:textId="77777777" w:rsidR="004A24BE" w:rsidRPr="00C639CC" w:rsidRDefault="004A24BE" w:rsidP="004A24B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4D3534E" w14:textId="445CC26C" w:rsidR="00317487" w:rsidRPr="00C639CC" w:rsidRDefault="00317487" w:rsidP="004A24BE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behoeften</w:t>
      </w:r>
      <w:r w:rsidR="00273153" w:rsidRPr="00C639CC">
        <w:t xml:space="preserve"> </w:t>
      </w:r>
      <w:r w:rsidRPr="00C639CC">
        <w:t>vullen</w:t>
      </w:r>
      <w:r w:rsidR="00273153" w:rsidRPr="00C639CC">
        <w:t xml:space="preserve"> </w:t>
      </w:r>
      <w:r w:rsidRPr="00C639CC">
        <w:t>elkaar</w:t>
      </w:r>
      <w:r w:rsidR="00273153" w:rsidRPr="00C639CC">
        <w:t xml:space="preserve"> </w:t>
      </w:r>
      <w:r w:rsidRPr="00C639CC">
        <w:t>aan.</w:t>
      </w:r>
      <w:r w:rsidR="00273153" w:rsidRPr="00C639CC">
        <w:t xml:space="preserve"> </w:t>
      </w:r>
      <w:r w:rsidRPr="00C639CC">
        <w:t>Zij</w:t>
      </w:r>
      <w:r w:rsidR="00273153" w:rsidRPr="00C639CC">
        <w:t xml:space="preserve"> </w:t>
      </w:r>
      <w:r w:rsidRPr="00C639CC">
        <w:t>vertonen</w:t>
      </w:r>
      <w:r w:rsidR="00273153" w:rsidRPr="00C639CC">
        <w:t xml:space="preserve"> </w:t>
      </w:r>
      <w:r w:rsidRPr="00C639CC">
        <w:t>onderling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samenhang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beïnvloeden</w:t>
      </w:r>
      <w:r w:rsidR="00273153" w:rsidRPr="00C639CC">
        <w:t xml:space="preserve"> </w:t>
      </w:r>
      <w:r w:rsidRPr="00C639CC">
        <w:t>wederzijds.</w:t>
      </w:r>
    </w:p>
    <w:p w14:paraId="6A2FC1CF" w14:textId="072A2BBE" w:rsidR="00317487" w:rsidRPr="00C639CC" w:rsidRDefault="00317487" w:rsidP="004A24BE">
      <w:pPr>
        <w:pStyle w:val="cpParagraph"/>
        <w:rPr>
          <w:rStyle w:val="cpValop"/>
        </w:rPr>
      </w:pPr>
      <w:r w:rsidRPr="00C639CC">
        <w:rPr>
          <w:rStyle w:val="cpValop"/>
        </w:rPr>
        <w:t>Taakbehoeften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&amp;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leiding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geven: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gericht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op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het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volbrengen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van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de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taak</w:t>
      </w:r>
      <w:r w:rsidR="004A24BE" w:rsidRPr="00C639CC">
        <w:rPr>
          <w:rStyle w:val="cpValop"/>
        </w:rPr>
        <w:t>.</w:t>
      </w:r>
    </w:p>
    <w:p w14:paraId="427566C9" w14:textId="3823A3C9" w:rsidR="004A24BE" w:rsidRPr="00C639CC" w:rsidRDefault="004A24BE" w:rsidP="004A24BE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nformeren</w:t>
      </w:r>
      <w:r w:rsidR="00273153" w:rsidRPr="00C639CC">
        <w:rPr>
          <w:lang w:val="nl-BE"/>
        </w:rPr>
        <w:t xml:space="preserve"> </w:t>
      </w:r>
      <w:r w:rsidR="00F40926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instrueren</w:t>
      </w:r>
      <w:r w:rsidRPr="00C639CC">
        <w:rPr>
          <w:lang w:val="nl-BE"/>
        </w:rPr>
        <w:t>.</w:t>
      </w:r>
    </w:p>
    <w:p w14:paraId="452B0062" w14:textId="5BF71E34" w:rsidR="00317487" w:rsidRPr="00C639CC" w:rsidRDefault="004A24BE" w:rsidP="004A24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gebeuren?</w:t>
      </w:r>
    </w:p>
    <w:p w14:paraId="3712C34D" w14:textId="2FDD6561" w:rsidR="004A24BE" w:rsidRPr="00C639CC" w:rsidRDefault="004A24BE" w:rsidP="004A24BE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nalyse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</w:t>
      </w:r>
      <w:r w:rsidRPr="00C639CC">
        <w:rPr>
          <w:lang w:val="nl-BE"/>
        </w:rPr>
        <w:t>.</w:t>
      </w:r>
    </w:p>
    <w:p w14:paraId="19979F60" w14:textId="4A01CD4B" w:rsidR="004A24BE" w:rsidRPr="00C639CC" w:rsidRDefault="004A24BE" w:rsidP="004A24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precies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waar?</w:t>
      </w:r>
    </w:p>
    <w:p w14:paraId="1DBA95CE" w14:textId="177CD7FC" w:rsidR="00317487" w:rsidRPr="00C639CC" w:rsidRDefault="004A24BE" w:rsidP="004A24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klant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juist?</w:t>
      </w:r>
    </w:p>
    <w:p w14:paraId="1090F7FE" w14:textId="02649879" w:rsidR="004A24BE" w:rsidRPr="00C639CC" w:rsidRDefault="004A24BE" w:rsidP="004A24BE">
      <w:pPr>
        <w:pStyle w:val="cpPoint"/>
        <w:rPr>
          <w:lang w:val="nl-BE"/>
        </w:rPr>
      </w:pPr>
      <w:r w:rsidRPr="00C639CC">
        <w:rPr>
          <w:lang w:val="nl-BE"/>
        </w:rPr>
        <w:t>P</w:t>
      </w:r>
      <w:r w:rsidR="00317487" w:rsidRPr="00C639CC">
        <w:rPr>
          <w:lang w:val="nl-BE"/>
        </w:rPr>
        <w:t>lannen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maken</w:t>
      </w:r>
      <w:r w:rsidRPr="00C639CC">
        <w:rPr>
          <w:lang w:val="nl-BE"/>
        </w:rPr>
        <w:t>.</w:t>
      </w:r>
    </w:p>
    <w:p w14:paraId="1A11D063" w14:textId="05709FFB" w:rsidR="00317487" w:rsidRPr="00C639CC" w:rsidRDefault="004A24BE" w:rsidP="004A24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oe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doen?</w:t>
      </w:r>
    </w:p>
    <w:p w14:paraId="0E9B348F" w14:textId="0AF79284" w:rsidR="004A24BE" w:rsidRPr="00C639CC" w:rsidRDefault="004A24BE" w:rsidP="004A24BE">
      <w:pPr>
        <w:pStyle w:val="cpPoint"/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erdelen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taken</w:t>
      </w:r>
      <w:r w:rsidRPr="00C639CC">
        <w:rPr>
          <w:lang w:val="nl-BE"/>
        </w:rPr>
        <w:t>.</w:t>
      </w:r>
    </w:p>
    <w:p w14:paraId="3874238F" w14:textId="1A3B4691" w:rsidR="00317487" w:rsidRPr="00C639CC" w:rsidRDefault="004A24BE" w:rsidP="004A24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doen?</w:t>
      </w:r>
    </w:p>
    <w:p w14:paraId="6B01CD32" w14:textId="0A0B05A2" w:rsidR="004A24BE" w:rsidRPr="00C639CC" w:rsidRDefault="004A24BE" w:rsidP="004A24BE">
      <w:pPr>
        <w:pStyle w:val="cpPoint"/>
        <w:rPr>
          <w:lang w:val="nl-BE"/>
        </w:rPr>
      </w:pPr>
      <w:r w:rsidRPr="00C639CC">
        <w:rPr>
          <w:lang w:val="nl-BE"/>
        </w:rPr>
        <w:t>U</w:t>
      </w:r>
      <w:r w:rsidR="00317487" w:rsidRPr="00C639CC">
        <w:rPr>
          <w:lang w:val="nl-BE"/>
        </w:rPr>
        <w:t>itvoeren</w:t>
      </w:r>
      <w:r w:rsidRPr="00C639CC">
        <w:rPr>
          <w:lang w:val="nl-BE"/>
        </w:rPr>
        <w:t>.</w:t>
      </w:r>
    </w:p>
    <w:p w14:paraId="5A84E443" w14:textId="5EBE788D" w:rsidR="00317487" w:rsidRPr="00C639CC" w:rsidRDefault="004A24BE" w:rsidP="004A24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oe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werk?</w:t>
      </w:r>
    </w:p>
    <w:p w14:paraId="61B2E5B7" w14:textId="1275A3F9" w:rsidR="004A24BE" w:rsidRPr="00C639CC" w:rsidRDefault="004A24BE" w:rsidP="004A24BE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ewaken</w:t>
      </w:r>
      <w:r w:rsidR="00273153" w:rsidRPr="00C639CC">
        <w:rPr>
          <w:lang w:val="nl-BE"/>
        </w:rPr>
        <w:t xml:space="preserve"> </w:t>
      </w:r>
      <w:r w:rsidR="00F40926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bijsturen</w:t>
      </w:r>
      <w:r w:rsidRPr="00C639CC">
        <w:rPr>
          <w:lang w:val="nl-BE"/>
        </w:rPr>
        <w:t>.</w:t>
      </w:r>
    </w:p>
    <w:p w14:paraId="7831DE86" w14:textId="4D1BA8D0" w:rsidR="003B46BA" w:rsidRPr="00C639CC" w:rsidRDefault="004A24BE" w:rsidP="004A24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lastRenderedPageBreak/>
        <w:t>H</w:t>
      </w:r>
      <w:r w:rsidR="00317487" w:rsidRPr="00C639CC">
        <w:rPr>
          <w:lang w:val="nl-BE"/>
        </w:rPr>
        <w:t>oe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tijd?</w:t>
      </w:r>
    </w:p>
    <w:p w14:paraId="484D33D4" w14:textId="2FCFCDF4" w:rsidR="004A24BE" w:rsidRPr="00C639CC" w:rsidRDefault="00317487" w:rsidP="00195BA7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Belangrijk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vertrouwen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medewerkers,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controles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opvolging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noodzakelijk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zijn.</w:t>
      </w:r>
    </w:p>
    <w:p w14:paraId="25B34E2F" w14:textId="41CBEB15" w:rsidR="00317487" w:rsidRPr="00C639CC" w:rsidRDefault="00317487" w:rsidP="00195BA7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Volg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spontaan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&amp;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(“management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walking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around”).</w:t>
      </w:r>
    </w:p>
    <w:p w14:paraId="31FE98DA" w14:textId="0D465623" w:rsidR="003B46BA" w:rsidRPr="00C639CC" w:rsidRDefault="004A24BE" w:rsidP="004A24BE">
      <w:pPr>
        <w:pStyle w:val="cpPoint"/>
        <w:rPr>
          <w:lang w:val="nl-BE"/>
        </w:rPr>
      </w:pPr>
      <w:r w:rsidRPr="00C639CC">
        <w:rPr>
          <w:lang w:val="nl-BE"/>
        </w:rPr>
        <w:t>P</w:t>
      </w:r>
      <w:r w:rsidR="00317487" w:rsidRPr="00C639CC">
        <w:rPr>
          <w:lang w:val="nl-BE"/>
        </w:rPr>
        <w:t>lannen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aanpassen,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indien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nodig</w:t>
      </w:r>
      <w:r w:rsidRPr="00C639CC">
        <w:rPr>
          <w:lang w:val="nl-BE"/>
        </w:rPr>
        <w:t>.</w:t>
      </w:r>
    </w:p>
    <w:p w14:paraId="0D41C6FE" w14:textId="462041E7" w:rsidR="00317487" w:rsidRPr="00C639CC" w:rsidRDefault="00317487" w:rsidP="004A24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laatste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(deadlines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bv.</w:t>
      </w:r>
      <w:r w:rsidR="00273153" w:rsidRPr="00C639CC">
        <w:rPr>
          <w:lang w:val="nl-BE"/>
        </w:rPr>
        <w:t xml:space="preserve"> </w:t>
      </w:r>
      <w:r w:rsidR="004A24BE"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="004A24BE"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="004A24BE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testen,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luik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opleiding,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...).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explicieter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gepland,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makkelijker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t.o.v.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staande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organisatie.</w:t>
      </w:r>
    </w:p>
    <w:p w14:paraId="151FBD10" w14:textId="77777777" w:rsidR="004A24BE" w:rsidRPr="00C639CC" w:rsidRDefault="004A24BE" w:rsidP="004A24B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F7BA935" w14:textId="22D90CB3" w:rsidR="00317487" w:rsidRPr="00C639CC" w:rsidRDefault="00317487" w:rsidP="004A24BE">
      <w:pPr>
        <w:pStyle w:val="cpParagraph"/>
        <w:rPr>
          <w:rStyle w:val="cpValop"/>
        </w:rPr>
      </w:pPr>
      <w:r w:rsidRPr="00C639CC">
        <w:rPr>
          <w:rStyle w:val="cpValop"/>
        </w:rPr>
        <w:t>Team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behoeften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&amp;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leiding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geven: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gericht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op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het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opbouwen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handhaven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van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de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groep</w:t>
      </w:r>
      <w:r w:rsidR="003723BE" w:rsidRPr="00C639CC">
        <w:rPr>
          <w:rStyle w:val="cpValop"/>
        </w:rPr>
        <w:t>.</w:t>
      </w:r>
    </w:p>
    <w:p w14:paraId="59031001" w14:textId="48CF0EAD" w:rsidR="003B46BA" w:rsidRPr="00C639CC" w:rsidRDefault="006421DC" w:rsidP="003723BE">
      <w:pPr>
        <w:pStyle w:val="cpPoint"/>
        <w:rPr>
          <w:lang w:val="nl-BE"/>
        </w:rPr>
      </w:pPr>
      <w:r w:rsidRPr="00C639CC">
        <w:rPr>
          <w:lang w:val="nl-BE"/>
        </w:rPr>
        <w:t>Betrokkenheid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commitment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groep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creëren</w:t>
      </w:r>
      <w:r w:rsidR="003723BE" w:rsidRPr="00C639CC">
        <w:rPr>
          <w:lang w:val="nl-BE"/>
        </w:rPr>
        <w:t>.</w:t>
      </w:r>
    </w:p>
    <w:p w14:paraId="3312B517" w14:textId="334CC054" w:rsidR="00317487" w:rsidRPr="00C639CC" w:rsidRDefault="006421DC" w:rsidP="003723BE">
      <w:pPr>
        <w:pStyle w:val="cpPoint"/>
        <w:rPr>
          <w:lang w:val="nl-BE"/>
        </w:rPr>
      </w:pPr>
      <w:r>
        <w:rPr>
          <w:lang w:val="nl-BE"/>
        </w:rPr>
        <w:t>R</w:t>
      </w:r>
      <w:r w:rsidR="00317487" w:rsidRPr="00C639CC">
        <w:rPr>
          <w:lang w:val="nl-BE"/>
        </w:rPr>
        <w:t>uime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info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ontvangen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verhoogt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betrokkenheid,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info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achterhouden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sterk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remmend.</w:t>
      </w:r>
    </w:p>
    <w:p w14:paraId="74BCF8C6" w14:textId="7D66F958" w:rsidR="003B46BA" w:rsidRPr="00C639CC" w:rsidRDefault="003723BE" w:rsidP="003723BE">
      <w:pPr>
        <w:pStyle w:val="cpPoint"/>
        <w:rPr>
          <w:lang w:val="nl-BE"/>
        </w:rPr>
      </w:pPr>
      <w:r w:rsidRPr="00C639CC">
        <w:rPr>
          <w:lang w:val="nl-BE"/>
        </w:rPr>
        <w:t>T</w:t>
      </w:r>
      <w:r w:rsidR="00317487" w:rsidRPr="00C639CC">
        <w:rPr>
          <w:lang w:val="nl-BE"/>
        </w:rPr>
        <w:t>oewijzen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rollen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verantwoordelijkheden</w:t>
      </w:r>
      <w:r w:rsidRPr="00C639CC">
        <w:rPr>
          <w:lang w:val="nl-BE"/>
        </w:rPr>
        <w:t>.</w:t>
      </w:r>
    </w:p>
    <w:p w14:paraId="7FFEDBC9" w14:textId="01B39FA4" w:rsidR="003B46BA" w:rsidRPr="00C639CC" w:rsidRDefault="006421DC" w:rsidP="003723BE">
      <w:pPr>
        <w:pStyle w:val="cpPoint"/>
        <w:rPr>
          <w:lang w:val="nl-BE"/>
        </w:rPr>
      </w:pPr>
      <w:r w:rsidRPr="00C639CC">
        <w:rPr>
          <w:lang w:val="nl-BE"/>
        </w:rPr>
        <w:t>Bepalen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handhaven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groepswerkafspraken</w:t>
      </w:r>
      <w:r w:rsidR="003723BE" w:rsidRPr="00C639CC">
        <w:rPr>
          <w:lang w:val="nl-BE"/>
        </w:rPr>
        <w:t>.</w:t>
      </w:r>
    </w:p>
    <w:p w14:paraId="7C5EB87E" w14:textId="0B6BD5C0" w:rsidR="00317487" w:rsidRPr="00C639CC" w:rsidRDefault="003723BE" w:rsidP="003723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J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bouwt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groep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ruimte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voorzien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groep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samenzit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z’n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dagelijkse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werkzaamheden.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Ga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eerst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relevant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is.</w:t>
      </w:r>
    </w:p>
    <w:p w14:paraId="6BDAB5C2" w14:textId="4E842A16" w:rsidR="003B46BA" w:rsidRPr="00C639CC" w:rsidRDefault="003723BE" w:rsidP="003723BE">
      <w:pPr>
        <w:pStyle w:val="cpPoint"/>
        <w:rPr>
          <w:lang w:val="nl-BE"/>
        </w:rPr>
      </w:pPr>
      <w:r w:rsidRPr="00C639CC">
        <w:rPr>
          <w:lang w:val="nl-BE"/>
        </w:rPr>
        <w:t>P</w:t>
      </w:r>
      <w:r w:rsidR="00317487" w:rsidRPr="00C639CC">
        <w:rPr>
          <w:lang w:val="nl-BE"/>
        </w:rPr>
        <w:t>ositieve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sfeer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scheppen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voorbeeldgedrag</w:t>
      </w:r>
      <w:r w:rsidRPr="00C639CC">
        <w:rPr>
          <w:lang w:val="nl-BE"/>
        </w:rPr>
        <w:t>.</w:t>
      </w:r>
    </w:p>
    <w:p w14:paraId="69AE095E" w14:textId="7830F2BC" w:rsidR="003B46BA" w:rsidRPr="00C639CC" w:rsidRDefault="003723BE" w:rsidP="003723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stelt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persoon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boven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projectleden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op.</w:t>
      </w:r>
    </w:p>
    <w:p w14:paraId="269EFBF2" w14:textId="24CBFD37" w:rsidR="003B46BA" w:rsidRPr="00C639CC" w:rsidRDefault="003723BE" w:rsidP="003723BE">
      <w:pPr>
        <w:pStyle w:val="cpPoint"/>
        <w:rPr>
          <w:lang w:val="nl-BE"/>
        </w:rPr>
      </w:pPr>
      <w:r w:rsidRPr="00C639CC">
        <w:rPr>
          <w:lang w:val="nl-BE"/>
        </w:rPr>
        <w:t>C</w:t>
      </w:r>
      <w:r w:rsidR="00317487" w:rsidRPr="00C639CC">
        <w:rPr>
          <w:lang w:val="nl-BE"/>
        </w:rPr>
        <w:t>onflicten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uitpraten</w:t>
      </w:r>
      <w:r w:rsidRPr="00C639CC">
        <w:rPr>
          <w:lang w:val="nl-BE"/>
        </w:rPr>
        <w:t>.</w:t>
      </w:r>
    </w:p>
    <w:p w14:paraId="5F1D193C" w14:textId="77777777" w:rsidR="003723BE" w:rsidRPr="00C639CC" w:rsidRDefault="003723BE" w:rsidP="003723B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C54C697" w14:textId="7E49C57E" w:rsidR="003B46BA" w:rsidRPr="00C639CC" w:rsidRDefault="00317487" w:rsidP="003723BE">
      <w:pPr>
        <w:pStyle w:val="cpParagraph"/>
        <w:rPr>
          <w:rStyle w:val="cpValop"/>
        </w:rPr>
      </w:pPr>
      <w:r w:rsidRPr="00C639CC">
        <w:rPr>
          <w:rStyle w:val="cpValop"/>
        </w:rPr>
        <w:t>Individuele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behoeften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&amp;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leiding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geven: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gericht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tegemoetkomen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aan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het</w:t>
      </w:r>
      <w:r w:rsidR="00273153" w:rsidRPr="00C639CC">
        <w:rPr>
          <w:rStyle w:val="cpValop"/>
        </w:rPr>
        <w:t xml:space="preserve"> </w:t>
      </w:r>
      <w:r w:rsidRPr="00C639CC">
        <w:rPr>
          <w:rStyle w:val="cpValop"/>
        </w:rPr>
        <w:t>individu</w:t>
      </w:r>
      <w:r w:rsidR="003723BE" w:rsidRPr="00C639CC">
        <w:rPr>
          <w:rStyle w:val="cpValop"/>
        </w:rPr>
        <w:t>.</w:t>
      </w:r>
    </w:p>
    <w:p w14:paraId="74E671F0" w14:textId="3521DA57" w:rsidR="003723BE" w:rsidRPr="00C639CC" w:rsidRDefault="003723BE" w:rsidP="003723BE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lle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relevante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deskundigheid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gebruiken</w:t>
      </w:r>
      <w:r w:rsidRPr="00C639CC">
        <w:rPr>
          <w:lang w:val="nl-BE"/>
        </w:rPr>
        <w:t>.</w:t>
      </w:r>
    </w:p>
    <w:p w14:paraId="5DA112CB" w14:textId="630006E8" w:rsidR="00317487" w:rsidRPr="00C639CC" w:rsidRDefault="003723BE" w:rsidP="003723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K</w:t>
      </w:r>
      <w:r w:rsidR="00317487" w:rsidRPr="00C639CC">
        <w:rPr>
          <w:lang w:val="nl-BE"/>
        </w:rPr>
        <w:t>omt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6421DC">
        <w:rPr>
          <w:lang w:val="nl-BE"/>
        </w:rPr>
        <w:t xml:space="preserve"> </w:t>
      </w:r>
      <w:r w:rsidR="00317487" w:rsidRPr="00C639CC">
        <w:rPr>
          <w:lang w:val="nl-BE"/>
        </w:rPr>
        <w:t>lid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voldoende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bod,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relevante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gepaste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moment?</w:t>
      </w:r>
    </w:p>
    <w:p w14:paraId="67B97F4B" w14:textId="3E9A6C42" w:rsidR="003B46BA" w:rsidRPr="00C639CC" w:rsidRDefault="003723BE" w:rsidP="003723BE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fspreken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overeenstemmen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individuele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prioriteiten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afspraken</w:t>
      </w:r>
      <w:r w:rsidRPr="00C639CC">
        <w:rPr>
          <w:lang w:val="nl-BE"/>
        </w:rPr>
        <w:t>.</w:t>
      </w:r>
    </w:p>
    <w:p w14:paraId="2EC6DFF2" w14:textId="377FADA8" w:rsidR="003B46BA" w:rsidRPr="00C639CC" w:rsidRDefault="003723BE" w:rsidP="003723BE">
      <w:pPr>
        <w:pStyle w:val="cpPoint"/>
        <w:rPr>
          <w:lang w:val="nl-BE"/>
        </w:rPr>
      </w:pPr>
      <w:r w:rsidRPr="00C639CC">
        <w:rPr>
          <w:lang w:val="nl-BE"/>
        </w:rPr>
        <w:t>L</w:t>
      </w:r>
      <w:r w:rsidR="00317487" w:rsidRPr="00C639CC">
        <w:rPr>
          <w:lang w:val="nl-BE"/>
        </w:rPr>
        <w:t>uisteren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ideeën</w:t>
      </w:r>
      <w:r w:rsidR="00273153" w:rsidRPr="00C639CC">
        <w:rPr>
          <w:lang w:val="nl-BE"/>
        </w:rPr>
        <w:t xml:space="preserve"> </w:t>
      </w:r>
      <w:r w:rsidR="006421D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gevoelens</w:t>
      </w:r>
      <w:r w:rsidRPr="00C639CC">
        <w:rPr>
          <w:lang w:val="nl-BE"/>
        </w:rPr>
        <w:t>.</w:t>
      </w:r>
    </w:p>
    <w:p w14:paraId="58CD01D5" w14:textId="5CAECADF" w:rsidR="00317487" w:rsidRPr="00C639CC" w:rsidRDefault="003723BE" w:rsidP="003723BE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onzekerheid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rond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bespreekbaar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maken,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reduceren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info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overblijvende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onzekerheid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duiden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‘normaal’.</w:t>
      </w:r>
    </w:p>
    <w:p w14:paraId="305A28DA" w14:textId="6C3EF0B6" w:rsidR="003B46BA" w:rsidRPr="00C639CC" w:rsidRDefault="003723BE" w:rsidP="003723BE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pbouwende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feedback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geven</w:t>
      </w:r>
      <w:r w:rsidRPr="00C639CC">
        <w:rPr>
          <w:lang w:val="nl-BE"/>
        </w:rPr>
        <w:t>.</w:t>
      </w:r>
    </w:p>
    <w:p w14:paraId="194553DA" w14:textId="277E4290" w:rsidR="003B46BA" w:rsidRPr="00C639CC" w:rsidRDefault="003723BE" w:rsidP="003723BE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rkenning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(extra)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inspanning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prestatie</w:t>
      </w:r>
      <w:r w:rsidRPr="00C639CC">
        <w:rPr>
          <w:lang w:val="nl-BE"/>
        </w:rPr>
        <w:t>.</w:t>
      </w:r>
    </w:p>
    <w:p w14:paraId="1FCC0EFA" w14:textId="405B8D45" w:rsidR="003723BE" w:rsidRPr="00C639CC" w:rsidRDefault="003723BE" w:rsidP="003723BE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andacht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kleine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dingen:</w:t>
      </w:r>
    </w:p>
    <w:p w14:paraId="05F5D2A7" w14:textId="1273202B" w:rsidR="003723BE" w:rsidRPr="00C639CC" w:rsidRDefault="003723BE" w:rsidP="003723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iens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naam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document?</w:t>
      </w:r>
    </w:p>
    <w:p w14:paraId="4F3517E6" w14:textId="5DFFA2D2" w:rsidR="003723BE" w:rsidRPr="00C639CC" w:rsidRDefault="00317487" w:rsidP="003723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presenteert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deelresultaten?</w:t>
      </w:r>
    </w:p>
    <w:p w14:paraId="62D710BE" w14:textId="1892AFF1" w:rsidR="00317487" w:rsidRPr="00C639CC" w:rsidRDefault="00317487" w:rsidP="003723B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idee?</w:t>
      </w:r>
    </w:p>
    <w:p w14:paraId="68CA7050" w14:textId="77777777" w:rsidR="003723BE" w:rsidRPr="00C639CC" w:rsidRDefault="003723BE" w:rsidP="003723BE">
      <w:pPr>
        <w:pStyle w:val="cpPoint"/>
        <w:rPr>
          <w:lang w:val="nl-BE"/>
        </w:rPr>
      </w:pPr>
    </w:p>
    <w:p w14:paraId="6FAA2AF4" w14:textId="0ED51464" w:rsidR="00317487" w:rsidRPr="00C639CC" w:rsidRDefault="00317487" w:rsidP="00FB343E">
      <w:pPr>
        <w:pStyle w:val="Heading2"/>
      </w:pPr>
      <w:r w:rsidRPr="00C639CC">
        <w:t>Situationeel</w:t>
      </w:r>
      <w:r w:rsidR="00273153" w:rsidRPr="00C639CC">
        <w:t xml:space="preserve"> </w:t>
      </w:r>
      <w:r w:rsidRPr="00C639CC">
        <w:t>Leidinggeven</w:t>
      </w:r>
      <w:r w:rsidR="00273153" w:rsidRPr="00C639CC">
        <w:t xml:space="preserve"> </w:t>
      </w:r>
      <w:r w:rsidRPr="00C639CC">
        <w:t>(Bron:</w:t>
      </w:r>
      <w:r w:rsidR="00273153" w:rsidRPr="00C639CC">
        <w:t xml:space="preserve"> </w:t>
      </w:r>
      <w:r w:rsidRPr="00C639CC">
        <w:t>Hersey</w:t>
      </w:r>
      <w:r w:rsidR="00273153" w:rsidRPr="00C639CC">
        <w:t xml:space="preserve"> </w:t>
      </w:r>
      <w:r w:rsidRPr="00C639CC">
        <w:t>&amp;</w:t>
      </w:r>
      <w:r w:rsidR="00273153" w:rsidRPr="00C639CC">
        <w:t xml:space="preserve"> </w:t>
      </w:r>
      <w:r w:rsidRPr="00C639CC">
        <w:t>Blanchard)</w:t>
      </w:r>
    </w:p>
    <w:p w14:paraId="3F59333C" w14:textId="1A89A535" w:rsidR="00E965DE" w:rsidRPr="00C639CC" w:rsidRDefault="00317487" w:rsidP="00E25166">
      <w:pPr>
        <w:pStyle w:val="cpParagraph"/>
      </w:pPr>
      <w:r w:rsidRPr="00C639CC">
        <w:t>Hersey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Blanchard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hun</w:t>
      </w:r>
      <w:r w:rsidR="00273153" w:rsidRPr="00C639CC">
        <w:t xml:space="preserve"> </w:t>
      </w:r>
      <w:r w:rsidRPr="00C639CC">
        <w:t>studie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feite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vraag:</w:t>
      </w:r>
    </w:p>
    <w:p w14:paraId="5324969A" w14:textId="5E8D0878" w:rsidR="00E965DE" w:rsidRPr="00C639CC" w:rsidRDefault="00317487" w:rsidP="00E25166">
      <w:pPr>
        <w:pStyle w:val="cpPoint"/>
        <w:rPr>
          <w:lang w:val="nl-BE"/>
        </w:rPr>
      </w:pP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leidinggeven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soorten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situaties?</w:t>
      </w:r>
    </w:p>
    <w:p w14:paraId="6BD096D7" w14:textId="77777777" w:rsidR="00E25166" w:rsidRPr="00C639CC" w:rsidRDefault="00E25166" w:rsidP="00E2516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4EB8102" w14:textId="6AFDFFF9" w:rsidR="00E965DE" w:rsidRPr="00C639CC" w:rsidRDefault="00317487" w:rsidP="00E25166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antwoord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even</w:t>
      </w:r>
      <w:r w:rsidR="00273153" w:rsidRPr="00C639CC">
        <w:t xml:space="preserve"> </w:t>
      </w:r>
      <w:r w:rsidRPr="00C639CC">
        <w:t>eenvoudig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bepalend:</w:t>
      </w:r>
    </w:p>
    <w:p w14:paraId="2A72FBD6" w14:textId="723C0CB8" w:rsidR="003B46BA" w:rsidRPr="00C639CC" w:rsidRDefault="00317487" w:rsidP="00E25166">
      <w:pPr>
        <w:pStyle w:val="cpPoint"/>
        <w:rPr>
          <w:lang w:val="nl-BE"/>
        </w:rPr>
      </w:pP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stijl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ontwikkelingsniveau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specifieke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situatie.</w:t>
      </w:r>
    </w:p>
    <w:p w14:paraId="5DF7241C" w14:textId="77777777" w:rsidR="00E25166" w:rsidRPr="00C639CC" w:rsidRDefault="00E25166" w:rsidP="00E2516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82677B9" w14:textId="604E5487" w:rsidR="00E965DE" w:rsidRPr="00C639CC" w:rsidRDefault="00317487" w:rsidP="00E25166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creëert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werkklimaat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ertoe</w:t>
      </w:r>
      <w:r w:rsidR="00273153" w:rsidRPr="00C639CC">
        <w:t xml:space="preserve"> </w:t>
      </w:r>
      <w:r w:rsidRPr="00C639CC">
        <w:t>bijdraagt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projectgroep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vooropgestelde</w:t>
      </w:r>
      <w:r w:rsidR="00273153" w:rsidRPr="00C639CC">
        <w:t xml:space="preserve"> </w:t>
      </w:r>
      <w:r w:rsidRPr="00C639CC">
        <w:t>resultaten</w:t>
      </w:r>
      <w:r w:rsidR="00273153" w:rsidRPr="00C639CC">
        <w:t xml:space="preserve"> </w:t>
      </w:r>
      <w:r w:rsidRPr="00C639CC">
        <w:t>bereikt.</w:t>
      </w:r>
    </w:p>
    <w:p w14:paraId="6683B34F" w14:textId="28FF2722" w:rsidR="00E965DE" w:rsidRPr="00C639CC" w:rsidRDefault="00317487" w:rsidP="00E25166">
      <w:pPr>
        <w:pStyle w:val="cpParagraph"/>
      </w:pPr>
      <w:r w:rsidRPr="00C639CC">
        <w:lastRenderedPageBreak/>
        <w:t>Elke</w:t>
      </w:r>
      <w:r w:rsidR="00273153" w:rsidRPr="00C639CC">
        <w:t xml:space="preserve"> </w:t>
      </w:r>
      <w:r w:rsidRPr="00C639CC">
        <w:t>leidinggevende</w:t>
      </w:r>
      <w:r w:rsidR="00273153" w:rsidRPr="00C639CC">
        <w:t xml:space="preserve"> </w:t>
      </w:r>
      <w:r w:rsidRPr="00C639CC">
        <w:t>ontwikkelt,</w:t>
      </w:r>
      <w:r w:rsidR="00273153" w:rsidRPr="00C639CC">
        <w:t xml:space="preserve"> </w:t>
      </w:r>
      <w:r w:rsidRPr="00C639CC">
        <w:t>na</w:t>
      </w:r>
      <w:r w:rsidR="00273153" w:rsidRPr="00C639CC">
        <w:t xml:space="preserve"> </w:t>
      </w:r>
      <w:r w:rsidRPr="00C639CC">
        <w:t>verloop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tijd,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bepaalde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leidinggeven.</w:t>
      </w:r>
      <w:r w:rsidR="00273153" w:rsidRPr="00C639CC">
        <w:t xml:space="preserve"> </w:t>
      </w:r>
      <w:r w:rsidRPr="00C639CC">
        <w:t>Meestal</w:t>
      </w:r>
      <w:r w:rsidR="00273153" w:rsidRPr="00C639CC">
        <w:t xml:space="preserve"> </w:t>
      </w:r>
      <w:r w:rsidRPr="00C639CC">
        <w:t>gaat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leidinggeven</w:t>
      </w:r>
      <w:r w:rsidR="00273153" w:rsidRPr="00C639CC">
        <w:t xml:space="preserve"> </w:t>
      </w:r>
      <w:r w:rsidRPr="00C639CC">
        <w:t>waar</w:t>
      </w:r>
      <w:r w:rsidR="00273153" w:rsidRPr="00C639CC">
        <w:t xml:space="preserve"> </w:t>
      </w:r>
      <w:r w:rsidRPr="00C639CC">
        <w:t>ie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voelt,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waar</w:t>
      </w:r>
      <w:r w:rsidR="00273153" w:rsidRPr="00C639CC">
        <w:t xml:space="preserve"> </w:t>
      </w:r>
      <w:r w:rsidRPr="00C639CC">
        <w:t>ie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verleden</w:t>
      </w:r>
      <w:r w:rsidR="00273153" w:rsidRPr="00C639CC">
        <w:t xml:space="preserve"> </w:t>
      </w:r>
      <w:r w:rsidRPr="00C639CC">
        <w:t>goede</w:t>
      </w:r>
      <w:r w:rsidR="00273153" w:rsidRPr="00C639CC">
        <w:t xml:space="preserve"> </w:t>
      </w:r>
      <w:r w:rsidRPr="00C639CC">
        <w:t>resultaten</w:t>
      </w:r>
      <w:r w:rsidR="00273153" w:rsidRPr="00C639CC">
        <w:t xml:space="preserve"> </w:t>
      </w:r>
      <w:r w:rsidRPr="00C639CC">
        <w:t>mee</w:t>
      </w:r>
      <w:r w:rsidR="00273153" w:rsidRPr="00C639CC">
        <w:t xml:space="preserve"> </w:t>
      </w:r>
      <w:r w:rsidRPr="00C639CC">
        <w:t>behaald</w:t>
      </w:r>
      <w:r w:rsidR="00273153" w:rsidRPr="00C639CC">
        <w:t xml:space="preserve"> </w:t>
      </w:r>
      <w:r w:rsidRPr="00C639CC">
        <w:t>heeft.</w:t>
      </w:r>
    </w:p>
    <w:p w14:paraId="7DBE8DCD" w14:textId="7E40C4A2" w:rsidR="00E965DE" w:rsidRPr="00C639CC" w:rsidRDefault="00317487" w:rsidP="00E25166">
      <w:pPr>
        <w:pStyle w:val="cpParagraph"/>
      </w:pPr>
      <w:r w:rsidRPr="00C639CC">
        <w:t>Welke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leidinggeven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beste</w:t>
      </w:r>
      <w:r w:rsidR="00273153" w:rsidRPr="00C639CC">
        <w:t xml:space="preserve"> </w:t>
      </w:r>
      <w:r w:rsidRPr="00C639CC">
        <w:t>is,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zomaar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bepalen.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bestaat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zoiets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'beste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leidinggeven'.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bepaalde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ene</w:t>
      </w:r>
      <w:r w:rsidR="00273153" w:rsidRPr="00C639CC">
        <w:t xml:space="preserve"> </w:t>
      </w:r>
      <w:r w:rsidRPr="00C639CC">
        <w:t>situatie</w:t>
      </w:r>
      <w:r w:rsidR="00273153" w:rsidRPr="00C639CC">
        <w:t xml:space="preserve"> </w:t>
      </w:r>
      <w:r w:rsidRPr="00C639CC">
        <w:t>effectief</w:t>
      </w:r>
      <w:r w:rsidR="00273153" w:rsidRPr="00C639CC">
        <w:t xml:space="preserve"> </w:t>
      </w:r>
      <w:r w:rsidRPr="00C639CC">
        <w:t>zijn,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niet.</w:t>
      </w:r>
    </w:p>
    <w:p w14:paraId="150834D6" w14:textId="351D169D" w:rsidR="00E965DE" w:rsidRPr="00C639CC" w:rsidRDefault="00317487" w:rsidP="00E25166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bepaalde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stimuleert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ene</w:t>
      </w:r>
      <w:r w:rsidR="00273153" w:rsidRPr="00C639CC">
        <w:t xml:space="preserve"> </w:t>
      </w:r>
      <w:r w:rsidRPr="00C639CC">
        <w:t>medewerker,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demotiveren.</w:t>
      </w:r>
    </w:p>
    <w:p w14:paraId="217C7CD9" w14:textId="1574029E" w:rsidR="003B46BA" w:rsidRPr="00C639CC" w:rsidRDefault="00317487" w:rsidP="00E25166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komt</w:t>
      </w:r>
      <w:r w:rsidR="00273153" w:rsidRPr="00C639CC">
        <w:t xml:space="preserve"> </w:t>
      </w:r>
      <w:r w:rsidRPr="00C639CC">
        <w:t>erop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flexibel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verschillende</w:t>
      </w:r>
      <w:r w:rsidR="00273153" w:rsidRPr="00C639CC">
        <w:t xml:space="preserve"> </w:t>
      </w:r>
      <w:r w:rsidRPr="00C639CC">
        <w:t>stijlen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leidinggeven.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model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situationeel</w:t>
      </w:r>
      <w:r w:rsidR="00273153" w:rsidRPr="00C639CC">
        <w:t xml:space="preserve"> </w:t>
      </w:r>
      <w:r w:rsidRPr="00C639CC">
        <w:t>leidinggeven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goede</w:t>
      </w:r>
      <w:r w:rsidR="00273153" w:rsidRPr="00C639CC">
        <w:t xml:space="preserve"> </w:t>
      </w:r>
      <w:r w:rsidRPr="00C639CC">
        <w:t>kapstok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-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functie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medewerker(s)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concrete</w:t>
      </w:r>
      <w:r w:rsidR="00273153" w:rsidRPr="00C639CC">
        <w:t xml:space="preserve"> </w:t>
      </w:r>
      <w:r w:rsidRPr="00C639CC">
        <w:t>werksituatie</w:t>
      </w:r>
      <w:r w:rsidR="00273153" w:rsidRPr="00C639CC">
        <w:t xml:space="preserve"> </w:t>
      </w:r>
      <w:r w:rsidRPr="00C639CC">
        <w:t>-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meest</w:t>
      </w:r>
      <w:r w:rsidR="00273153" w:rsidRPr="00C639CC">
        <w:t xml:space="preserve"> </w:t>
      </w:r>
      <w:r w:rsidRPr="00C639CC">
        <w:t>geschikte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achterhalen.</w:t>
      </w:r>
    </w:p>
    <w:p w14:paraId="7EEFA98E" w14:textId="0B653A43" w:rsidR="00E965DE" w:rsidRPr="00C639CC" w:rsidRDefault="00317487" w:rsidP="00E25166">
      <w:pPr>
        <w:pStyle w:val="cpParagraph"/>
      </w:pPr>
      <w:r w:rsidRPr="00C639CC">
        <w:t>Of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woorden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Hersey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Blanchard:</w:t>
      </w:r>
    </w:p>
    <w:p w14:paraId="6C1B27A1" w14:textId="749DBFB7" w:rsidR="00317487" w:rsidRPr="00C639CC" w:rsidRDefault="00317487" w:rsidP="00E25166">
      <w:pPr>
        <w:pStyle w:val="Quote"/>
      </w:pPr>
      <w:r w:rsidRPr="00C639CC">
        <w:t>'Leaders</w:t>
      </w:r>
      <w:r w:rsidR="00273153" w:rsidRPr="00C639CC">
        <w:t xml:space="preserve"> </w:t>
      </w:r>
      <w:r w:rsidRPr="00C639CC">
        <w:t>match</w:t>
      </w:r>
      <w:r w:rsidR="00273153" w:rsidRPr="00C639CC">
        <w:t xml:space="preserve"> </w:t>
      </w:r>
      <w:r w:rsidRPr="00C639CC">
        <w:t>their</w:t>
      </w:r>
      <w:r w:rsidR="00273153" w:rsidRPr="00C639CC">
        <w:t xml:space="preserve"> </w:t>
      </w:r>
      <w:r w:rsidRPr="00C639CC">
        <w:t>style</w:t>
      </w:r>
      <w:r w:rsidR="00273153" w:rsidRPr="00C639CC">
        <w:t xml:space="preserve"> </w:t>
      </w:r>
      <w:r w:rsidRPr="00C639CC">
        <w:t>to</w:t>
      </w:r>
      <w:r w:rsidR="00273153" w:rsidRPr="00C639CC">
        <w:t xml:space="preserve"> </w:t>
      </w:r>
      <w:r w:rsidRPr="00C639CC">
        <w:t>the</w:t>
      </w:r>
      <w:r w:rsidR="00273153" w:rsidRPr="00C639CC">
        <w:t xml:space="preserve"> </w:t>
      </w:r>
      <w:r w:rsidRPr="00C639CC">
        <w:t>competence</w:t>
      </w:r>
      <w:r w:rsidR="00273153" w:rsidRPr="00C639CC">
        <w:t xml:space="preserve"> </w:t>
      </w:r>
      <w:r w:rsidRPr="00C639CC">
        <w:t>and</w:t>
      </w:r>
      <w:r w:rsidR="00273153" w:rsidRPr="00C639CC">
        <w:t xml:space="preserve"> </w:t>
      </w:r>
      <w:r w:rsidRPr="00C639CC">
        <w:t>commitment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subordinates'</w:t>
      </w:r>
    </w:p>
    <w:p w14:paraId="68CC3FB3" w14:textId="3856EC02" w:rsidR="00317487" w:rsidRPr="00C639CC" w:rsidRDefault="00317487" w:rsidP="00E25166">
      <w:pPr>
        <w:pStyle w:val="cpParagraph"/>
      </w:pPr>
      <w:r w:rsidRPr="00C639CC">
        <w:t>Dit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situationeel</w:t>
      </w:r>
      <w:r w:rsidR="00273153" w:rsidRPr="00C639CC">
        <w:t xml:space="preserve"> </w:t>
      </w:r>
      <w:r w:rsidRPr="00C639CC">
        <w:t>leidinggeven</w:t>
      </w:r>
      <w:r w:rsidR="00273153" w:rsidRPr="00C639CC">
        <w:t xml:space="preserve"> </w:t>
      </w:r>
      <w:r w:rsidRPr="00C639CC">
        <w:t>genoemd.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situationeel</w:t>
      </w:r>
      <w:r w:rsidR="00273153" w:rsidRPr="00C639CC">
        <w:t xml:space="preserve"> </w:t>
      </w:r>
      <w:r w:rsidRPr="00C639CC">
        <w:t>leiding</w:t>
      </w:r>
      <w:r w:rsidR="00273153" w:rsidRPr="00C639CC">
        <w:t xml:space="preserve"> </w:t>
      </w:r>
      <w:r w:rsidRPr="00C639CC">
        <w:t>geven</w:t>
      </w:r>
      <w:r w:rsidR="00273153" w:rsidRPr="00C639CC">
        <w:t xml:space="preserve"> </w:t>
      </w:r>
      <w:r w:rsidRPr="00C639CC">
        <w:t>gelden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uitgangspunten:</w:t>
      </w:r>
    </w:p>
    <w:p w14:paraId="7EB4ABBC" w14:textId="6B8DA39E" w:rsidR="00317487" w:rsidRPr="00C639CC" w:rsidRDefault="00317487" w:rsidP="00E25166">
      <w:pPr>
        <w:pStyle w:val="cpPoint"/>
        <w:rPr>
          <w:lang w:val="nl-BE"/>
        </w:rPr>
      </w:pPr>
      <w:r w:rsidRPr="00C639CC">
        <w:rPr>
          <w:lang w:val="nl-BE"/>
        </w:rPr>
        <w:t>Focus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leiderschap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situaties</w:t>
      </w:r>
      <w:r w:rsidR="00E25166" w:rsidRPr="00C639CC">
        <w:rPr>
          <w:lang w:val="nl-BE"/>
        </w:rPr>
        <w:t>.</w:t>
      </w:r>
    </w:p>
    <w:p w14:paraId="742D5935" w14:textId="19BF8F00" w:rsidR="00317487" w:rsidRPr="00C639CC" w:rsidRDefault="00317487" w:rsidP="00E25166">
      <w:pPr>
        <w:pStyle w:val="cpPoint"/>
        <w:rPr>
          <w:lang w:val="nl-BE"/>
        </w:rPr>
      </w:pPr>
      <w:r w:rsidRPr="00C639CC">
        <w:rPr>
          <w:lang w:val="nl-BE"/>
        </w:rPr>
        <w:t>Benadrukken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stijl: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situaties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soorten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leiderschap</w:t>
      </w:r>
      <w:r w:rsidR="00E25166" w:rsidRPr="00C639CC">
        <w:rPr>
          <w:lang w:val="nl-BE"/>
        </w:rPr>
        <w:t>.</w:t>
      </w:r>
    </w:p>
    <w:p w14:paraId="7968FEE6" w14:textId="77777777" w:rsidR="00E25166" w:rsidRPr="00C639CC" w:rsidRDefault="00E25166" w:rsidP="00E2516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824F09A" w14:textId="7CBFC13E" w:rsidR="003B46BA" w:rsidRPr="00C639CC" w:rsidRDefault="00317487" w:rsidP="00E25166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basisinschatting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u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iedere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maakt</w:t>
      </w:r>
      <w:r w:rsidR="00273153" w:rsidRPr="00C639CC">
        <w:t xml:space="preserve"> </w:t>
      </w:r>
      <w:r w:rsidRPr="00C639CC">
        <w:t>gaat</w:t>
      </w:r>
      <w:r w:rsidR="00273153" w:rsidRPr="00C639CC">
        <w:t xml:space="preserve"> </w:t>
      </w:r>
      <w:r w:rsidRPr="00C639CC">
        <w:t>over:</w:t>
      </w:r>
    </w:p>
    <w:p w14:paraId="4A81FF46" w14:textId="77777777" w:rsidR="00E25166" w:rsidRPr="00C639CC" w:rsidRDefault="00317487" w:rsidP="00E25166">
      <w:pPr>
        <w:pStyle w:val="cpPoint"/>
        <w:rPr>
          <w:lang w:val="nl-BE"/>
        </w:rPr>
      </w:pPr>
      <w:r w:rsidRPr="00C639CC">
        <w:rPr>
          <w:lang w:val="nl-BE"/>
        </w:rPr>
        <w:t>Competentie:</w:t>
      </w:r>
    </w:p>
    <w:p w14:paraId="67CFCB98" w14:textId="526C381B" w:rsidR="003B46BA" w:rsidRPr="00C639CC" w:rsidRDefault="00317487" w:rsidP="00E25166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vaardigheden,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kennis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ervaring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hij/zij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potentie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kunnen?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hij/zij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bijleren?</w:t>
      </w:r>
    </w:p>
    <w:p w14:paraId="66D480A5" w14:textId="77777777" w:rsidR="00E25166" w:rsidRPr="00C639CC" w:rsidRDefault="00317487" w:rsidP="00E25166">
      <w:pPr>
        <w:pStyle w:val="cpPoint"/>
        <w:rPr>
          <w:lang w:val="nl-BE"/>
        </w:rPr>
      </w:pPr>
      <w:r w:rsidRPr="00C639CC">
        <w:rPr>
          <w:lang w:val="nl-BE"/>
        </w:rPr>
        <w:t>Motivatie:</w:t>
      </w:r>
    </w:p>
    <w:p w14:paraId="748DC747" w14:textId="3BCB6E84" w:rsidR="00E25166" w:rsidRPr="00C639CC" w:rsidRDefault="00317487" w:rsidP="00E25166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gemotiveerd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opdracht?</w:t>
      </w:r>
    </w:p>
    <w:p w14:paraId="7AFC3AED" w14:textId="749452BA" w:rsidR="00E25166" w:rsidRPr="00C639CC" w:rsidRDefault="00317487" w:rsidP="00E25166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ervoor?</w:t>
      </w:r>
    </w:p>
    <w:p w14:paraId="2289DE80" w14:textId="4E25AEE8" w:rsidR="003B46BA" w:rsidRPr="00C639CC" w:rsidRDefault="00317487" w:rsidP="00E25166">
      <w:pPr>
        <w:pStyle w:val="cpPoint"/>
        <w:numPr>
          <w:ilvl w:val="1"/>
          <w:numId w:val="1"/>
        </w:numPr>
        <w:rPr>
          <w:lang w:val="nl-BE"/>
        </w:rPr>
      </w:pPr>
      <w:proofErr w:type="gramStart"/>
      <w:r w:rsidRPr="00C639CC">
        <w:rPr>
          <w:lang w:val="nl-BE"/>
        </w:rPr>
        <w:t>Wilt</w:t>
      </w:r>
      <w:proofErr w:type="gramEnd"/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durft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hij?</w:t>
      </w:r>
    </w:p>
    <w:p w14:paraId="3A5D0E9E" w14:textId="77777777" w:rsidR="00E25166" w:rsidRPr="00C639CC" w:rsidRDefault="00E25166" w:rsidP="00E2516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4887106" w14:textId="0308C026" w:rsidR="00317487" w:rsidRPr="00C639CC" w:rsidRDefault="00317487" w:rsidP="00E25166">
      <w:pPr>
        <w:pStyle w:val="cpParagraph"/>
      </w:pPr>
      <w:r w:rsidRPr="00C639CC">
        <w:t>Door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twee</w:t>
      </w:r>
      <w:r w:rsidR="00273153" w:rsidRPr="00C639CC">
        <w:t xml:space="preserve"> </w:t>
      </w:r>
      <w:r w:rsidRPr="00C639CC">
        <w:t>dimensies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combineren</w:t>
      </w:r>
      <w:r w:rsidR="00273153" w:rsidRPr="00C639CC">
        <w:t xml:space="preserve"> </w:t>
      </w:r>
      <w:r w:rsidRPr="00C639CC">
        <w:t>krijg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vier</w:t>
      </w:r>
      <w:r w:rsidR="00273153" w:rsidRPr="00C639CC">
        <w:t xml:space="preserve"> </w:t>
      </w:r>
      <w:r w:rsidR="006421DC" w:rsidRPr="00C639CC">
        <w:t>ontwikkelingsniveaus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medewerkers:</w:t>
      </w:r>
    </w:p>
    <w:p w14:paraId="5164AD66" w14:textId="337CBA86" w:rsidR="00317487" w:rsidRPr="00C639CC" w:rsidRDefault="00E25166" w:rsidP="00E25166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oge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competentie,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motivatie</w:t>
      </w:r>
      <w:r w:rsidRPr="00C639CC">
        <w:rPr>
          <w:lang w:val="nl-BE"/>
        </w:rPr>
        <w:t>.</w:t>
      </w:r>
    </w:p>
    <w:p w14:paraId="1E5D0111" w14:textId="07526DA2" w:rsidR="00317487" w:rsidRPr="00C639CC" w:rsidRDefault="00E25166" w:rsidP="00E25166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oge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competentie,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lagere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motivatie</w:t>
      </w:r>
      <w:r w:rsidRPr="00C639CC">
        <w:rPr>
          <w:lang w:val="nl-BE"/>
        </w:rPr>
        <w:t>.</w:t>
      </w:r>
    </w:p>
    <w:p w14:paraId="70FEA8F0" w14:textId="67410B52" w:rsidR="00317487" w:rsidRPr="00C639CC" w:rsidRDefault="00E25166" w:rsidP="00E25166">
      <w:pPr>
        <w:pStyle w:val="cpPoint"/>
        <w:rPr>
          <w:lang w:val="nl-BE"/>
        </w:rPr>
      </w:pPr>
      <w:r w:rsidRPr="00C639CC">
        <w:rPr>
          <w:lang w:val="nl-BE"/>
        </w:rPr>
        <w:t>La</w:t>
      </w:r>
      <w:r w:rsidR="00317487" w:rsidRPr="00C639CC">
        <w:rPr>
          <w:lang w:val="nl-BE"/>
        </w:rPr>
        <w:t>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competentie,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motivatie</w:t>
      </w:r>
      <w:r w:rsidRPr="00C639CC">
        <w:rPr>
          <w:lang w:val="nl-BE"/>
        </w:rPr>
        <w:t>.</w:t>
      </w:r>
    </w:p>
    <w:p w14:paraId="74A3EF21" w14:textId="50B17D08" w:rsidR="00317487" w:rsidRPr="00C639CC" w:rsidRDefault="00E25166" w:rsidP="00E25166">
      <w:pPr>
        <w:pStyle w:val="cpPoint"/>
        <w:rPr>
          <w:lang w:val="nl-BE"/>
        </w:rPr>
      </w:pPr>
      <w:r w:rsidRPr="00C639CC">
        <w:rPr>
          <w:lang w:val="nl-BE"/>
        </w:rPr>
        <w:t>La</w:t>
      </w:r>
      <w:r w:rsidR="00317487" w:rsidRPr="00C639CC">
        <w:rPr>
          <w:lang w:val="nl-BE"/>
        </w:rPr>
        <w:t>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competentie,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lage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motivatie</w:t>
      </w:r>
      <w:r w:rsidRPr="00C639CC">
        <w:rPr>
          <w:lang w:val="nl-BE"/>
        </w:rPr>
        <w:t>.</w:t>
      </w:r>
    </w:p>
    <w:p w14:paraId="105A1D79" w14:textId="77777777" w:rsidR="00E25166" w:rsidRPr="00C639CC" w:rsidRDefault="00E25166" w:rsidP="00E2516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019AD36" w14:textId="23D10EAD" w:rsidR="00317487" w:rsidRPr="00C639CC" w:rsidRDefault="00317487" w:rsidP="00E25166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ander</w:t>
      </w:r>
      <w:r w:rsidR="00273153" w:rsidRPr="00C639CC">
        <w:t xml:space="preserve"> </w:t>
      </w:r>
      <w:r w:rsidRPr="00C639CC">
        <w:t>uitgangspunt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medewerkers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(betere)</w:t>
      </w:r>
      <w:r w:rsidR="00273153" w:rsidRPr="00C639CC">
        <w:t xml:space="preserve"> </w:t>
      </w:r>
      <w:r w:rsidRPr="00C639CC">
        <w:t>prestaties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brengen,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hen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sturen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ondersteunen.</w:t>
      </w:r>
    </w:p>
    <w:p w14:paraId="0416E3F0" w14:textId="638ABD5B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Sturen: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betrekking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bepalen,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tijdslimieten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stellen,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geleverde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prestaties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controleren,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....</w:t>
      </w:r>
      <w:r w:rsidR="00273153" w:rsidRPr="00C639CC">
        <w:rPr>
          <w:lang w:val="nl-BE"/>
        </w:rPr>
        <w:t xml:space="preserve"> </w:t>
      </w:r>
      <w:r w:rsidR="00E25166" w:rsidRPr="00C639CC">
        <w:rPr>
          <w:lang w:val="nl-BE"/>
        </w:rPr>
        <w:br/>
      </w:r>
      <w:r w:rsidRPr="00C639CC">
        <w:rPr>
          <w:lang w:val="nl-BE"/>
        </w:rPr>
        <w:t>Sturen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karakter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eenrichtingsverkeer: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  <w:r w:rsidR="00E25166" w:rsidRPr="00C639CC">
        <w:rPr>
          <w:lang w:val="nl-BE"/>
        </w:rPr>
        <w:br/>
      </w:r>
      <w:r w:rsidRPr="00C639CC">
        <w:rPr>
          <w:lang w:val="nl-BE"/>
        </w:rPr>
        <w:t>Sturen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taakgericht.</w:t>
      </w:r>
    </w:p>
    <w:p w14:paraId="3D4EF118" w14:textId="6A405457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Ondersteunen: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betekent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tweerichtingsverkeer: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samenwerking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bevorderen,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aanzetten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feedback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....</w:t>
      </w:r>
      <w:r w:rsidR="00273153" w:rsidRPr="00C639CC">
        <w:rPr>
          <w:lang w:val="nl-BE"/>
        </w:rPr>
        <w:t xml:space="preserve"> </w:t>
      </w:r>
      <w:r w:rsidR="00E25166" w:rsidRPr="00C639CC">
        <w:rPr>
          <w:lang w:val="nl-BE"/>
        </w:rPr>
        <w:br/>
      </w:r>
      <w:r w:rsidRPr="00C639CC">
        <w:rPr>
          <w:lang w:val="nl-BE"/>
        </w:rPr>
        <w:t>Ondersteunen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relatiegericht.</w:t>
      </w:r>
    </w:p>
    <w:p w14:paraId="26FF888D" w14:textId="77777777" w:rsidR="00E25166" w:rsidRPr="00C639CC" w:rsidRDefault="00E25166" w:rsidP="00E2516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791896C" w14:textId="79F15EFA" w:rsidR="003B46BA" w:rsidRPr="00C639CC" w:rsidRDefault="00317487" w:rsidP="00E25166">
      <w:pPr>
        <w:pStyle w:val="cpParagraph"/>
      </w:pPr>
      <w:r w:rsidRPr="00C639CC">
        <w:t>Als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zoek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per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meest</w:t>
      </w:r>
      <w:r w:rsidR="00273153" w:rsidRPr="00C639CC">
        <w:t xml:space="preserve"> </w:t>
      </w:r>
      <w:r w:rsidRPr="00C639CC">
        <w:t>passende</w:t>
      </w:r>
      <w:r w:rsidR="00273153" w:rsidRPr="00C639CC">
        <w:t xml:space="preserve"> </w:t>
      </w:r>
      <w:r w:rsidRPr="00C639CC">
        <w:t>manier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persoonsgerichte</w:t>
      </w:r>
      <w:r w:rsidR="00273153" w:rsidRPr="00C639CC">
        <w:t xml:space="preserve"> </w:t>
      </w:r>
      <w:r w:rsidRPr="00C639CC">
        <w:t>ondersteuning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taakgerichte</w:t>
      </w:r>
      <w:r w:rsidR="00273153" w:rsidRPr="00C639CC">
        <w:t xml:space="preserve"> </w:t>
      </w:r>
      <w:r w:rsidRPr="00C639CC">
        <w:t>sturing.</w:t>
      </w:r>
    </w:p>
    <w:p w14:paraId="74941CE6" w14:textId="7C222E4E" w:rsidR="00317487" w:rsidRPr="00C639CC" w:rsidRDefault="00317487" w:rsidP="00E25166">
      <w:pPr>
        <w:pStyle w:val="cpParagraph"/>
      </w:pPr>
      <w:r w:rsidRPr="00C639CC">
        <w:t>Op</w:t>
      </w:r>
      <w:r w:rsidR="00273153" w:rsidRPr="00C639CC">
        <w:t xml:space="preserve"> </w:t>
      </w:r>
      <w:r w:rsidRPr="00C639CC">
        <w:t>basis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mate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'taakgerichtheid'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'relatiegerichtheid'</w:t>
      </w:r>
      <w:r w:rsidR="00273153" w:rsidRPr="00C639CC">
        <w:t xml:space="preserve"> </w:t>
      </w:r>
      <w:r w:rsidRPr="00C639CC">
        <w:t>onderscheiden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4</w:t>
      </w:r>
      <w:r w:rsidR="00273153" w:rsidRPr="00C639CC">
        <w:t xml:space="preserve"> </w:t>
      </w:r>
      <w:r w:rsidRPr="00C639CC">
        <w:t>hiernavolgende</w:t>
      </w:r>
      <w:r w:rsidR="00273153" w:rsidRPr="00C639CC">
        <w:t xml:space="preserve"> </w:t>
      </w:r>
      <w:r w:rsidRPr="00C639CC">
        <w:t>stijlen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leidinggeven.</w:t>
      </w:r>
    </w:p>
    <w:p w14:paraId="7E1694C0" w14:textId="75D0EC58" w:rsidR="00E965DE" w:rsidRPr="00C639CC" w:rsidRDefault="00317487" w:rsidP="00FB343E">
      <w:pPr>
        <w:pStyle w:val="Heading3"/>
      </w:pPr>
      <w:r w:rsidRPr="00C639CC">
        <w:lastRenderedPageBreak/>
        <w:t>Stijl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(S1):</w:t>
      </w:r>
      <w:r w:rsidR="00273153" w:rsidRPr="00C639CC">
        <w:t xml:space="preserve"> </w:t>
      </w:r>
      <w:r w:rsidRPr="00C639CC">
        <w:t>Instrueren</w:t>
      </w:r>
    </w:p>
    <w:p w14:paraId="4052CD27" w14:textId="3C9676B7" w:rsidR="00E965DE" w:rsidRPr="00C639CC" w:rsidRDefault="00317487" w:rsidP="00E25166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ligt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klemtoon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taakgerichte</w:t>
      </w:r>
      <w:r w:rsidR="00273153" w:rsidRPr="00C639CC">
        <w:t xml:space="preserve"> </w:t>
      </w:r>
      <w:r w:rsidRPr="00C639CC">
        <w:t>aspect.</w:t>
      </w:r>
      <w:r w:rsidR="00273153" w:rsidRPr="00C639CC">
        <w:t xml:space="preserve"> </w:t>
      </w:r>
      <w:r w:rsidRPr="00C639CC">
        <w:t>U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gedetailleerde</w:t>
      </w:r>
      <w:r w:rsidR="00273153" w:rsidRPr="00C639CC">
        <w:t xml:space="preserve"> </w:t>
      </w:r>
      <w:r w:rsidRPr="00C639CC">
        <w:t>instructies</w:t>
      </w:r>
      <w:r w:rsidR="00273153" w:rsidRPr="00C639CC">
        <w:t xml:space="preserve"> </w:t>
      </w:r>
      <w:r w:rsidR="00E25166" w:rsidRPr="00C639CC">
        <w:t>rond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“wat”</w:t>
      </w:r>
      <w:r w:rsidR="00273153" w:rsidRPr="00C639CC">
        <w:t xml:space="preserve"> </w:t>
      </w:r>
      <w:r w:rsidRPr="00C639CC">
        <w:t>(wat</w:t>
      </w:r>
      <w:r w:rsidR="00273153" w:rsidRPr="00C639CC">
        <w:t xml:space="preserve"> </w:t>
      </w:r>
      <w:r w:rsidRPr="00C639CC">
        <w:t>verwacht</w:t>
      </w:r>
      <w:r w:rsidR="00273153" w:rsidRPr="00C639CC">
        <w:t xml:space="preserve"> </w:t>
      </w:r>
      <w:r w:rsidRPr="00C639CC">
        <w:t>ik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je)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“hoe”</w:t>
      </w:r>
      <w:r w:rsidR="00273153" w:rsidRPr="00C639CC">
        <w:t xml:space="preserve"> </w:t>
      </w:r>
      <w:r w:rsidRPr="00C639CC">
        <w:t>(hoe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taak/actie</w:t>
      </w:r>
      <w:r w:rsidR="00273153" w:rsidRPr="00C639CC">
        <w:t xml:space="preserve"> </w:t>
      </w:r>
      <w:r w:rsidRPr="00C639CC">
        <w:t>uitvoeren),</w:t>
      </w:r>
      <w:r w:rsidR="00273153" w:rsidRPr="00C639CC">
        <w:t xml:space="preserve"> </w:t>
      </w:r>
      <w:r w:rsidRPr="00C639CC">
        <w:t>toetst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begrepen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volgt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uitvoering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taak</w:t>
      </w:r>
      <w:r w:rsidR="00273153" w:rsidRPr="00C639CC">
        <w:t xml:space="preserve"> </w:t>
      </w:r>
      <w:r w:rsidRPr="00C639CC">
        <w:t>nauwgezet</w:t>
      </w:r>
      <w:r w:rsidR="00273153" w:rsidRPr="00C639CC">
        <w:t xml:space="preserve"> </w:t>
      </w:r>
      <w:r w:rsidRPr="00C639CC">
        <w:t>op.</w:t>
      </w:r>
    </w:p>
    <w:p w14:paraId="49F67C0C" w14:textId="431B3010" w:rsidR="00E965DE" w:rsidRPr="00C639CC" w:rsidRDefault="00317487" w:rsidP="00E25166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relatiegerichte</w:t>
      </w:r>
      <w:r w:rsidR="00273153" w:rsidRPr="00C639CC">
        <w:t xml:space="preserve"> </w:t>
      </w:r>
      <w:r w:rsidRPr="00C639CC">
        <w:t>aspect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beperkt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="006421DC" w:rsidRPr="00C639CC">
        <w:t>informatieoverdracht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zin</w:t>
      </w:r>
      <w:r w:rsidR="00273153" w:rsidRPr="00C639CC">
        <w:t xml:space="preserve"> </w:t>
      </w:r>
      <w:r w:rsidRPr="00C639CC">
        <w:t>éénrichtingsverkeer.</w:t>
      </w:r>
      <w:r w:rsidR="00273153" w:rsidRPr="00C639CC">
        <w:t xml:space="preserve"> </w:t>
      </w:r>
      <w:r w:rsidRPr="00C639CC">
        <w:t>Inspraak,</w:t>
      </w:r>
      <w:r w:rsidR="00273153" w:rsidRPr="00C639CC">
        <w:t xml:space="preserve"> </w:t>
      </w:r>
      <w:r w:rsidRPr="00C639CC">
        <w:t>overleg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luisteren</w:t>
      </w:r>
      <w:r w:rsidR="00273153" w:rsidRPr="00C639CC">
        <w:t xml:space="preserve"> </w:t>
      </w:r>
      <w:r w:rsidRPr="00C639CC">
        <w:t>komen</w:t>
      </w:r>
      <w:r w:rsidR="00273153" w:rsidRPr="00C639CC">
        <w:t xml:space="preserve"> </w:t>
      </w:r>
      <w:r w:rsidRPr="00C639CC">
        <w:t>slechts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geringe</w:t>
      </w:r>
      <w:r w:rsidR="00273153" w:rsidRPr="00C639CC">
        <w:t xml:space="preserve"> </w:t>
      </w:r>
      <w:r w:rsidRPr="00C639CC">
        <w:t>mate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bod.</w:t>
      </w:r>
    </w:p>
    <w:p w14:paraId="7125948B" w14:textId="742AB8CA" w:rsidR="00317487" w:rsidRPr="00C639CC" w:rsidRDefault="00317487" w:rsidP="00E25166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motiveert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projectmedewerker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onervaren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bepaald</w:t>
      </w:r>
      <w:r w:rsidR="00273153" w:rsidRPr="00C639CC">
        <w:t xml:space="preserve"> </w:t>
      </w:r>
      <w:r w:rsidRPr="00C639CC">
        <w:t>verantwoordelijkheidsdomein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bijgevolg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onzeker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takenpakket</w:t>
      </w:r>
      <w:r w:rsidR="00273153" w:rsidRPr="00C639CC">
        <w:t xml:space="preserve"> </w:t>
      </w:r>
      <w:r w:rsidRPr="00C639CC">
        <w:t>autonoom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pakken.</w:t>
      </w:r>
    </w:p>
    <w:p w14:paraId="2EB06296" w14:textId="134D74D6" w:rsidR="00E965DE" w:rsidRPr="00C639CC" w:rsidRDefault="00317487" w:rsidP="00FB343E">
      <w:pPr>
        <w:pStyle w:val="Heading3"/>
      </w:pPr>
      <w:r w:rsidRPr="00C639CC">
        <w:t>Stijl</w:t>
      </w:r>
      <w:r w:rsidR="00273153" w:rsidRPr="00C639CC">
        <w:t xml:space="preserve"> </w:t>
      </w:r>
      <w:r w:rsidRPr="00C639CC">
        <w:t>2</w:t>
      </w:r>
      <w:r w:rsidR="00273153" w:rsidRPr="00C639CC">
        <w:t xml:space="preserve"> </w:t>
      </w:r>
      <w:r w:rsidRPr="00C639CC">
        <w:t>(S2):</w:t>
      </w:r>
      <w:r w:rsidR="00273153" w:rsidRPr="00C639CC">
        <w:t xml:space="preserve"> </w:t>
      </w:r>
      <w:r w:rsidRPr="00C639CC">
        <w:t>Overtuigen</w:t>
      </w:r>
    </w:p>
    <w:p w14:paraId="39E432CD" w14:textId="4241073C" w:rsidR="00E25166" w:rsidRPr="00C639CC" w:rsidRDefault="00317487" w:rsidP="00E25166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sterk</w:t>
      </w:r>
      <w:r w:rsidR="00273153" w:rsidRPr="00C639CC">
        <w:t xml:space="preserve"> </w:t>
      </w:r>
      <w:r w:rsidRPr="00C639CC">
        <w:t>gericht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taakuitvoering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besteedt</w:t>
      </w:r>
      <w:r w:rsidR="00273153" w:rsidRPr="00C639CC">
        <w:t xml:space="preserve"> </w:t>
      </w:r>
      <w:r w:rsidRPr="00C639CC">
        <w:t>tegelijk</w:t>
      </w:r>
      <w:r w:rsidR="00273153" w:rsidRPr="00C639CC">
        <w:t xml:space="preserve"> </w:t>
      </w:r>
      <w:r w:rsidRPr="00C639CC">
        <w:t>veel</w:t>
      </w:r>
      <w:r w:rsidR="00273153" w:rsidRPr="00C639CC">
        <w:t xml:space="preserve"> </w:t>
      </w:r>
      <w:r w:rsidRPr="00C639CC">
        <w:t>aandacht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persoonlijke</w:t>
      </w:r>
      <w:r w:rsidR="00273153" w:rsidRPr="00C639CC">
        <w:t xml:space="preserve"> </w:t>
      </w:r>
      <w:r w:rsidRPr="00C639CC">
        <w:t>relatie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ideeën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voeren.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precies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verwachtingen</w:t>
      </w:r>
      <w:r w:rsidR="00273153" w:rsidRPr="00C639CC">
        <w:t xml:space="preserve"> </w:t>
      </w:r>
      <w:r w:rsidR="00E25166" w:rsidRPr="00C639CC">
        <w:t>rond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eindresultaat</w:t>
      </w:r>
      <w:r w:rsidR="00273153" w:rsidRPr="00C639CC">
        <w:t xml:space="preserve"> </w:t>
      </w:r>
      <w:r w:rsidRPr="00C639CC">
        <w:t>(het</w:t>
      </w:r>
      <w:r w:rsidR="00273153" w:rsidRPr="00C639CC">
        <w:t xml:space="preserve"> </w:t>
      </w:r>
      <w:r w:rsidRPr="00C639CC">
        <w:t>“wat”)</w:t>
      </w:r>
      <w:r w:rsidR="00273153" w:rsidRPr="00C639CC">
        <w:t xml:space="preserve"> </w:t>
      </w:r>
      <w:r w:rsidRPr="00C639CC">
        <w:t>weer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="00E25166" w:rsidRPr="00C639CC">
        <w:t>ook</w:t>
      </w:r>
      <w:r w:rsidR="00273153" w:rsidRPr="00C639CC">
        <w:t xml:space="preserve"> </w:t>
      </w:r>
      <w:r w:rsidRPr="00C639CC">
        <w:t>suggesties</w:t>
      </w:r>
      <w:r w:rsidR="00273153" w:rsidRPr="00C639CC">
        <w:t xml:space="preserve"> </w:t>
      </w:r>
      <w:r w:rsidR="00E25166" w:rsidRPr="00C639CC">
        <w:t>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“hoe”</w:t>
      </w:r>
      <w:r w:rsidR="00273153" w:rsidRPr="00C639CC">
        <w:t xml:space="preserve"> </w:t>
      </w:r>
      <w:r w:rsidRPr="00C639CC">
        <w:t>(de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taak).</w:t>
      </w:r>
    </w:p>
    <w:p w14:paraId="30BA4D08" w14:textId="22FB8DD6" w:rsidR="00E965DE" w:rsidRPr="00C639CC" w:rsidRDefault="00317487" w:rsidP="00E25166">
      <w:pPr>
        <w:pStyle w:val="cpParagraph"/>
      </w:pPr>
      <w:r w:rsidRPr="00C639CC">
        <w:t>Er</w:t>
      </w:r>
      <w:r w:rsidR="00273153" w:rsidRPr="00C639CC">
        <w:t xml:space="preserve"> </w:t>
      </w:r>
      <w:r w:rsidRPr="00C639CC">
        <w:t>komt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extra</w:t>
      </w:r>
      <w:r w:rsidR="00273153" w:rsidRPr="00C639CC">
        <w:t xml:space="preserve"> </w:t>
      </w:r>
      <w:r w:rsidRPr="00C639CC">
        <w:t>aspect</w:t>
      </w:r>
      <w:r w:rsidR="00273153" w:rsidRPr="00C639CC">
        <w:t xml:space="preserve"> </w:t>
      </w:r>
      <w:r w:rsidRPr="00C639CC">
        <w:t>bij: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legt</w:t>
      </w:r>
      <w:r w:rsidR="00273153" w:rsidRPr="00C639CC">
        <w:t xml:space="preserve"> </w:t>
      </w:r>
      <w:r w:rsidR="00E25166" w:rsidRPr="00C639CC">
        <w:t>ook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beargumenteert</w:t>
      </w:r>
      <w:r w:rsidR="00273153" w:rsidRPr="00C639CC">
        <w:t xml:space="preserve"> </w:t>
      </w:r>
      <w:r w:rsidRPr="00C639CC">
        <w:t>waarom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nota/een</w:t>
      </w:r>
      <w:r w:rsidR="00273153" w:rsidRPr="00C639CC">
        <w:t xml:space="preserve"> </w:t>
      </w:r>
      <w:r w:rsidRPr="00C639CC">
        <w:t>actie</w:t>
      </w:r>
      <w:r w:rsidR="00273153" w:rsidRPr="00C639CC">
        <w:t xml:space="preserve"> </w:t>
      </w:r>
      <w:r w:rsidRPr="00C639CC">
        <w:t>...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aangegeven</w:t>
      </w:r>
      <w:r w:rsidR="00273153" w:rsidRPr="00C639CC">
        <w:t xml:space="preserve"> </w:t>
      </w:r>
      <w:r w:rsidRPr="00C639CC">
        <w:t>manier</w:t>
      </w:r>
      <w:r w:rsidR="00273153" w:rsidRPr="00C639CC">
        <w:t xml:space="preserve"> </w:t>
      </w:r>
      <w:r w:rsidRPr="00C639CC">
        <w:t>zou</w:t>
      </w:r>
      <w:r w:rsidR="00273153" w:rsidRPr="00C639CC">
        <w:t xml:space="preserve"> </w:t>
      </w:r>
      <w:r w:rsidRPr="00C639CC">
        <w:t>aanpakken.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laat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ruimte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kritische</w:t>
      </w:r>
      <w:r w:rsidR="00273153" w:rsidRPr="00C639CC">
        <w:t xml:space="preserve"> </w:t>
      </w:r>
      <w:r w:rsidRPr="00C639CC">
        <w:t>bedenkingen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eigen</w:t>
      </w:r>
      <w:r w:rsidR="00273153" w:rsidRPr="00C639CC">
        <w:t xml:space="preserve"> </w:t>
      </w:r>
      <w:r w:rsidRPr="00C639CC">
        <w:t>suggesties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formuleren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beluistert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aandachtig.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houdt</w:t>
      </w:r>
      <w:r w:rsidR="00273153" w:rsidRPr="00C639CC">
        <w:t xml:space="preserve"> </w:t>
      </w:r>
      <w:r w:rsidRPr="00C639CC">
        <w:t>echter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touwtjes</w:t>
      </w:r>
      <w:r w:rsidR="00273153" w:rsidRPr="00C639CC">
        <w:t xml:space="preserve"> </w:t>
      </w:r>
      <w:r w:rsidRPr="00C639CC">
        <w:t>inhoudelijk</w:t>
      </w:r>
      <w:r w:rsidR="00273153" w:rsidRPr="00C639CC">
        <w:t xml:space="preserve"> </w:t>
      </w:r>
      <w:r w:rsidRPr="00C639CC">
        <w:t>nog</w:t>
      </w:r>
      <w:r w:rsidR="00273153" w:rsidRPr="00C639CC">
        <w:t xml:space="preserve"> </w:t>
      </w:r>
      <w:r w:rsidRPr="00C639CC">
        <w:t>sterk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handen.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gesprek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“hoe”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negotiatiekarakter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zin</w:t>
      </w:r>
      <w:r w:rsidR="00273153" w:rsidRPr="00C639CC">
        <w:t xml:space="preserve"> </w:t>
      </w:r>
      <w:r w:rsidRPr="00C639CC">
        <w:t>noemen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“overtuigen”.</w:t>
      </w:r>
    </w:p>
    <w:p w14:paraId="49C09567" w14:textId="377DE8D1" w:rsidR="00317487" w:rsidRPr="00C639CC" w:rsidRDefault="00317487" w:rsidP="00E25166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motiveert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="00E25166" w:rsidRPr="00C639CC">
        <w:t>al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bepaalde</w:t>
      </w:r>
      <w:r w:rsidR="00273153" w:rsidRPr="00C639CC">
        <w:t xml:space="preserve"> </w:t>
      </w:r>
      <w:r w:rsidRPr="00C639CC">
        <w:t>ervaring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verantwoordelijkheidsdomein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zin</w:t>
      </w:r>
      <w:r w:rsidR="00273153" w:rsidRPr="00C639CC">
        <w:t xml:space="preserve"> </w:t>
      </w:r>
      <w:r w:rsidRPr="00C639CC">
        <w:t>kritisch</w:t>
      </w:r>
      <w:r w:rsidR="00273153" w:rsidRPr="00C639CC">
        <w:t xml:space="preserve"> </w:t>
      </w:r>
      <w:r w:rsidRPr="00C639CC">
        <w:t>meedenkt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mogelijke</w:t>
      </w:r>
      <w:r w:rsidR="00273153" w:rsidRPr="00C639CC">
        <w:t xml:space="preserve"> </w:t>
      </w:r>
      <w:r w:rsidRPr="00C639CC">
        <w:t>oplossingen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anderzijds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gebrek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ervaring</w:t>
      </w:r>
      <w:r w:rsidR="00273153" w:rsidRPr="00C639CC">
        <w:t xml:space="preserve"> </w:t>
      </w:r>
      <w:r w:rsidRPr="00C639CC">
        <w:t>nog</w:t>
      </w:r>
      <w:r w:rsidR="00273153" w:rsidRPr="00C639CC">
        <w:t xml:space="preserve"> </w:t>
      </w:r>
      <w:r w:rsidRPr="00C639CC">
        <w:t>inhoudelijk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vergalopperen.</w:t>
      </w:r>
    </w:p>
    <w:p w14:paraId="42EF3BCB" w14:textId="288BE036" w:rsidR="00E965DE" w:rsidRPr="00C639CC" w:rsidRDefault="00317487" w:rsidP="00FB343E">
      <w:pPr>
        <w:pStyle w:val="Heading3"/>
      </w:pPr>
      <w:r w:rsidRPr="00C639CC">
        <w:t>Stijl</w:t>
      </w:r>
      <w:r w:rsidR="00273153" w:rsidRPr="00C639CC">
        <w:t xml:space="preserve"> </w:t>
      </w:r>
      <w:r w:rsidRPr="00C639CC">
        <w:t>3</w:t>
      </w:r>
      <w:r w:rsidR="00273153" w:rsidRPr="00C639CC">
        <w:t xml:space="preserve"> </w:t>
      </w:r>
      <w:r w:rsidRPr="00C639CC">
        <w:t>(S3):</w:t>
      </w:r>
      <w:r w:rsidR="00273153" w:rsidRPr="00C639CC">
        <w:t xml:space="preserve"> </w:t>
      </w:r>
      <w:r w:rsidRPr="00C639CC">
        <w:t>Overleggen</w:t>
      </w:r>
    </w:p>
    <w:p w14:paraId="199A17DA" w14:textId="4D4D8B18" w:rsidR="00E965DE" w:rsidRPr="00C639CC" w:rsidRDefault="00317487" w:rsidP="00E25166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gestoeld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samenwerking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vertrouwen.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“wat”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overleg</w:t>
      </w:r>
      <w:r w:rsidR="00273153" w:rsidRPr="00C639CC">
        <w:t xml:space="preserve"> </w:t>
      </w:r>
      <w:r w:rsidRPr="00C639CC">
        <w:t>bepaald;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luisteren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bevraging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sterk</w:t>
      </w:r>
      <w:r w:rsidR="00273153" w:rsidRPr="00C639CC">
        <w:t xml:space="preserve"> </w:t>
      </w:r>
      <w:r w:rsidRPr="00C639CC">
        <w:t>gestimuleerd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zelf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probleem/de</w:t>
      </w:r>
      <w:r w:rsidR="00273153" w:rsidRPr="00C639CC">
        <w:t xml:space="preserve"> </w:t>
      </w:r>
      <w:r w:rsidRPr="00C639CC">
        <w:t>vraag</w:t>
      </w:r>
      <w:r w:rsidR="00273153" w:rsidRPr="00C639CC">
        <w:t xml:space="preserve"> </w:t>
      </w:r>
      <w:r w:rsidRPr="00C639CC">
        <w:t>scherp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stellen,</w:t>
      </w:r>
      <w:r w:rsidR="00273153" w:rsidRPr="00C639CC">
        <w:t xml:space="preserve"> </w:t>
      </w:r>
      <w:r w:rsidRPr="00C639CC">
        <w:t>actief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zoeken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oplossingen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tussentijdse</w:t>
      </w:r>
      <w:r w:rsidR="00273153" w:rsidRPr="00C639CC">
        <w:t xml:space="preserve"> </w:t>
      </w:r>
      <w:r w:rsidRPr="00C639CC">
        <w:t>opvolgingsmogelijkheden.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“hoe”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moet;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gaat</w:t>
      </w:r>
      <w:r w:rsidR="00273153" w:rsidRPr="00C639CC">
        <w:t xml:space="preserve"> </w:t>
      </w:r>
      <w:r w:rsidRPr="00C639CC">
        <w:t>ervan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voldoende</w:t>
      </w:r>
      <w:r w:rsidR="00273153" w:rsidRPr="00C639CC">
        <w:t xml:space="preserve"> </w:t>
      </w:r>
      <w:r w:rsidRPr="00C639CC">
        <w:t>bekwaam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actie/het</w:t>
      </w:r>
      <w:r w:rsidR="00273153" w:rsidRPr="00C639CC">
        <w:t xml:space="preserve"> </w:t>
      </w:r>
      <w:r w:rsidRPr="00C639CC">
        <w:t>probleem</w:t>
      </w:r>
      <w:r w:rsidR="00273153" w:rsidRPr="00C639CC">
        <w:t xml:space="preserve"> </w:t>
      </w:r>
      <w:r w:rsidRPr="00C639CC">
        <w:t>autonoom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pakken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faciliteert</w:t>
      </w:r>
      <w:r w:rsidR="00273153" w:rsidRPr="00C639CC">
        <w:t xml:space="preserve"> </w:t>
      </w:r>
      <w:r w:rsidRPr="00C639CC">
        <w:t>enkel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denk-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handelingsproces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medewerker.</w:t>
      </w:r>
    </w:p>
    <w:p w14:paraId="7C306276" w14:textId="4B007EA1" w:rsidR="00317487" w:rsidRPr="00C639CC" w:rsidRDefault="00317487" w:rsidP="00E25166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motiveert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="00943733" w:rsidRPr="00C639CC">
        <w:t>al</w:t>
      </w:r>
      <w:r w:rsidR="00273153" w:rsidRPr="00C639CC">
        <w:t xml:space="preserve"> </w:t>
      </w:r>
      <w:r w:rsidRPr="00C639CC">
        <w:t>voldoende</w:t>
      </w:r>
      <w:r w:rsidR="00273153" w:rsidRPr="00C639CC">
        <w:t xml:space="preserve"> </w:t>
      </w:r>
      <w:r w:rsidRPr="00C639CC">
        <w:t>bekwaam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bepaald</w:t>
      </w:r>
      <w:r w:rsidR="00273153" w:rsidRPr="00C639CC">
        <w:t xml:space="preserve"> </w:t>
      </w:r>
      <w:r w:rsidRPr="00C639CC">
        <w:t>verantwoordelijkheidsdomein</w:t>
      </w:r>
      <w:r w:rsidR="00273153" w:rsidRPr="00C639CC">
        <w:t xml:space="preserve"> </w:t>
      </w:r>
      <w:r w:rsidRPr="00C639CC">
        <w:t>autonoom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pakken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onvoldoende</w:t>
      </w:r>
      <w:r w:rsidR="00273153" w:rsidRPr="00C639CC">
        <w:t xml:space="preserve"> </w:t>
      </w:r>
      <w:r w:rsidRPr="00C639CC">
        <w:t>zelfvertrouwen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barrières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eigen</w:t>
      </w:r>
      <w:r w:rsidR="00273153" w:rsidRPr="00C639CC">
        <w:t xml:space="preserve"> </w:t>
      </w:r>
      <w:r w:rsidRPr="00C639CC">
        <w:t>beweging</w:t>
      </w:r>
      <w:r w:rsidR="00273153" w:rsidRPr="00C639CC">
        <w:t xml:space="preserve"> </w:t>
      </w:r>
      <w:r w:rsidRPr="00C639CC">
        <w:t>effectief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doen.</w:t>
      </w:r>
    </w:p>
    <w:p w14:paraId="41219864" w14:textId="67187B50" w:rsidR="00E965DE" w:rsidRPr="00C639CC" w:rsidRDefault="00317487" w:rsidP="00FB343E">
      <w:pPr>
        <w:pStyle w:val="Heading3"/>
      </w:pPr>
      <w:r w:rsidRPr="00C639CC">
        <w:t>Stijl</w:t>
      </w:r>
      <w:r w:rsidR="00273153" w:rsidRPr="00C639CC">
        <w:t xml:space="preserve"> </w:t>
      </w:r>
      <w:r w:rsidRPr="00C639CC">
        <w:t>4</w:t>
      </w:r>
      <w:r w:rsidR="00273153" w:rsidRPr="00C639CC">
        <w:t xml:space="preserve"> </w:t>
      </w:r>
      <w:r w:rsidRPr="00C639CC">
        <w:t>(S4):</w:t>
      </w:r>
      <w:r w:rsidR="00273153" w:rsidRPr="00C639CC">
        <w:t xml:space="preserve"> </w:t>
      </w:r>
      <w:r w:rsidRPr="00C639CC">
        <w:t>Delegeren</w:t>
      </w:r>
    </w:p>
    <w:p w14:paraId="6F780EB0" w14:textId="286C0A86" w:rsidR="00E965DE" w:rsidRPr="00C639CC" w:rsidRDefault="00317487" w:rsidP="00E25166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recht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zelf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beslissen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“hoe”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deels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“wat”.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="00943733" w:rsidRPr="00C639CC">
        <w:t>mee</w:t>
      </w:r>
      <w:r w:rsidRPr="00C639CC">
        <w:t>beslissen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“wat”,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zoverre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past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globale</w:t>
      </w:r>
      <w:r w:rsidR="00273153" w:rsidRPr="00C639CC">
        <w:t xml:space="preserve"> </w:t>
      </w:r>
      <w:r w:rsidRPr="00C639CC">
        <w:t>krijtlijnen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projectmanager.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“hoe”</w:t>
      </w:r>
      <w:r w:rsidR="00273153" w:rsidRPr="00C639CC">
        <w:t xml:space="preserve"> </w:t>
      </w:r>
      <w:r w:rsidRPr="00C639CC">
        <w:t>betreft,</w:t>
      </w:r>
      <w:r w:rsidR="00273153" w:rsidRPr="00C639CC">
        <w:t xml:space="preserve"> </w:t>
      </w:r>
      <w:r w:rsidRPr="00C639CC">
        <w:t>krijgt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projectmedewerker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boodschap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vrijheid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vertrouwen.</w:t>
      </w:r>
      <w:r w:rsidR="00273153" w:rsidRPr="00C639CC">
        <w:t xml:space="preserve"> </w:t>
      </w:r>
      <w:r w:rsidRPr="00C639CC">
        <w:t>Tussentijdse</w:t>
      </w:r>
      <w:r w:rsidR="00273153" w:rsidRPr="00C639CC">
        <w:t xml:space="preserve"> </w:t>
      </w:r>
      <w:r w:rsidRPr="00C639CC">
        <w:t>controle</w:t>
      </w:r>
      <w:r w:rsidR="00273153" w:rsidRPr="00C639CC">
        <w:t xml:space="preserve"> </w:t>
      </w:r>
      <w:r w:rsidRPr="00C639CC">
        <w:t>vindt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plaats,</w:t>
      </w:r>
      <w:r w:rsidR="00273153" w:rsidRPr="00C639CC">
        <w:t xml:space="preserve"> </w:t>
      </w:r>
      <w:r w:rsidRPr="00C639CC">
        <w:t>enkel</w:t>
      </w:r>
      <w:r w:rsidR="00273153" w:rsidRPr="00C639CC">
        <w:t xml:space="preserve"> </w:t>
      </w:r>
      <w:r w:rsidRPr="00C639CC">
        <w:t>controle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eindresultaat.</w:t>
      </w:r>
    </w:p>
    <w:p w14:paraId="673E4519" w14:textId="6A2E60AE" w:rsidR="00317487" w:rsidRPr="00C639CC" w:rsidRDefault="00317487" w:rsidP="00E25166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stijl</w:t>
      </w:r>
      <w:r w:rsidR="00273153" w:rsidRPr="00C639CC">
        <w:t xml:space="preserve"> </w:t>
      </w:r>
      <w:r w:rsidRPr="00C639CC">
        <w:t>motiveert</w:t>
      </w:r>
      <w:r w:rsidR="00273153" w:rsidRPr="00C639CC">
        <w:t xml:space="preserve"> </w:t>
      </w:r>
      <w:r w:rsidRPr="00C639CC">
        <w:t>experts:</w:t>
      </w:r>
      <w:r w:rsidR="00273153" w:rsidRPr="00C639CC">
        <w:t xml:space="preserve"> </w:t>
      </w:r>
      <w:r w:rsidRPr="00C639CC">
        <w:t>medewerkers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voldoende</w:t>
      </w:r>
      <w:r w:rsidR="00273153" w:rsidRPr="00C639CC">
        <w:t xml:space="preserve"> </w:t>
      </w:r>
      <w:r w:rsidRPr="00C639CC">
        <w:t>bekwaam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nodige</w:t>
      </w:r>
      <w:r w:rsidR="00273153" w:rsidRPr="00C639CC">
        <w:t xml:space="preserve"> </w:t>
      </w:r>
      <w:r w:rsidRPr="00C639CC">
        <w:t>zelfvertrouwen</w:t>
      </w:r>
      <w:r w:rsidR="00273153" w:rsidRPr="00C639CC">
        <w:t xml:space="preserve"> </w:t>
      </w:r>
      <w:r w:rsidRPr="00C639CC">
        <w:t>bezitten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verantwoordelijkheidsdomein</w:t>
      </w:r>
      <w:r w:rsidR="00273153" w:rsidRPr="00C639CC">
        <w:t xml:space="preserve"> </w:t>
      </w:r>
      <w:r w:rsidRPr="00C639CC">
        <w:t>volledig</w:t>
      </w:r>
      <w:r w:rsidR="00273153" w:rsidRPr="00C639CC">
        <w:t xml:space="preserve"> </w:t>
      </w:r>
      <w:r w:rsidRPr="00C639CC">
        <w:t>autonoom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pakken.</w:t>
      </w:r>
    </w:p>
    <w:p w14:paraId="5AEDB037" w14:textId="77777777" w:rsidR="00317487" w:rsidRPr="00C639CC" w:rsidRDefault="00317487" w:rsidP="00943733">
      <w:pPr>
        <w:pStyle w:val="cpPicture"/>
      </w:pPr>
      <w:r w:rsidRPr="00C639CC">
        <w:lastRenderedPageBreak/>
        <w:drawing>
          <wp:inline distT="0" distB="0" distL="0" distR="0" wp14:anchorId="08AB23A1" wp14:editId="7A5EC158">
            <wp:extent cx="6439799" cy="5068007"/>
            <wp:effectExtent l="19050" t="19050" r="18415" b="1841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10F1D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5068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1CB24" w14:textId="61C5D435" w:rsidR="00E965DE" w:rsidRPr="00C639CC" w:rsidRDefault="00317487" w:rsidP="00943733">
      <w:pPr>
        <w:pStyle w:val="cpParagraph"/>
      </w:pPr>
      <w:r w:rsidRPr="00C639CC">
        <w:t>Naast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taakgerichte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relatiegerichte</w:t>
      </w:r>
      <w:r w:rsidR="00273153" w:rsidRPr="00C639CC">
        <w:t xml:space="preserve"> </w:t>
      </w:r>
      <w:r w:rsidRPr="00C639CC">
        <w:t>aspecten,</w:t>
      </w:r>
      <w:r w:rsidR="00273153" w:rsidRPr="00C639CC">
        <w:t xml:space="preserve"> </w:t>
      </w:r>
      <w:r w:rsidRPr="00C639CC">
        <w:t>ga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="00943733" w:rsidRPr="00C639CC">
        <w:t>ook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kennis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expertise</w:t>
      </w:r>
      <w:r w:rsidR="00273153" w:rsidRPr="00C639CC">
        <w:t xml:space="preserve"> </w:t>
      </w:r>
      <w:r w:rsidRPr="00C639CC">
        <w:t>(competentie)</w:t>
      </w:r>
      <w:r w:rsidR="00273153" w:rsidRPr="00C639CC">
        <w:t xml:space="preserve"> </w:t>
      </w:r>
      <w:r w:rsidRPr="00C639CC">
        <w:t>niveau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individuele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bepalen.</w:t>
      </w:r>
    </w:p>
    <w:p w14:paraId="6B8E098A" w14:textId="086365A5" w:rsidR="00317487" w:rsidRPr="00C639CC" w:rsidRDefault="00317487" w:rsidP="00943733">
      <w:pPr>
        <w:pStyle w:val="cpParagraph"/>
      </w:pPr>
      <w:r w:rsidRPr="00C639CC">
        <w:t>Dit</w:t>
      </w:r>
      <w:r w:rsidR="00273153" w:rsidRPr="00C639CC">
        <w:t xml:space="preserve"> </w:t>
      </w:r>
      <w:r w:rsidRPr="00C639CC">
        <w:t>niveau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hoog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laag</w:t>
      </w:r>
      <w:r w:rsidR="00273153" w:rsidRPr="00C639CC">
        <w:t xml:space="preserve"> </w:t>
      </w:r>
      <w:r w:rsidRPr="00C639CC">
        <w:t>zijn.</w:t>
      </w:r>
    </w:p>
    <w:p w14:paraId="22755EE8" w14:textId="13367BC3" w:rsidR="00E965DE" w:rsidRPr="00C639CC" w:rsidRDefault="00317487" w:rsidP="00943733">
      <w:pPr>
        <w:pStyle w:val="cpParagraph"/>
      </w:pPr>
      <w:r w:rsidRPr="00C639CC">
        <w:t>Tot</w:t>
      </w:r>
      <w:r w:rsidR="00273153" w:rsidRPr="00C639CC">
        <w:t xml:space="preserve"> </w:t>
      </w:r>
      <w:r w:rsidRPr="00C639CC">
        <w:t>slot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motivatie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betrokkenheid</w:t>
      </w:r>
      <w:r w:rsidR="00273153" w:rsidRPr="00C639CC">
        <w:t xml:space="preserve"> </w:t>
      </w:r>
      <w:r w:rsidRPr="00C639CC">
        <w:t>(commitment)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medewerker.</w:t>
      </w:r>
    </w:p>
    <w:p w14:paraId="69D7F490" w14:textId="463EC203" w:rsidR="003B46BA" w:rsidRPr="00C639CC" w:rsidRDefault="00317487" w:rsidP="00943733">
      <w:pPr>
        <w:pStyle w:val="cpParagraph"/>
      </w:pPr>
      <w:r w:rsidRPr="00C639CC">
        <w:t>Ook</w:t>
      </w:r>
      <w:r w:rsidR="00273153" w:rsidRPr="00C639CC">
        <w:t xml:space="preserve"> </w:t>
      </w:r>
      <w:r w:rsidRPr="00C639CC">
        <w:t>hier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inschaling</w:t>
      </w:r>
      <w:r w:rsidR="00273153" w:rsidRPr="00C639CC">
        <w:t xml:space="preserve"> </w:t>
      </w:r>
      <w:r w:rsidRPr="00C639CC">
        <w:t>opstellen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hoge</w:t>
      </w:r>
      <w:r w:rsidR="00273153" w:rsidRPr="00C639CC">
        <w:t xml:space="preserve"> </w:t>
      </w:r>
      <w:r w:rsidRPr="00C639CC">
        <w:t>motivatie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betrokkenheid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lagere</w:t>
      </w:r>
      <w:r w:rsidR="00273153" w:rsidRPr="00C639CC">
        <w:t xml:space="preserve"> </w:t>
      </w:r>
      <w:r w:rsidRPr="00C639CC">
        <w:t>motivatie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betrokkenheid.</w:t>
      </w:r>
    </w:p>
    <w:p w14:paraId="7C203E50" w14:textId="2DB071B9" w:rsidR="00317487" w:rsidRPr="00C639CC" w:rsidRDefault="00317487" w:rsidP="00943733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combinatie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kennis</w:t>
      </w:r>
      <w:r w:rsidR="006421DC">
        <w:t xml:space="preserve"> en </w:t>
      </w:r>
      <w:r w:rsidRPr="00C639CC">
        <w:t>expertise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motivatie</w:t>
      </w:r>
      <w:r w:rsidR="006421DC">
        <w:t xml:space="preserve"> en </w:t>
      </w:r>
      <w:r w:rsidRPr="00C639CC">
        <w:t>betrokkenheid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opnieuw</w:t>
      </w:r>
      <w:r w:rsidR="00273153" w:rsidRPr="00C639CC">
        <w:t xml:space="preserve"> </w:t>
      </w:r>
      <w:r w:rsidRPr="00C639CC">
        <w:t>vier</w:t>
      </w:r>
      <w:r w:rsidR="00273153" w:rsidRPr="00C639CC">
        <w:t xml:space="preserve"> </w:t>
      </w:r>
      <w:r w:rsidRPr="00C639CC">
        <w:t>mogelijkheden:</w:t>
      </w:r>
    </w:p>
    <w:p w14:paraId="7C03873C" w14:textId="052A24F9" w:rsidR="00317487" w:rsidRPr="00C639CC" w:rsidRDefault="00943733" w:rsidP="00943733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oge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competentie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hoog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commitment</w:t>
      </w:r>
      <w:r w:rsidRPr="00C639CC">
        <w:rPr>
          <w:lang w:val="nl-BE"/>
        </w:rPr>
        <w:t>.</w:t>
      </w:r>
    </w:p>
    <w:p w14:paraId="2E67F286" w14:textId="7F4921EE" w:rsidR="00317487" w:rsidRPr="00C639CC" w:rsidRDefault="00943733" w:rsidP="00943733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oge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competentie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laag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commitment</w:t>
      </w:r>
      <w:r w:rsidRPr="00C639CC">
        <w:rPr>
          <w:lang w:val="nl-BE"/>
        </w:rPr>
        <w:t>.</w:t>
      </w:r>
    </w:p>
    <w:p w14:paraId="64CFBD8B" w14:textId="05889CAB" w:rsidR="00317487" w:rsidRPr="00C639CC" w:rsidRDefault="00943733" w:rsidP="00943733">
      <w:pPr>
        <w:pStyle w:val="cpPoint"/>
        <w:rPr>
          <w:lang w:val="nl-BE"/>
        </w:rPr>
      </w:pPr>
      <w:r w:rsidRPr="00C639CC">
        <w:rPr>
          <w:lang w:val="nl-BE"/>
        </w:rPr>
        <w:t>La</w:t>
      </w:r>
      <w:r w:rsidR="00317487" w:rsidRPr="00C639CC">
        <w:rPr>
          <w:lang w:val="nl-BE"/>
        </w:rPr>
        <w:t>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competentie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hoog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commitment</w:t>
      </w:r>
      <w:r w:rsidRPr="00C639CC">
        <w:rPr>
          <w:lang w:val="nl-BE"/>
        </w:rPr>
        <w:t>.</w:t>
      </w:r>
    </w:p>
    <w:p w14:paraId="10A7668C" w14:textId="600B017F" w:rsidR="00317487" w:rsidRPr="00C639CC" w:rsidRDefault="00943733" w:rsidP="00943733">
      <w:pPr>
        <w:pStyle w:val="cpPoint"/>
        <w:rPr>
          <w:lang w:val="nl-BE"/>
        </w:rPr>
      </w:pPr>
      <w:r w:rsidRPr="00C639CC">
        <w:rPr>
          <w:lang w:val="nl-BE"/>
        </w:rPr>
        <w:t>L</w:t>
      </w:r>
      <w:r w:rsidR="00317487" w:rsidRPr="00C639CC">
        <w:rPr>
          <w:lang w:val="nl-BE"/>
        </w:rPr>
        <w:t>age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competentie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laag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commitment</w:t>
      </w:r>
      <w:r w:rsidRPr="00C639CC">
        <w:rPr>
          <w:lang w:val="nl-BE"/>
        </w:rPr>
        <w:t>.</w:t>
      </w:r>
    </w:p>
    <w:p w14:paraId="5F096274" w14:textId="77777777" w:rsidR="00943733" w:rsidRPr="00C639CC" w:rsidRDefault="00943733" w:rsidP="0094373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115D5AA" w14:textId="78D9562F" w:rsidR="00317487" w:rsidRPr="00C639CC" w:rsidRDefault="00317487" w:rsidP="00FB343E">
      <w:pPr>
        <w:pStyle w:val="Heading2"/>
      </w:pPr>
      <w:r w:rsidRPr="00C639CC">
        <w:t>Hoe</w:t>
      </w:r>
      <w:r w:rsidR="00273153" w:rsidRPr="00C639CC">
        <w:t xml:space="preserve"> </w:t>
      </w:r>
      <w:r w:rsidRPr="00C639CC">
        <w:t>pas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situationeel</w:t>
      </w:r>
      <w:r w:rsidR="00273153" w:rsidRPr="00C639CC">
        <w:t xml:space="preserve"> </w:t>
      </w:r>
      <w:r w:rsidRPr="00C639CC">
        <w:t>leidinggeven</w:t>
      </w:r>
      <w:r w:rsidR="00273153" w:rsidRPr="00C639CC">
        <w:t xml:space="preserve"> </w:t>
      </w:r>
      <w:r w:rsidRPr="00C639CC">
        <w:t>toe?</w:t>
      </w:r>
    </w:p>
    <w:p w14:paraId="3DB29534" w14:textId="63BF0E1D" w:rsidR="00317487" w:rsidRPr="00C639CC" w:rsidRDefault="00317487" w:rsidP="00943733">
      <w:pPr>
        <w:pStyle w:val="cpParagraph"/>
      </w:pPr>
      <w:r w:rsidRPr="00C639CC">
        <w:t>Als</w:t>
      </w:r>
      <w:r w:rsidR="00273153" w:rsidRPr="00C639CC">
        <w:t xml:space="preserve"> </w:t>
      </w:r>
      <w:r w:rsidRPr="00C639CC">
        <w:t>leidinggevende</w:t>
      </w:r>
      <w:r w:rsidR="00273153" w:rsidRPr="00C639CC">
        <w:t xml:space="preserve"> </w:t>
      </w:r>
      <w:r w:rsidRPr="00C639CC">
        <w:t>heb</w:t>
      </w:r>
      <w:r w:rsidR="00273153" w:rsidRPr="00C639CC">
        <w:t xml:space="preserve"> </w:t>
      </w:r>
      <w:r w:rsidR="00943733" w:rsidRPr="00C639CC">
        <w:t>je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elke</w:t>
      </w:r>
      <w:r w:rsidR="00273153" w:rsidRPr="00C639CC">
        <w:t xml:space="preserve"> </w:t>
      </w:r>
      <w:r w:rsidRPr="00C639CC">
        <w:t>situatie</w:t>
      </w:r>
      <w:r w:rsidR="00273153" w:rsidRPr="00C639CC">
        <w:t xml:space="preserve"> </w:t>
      </w:r>
      <w:r w:rsidRPr="00C639CC">
        <w:t>2</w:t>
      </w:r>
      <w:r w:rsidR="00273153" w:rsidRPr="00C639CC">
        <w:t xml:space="preserve"> </w:t>
      </w:r>
      <w:r w:rsidRPr="00C639CC">
        <w:t>taken:</w:t>
      </w:r>
    </w:p>
    <w:p w14:paraId="0712B972" w14:textId="44DEAB79" w:rsidR="00317487" w:rsidRPr="00C639CC" w:rsidRDefault="00317487" w:rsidP="00943733">
      <w:pPr>
        <w:pStyle w:val="cpPoint"/>
        <w:rPr>
          <w:lang w:val="nl-BE"/>
        </w:rPr>
      </w:pPr>
      <w:r w:rsidRPr="00C639CC">
        <w:rPr>
          <w:lang w:val="nl-BE"/>
        </w:rPr>
        <w:t>Stel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diagnose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situatie.</w:t>
      </w:r>
    </w:p>
    <w:p w14:paraId="5E232733" w14:textId="305D1095" w:rsidR="00E965DE" w:rsidRPr="00C639CC" w:rsidRDefault="00317487" w:rsidP="0094373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Bepaal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ontwikkelingsniveau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werknemer.</w:t>
      </w:r>
    </w:p>
    <w:p w14:paraId="72EA49B7" w14:textId="0B7FBE17" w:rsidR="00E965DE" w:rsidRPr="00C639CC" w:rsidRDefault="00317487" w:rsidP="0094373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Stel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zoals:</w:t>
      </w:r>
    </w:p>
    <w:p w14:paraId="1E527F61" w14:textId="78EB1E22" w:rsidR="00E965DE" w:rsidRPr="00C639CC" w:rsidRDefault="00317487" w:rsidP="00943733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-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voldoen?</w:t>
      </w:r>
    </w:p>
    <w:p w14:paraId="7A0178AC" w14:textId="35833483" w:rsidR="00E965DE" w:rsidRPr="00C639CC" w:rsidRDefault="00317487" w:rsidP="00943733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-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ingewikkeld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het?</w:t>
      </w:r>
    </w:p>
    <w:p w14:paraId="1EBA21CB" w14:textId="68D9C9A6" w:rsidR="00E965DE" w:rsidRPr="00C639CC" w:rsidRDefault="00317487" w:rsidP="00943733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-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vaardigheden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ze?</w:t>
      </w:r>
    </w:p>
    <w:p w14:paraId="74610947" w14:textId="028DD99D" w:rsidR="00317487" w:rsidRPr="00C639CC" w:rsidRDefault="00317487" w:rsidP="00943733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lastRenderedPageBreak/>
        <w:t>-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klaren?</w:t>
      </w:r>
    </w:p>
    <w:p w14:paraId="49ADD1D8" w14:textId="2CC3819E" w:rsidR="00317487" w:rsidRPr="00C639CC" w:rsidRDefault="00317487" w:rsidP="00943733">
      <w:pPr>
        <w:pStyle w:val="cpPoint"/>
        <w:rPr>
          <w:lang w:val="nl-BE"/>
        </w:rPr>
      </w:pPr>
      <w:r w:rsidRPr="00C639CC">
        <w:rPr>
          <w:lang w:val="nl-BE"/>
        </w:rPr>
        <w:t>Pas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stijl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943733" w:rsidRPr="00C639CC">
        <w:rPr>
          <w:lang w:val="nl-BE"/>
        </w:rPr>
        <w:t>.</w:t>
      </w:r>
    </w:p>
    <w:p w14:paraId="0B5E96EC" w14:textId="7AD3DF1A" w:rsidR="00E965DE" w:rsidRPr="00C639CC" w:rsidRDefault="00317487" w:rsidP="0094373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Volgens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voorgeschreven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leiderschapsstijl</w:t>
      </w:r>
      <w:r w:rsidRPr="00C639CC">
        <w:rPr>
          <w:lang w:val="nl-BE"/>
        </w:rPr>
        <w:t>-model.</w:t>
      </w:r>
    </w:p>
    <w:p w14:paraId="29982876" w14:textId="4C32D518" w:rsidR="003B46BA" w:rsidRPr="00C639CC" w:rsidRDefault="00317487" w:rsidP="0094373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Leiderschapsstijl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overeenkomen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ontwikkelingsniveau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medewerker.</w:t>
      </w:r>
    </w:p>
    <w:p w14:paraId="6773A80C" w14:textId="77777777" w:rsidR="00943733" w:rsidRPr="00C639CC" w:rsidRDefault="00943733" w:rsidP="0094373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AADAF9D" w14:textId="394A1865" w:rsidR="00317487" w:rsidRPr="00C639CC" w:rsidRDefault="00317487" w:rsidP="00943733">
      <w:pPr>
        <w:pStyle w:val="cpParagraph"/>
      </w:pPr>
      <w:r w:rsidRPr="00C639CC">
        <w:t>Vergeet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managementstijl</w:t>
      </w:r>
      <w:r w:rsidR="00273153" w:rsidRPr="00C639CC">
        <w:t xml:space="preserve"> </w:t>
      </w:r>
      <w:r w:rsidRPr="00C639CC">
        <w:t>per</w:t>
      </w:r>
      <w:r w:rsidR="00273153" w:rsidRPr="00C639CC">
        <w:t xml:space="preserve"> </w:t>
      </w:r>
      <w:r w:rsidRPr="00C639CC">
        <w:t>taak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toegepast</w:t>
      </w:r>
      <w:r w:rsidR="00273153" w:rsidRPr="00C639CC">
        <w:t xml:space="preserve"> </w:t>
      </w:r>
      <w:r w:rsidRPr="00C639CC">
        <w:t>worden,</w:t>
      </w:r>
      <w:r w:rsidR="00273153" w:rsidRPr="00C639CC">
        <w:t xml:space="preserve"> </w:t>
      </w:r>
      <w:r w:rsidRPr="00C639CC">
        <w:t>zelfs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enkele</w:t>
      </w:r>
      <w:r w:rsidR="00273153" w:rsidRPr="00C639CC">
        <w:t xml:space="preserve"> </w:t>
      </w:r>
      <w:r w:rsidRPr="00C639CC">
        <w:t>medewerker.</w:t>
      </w:r>
    </w:p>
    <w:p w14:paraId="043705B6" w14:textId="52784939" w:rsidR="00317487" w:rsidRPr="00C639CC" w:rsidRDefault="00317487" w:rsidP="00943733">
      <w:pPr>
        <w:pStyle w:val="cpParagraph"/>
      </w:pPr>
      <w:r w:rsidRPr="00C639CC">
        <w:t>Nog</w:t>
      </w:r>
      <w:r w:rsidR="00273153" w:rsidRPr="00C639CC">
        <w:t xml:space="preserve"> </w:t>
      </w:r>
      <w:r w:rsidRPr="00C639CC">
        <w:t>eens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overzicht:</w:t>
      </w:r>
    </w:p>
    <w:p w14:paraId="4DE2CB44" w14:textId="77777777" w:rsidR="00317487" w:rsidRPr="00C639CC" w:rsidRDefault="00317487" w:rsidP="00943733">
      <w:pPr>
        <w:pStyle w:val="cpPicture"/>
      </w:pPr>
      <w:r w:rsidRPr="00C639CC">
        <w:drawing>
          <wp:inline distT="0" distB="0" distL="0" distR="0" wp14:anchorId="3472E7E2" wp14:editId="39380406">
            <wp:extent cx="6287377" cy="4820323"/>
            <wp:effectExtent l="19050" t="19050" r="18415" b="1841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10F01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820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CD9BB" w14:textId="5BA013F3" w:rsidR="00317487" w:rsidRPr="00C639CC" w:rsidRDefault="00317487" w:rsidP="00E4637A">
      <w:pPr>
        <w:pStyle w:val="cpParagraph"/>
      </w:pPr>
      <w:r w:rsidRPr="00C639CC">
        <w:t>Instrueren</w:t>
      </w:r>
      <w:r w:rsidR="00273153" w:rsidRPr="00C639CC">
        <w:t xml:space="preserve"> </w:t>
      </w:r>
      <w:r w:rsidRPr="00C639CC">
        <w:t>motiveert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gebied</w:t>
      </w:r>
      <w:r w:rsidR="00273153" w:rsidRPr="00C639CC">
        <w:t xml:space="preserve"> </w:t>
      </w:r>
      <w:r w:rsidRPr="00C639CC">
        <w:t>onervaren</w:t>
      </w:r>
      <w:r w:rsidR="00273153" w:rsidRPr="00C639CC">
        <w:t xml:space="preserve"> </w:t>
      </w:r>
      <w:r w:rsidRPr="00C639CC">
        <w:t>medewerker,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onzeker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taken</w:t>
      </w:r>
      <w:r w:rsidR="00273153" w:rsidRPr="00C639CC">
        <w:t xml:space="preserve"> </w:t>
      </w:r>
      <w:r w:rsidRPr="00C639CC">
        <w:t>autonoom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pakken.</w:t>
      </w:r>
    </w:p>
    <w:p w14:paraId="6C598F3B" w14:textId="034EA418" w:rsidR="00317487" w:rsidRPr="00C639CC" w:rsidRDefault="00317487" w:rsidP="00E4637A">
      <w:pPr>
        <w:pStyle w:val="cpParagraph"/>
      </w:pPr>
      <w:r w:rsidRPr="00C639CC">
        <w:t>Coaching</w:t>
      </w:r>
      <w:r w:rsidR="00273153" w:rsidRPr="00C639CC">
        <w:t xml:space="preserve"> </w:t>
      </w:r>
      <w:r w:rsidRPr="00C639CC">
        <w:t>motiveert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minimale</w:t>
      </w:r>
      <w:r w:rsidR="00273153" w:rsidRPr="00C639CC">
        <w:t xml:space="preserve"> </w:t>
      </w:r>
      <w:r w:rsidRPr="00C639CC">
        <w:t>ervaring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gebied,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meezoekt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oplossingen.</w:t>
      </w:r>
    </w:p>
    <w:p w14:paraId="42D8C265" w14:textId="36787ED1" w:rsidR="00317487" w:rsidRPr="00C639CC" w:rsidRDefault="00317487" w:rsidP="00E4637A">
      <w:pPr>
        <w:pStyle w:val="cpParagraph"/>
      </w:pPr>
      <w:r w:rsidRPr="00C639CC">
        <w:t>Overleggen</w:t>
      </w:r>
      <w:r w:rsidR="00273153" w:rsidRPr="00C639CC">
        <w:t xml:space="preserve"> </w:t>
      </w:r>
      <w:r w:rsidRPr="00C639CC">
        <w:t>motiveert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gebied</w:t>
      </w:r>
      <w:r w:rsidR="00273153" w:rsidRPr="00C639CC">
        <w:t xml:space="preserve"> </w:t>
      </w:r>
      <w:r w:rsidRPr="00C639CC">
        <w:t>ervaren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onvoldoende</w:t>
      </w:r>
      <w:r w:rsidR="00273153" w:rsidRPr="00C639CC">
        <w:t xml:space="preserve"> </w:t>
      </w:r>
      <w:r w:rsidRPr="00C639CC">
        <w:t>zelfvertrouwen</w:t>
      </w:r>
      <w:r w:rsidR="00273153" w:rsidRPr="00C639CC">
        <w:t xml:space="preserve"> </w:t>
      </w:r>
      <w:r w:rsidRPr="00C639CC">
        <w:t>(of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barrières).</w:t>
      </w:r>
    </w:p>
    <w:p w14:paraId="10A66F31" w14:textId="77FF8B4A" w:rsidR="00317487" w:rsidRPr="00C639CC" w:rsidRDefault="00317487" w:rsidP="00E4637A">
      <w:pPr>
        <w:pStyle w:val="cpParagraph"/>
      </w:pPr>
      <w:r w:rsidRPr="00C639CC">
        <w:t>Delegeren</w:t>
      </w:r>
      <w:r w:rsidR="00273153" w:rsidRPr="00C639CC">
        <w:t xml:space="preserve"> </w:t>
      </w:r>
      <w:r w:rsidRPr="00C639CC">
        <w:t>motiveert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gebied</w:t>
      </w:r>
      <w:r w:rsidR="00273153" w:rsidRPr="00C639CC">
        <w:t xml:space="preserve"> </w:t>
      </w:r>
      <w:r w:rsidRPr="00C639CC">
        <w:t>beslagen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ervaren</w:t>
      </w:r>
      <w:r w:rsidR="00273153" w:rsidRPr="00C639CC">
        <w:t xml:space="preserve"> </w:t>
      </w:r>
      <w:r w:rsidRPr="00C639CC">
        <w:t>expert,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voldoende</w:t>
      </w:r>
      <w:r w:rsidR="00273153" w:rsidRPr="00C639CC">
        <w:t xml:space="preserve"> </w:t>
      </w:r>
      <w:r w:rsidRPr="00C639CC">
        <w:t>zelfvertrouwen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taken</w:t>
      </w:r>
      <w:r w:rsidR="00273153" w:rsidRPr="00C639CC">
        <w:t xml:space="preserve"> </w:t>
      </w:r>
      <w:r w:rsidRPr="00C639CC">
        <w:t>autonoom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pakken.</w:t>
      </w:r>
    </w:p>
    <w:p w14:paraId="2E8D7C5F" w14:textId="1B879017" w:rsidR="00317487" w:rsidRPr="00C639CC" w:rsidRDefault="00317487" w:rsidP="00FB343E">
      <w:pPr>
        <w:pStyle w:val="Heading2"/>
      </w:pPr>
      <w:r w:rsidRPr="00C639CC">
        <w:t>Oefeningen</w:t>
      </w:r>
      <w:r w:rsidR="00273153" w:rsidRPr="00C639CC">
        <w:t xml:space="preserve"> </w:t>
      </w:r>
      <w:r w:rsidRPr="00C639CC">
        <w:t>Situationeel</w:t>
      </w:r>
      <w:r w:rsidR="00273153" w:rsidRPr="00C639CC">
        <w:t xml:space="preserve"> </w:t>
      </w:r>
      <w:r w:rsidRPr="00C639CC">
        <w:t>Leidinggeven</w:t>
      </w:r>
    </w:p>
    <w:p w14:paraId="50C2A034" w14:textId="5244FC24" w:rsidR="003B46BA" w:rsidRPr="00C639CC" w:rsidRDefault="00317487" w:rsidP="00E4637A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krijgt</w:t>
      </w:r>
      <w:r w:rsidR="00273153" w:rsidRPr="00C639CC">
        <w:t xml:space="preserve"> </w:t>
      </w:r>
      <w:r w:rsidRPr="00C639CC">
        <w:t>hierna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beschreven</w:t>
      </w:r>
      <w:r w:rsidR="00273153" w:rsidRPr="00C639CC">
        <w:t xml:space="preserve"> </w:t>
      </w:r>
      <w:r w:rsidRPr="00C639CC">
        <w:t>situaties.</w:t>
      </w:r>
    </w:p>
    <w:p w14:paraId="7D595990" w14:textId="5CEBE76D" w:rsidR="00317487" w:rsidRPr="00C639CC" w:rsidRDefault="00317487" w:rsidP="00E4637A">
      <w:pPr>
        <w:pStyle w:val="cpParagraph"/>
      </w:pPr>
      <w:r w:rsidRPr="00C639CC">
        <w:t>Welke</w:t>
      </w:r>
      <w:r w:rsidR="00273153" w:rsidRPr="00C639CC">
        <w:t xml:space="preserve"> </w:t>
      </w:r>
      <w:r w:rsidRPr="00C639CC">
        <w:t>leiderschapsstijlen</w:t>
      </w:r>
      <w:r w:rsidR="00273153" w:rsidRPr="00C639CC">
        <w:t xml:space="preserve"> </w:t>
      </w:r>
      <w:r w:rsidRPr="00C639CC">
        <w:t>volgens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situationeel</w:t>
      </w:r>
      <w:r w:rsidR="00273153" w:rsidRPr="00C639CC">
        <w:t xml:space="preserve"> </w:t>
      </w:r>
      <w:r w:rsidRPr="00C639CC">
        <w:t>leidinggeven</w:t>
      </w:r>
      <w:r w:rsidR="00273153" w:rsidRPr="00C639CC">
        <w:t xml:space="preserve"> </w:t>
      </w:r>
      <w:r w:rsidRPr="00C639CC">
        <w:t>stemmen</w:t>
      </w:r>
      <w:r w:rsidR="00273153" w:rsidRPr="00C639CC">
        <w:t xml:space="preserve"> </w:t>
      </w:r>
      <w:r w:rsidRPr="00C639CC">
        <w:t>overeen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beschreven</w:t>
      </w:r>
      <w:r w:rsidR="00273153" w:rsidRPr="00C639CC">
        <w:t xml:space="preserve"> </w:t>
      </w:r>
      <w:r w:rsidRPr="00C639CC">
        <w:t>mogelijke</w:t>
      </w:r>
      <w:r w:rsidR="00273153" w:rsidRPr="00C639CC">
        <w:t xml:space="preserve"> </w:t>
      </w:r>
      <w:r w:rsidRPr="00C639CC">
        <w:t>oplossingen?</w:t>
      </w:r>
    </w:p>
    <w:p w14:paraId="7E2066E0" w14:textId="01423161" w:rsidR="003B46BA" w:rsidRPr="00C639CC" w:rsidRDefault="00317487" w:rsidP="00E4637A">
      <w:pPr>
        <w:pStyle w:val="cpParagraph"/>
      </w:pPr>
      <w:r w:rsidRPr="00C639CC">
        <w:t>Welke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leiderschapsstijlen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volgens</w:t>
      </w:r>
      <w:r w:rsidR="00273153" w:rsidRPr="00C639CC">
        <w:t xml:space="preserve"> </w:t>
      </w:r>
      <w:r w:rsidRPr="00C639CC">
        <w:t>jou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situatie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meest</w:t>
      </w:r>
      <w:r w:rsidR="00273153" w:rsidRPr="00C639CC">
        <w:t xml:space="preserve"> </w:t>
      </w:r>
      <w:r w:rsidRPr="00C639CC">
        <w:t>geschikte?</w:t>
      </w:r>
    </w:p>
    <w:p w14:paraId="63198C63" w14:textId="5588DA02" w:rsidR="00317487" w:rsidRPr="00C639CC" w:rsidRDefault="00317487" w:rsidP="00395028"/>
    <w:p w14:paraId="559C1919" w14:textId="69A19D13" w:rsidR="00E4637A" w:rsidRPr="00C639CC" w:rsidRDefault="00E4637A" w:rsidP="00FB343E">
      <w:pPr>
        <w:pStyle w:val="Heading3"/>
      </w:pPr>
      <w:r w:rsidRPr="00C639CC">
        <w:lastRenderedPageBreak/>
        <w:t>Oefening</w:t>
      </w:r>
      <w:r w:rsidR="00273153" w:rsidRPr="00C639CC">
        <w:t xml:space="preserve"> </w:t>
      </w:r>
      <w:r w:rsidRPr="00C639CC">
        <w:t>1</w:t>
      </w:r>
    </w:p>
    <w:p w14:paraId="6EDE3A24" w14:textId="7D1C166E" w:rsidR="00E965DE" w:rsidRPr="00C639CC" w:rsidRDefault="00317487" w:rsidP="00E4637A">
      <w:pPr>
        <w:pStyle w:val="cpParagraph"/>
      </w:pPr>
      <w:r w:rsidRPr="00C639CC">
        <w:t>Uw</w:t>
      </w:r>
      <w:r w:rsidR="00273153" w:rsidRPr="00C639CC">
        <w:t xml:space="preserve"> </w:t>
      </w:r>
      <w:r w:rsidRPr="00C639CC">
        <w:t>medewerkers</w:t>
      </w:r>
      <w:r w:rsidR="00273153" w:rsidRPr="00C639CC">
        <w:t xml:space="preserve"> </w:t>
      </w:r>
      <w:r w:rsidRPr="00C639CC">
        <w:t>werken</w:t>
      </w:r>
      <w:r w:rsidR="00273153" w:rsidRPr="00C639CC">
        <w:t xml:space="preserve"> </w:t>
      </w:r>
      <w:r w:rsidRPr="00C639CC">
        <w:t>gewoonlijk</w:t>
      </w:r>
      <w:r w:rsidR="00273153" w:rsidRPr="00C639CC">
        <w:t xml:space="preserve"> </w:t>
      </w:r>
      <w:r w:rsidRPr="00C639CC">
        <w:t>zelfstandig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goede</w:t>
      </w:r>
      <w:r w:rsidR="00273153" w:rsidRPr="00C639CC">
        <w:t xml:space="preserve"> </w:t>
      </w:r>
      <w:r w:rsidRPr="00C639CC">
        <w:t>resultaten.</w:t>
      </w:r>
      <w:r w:rsidR="00273153" w:rsidRPr="00C639CC">
        <w:t xml:space="preserve"> </w:t>
      </w:r>
      <w:r w:rsidRPr="00C639CC">
        <w:t>U</w:t>
      </w:r>
      <w:r w:rsidR="00273153" w:rsidRPr="00C639CC">
        <w:t xml:space="preserve"> </w:t>
      </w:r>
      <w:r w:rsidRPr="00C639CC">
        <w:t>bent</w:t>
      </w:r>
      <w:r w:rsidR="00273153" w:rsidRPr="00C639CC">
        <w:t xml:space="preserve"> </w:t>
      </w:r>
      <w:r w:rsidRPr="00C639CC">
        <w:t>gewend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uitvoering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planning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hen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delegeren.</w:t>
      </w:r>
    </w:p>
    <w:p w14:paraId="662BAC19" w14:textId="45E0DCC8" w:rsidR="00317487" w:rsidRPr="00C639CC" w:rsidRDefault="00317487" w:rsidP="00E4637A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laatste</w:t>
      </w:r>
      <w:r w:rsidR="00273153" w:rsidRPr="00C639CC">
        <w:t xml:space="preserve"> </w:t>
      </w:r>
      <w:r w:rsidRPr="00C639CC">
        <w:t>weken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resultaten</w:t>
      </w:r>
      <w:r w:rsidR="00273153" w:rsidRPr="00C639CC">
        <w:t xml:space="preserve"> </w:t>
      </w:r>
      <w:r w:rsidRPr="00C639CC">
        <w:t>achteruitgegaan.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werk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vertraging</w:t>
      </w:r>
      <w:r w:rsidR="00273153" w:rsidRPr="00C639CC">
        <w:t xml:space="preserve"> </w:t>
      </w:r>
      <w:r w:rsidRPr="00C639CC">
        <w:t>opgelopen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kwaliteit</w:t>
      </w:r>
      <w:r w:rsidR="00273153" w:rsidRPr="00C639CC">
        <w:t xml:space="preserve"> </w:t>
      </w:r>
      <w:r w:rsidRPr="00C639CC">
        <w:t>neemt</w:t>
      </w:r>
      <w:r w:rsidR="00273153" w:rsidRPr="00C639CC">
        <w:t xml:space="preserve"> </w:t>
      </w:r>
      <w:r w:rsidRPr="00C639CC">
        <w:t>iets</w:t>
      </w:r>
      <w:r w:rsidR="00273153" w:rsidRPr="00C639CC">
        <w:t xml:space="preserve"> </w:t>
      </w:r>
      <w:r w:rsidRPr="00C639CC">
        <w:t>af.</w:t>
      </w:r>
    </w:p>
    <w:p w14:paraId="317AAE7E" w14:textId="61AFFE11" w:rsidR="00317487" w:rsidRPr="00C639CC" w:rsidRDefault="00317487" w:rsidP="00E4637A">
      <w:pPr>
        <w:pStyle w:val="cpPicture"/>
      </w:pPr>
      <w:r w:rsidRPr="00C639CC">
        <w:drawing>
          <wp:inline distT="0" distB="0" distL="0" distR="0" wp14:anchorId="46A582C2" wp14:editId="791162EE">
            <wp:extent cx="2876400" cy="2833200"/>
            <wp:effectExtent l="19050" t="19050" r="19685" b="2476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10C1C9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00" cy="283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2CF3B" w14:textId="1D0C3D89" w:rsidR="00E4637A" w:rsidRPr="00C639CC" w:rsidRDefault="00E4637A" w:rsidP="00E4637A">
      <w:pPr>
        <w:pStyle w:val="cpPoint"/>
        <w:rPr>
          <w:lang w:val="nl-BE"/>
        </w:rPr>
      </w:pPr>
      <w:r w:rsidRPr="00C639CC">
        <w:rPr>
          <w:lang w:val="nl-BE"/>
        </w:rPr>
        <w:t>A,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="002E654D" w:rsidRPr="00C639CC">
        <w:rPr>
          <w:lang w:val="nl-BE"/>
        </w:rPr>
        <w:t>(overleggen</w:t>
      </w:r>
      <w:r w:rsidR="00273153" w:rsidRPr="00C639CC">
        <w:rPr>
          <w:lang w:val="nl-BE"/>
        </w:rPr>
        <w:t xml:space="preserve"> </w:t>
      </w:r>
      <w:r w:rsidR="002E654D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2E654D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2E654D" w:rsidRPr="00C639CC">
        <w:rPr>
          <w:lang w:val="nl-BE"/>
        </w:rPr>
        <w:t>meest</w:t>
      </w:r>
      <w:r w:rsidR="00273153" w:rsidRPr="00C639CC">
        <w:rPr>
          <w:lang w:val="nl-BE"/>
        </w:rPr>
        <w:t xml:space="preserve"> </w:t>
      </w:r>
      <w:r w:rsidR="002E654D" w:rsidRPr="00C639CC">
        <w:rPr>
          <w:lang w:val="nl-BE"/>
        </w:rPr>
        <w:t>aangewezen)</w:t>
      </w:r>
    </w:p>
    <w:p w14:paraId="4A84EE04" w14:textId="2826529C" w:rsidR="00317487" w:rsidRPr="00C639CC" w:rsidRDefault="00317487" w:rsidP="00395028"/>
    <w:p w14:paraId="54D99A88" w14:textId="436C6A12" w:rsidR="002E654D" w:rsidRPr="00C639CC" w:rsidRDefault="002E654D" w:rsidP="00FB343E">
      <w:pPr>
        <w:pStyle w:val="Heading3"/>
      </w:pPr>
      <w:r w:rsidRPr="00C639CC">
        <w:t>Oefening</w:t>
      </w:r>
      <w:r w:rsidR="00273153" w:rsidRPr="00C639CC">
        <w:t xml:space="preserve"> </w:t>
      </w:r>
      <w:r w:rsidRPr="00C639CC">
        <w:t>2</w:t>
      </w:r>
    </w:p>
    <w:p w14:paraId="487CC8B0" w14:textId="75CC0E27" w:rsidR="00E965DE" w:rsidRPr="00C639CC" w:rsidRDefault="00317487" w:rsidP="002E654D">
      <w:pPr>
        <w:pStyle w:val="cpParagraph"/>
      </w:pPr>
      <w:r w:rsidRPr="00C639CC">
        <w:t>U</w:t>
      </w:r>
      <w:r w:rsidR="00273153" w:rsidRPr="00C639CC">
        <w:t xml:space="preserve"> </w:t>
      </w:r>
      <w:r w:rsidRPr="00C639CC">
        <w:t>hebt</w:t>
      </w:r>
      <w:r w:rsidR="00273153" w:rsidRPr="00C639CC">
        <w:t xml:space="preserve"> </w:t>
      </w:r>
      <w:r w:rsidRPr="00C639CC">
        <w:t>sinds</w:t>
      </w:r>
      <w:r w:rsidR="00273153" w:rsidRPr="00C639CC">
        <w:t xml:space="preserve"> </w:t>
      </w:r>
      <w:r w:rsidRPr="00C639CC">
        <w:t>enige</w:t>
      </w:r>
      <w:r w:rsidR="00273153" w:rsidRPr="00C639CC">
        <w:t xml:space="preserve"> </w:t>
      </w:r>
      <w:r w:rsidRPr="00C639CC">
        <w:t>weken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uw</w:t>
      </w:r>
      <w:r w:rsidR="00273153" w:rsidRPr="00C639CC">
        <w:t xml:space="preserve"> </w:t>
      </w:r>
      <w:r w:rsidRPr="00C639CC">
        <w:t>groep,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pas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schoolopleiding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afgerond.</w:t>
      </w:r>
    </w:p>
    <w:p w14:paraId="26864F65" w14:textId="78732C0F" w:rsidR="00317487" w:rsidRPr="00C639CC" w:rsidRDefault="00317487" w:rsidP="002E654D">
      <w:pPr>
        <w:pStyle w:val="cpParagraph"/>
      </w:pPr>
      <w:r w:rsidRPr="00C639CC">
        <w:t>Hij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ervaring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taken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uitvoeren,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indruk</w:t>
      </w:r>
      <w:r w:rsidR="00273153" w:rsidRPr="00C639CC">
        <w:t xml:space="preserve"> </w:t>
      </w:r>
      <w:r w:rsidRPr="00C639CC">
        <w:t>enthousiast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werk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uitdaging.</w:t>
      </w:r>
    </w:p>
    <w:p w14:paraId="09A091F0" w14:textId="68785810" w:rsidR="00317487" w:rsidRPr="00C639CC" w:rsidRDefault="00317487" w:rsidP="002E654D">
      <w:pPr>
        <w:pStyle w:val="cpPicture"/>
      </w:pPr>
      <w:r w:rsidRPr="00C639CC">
        <w:drawing>
          <wp:inline distT="0" distB="0" distL="0" distR="0" wp14:anchorId="2F60DB71" wp14:editId="17851B63">
            <wp:extent cx="2725200" cy="3081600"/>
            <wp:effectExtent l="19050" t="19050" r="18415" b="2413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1089FA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200" cy="308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7595E" w14:textId="35CA4B58" w:rsidR="002E654D" w:rsidRPr="00C639CC" w:rsidRDefault="002E654D" w:rsidP="002E654D">
      <w:pPr>
        <w:pStyle w:val="cpPoint"/>
        <w:rPr>
          <w:lang w:val="nl-BE"/>
        </w:rPr>
      </w:pPr>
      <w:r w:rsidRPr="00C639CC">
        <w:rPr>
          <w:lang w:val="nl-BE"/>
        </w:rPr>
        <w:t>A,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(Instrueren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aangewezen)</w:t>
      </w:r>
    </w:p>
    <w:p w14:paraId="48A03D3D" w14:textId="596D72EA" w:rsidR="002E654D" w:rsidRPr="00C639CC" w:rsidRDefault="002E654D" w:rsidP="00FB343E">
      <w:pPr>
        <w:pStyle w:val="Heading3"/>
      </w:pPr>
      <w:r w:rsidRPr="00C639CC">
        <w:lastRenderedPageBreak/>
        <w:t>Oefening</w:t>
      </w:r>
      <w:r w:rsidR="00273153" w:rsidRPr="00C639CC">
        <w:t xml:space="preserve"> </w:t>
      </w:r>
      <w:r w:rsidRPr="00C639CC">
        <w:t>3</w:t>
      </w:r>
    </w:p>
    <w:p w14:paraId="232B50E0" w14:textId="4F7B6D4B" w:rsidR="00D23803" w:rsidRPr="00C639CC" w:rsidRDefault="00317487" w:rsidP="002E654D">
      <w:pPr>
        <w:pStyle w:val="cpParagraph"/>
      </w:pPr>
      <w:r w:rsidRPr="00C639CC">
        <w:t>U</w:t>
      </w:r>
      <w:r w:rsidR="00273153" w:rsidRPr="00C639CC">
        <w:t xml:space="preserve"> </w:t>
      </w:r>
      <w:r w:rsidRPr="00C639CC">
        <w:t>bent</w:t>
      </w:r>
      <w:r w:rsidR="00273153" w:rsidRPr="00C639CC">
        <w:t xml:space="preserve"> </w:t>
      </w:r>
      <w:r w:rsidRPr="00C639CC">
        <w:t>aangesteld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leider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projectteam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zeer</w:t>
      </w:r>
      <w:r w:rsidR="00273153" w:rsidRPr="00C639CC">
        <w:t xml:space="preserve"> </w:t>
      </w:r>
      <w:r w:rsidRPr="00C639CC">
        <w:t>professionele</w:t>
      </w:r>
      <w:r w:rsidR="00273153" w:rsidRPr="00C639CC">
        <w:t xml:space="preserve"> </w:t>
      </w:r>
      <w:r w:rsidRPr="00C639CC">
        <w:t>medewerkers.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ziekte</w:t>
      </w:r>
      <w:r w:rsidR="00273153" w:rsidRPr="00C639CC">
        <w:t xml:space="preserve"> </w:t>
      </w:r>
      <w:r w:rsidRPr="00C639CC">
        <w:t>miste</w:t>
      </w:r>
      <w:r w:rsidR="00273153" w:rsidRPr="00C639CC">
        <w:t xml:space="preserve"> </w:t>
      </w:r>
      <w:r w:rsidRPr="00C639CC">
        <w:t>u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twee</w:t>
      </w:r>
      <w:r w:rsidR="00273153" w:rsidRPr="00C639CC">
        <w:t xml:space="preserve"> </w:t>
      </w:r>
      <w:r w:rsidRPr="00C639CC">
        <w:t>vergaderingen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team.</w:t>
      </w:r>
    </w:p>
    <w:p w14:paraId="126A36EF" w14:textId="790AA272" w:rsidR="00D23803" w:rsidRPr="00C639CC" w:rsidRDefault="00317487" w:rsidP="002E654D">
      <w:pPr>
        <w:pStyle w:val="cpParagraph"/>
      </w:pPr>
      <w:r w:rsidRPr="00C639CC">
        <w:t>Uit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verslagen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paar</w:t>
      </w:r>
      <w:r w:rsidR="00273153" w:rsidRPr="00C639CC">
        <w:t xml:space="preserve"> </w:t>
      </w:r>
      <w:r w:rsidRPr="00C639CC">
        <w:t>telefoontjes</w:t>
      </w:r>
      <w:r w:rsidR="00273153" w:rsidRPr="00C639CC">
        <w:t xml:space="preserve"> </w:t>
      </w:r>
      <w:r w:rsidRPr="00C639CC">
        <w:t>krijgt</w:t>
      </w:r>
      <w:r w:rsidR="00273153" w:rsidRPr="00C639CC">
        <w:t xml:space="preserve"> </w:t>
      </w:r>
      <w:r w:rsidRPr="00C639CC">
        <w:t>u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indruk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team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functioneert.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juiste</w:t>
      </w:r>
      <w:r w:rsidR="00273153" w:rsidRPr="00C639CC">
        <w:t xml:space="preserve"> </w:t>
      </w:r>
      <w:r w:rsidRPr="00C639CC">
        <w:t>doelstelling</w:t>
      </w:r>
      <w:r w:rsidR="00273153" w:rsidRPr="00C639CC">
        <w:t xml:space="preserve"> </w:t>
      </w:r>
      <w:r w:rsidRPr="00C639CC">
        <w:t>geformuleerd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boekt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resultaten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realisering</w:t>
      </w:r>
      <w:r w:rsidR="00273153" w:rsidRPr="00C639CC">
        <w:t xml:space="preserve"> </w:t>
      </w:r>
      <w:r w:rsidRPr="00C639CC">
        <w:t>ervan.</w:t>
      </w:r>
    </w:p>
    <w:p w14:paraId="7E6863D7" w14:textId="2FC55B47" w:rsidR="00317487" w:rsidRPr="00C639CC" w:rsidRDefault="00317487" w:rsidP="002E654D">
      <w:pPr>
        <w:pStyle w:val="cpParagraph"/>
      </w:pPr>
      <w:r w:rsidRPr="00C639CC">
        <w:t>U</w:t>
      </w:r>
      <w:r w:rsidR="00273153" w:rsidRPr="00C639CC">
        <w:t xml:space="preserve"> </w:t>
      </w:r>
      <w:r w:rsidRPr="00C639CC">
        <w:t>vraagt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af</w:t>
      </w:r>
      <w:r w:rsidR="00273153" w:rsidRPr="00C639CC">
        <w:t xml:space="preserve"> </w:t>
      </w:r>
      <w:r w:rsidRPr="00C639CC">
        <w:t>hoe</w:t>
      </w:r>
      <w:r w:rsidR="00273153" w:rsidRPr="00C639CC">
        <w:t xml:space="preserve"> </w:t>
      </w:r>
      <w:r w:rsidRPr="00C639CC">
        <w:t>u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best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groep</w:t>
      </w:r>
      <w:r w:rsidR="00273153" w:rsidRPr="00C639CC">
        <w:t xml:space="preserve"> </w:t>
      </w:r>
      <w:r w:rsidRPr="00C639CC">
        <w:t>kunt</w:t>
      </w:r>
      <w:r w:rsidR="00273153" w:rsidRPr="00C639CC">
        <w:t xml:space="preserve"> </w:t>
      </w:r>
      <w:r w:rsidRPr="00C639CC">
        <w:t>aansluiten.</w:t>
      </w:r>
    </w:p>
    <w:p w14:paraId="05CB2951" w14:textId="03FB4F92" w:rsidR="00317487" w:rsidRPr="00C639CC" w:rsidRDefault="00317487" w:rsidP="002E654D">
      <w:pPr>
        <w:pStyle w:val="cpPicture"/>
      </w:pPr>
      <w:r w:rsidRPr="00C639CC">
        <w:drawing>
          <wp:inline distT="0" distB="0" distL="0" distR="0" wp14:anchorId="7393EC32" wp14:editId="47460B66">
            <wp:extent cx="2710800" cy="2757600"/>
            <wp:effectExtent l="19050" t="19050" r="13970" b="2413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10884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27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2858E6" w14:textId="5184FB22" w:rsidR="002E654D" w:rsidRPr="00C639CC" w:rsidRDefault="002E654D" w:rsidP="002E654D">
      <w:pPr>
        <w:pStyle w:val="cpPoint"/>
        <w:rPr>
          <w:lang w:val="nl-BE"/>
        </w:rPr>
      </w:pPr>
      <w:r w:rsidRPr="00C639CC">
        <w:rPr>
          <w:lang w:val="nl-BE"/>
        </w:rPr>
        <w:t>A,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(Delegeren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aangewezen)</w:t>
      </w:r>
    </w:p>
    <w:p w14:paraId="5BAA460A" w14:textId="77777777" w:rsidR="00D23803" w:rsidRPr="00C639CC" w:rsidRDefault="00D23803" w:rsidP="00D2380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ED9D445" w14:textId="0E570550" w:rsidR="002E654D" w:rsidRPr="00C639CC" w:rsidRDefault="002E654D" w:rsidP="00FB343E">
      <w:pPr>
        <w:pStyle w:val="Heading3"/>
      </w:pPr>
      <w:r w:rsidRPr="00C639CC">
        <w:t>Oefening</w:t>
      </w:r>
      <w:r w:rsidR="00273153" w:rsidRPr="00C639CC">
        <w:t xml:space="preserve"> </w:t>
      </w:r>
      <w:r w:rsidRPr="00C639CC">
        <w:t>4</w:t>
      </w:r>
    </w:p>
    <w:p w14:paraId="022624F5" w14:textId="5455D620" w:rsidR="00D23803" w:rsidRPr="00C639CC" w:rsidRDefault="00317487" w:rsidP="002E654D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uw</w:t>
      </w:r>
      <w:r w:rsidR="00273153" w:rsidRPr="00C639CC">
        <w:t xml:space="preserve"> </w:t>
      </w:r>
      <w:r w:rsidRPr="00C639CC">
        <w:t>projectmedewerkers</w:t>
      </w:r>
      <w:r w:rsidR="00273153" w:rsidRPr="00C639CC">
        <w:t xml:space="preserve"> </w:t>
      </w:r>
      <w:r w:rsidRPr="00C639CC">
        <w:t>wil</w:t>
      </w:r>
      <w:r w:rsidR="00273153" w:rsidRPr="00C639CC">
        <w:t xml:space="preserve"> </w:t>
      </w:r>
      <w:r w:rsidRPr="00C639CC">
        <w:t>graag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andere</w:t>
      </w:r>
      <w:r w:rsidR="00273153" w:rsidRPr="00C639CC">
        <w:t xml:space="preserve"> </w:t>
      </w:r>
      <w:r w:rsidRPr="00C639CC">
        <w:t>taken</w:t>
      </w:r>
      <w:r w:rsidR="00273153" w:rsidRPr="00C639CC">
        <w:t xml:space="preserve"> </w:t>
      </w:r>
      <w:r w:rsidRPr="00C639CC">
        <w:t>gaan</w:t>
      </w:r>
      <w:r w:rsidR="00273153" w:rsidRPr="00C639CC">
        <w:t xml:space="preserve"> </w:t>
      </w:r>
      <w:r w:rsidRPr="00C639CC">
        <w:t>doen.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toe</w:t>
      </w:r>
      <w:r w:rsidR="00273153" w:rsidRPr="00C639CC">
        <w:t xml:space="preserve"> </w:t>
      </w:r>
      <w:r w:rsidRPr="00C639CC">
        <w:t>deed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werk</w:t>
      </w:r>
      <w:r w:rsidR="00273153" w:rsidRPr="00C639CC">
        <w:t xml:space="preserve"> </w:t>
      </w:r>
      <w:r w:rsidRPr="00C639CC">
        <w:t>goed,</w:t>
      </w:r>
      <w:r w:rsidR="00273153" w:rsidRPr="00C639CC">
        <w:t xml:space="preserve"> </w:t>
      </w:r>
      <w:r w:rsidRPr="00C639CC">
        <w:t>nadat</w:t>
      </w:r>
      <w:r w:rsidR="00273153" w:rsidRPr="00C639CC">
        <w:t xml:space="preserve"> </w:t>
      </w:r>
      <w:r w:rsidRPr="00C639CC">
        <w:t>u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overleg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hem</w:t>
      </w:r>
      <w:r w:rsidR="00273153" w:rsidRPr="00C639CC">
        <w:t xml:space="preserve"> </w:t>
      </w:r>
      <w:r w:rsidRPr="00C639CC">
        <w:t>volgorde,</w:t>
      </w:r>
      <w:r w:rsidR="00273153" w:rsidRPr="00C639CC">
        <w:t xml:space="preserve"> </w:t>
      </w:r>
      <w:r w:rsidRPr="00C639CC">
        <w:t>tijdstippen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werkwijze</w:t>
      </w:r>
      <w:r w:rsidR="00273153" w:rsidRPr="00C639CC">
        <w:t xml:space="preserve"> </w:t>
      </w:r>
      <w:r w:rsidRPr="00C639CC">
        <w:t>had</w:t>
      </w:r>
      <w:r w:rsidR="00273153" w:rsidRPr="00C639CC">
        <w:t xml:space="preserve"> </w:t>
      </w:r>
      <w:r w:rsidRPr="00C639CC">
        <w:t>bepaald.</w:t>
      </w:r>
    </w:p>
    <w:p w14:paraId="453CCD85" w14:textId="0141FFE0" w:rsidR="00317487" w:rsidRPr="00C639CC" w:rsidRDefault="00317487" w:rsidP="002E654D">
      <w:pPr>
        <w:pStyle w:val="cpParagraph"/>
      </w:pPr>
      <w:r w:rsidRPr="00C639CC">
        <w:t>U</w:t>
      </w:r>
      <w:r w:rsidR="00273153" w:rsidRPr="00C639CC">
        <w:t xml:space="preserve"> </w:t>
      </w:r>
      <w:r w:rsidRPr="00C639CC">
        <w:t>besluit</w:t>
      </w:r>
      <w:r w:rsidR="00273153" w:rsidRPr="00C639CC">
        <w:t xml:space="preserve"> </w:t>
      </w:r>
      <w:r w:rsidRPr="00C639CC">
        <w:t>hem</w:t>
      </w:r>
      <w:r w:rsidR="00273153" w:rsidRPr="00C639CC">
        <w:t xml:space="preserve"> </w:t>
      </w:r>
      <w:r w:rsidRPr="00C639CC">
        <w:t>inderdaad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kansen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geven,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omdat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al</w:t>
      </w:r>
      <w:r w:rsidR="00273153" w:rsidRPr="00C639CC">
        <w:t xml:space="preserve"> </w:t>
      </w:r>
      <w:r w:rsidRPr="00C639CC">
        <w:t>eerder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ziekte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collega’s</w:t>
      </w:r>
      <w:r w:rsidR="00273153" w:rsidRPr="00C639CC">
        <w:t xml:space="preserve"> </w:t>
      </w:r>
      <w:r w:rsidRPr="00C639CC">
        <w:t>enigszins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gewenste</w:t>
      </w:r>
      <w:r w:rsidR="00273153" w:rsidRPr="00C639CC">
        <w:t xml:space="preserve"> </w:t>
      </w:r>
      <w:r w:rsidRPr="00C639CC">
        <w:t>bekwaamheden</w:t>
      </w:r>
      <w:r w:rsidR="00273153" w:rsidRPr="00C639CC">
        <w:t xml:space="preserve"> </w:t>
      </w:r>
      <w:r w:rsidRPr="00C639CC">
        <w:t>bleek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beschikken.</w:t>
      </w:r>
    </w:p>
    <w:p w14:paraId="48A539D0" w14:textId="1CBEBD77" w:rsidR="00317487" w:rsidRPr="00C639CC" w:rsidRDefault="00317487" w:rsidP="002E654D">
      <w:pPr>
        <w:pStyle w:val="cpPicture"/>
      </w:pPr>
      <w:r w:rsidRPr="00C639CC">
        <w:drawing>
          <wp:inline distT="0" distB="0" distL="0" distR="0" wp14:anchorId="1CF0E53F" wp14:editId="001ABC84">
            <wp:extent cx="2696400" cy="2761200"/>
            <wp:effectExtent l="19050" t="19050" r="27940" b="2032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10BF2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276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7749D5" w14:textId="222824AD" w:rsidR="002E654D" w:rsidRPr="00C639CC" w:rsidRDefault="002E654D" w:rsidP="002E654D">
      <w:pPr>
        <w:pStyle w:val="cpPoint"/>
        <w:rPr>
          <w:lang w:val="nl-BE"/>
        </w:rPr>
      </w:pPr>
      <w:r w:rsidRPr="00C639CC">
        <w:rPr>
          <w:lang w:val="nl-BE"/>
        </w:rPr>
        <w:t>A,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(Instrueren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aangewezen)</w:t>
      </w:r>
    </w:p>
    <w:p w14:paraId="7B62A22D" w14:textId="77777777" w:rsidR="00D23803" w:rsidRPr="00C639CC" w:rsidRDefault="00D23803" w:rsidP="00D2380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CC40445" w14:textId="05699546" w:rsidR="00D23803" w:rsidRPr="00C639CC" w:rsidRDefault="00D23803" w:rsidP="00FB343E">
      <w:pPr>
        <w:pStyle w:val="Heading3"/>
      </w:pPr>
      <w:r w:rsidRPr="00C639CC">
        <w:lastRenderedPageBreak/>
        <w:t>Oefening</w:t>
      </w:r>
      <w:r w:rsidR="00273153" w:rsidRPr="00C639CC">
        <w:t xml:space="preserve"> </w:t>
      </w:r>
      <w:r w:rsidRPr="00C639CC">
        <w:t>5</w:t>
      </w:r>
    </w:p>
    <w:p w14:paraId="6EF1CC88" w14:textId="0E6486CA" w:rsidR="00D23803" w:rsidRPr="00C639CC" w:rsidRDefault="00317487" w:rsidP="00D23803">
      <w:pPr>
        <w:pStyle w:val="cpParagraph"/>
      </w:pPr>
      <w:r w:rsidRPr="00C639CC">
        <w:t>U</w:t>
      </w:r>
      <w:r w:rsidR="00273153" w:rsidRPr="00C639CC">
        <w:t xml:space="preserve"> </w:t>
      </w:r>
      <w:r w:rsidRPr="00C639CC">
        <w:t>hebt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uw</w:t>
      </w:r>
      <w:r w:rsidR="00273153" w:rsidRPr="00C639CC">
        <w:t xml:space="preserve"> </w:t>
      </w:r>
      <w:r w:rsidRPr="00C639CC">
        <w:t>projectmedewerkers</w:t>
      </w:r>
      <w:r w:rsidR="00273153" w:rsidRPr="00C639CC">
        <w:t xml:space="preserve"> </w:t>
      </w:r>
      <w:r w:rsidRPr="00C639CC">
        <w:t>gevraagd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voortgangsrapport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schrijven.</w:t>
      </w:r>
      <w:r w:rsidR="00273153" w:rsidRPr="00C639CC">
        <w:t xml:space="preserve"> </w:t>
      </w:r>
      <w:r w:rsidRPr="00C639CC">
        <w:t>Normaal</w:t>
      </w:r>
      <w:r w:rsidR="00273153" w:rsidRPr="00C639CC">
        <w:t xml:space="preserve"> </w:t>
      </w:r>
      <w:r w:rsidRPr="00C639CC">
        <w:t>kunt</w:t>
      </w:r>
      <w:r w:rsidR="00273153" w:rsidRPr="00C639CC">
        <w:t xml:space="preserve"> </w:t>
      </w:r>
      <w:r w:rsidRPr="00C639CC">
        <w:t>u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medewerker</w:t>
      </w:r>
      <w:r w:rsidR="00273153" w:rsidRPr="00C639CC">
        <w:t xml:space="preserve"> </w:t>
      </w:r>
      <w:r w:rsidRPr="00C639CC">
        <w:t>zo’n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best</w:t>
      </w:r>
      <w:r w:rsidR="00273153" w:rsidRPr="00C639CC">
        <w:t xml:space="preserve"> </w:t>
      </w:r>
      <w:r w:rsidRPr="00C639CC">
        <w:t>geven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zij</w:t>
      </w:r>
      <w:r w:rsidR="00273153" w:rsidRPr="00C639CC">
        <w:t xml:space="preserve"> </w:t>
      </w:r>
      <w:r w:rsidRPr="00C639CC">
        <w:t>brengt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ook,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hand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uw</w:t>
      </w:r>
      <w:r w:rsidR="00273153" w:rsidRPr="00C639CC">
        <w:t xml:space="preserve"> </w:t>
      </w:r>
      <w:r w:rsidRPr="00C639CC">
        <w:t>wensen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aanmoediging,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eind.</w:t>
      </w:r>
    </w:p>
    <w:p w14:paraId="0E92B400" w14:textId="0DCC9A65" w:rsidR="00317487" w:rsidRPr="00C639CC" w:rsidRDefault="00317487" w:rsidP="00D23803">
      <w:pPr>
        <w:pStyle w:val="cpParagraph"/>
      </w:pPr>
      <w:r w:rsidRPr="00C639CC">
        <w:t>U</w:t>
      </w:r>
      <w:r w:rsidR="00273153" w:rsidRPr="00C639CC">
        <w:t xml:space="preserve"> </w:t>
      </w:r>
      <w:r w:rsidRPr="00C639CC">
        <w:t>hebt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rapport</w:t>
      </w:r>
      <w:r w:rsidR="00273153" w:rsidRPr="00C639CC">
        <w:t xml:space="preserve"> </w:t>
      </w:r>
      <w:r w:rsidRPr="00C639CC">
        <w:t>echter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afgesproken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ontvangen,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gebeurde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vorige</w:t>
      </w:r>
      <w:r w:rsidR="00273153" w:rsidRPr="00C639CC">
        <w:t xml:space="preserve"> </w:t>
      </w:r>
      <w:r w:rsidRPr="00C639CC">
        <w:t>rapport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al.</w:t>
      </w:r>
    </w:p>
    <w:p w14:paraId="2D100D83" w14:textId="3A7C4552" w:rsidR="00317487" w:rsidRPr="00C639CC" w:rsidRDefault="00317487" w:rsidP="00D23803">
      <w:pPr>
        <w:pStyle w:val="cpPicture"/>
      </w:pPr>
      <w:r w:rsidRPr="00C639CC">
        <w:drawing>
          <wp:inline distT="0" distB="0" distL="0" distR="0" wp14:anchorId="4175A33F" wp14:editId="724E39F5">
            <wp:extent cx="2714400" cy="2790000"/>
            <wp:effectExtent l="19050" t="19050" r="1016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1035A1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279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C33A7" w14:textId="68D4B58A" w:rsidR="00D23803" w:rsidRPr="00C639CC" w:rsidRDefault="00D23803" w:rsidP="00D23803">
      <w:pPr>
        <w:pStyle w:val="cpPoint"/>
        <w:rPr>
          <w:lang w:val="nl-BE"/>
        </w:rPr>
      </w:pPr>
      <w:r w:rsidRPr="00C639CC">
        <w:rPr>
          <w:lang w:val="nl-BE"/>
        </w:rPr>
        <w:t>A,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(Coaching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aangewezen)</w:t>
      </w:r>
    </w:p>
    <w:p w14:paraId="43069F33" w14:textId="77777777" w:rsidR="00D23803" w:rsidRPr="00C639CC" w:rsidRDefault="00D23803" w:rsidP="00D2380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A1998EC" w14:textId="56D62A0E" w:rsidR="00D23803" w:rsidRPr="00C639CC" w:rsidRDefault="00D23803" w:rsidP="00FB343E">
      <w:pPr>
        <w:pStyle w:val="Heading3"/>
      </w:pPr>
      <w:r w:rsidRPr="00C639CC">
        <w:t>Oefening</w:t>
      </w:r>
      <w:r w:rsidR="00273153" w:rsidRPr="00C639CC">
        <w:t xml:space="preserve"> </w:t>
      </w:r>
      <w:r w:rsidRPr="00C639CC">
        <w:t>6</w:t>
      </w:r>
    </w:p>
    <w:p w14:paraId="527203E9" w14:textId="74410094" w:rsidR="00176D9A" w:rsidRPr="00C639CC" w:rsidRDefault="00317487" w:rsidP="00D23803">
      <w:pPr>
        <w:pStyle w:val="cpParagraph"/>
      </w:pPr>
      <w:r w:rsidRPr="00C639CC">
        <w:t>U</w:t>
      </w:r>
      <w:r w:rsidR="00273153" w:rsidRPr="00C639CC">
        <w:t xml:space="preserve"> </w:t>
      </w:r>
      <w:r w:rsidRPr="00C639CC">
        <w:t>hebt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één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uw</w:t>
      </w:r>
      <w:r w:rsidR="00273153" w:rsidRPr="00C639CC">
        <w:t xml:space="preserve"> </w:t>
      </w:r>
      <w:r w:rsidRPr="00C639CC">
        <w:t>ervaren</w:t>
      </w:r>
      <w:r w:rsidR="00273153" w:rsidRPr="00C639CC">
        <w:t xml:space="preserve"> </w:t>
      </w:r>
      <w:r w:rsidRPr="00C639CC">
        <w:t>medewerkers</w:t>
      </w:r>
      <w:r w:rsidR="00273153" w:rsidRPr="00C639CC">
        <w:t xml:space="preserve"> </w:t>
      </w:r>
      <w:r w:rsidRPr="00C639CC">
        <w:t>gevraagd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voeren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belangrijk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welslagen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project.</w:t>
      </w:r>
    </w:p>
    <w:p w14:paraId="343D0A35" w14:textId="6C7BCDF5" w:rsidR="00317487" w:rsidRPr="00C639CC" w:rsidRDefault="00317487" w:rsidP="00D23803">
      <w:pPr>
        <w:pStyle w:val="cpParagraph"/>
      </w:pPr>
      <w:r w:rsidRPr="00C639CC">
        <w:t>Tot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toe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enige</w:t>
      </w:r>
      <w:r w:rsidR="00273153" w:rsidRPr="00C639CC">
        <w:t xml:space="preserve"> </w:t>
      </w:r>
      <w:r w:rsidRPr="00C639CC">
        <w:t>steun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uw</w:t>
      </w:r>
      <w:r w:rsidR="00273153" w:rsidRPr="00C639CC">
        <w:t xml:space="preserve"> </w:t>
      </w:r>
      <w:r w:rsidRPr="00C639CC">
        <w:t>kant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werk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behoren</w:t>
      </w:r>
      <w:r w:rsidR="00273153" w:rsidRPr="00C639CC">
        <w:t xml:space="preserve"> </w:t>
      </w:r>
      <w:r w:rsidRPr="00C639CC">
        <w:t>gedaan.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aarzelt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uw</w:t>
      </w:r>
      <w:r w:rsidR="00273153" w:rsidRPr="00C639CC">
        <w:t xml:space="preserve"> </w:t>
      </w:r>
      <w:r w:rsidRPr="00C639CC">
        <w:t>verzoek</w:t>
      </w:r>
      <w:r w:rsidR="00273153" w:rsidRPr="00C639CC">
        <w:t xml:space="preserve"> </w:t>
      </w:r>
      <w:r w:rsidRPr="00C639CC">
        <w:t>antwoord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geven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u</w:t>
      </w:r>
      <w:r w:rsidR="00273153" w:rsidRPr="00C639CC">
        <w:t xml:space="preserve"> </w:t>
      </w:r>
      <w:r w:rsidRPr="00C639CC">
        <w:t>hebt</w:t>
      </w:r>
      <w:r w:rsidR="00273153" w:rsidRPr="00C639CC">
        <w:t xml:space="preserve"> </w:t>
      </w:r>
      <w:r w:rsidRPr="00C639CC">
        <w:t>gehoord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afvraagt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taak</w:t>
      </w:r>
      <w:r w:rsidR="00273153" w:rsidRPr="00C639CC">
        <w:t xml:space="preserve"> </w:t>
      </w:r>
      <w:r w:rsidRPr="00C639CC">
        <w:t>wel</w:t>
      </w:r>
      <w:r w:rsidR="00273153" w:rsidRPr="00C639CC">
        <w:t xml:space="preserve"> </w:t>
      </w:r>
      <w:r w:rsidRPr="00C639CC">
        <w:t>aankan.</w:t>
      </w:r>
    </w:p>
    <w:p w14:paraId="24BD5604" w14:textId="72B85227" w:rsidR="00317487" w:rsidRPr="00C639CC" w:rsidRDefault="00317487" w:rsidP="00176D9A">
      <w:pPr>
        <w:pStyle w:val="cpPicture"/>
      </w:pPr>
      <w:r w:rsidRPr="00C639CC">
        <w:drawing>
          <wp:inline distT="0" distB="0" distL="0" distR="0" wp14:anchorId="399EC408" wp14:editId="7CB97B33">
            <wp:extent cx="2696400" cy="2754000"/>
            <wp:effectExtent l="19050" t="19050" r="27940" b="273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10FAA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275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F15A5" w14:textId="7380B6A6" w:rsidR="00176D9A" w:rsidRPr="00C639CC" w:rsidRDefault="00176D9A" w:rsidP="00176D9A">
      <w:pPr>
        <w:pStyle w:val="cpPoint"/>
        <w:rPr>
          <w:lang w:val="nl-BE"/>
        </w:rPr>
      </w:pPr>
      <w:r w:rsidRPr="00C639CC">
        <w:rPr>
          <w:lang w:val="nl-BE"/>
        </w:rPr>
        <w:t>A,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(Coaching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aangewezen)</w:t>
      </w:r>
    </w:p>
    <w:p w14:paraId="384A8665" w14:textId="73C34F1A" w:rsidR="00317487" w:rsidRPr="00C639CC" w:rsidRDefault="00317487" w:rsidP="00FB343E">
      <w:pPr>
        <w:pStyle w:val="Heading1"/>
      </w:pPr>
      <w:r w:rsidRPr="00C639CC">
        <w:lastRenderedPageBreak/>
        <w:t>Budget</w:t>
      </w:r>
    </w:p>
    <w:p w14:paraId="4B5BE9A4" w14:textId="2E24B1D9" w:rsidR="00317487" w:rsidRPr="00C639CC" w:rsidRDefault="00317487" w:rsidP="00803D81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basismodel</w:t>
      </w:r>
      <w:r w:rsidR="00273153" w:rsidRPr="00C639CC">
        <w:t xml:space="preserve"> </w:t>
      </w:r>
      <w:r w:rsidRPr="00C639CC">
        <w:t>bespreken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onderdeel</w:t>
      </w:r>
      <w:r w:rsidR="00273153" w:rsidRPr="00C639CC">
        <w:t xml:space="preserve"> </w:t>
      </w:r>
      <w:r w:rsidRPr="00C639CC">
        <w:t>'Beheersen',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="006421DC" w:rsidRPr="00C639CC">
        <w:t>beheer</w:t>
      </w:r>
      <w:r w:rsidR="006421DC">
        <w:t>s</w:t>
      </w:r>
      <w:r w:rsidR="006421DC" w:rsidRPr="00C639CC">
        <w:t xml:space="preserve"> aspect</w:t>
      </w:r>
      <w:r w:rsidR="00273153" w:rsidRPr="00C639CC">
        <w:t xml:space="preserve"> </w:t>
      </w:r>
      <w:r w:rsidRPr="00C639CC">
        <w:t>'Budget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Geld'.</w:t>
      </w:r>
    </w:p>
    <w:p w14:paraId="201F150B" w14:textId="58241603" w:rsidR="00317487" w:rsidRPr="00C639CC" w:rsidRDefault="00803D81" w:rsidP="00803D81">
      <w:pPr>
        <w:pStyle w:val="cpPicture"/>
      </w:pPr>
      <w:r w:rsidRPr="00C639CC">
        <w:drawing>
          <wp:inline distT="0" distB="0" distL="0" distR="0" wp14:anchorId="7B6D4741" wp14:editId="2A538479">
            <wp:extent cx="6296400" cy="4370400"/>
            <wp:effectExtent l="19050" t="19050" r="9525" b="1143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E8657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437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87C0F" w14:textId="33059B1F" w:rsidR="00317487" w:rsidRPr="00C639CC" w:rsidRDefault="00317487" w:rsidP="00FB343E">
      <w:pPr>
        <w:pStyle w:val="Heading2"/>
      </w:pPr>
      <w:r w:rsidRPr="00C639CC">
        <w:t>Beheersen</w:t>
      </w:r>
      <w:r w:rsidR="00273153" w:rsidRPr="00C639CC">
        <w:t xml:space="preserve"> </w:t>
      </w:r>
      <w:r w:rsidRPr="00C639CC">
        <w:t>-</w:t>
      </w:r>
      <w:r w:rsidR="00273153" w:rsidRPr="00C639CC">
        <w:t xml:space="preserve"> </w:t>
      </w:r>
      <w:r w:rsidRPr="00C639CC">
        <w:t>algemeen</w:t>
      </w:r>
    </w:p>
    <w:p w14:paraId="0D98346C" w14:textId="29555895" w:rsidR="00E965DE" w:rsidRPr="00C639CC" w:rsidRDefault="00317487" w:rsidP="00803D81">
      <w:pPr>
        <w:pStyle w:val="cpParagraph"/>
      </w:pPr>
      <w:r w:rsidRPr="00C639CC">
        <w:t>Goed</w:t>
      </w:r>
      <w:r w:rsidR="00273153" w:rsidRPr="00C639CC">
        <w:t xml:space="preserve"> </w:t>
      </w:r>
      <w:r w:rsidRPr="00C639CC">
        <w:t>projectmanagement</w:t>
      </w:r>
      <w:r w:rsidR="00273153" w:rsidRPr="00C639CC">
        <w:t xml:space="preserve"> </w:t>
      </w:r>
      <w:r w:rsidRPr="00C639CC">
        <w:t>laat</w:t>
      </w:r>
      <w:r w:rsidR="00273153" w:rsidRPr="00C639CC">
        <w:t xml:space="preserve"> </w:t>
      </w:r>
      <w:r w:rsidRPr="00C639CC">
        <w:t>toe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én</w:t>
      </w:r>
      <w:r w:rsidR="00273153" w:rsidRPr="00C639CC">
        <w:t xml:space="preserve"> </w:t>
      </w:r>
      <w:r w:rsidRPr="00C639CC">
        <w:t>projectrisico's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ingeschat</w:t>
      </w:r>
      <w:r w:rsidR="00273153" w:rsidRPr="00C639CC">
        <w:t xml:space="preserve"> </w:t>
      </w:r>
      <w:r w:rsidRPr="00C639CC">
        <w:t>worden,</w:t>
      </w:r>
      <w:r w:rsidR="00273153" w:rsidRPr="00C639CC">
        <w:t xml:space="preserve"> </w:t>
      </w:r>
      <w:r w:rsidRPr="00C639CC">
        <w:t>én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toegewezen</w:t>
      </w:r>
      <w:r w:rsidR="00273153" w:rsidRPr="00C639CC">
        <w:t xml:space="preserve"> </w:t>
      </w:r>
      <w:r w:rsidRPr="00C639CC">
        <w:t>middelen</w:t>
      </w:r>
      <w:r w:rsidR="00273153" w:rsidRPr="00C639CC">
        <w:t xml:space="preserve"> </w:t>
      </w:r>
      <w:r w:rsidRPr="00C639CC">
        <w:t>optimaal</w:t>
      </w:r>
      <w:r w:rsidR="00273153" w:rsidRPr="00C639CC">
        <w:t xml:space="preserve"> </w:t>
      </w:r>
      <w:r w:rsidRPr="00C639CC">
        <w:t>ingezet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aangewend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worden.</w:t>
      </w:r>
    </w:p>
    <w:p w14:paraId="185E6007" w14:textId="01489C1B" w:rsidR="00E965DE" w:rsidRPr="00C639CC" w:rsidRDefault="00317487" w:rsidP="00803D81">
      <w:pPr>
        <w:pStyle w:val="cpParagraph"/>
      </w:pPr>
      <w:r w:rsidRPr="00C639CC">
        <w:t>Elk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blijft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onzekere</w:t>
      </w:r>
      <w:r w:rsidR="00273153" w:rsidRPr="00C639CC">
        <w:t xml:space="preserve"> </w:t>
      </w:r>
      <w:r w:rsidRPr="00C639CC">
        <w:t>aangelegenheid.</w:t>
      </w:r>
    </w:p>
    <w:p w14:paraId="6C17C85C" w14:textId="6AE74042" w:rsidR="00E965DE" w:rsidRPr="00C639CC" w:rsidRDefault="00317487" w:rsidP="00803D81">
      <w:pPr>
        <w:pStyle w:val="cpParagraph"/>
      </w:pPr>
      <w:r w:rsidRPr="00C639CC">
        <w:t>Daarom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weg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eindresultaat</w:t>
      </w:r>
      <w:r w:rsidR="00273153" w:rsidRPr="00C639CC">
        <w:t xml:space="preserve"> </w:t>
      </w:r>
      <w:r w:rsidRPr="00C639CC">
        <w:t>stap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stap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afgelegd,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instrumenten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ontwikkeld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toetsen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nog</w:t>
      </w:r>
      <w:r w:rsidR="00273153" w:rsidRPr="00C639CC">
        <w:t xml:space="preserve"> </w:t>
      </w:r>
      <w:r w:rsidRPr="00C639CC">
        <w:t>steeds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goede</w:t>
      </w:r>
      <w:r w:rsidR="00273153" w:rsidRPr="00C639CC">
        <w:t xml:space="preserve"> </w:t>
      </w:r>
      <w:r w:rsidRPr="00C639CC">
        <w:t>weg</w:t>
      </w:r>
      <w:r w:rsidR="00273153" w:rsidRPr="00C639CC">
        <w:t xml:space="preserve"> </w:t>
      </w:r>
      <w:r w:rsidRPr="00C639CC">
        <w:t>is.</w:t>
      </w:r>
    </w:p>
    <w:p w14:paraId="6E5524E9" w14:textId="132F7159" w:rsidR="003B46BA" w:rsidRPr="00C639CC" w:rsidRDefault="00317487" w:rsidP="00803D81">
      <w:pPr>
        <w:pStyle w:val="cpParagraph"/>
      </w:pPr>
      <w:r w:rsidRPr="00C639CC">
        <w:t>We</w:t>
      </w:r>
      <w:r w:rsidR="00273153" w:rsidRPr="00C639CC">
        <w:t xml:space="preserve"> </w:t>
      </w:r>
      <w:r w:rsidRPr="00C639CC">
        <w:t>spreken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vijf</w:t>
      </w:r>
      <w:r w:rsidR="00273153" w:rsidRPr="00C639CC">
        <w:t xml:space="preserve"> </w:t>
      </w:r>
      <w:r w:rsidRPr="00C639CC">
        <w:t>verschillende</w:t>
      </w:r>
      <w:r w:rsidR="00273153" w:rsidRPr="00C639CC">
        <w:t xml:space="preserve"> </w:t>
      </w:r>
      <w:r w:rsidR="006421DC" w:rsidRPr="00C639CC">
        <w:t>beheers aspecten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bijhorende</w:t>
      </w:r>
      <w:r w:rsidR="00273153" w:rsidRPr="00C639CC">
        <w:t xml:space="preserve"> </w:t>
      </w:r>
      <w:r w:rsidRPr="00C639CC">
        <w:t>beheersactiviteiten:</w:t>
      </w:r>
    </w:p>
    <w:p w14:paraId="4CF8D6F8" w14:textId="160C17D7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G</w:t>
      </w:r>
      <w:r w:rsidR="00317487" w:rsidRPr="00C639CC">
        <w:rPr>
          <w:lang w:val="nl-BE"/>
        </w:rPr>
        <w:t>eld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budget</w:t>
      </w:r>
      <w:r w:rsidRPr="00C639CC">
        <w:rPr>
          <w:lang w:val="nl-BE"/>
        </w:rPr>
        <w:t>.</w:t>
      </w:r>
    </w:p>
    <w:p w14:paraId="015BBBCB" w14:textId="239AFF82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rganisatie</w:t>
      </w:r>
      <w:r w:rsidRPr="00C639CC">
        <w:rPr>
          <w:lang w:val="nl-BE"/>
        </w:rPr>
        <w:t>.</w:t>
      </w:r>
    </w:p>
    <w:p w14:paraId="37400A1A" w14:textId="0C48E137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T</w:t>
      </w:r>
      <w:r w:rsidR="00317487" w:rsidRPr="00C639CC">
        <w:rPr>
          <w:lang w:val="nl-BE"/>
        </w:rPr>
        <w:t>ijd</w:t>
      </w:r>
      <w:r w:rsidRPr="00C639CC">
        <w:rPr>
          <w:lang w:val="nl-BE"/>
        </w:rPr>
        <w:t>.</w:t>
      </w:r>
    </w:p>
    <w:p w14:paraId="2ED0597F" w14:textId="719D22CB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nformatie</w:t>
      </w:r>
      <w:r w:rsidRPr="00C639CC">
        <w:rPr>
          <w:lang w:val="nl-BE"/>
        </w:rPr>
        <w:t>.</w:t>
      </w:r>
    </w:p>
    <w:p w14:paraId="0A06181C" w14:textId="41BBBA0A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K</w:t>
      </w:r>
      <w:r w:rsidR="00317487" w:rsidRPr="00C639CC">
        <w:rPr>
          <w:lang w:val="nl-BE"/>
        </w:rPr>
        <w:t>waliteit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risico</w:t>
      </w:r>
      <w:r w:rsidRPr="00C639CC">
        <w:rPr>
          <w:lang w:val="nl-BE"/>
        </w:rPr>
        <w:t>.</w:t>
      </w:r>
    </w:p>
    <w:p w14:paraId="553A8BFA" w14:textId="77777777" w:rsidR="00803D81" w:rsidRPr="00C639CC" w:rsidRDefault="00803D81" w:rsidP="00803D8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6D79BC7" w14:textId="77E717BD" w:rsidR="00317487" w:rsidRPr="00C639CC" w:rsidRDefault="00317487" w:rsidP="00803D81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letterwoord</w:t>
      </w:r>
      <w:r w:rsidR="00273153" w:rsidRPr="00C639CC">
        <w:t xml:space="preserve"> </w:t>
      </w:r>
      <w:r w:rsidRPr="00C639CC">
        <w:t>lezen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GOTIK.</w:t>
      </w:r>
    </w:p>
    <w:p w14:paraId="6F460D71" w14:textId="5CA4126E" w:rsidR="003B46BA" w:rsidRPr="00C639CC" w:rsidRDefault="00317487" w:rsidP="00803D81">
      <w:pPr>
        <w:pStyle w:val="cpParagraph"/>
      </w:pPr>
      <w:r w:rsidRPr="00C639CC">
        <w:t>Beheersmatige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gezien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sturende</w:t>
      </w:r>
      <w:r w:rsidR="00273153" w:rsidRPr="00C639CC">
        <w:t xml:space="preserve"> </w:t>
      </w:r>
      <w:r w:rsidRPr="00C639CC">
        <w:t>satellieten</w:t>
      </w:r>
      <w:r w:rsidR="00273153" w:rsidRPr="00C639CC">
        <w:t xml:space="preserve"> </w:t>
      </w:r>
      <w:r w:rsidRPr="00C639CC">
        <w:t>rondom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inhoudelijke</w:t>
      </w:r>
      <w:r w:rsidR="00273153" w:rsidRPr="00C639CC">
        <w:t xml:space="preserve"> </w:t>
      </w:r>
      <w:r w:rsidRPr="00C639CC">
        <w:t>projectactiviteiten.</w:t>
      </w:r>
    </w:p>
    <w:p w14:paraId="1C7C8AF2" w14:textId="65450D24" w:rsidR="00317487" w:rsidRPr="00C639CC" w:rsidRDefault="00317487" w:rsidP="00803D81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budgetaspect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besproken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Geld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Budget.</w:t>
      </w:r>
    </w:p>
    <w:p w14:paraId="70EB2AC5" w14:textId="0BF7624F" w:rsidR="00317487" w:rsidRPr="00C639CC" w:rsidRDefault="00317487" w:rsidP="00FB343E">
      <w:pPr>
        <w:pStyle w:val="Heading2"/>
      </w:pPr>
      <w:r w:rsidRPr="00C639CC">
        <w:lastRenderedPageBreak/>
        <w:t>Geld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Budget</w:t>
      </w:r>
    </w:p>
    <w:p w14:paraId="08D4C500" w14:textId="31BA09EB" w:rsidR="00317487" w:rsidRPr="00C639CC" w:rsidRDefault="00317487" w:rsidP="00803D81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doen</w:t>
      </w:r>
      <w:r w:rsidR="00273153" w:rsidRPr="00C639CC">
        <w:t xml:space="preserve"> </w:t>
      </w:r>
      <w:r w:rsidRPr="00C639CC">
        <w:t>we?</w:t>
      </w:r>
    </w:p>
    <w:p w14:paraId="6596472C" w14:textId="7E94B625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inschatten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Pr="00C639CC">
        <w:rPr>
          <w:lang w:val="nl-BE"/>
        </w:rPr>
        <w:t>.</w:t>
      </w:r>
    </w:p>
    <w:p w14:paraId="51354956" w14:textId="07C4741B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detailleren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verrichten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activiteit</w:t>
      </w:r>
      <w:r w:rsidRPr="00C639CC">
        <w:rPr>
          <w:lang w:val="nl-BE"/>
        </w:rPr>
        <w:t>.</w:t>
      </w:r>
    </w:p>
    <w:p w14:paraId="044B46BB" w14:textId="31B0645A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kalender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plaatsen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verwachte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uitgaven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(faseren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plannen)</w:t>
      </w:r>
      <w:r w:rsidRPr="00C639CC">
        <w:rPr>
          <w:lang w:val="nl-BE"/>
        </w:rPr>
        <w:t>.</w:t>
      </w:r>
    </w:p>
    <w:p w14:paraId="56E52948" w14:textId="47701F58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daarbij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aangeven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ja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wanneer,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materialen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(=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kosten)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Pr="00C639CC">
        <w:rPr>
          <w:lang w:val="nl-BE"/>
        </w:rPr>
        <w:t>.</w:t>
      </w:r>
    </w:p>
    <w:p w14:paraId="306D9596" w14:textId="31CE8E64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goedkeuren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voorcalculaties,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kasstroombegrotingen,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budgetschema's</w:t>
      </w:r>
      <w:r w:rsidRPr="00C639CC">
        <w:rPr>
          <w:lang w:val="nl-BE"/>
        </w:rPr>
        <w:t>.</w:t>
      </w:r>
    </w:p>
    <w:p w14:paraId="77105A94" w14:textId="708264C0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verstrekken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goedgekeurde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schema's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begrotingen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betrokkenen</w:t>
      </w:r>
      <w:r w:rsidRPr="00C639CC">
        <w:rPr>
          <w:lang w:val="nl-BE"/>
        </w:rPr>
        <w:t>.</w:t>
      </w:r>
    </w:p>
    <w:p w14:paraId="26F6372E" w14:textId="77777777" w:rsidR="00803D81" w:rsidRPr="00C639CC" w:rsidRDefault="00803D81" w:rsidP="00803D8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F62B36D" w14:textId="61747B5B" w:rsidR="003B46BA" w:rsidRPr="00C639CC" w:rsidRDefault="00317487" w:rsidP="00803D81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betekent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inhoudelijk?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opgenomen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budget?</w:t>
      </w:r>
    </w:p>
    <w:p w14:paraId="6399C2B8" w14:textId="06B5898B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nterne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&amp;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externe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resources</w:t>
      </w:r>
      <w:r w:rsidRPr="00C639CC">
        <w:rPr>
          <w:lang w:val="nl-BE"/>
        </w:rPr>
        <w:t>.</w:t>
      </w:r>
    </w:p>
    <w:p w14:paraId="1CCFF5BF" w14:textId="45403224" w:rsidR="00317487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ardware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&amp;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software</w:t>
      </w:r>
      <w:r w:rsidRPr="00C639CC">
        <w:rPr>
          <w:lang w:val="nl-BE"/>
        </w:rPr>
        <w:t>.</w:t>
      </w:r>
    </w:p>
    <w:p w14:paraId="6979B6CE" w14:textId="399AA26E" w:rsidR="003B46BA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nder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materiaal</w:t>
      </w:r>
      <w:r w:rsidRPr="00C639CC">
        <w:rPr>
          <w:lang w:val="nl-BE"/>
        </w:rPr>
        <w:t>.</w:t>
      </w:r>
    </w:p>
    <w:p w14:paraId="71514DF6" w14:textId="7EC4BFBC" w:rsidR="003B46BA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pleidingen</w:t>
      </w:r>
      <w:r w:rsidRPr="00C639CC">
        <w:rPr>
          <w:lang w:val="nl-BE"/>
        </w:rPr>
        <w:t>.</w:t>
      </w:r>
    </w:p>
    <w:p w14:paraId="50D41DCA" w14:textId="5CFC98A4" w:rsidR="003B46BA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arketing</w:t>
      </w:r>
      <w:r w:rsidRPr="00C639CC">
        <w:rPr>
          <w:lang w:val="nl-BE"/>
        </w:rPr>
        <w:t>.</w:t>
      </w:r>
    </w:p>
    <w:p w14:paraId="167ADFC8" w14:textId="0B20F233" w:rsidR="003B46BA" w:rsidRPr="00C639CC" w:rsidRDefault="00803D81" w:rsidP="00803D81">
      <w:pPr>
        <w:pStyle w:val="cpPoint"/>
        <w:rPr>
          <w:lang w:val="nl-BE"/>
        </w:rPr>
      </w:pPr>
      <w:r w:rsidRPr="00C639CC">
        <w:rPr>
          <w:lang w:val="nl-BE"/>
        </w:rPr>
        <w:t>Af</w:t>
      </w:r>
      <w:r w:rsidR="00317487" w:rsidRPr="00C639CC">
        <w:rPr>
          <w:lang w:val="nl-BE"/>
        </w:rPr>
        <w:t>sluiten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(receptie,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…)</w:t>
      </w:r>
      <w:r w:rsidRPr="00C639CC">
        <w:rPr>
          <w:lang w:val="nl-BE"/>
        </w:rPr>
        <w:t>.</w:t>
      </w:r>
    </w:p>
    <w:p w14:paraId="260664FF" w14:textId="6C240EE7" w:rsidR="00317487" w:rsidRPr="00C639CC" w:rsidRDefault="00317487" w:rsidP="00803D81">
      <w:pPr>
        <w:pStyle w:val="cpPoint"/>
        <w:rPr>
          <w:lang w:val="nl-BE"/>
        </w:rPr>
      </w:pPr>
      <w:r w:rsidRPr="00C639CC">
        <w:rPr>
          <w:lang w:val="nl-BE"/>
        </w:rPr>
        <w:t>…</w:t>
      </w:r>
    </w:p>
    <w:p w14:paraId="3E5CABBB" w14:textId="77777777" w:rsidR="00803D81" w:rsidRPr="00C639CC" w:rsidRDefault="00803D81" w:rsidP="00803D8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E5D3EC9" w14:textId="651BFA04" w:rsidR="00317487" w:rsidRPr="00C639CC" w:rsidRDefault="00317487" w:rsidP="00FB343E">
      <w:pPr>
        <w:pStyle w:val="Heading3"/>
      </w:pPr>
      <w:r w:rsidRPr="00C639CC">
        <w:t>Wat</w:t>
      </w:r>
      <w:r w:rsidR="00273153" w:rsidRPr="00C639CC">
        <w:t xml:space="preserve"> </w:t>
      </w:r>
      <w:r w:rsidRPr="00C639CC">
        <w:t>speelt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rol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project?</w:t>
      </w:r>
    </w:p>
    <w:p w14:paraId="0D0273AA" w14:textId="30972C96" w:rsidR="00317487" w:rsidRPr="00C639CC" w:rsidRDefault="00317487" w:rsidP="00803D81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projectteam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tijdelijke</w:t>
      </w:r>
      <w:r w:rsidR="00273153" w:rsidRPr="00C639CC">
        <w:t xml:space="preserve"> </w:t>
      </w:r>
      <w:r w:rsidRPr="00C639CC">
        <w:t>onderneming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voeren.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toegewezen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opgemaakte</w:t>
      </w:r>
      <w:r w:rsidR="00273153" w:rsidRPr="00C639CC">
        <w:t xml:space="preserve"> </w:t>
      </w:r>
      <w:r w:rsidRPr="00C639CC">
        <w:t>offerte</w:t>
      </w:r>
      <w:r w:rsidR="00273153" w:rsidRPr="00C639CC">
        <w:t xml:space="preserve"> </w:t>
      </w:r>
      <w:r w:rsidRPr="00C639CC">
        <w:t>gebeuren.</w:t>
      </w:r>
    </w:p>
    <w:p w14:paraId="743941B1" w14:textId="0B3A1D4E" w:rsidR="00317487" w:rsidRPr="00C639CC" w:rsidRDefault="00317487" w:rsidP="00803D81">
      <w:pPr>
        <w:pStyle w:val="cpPoint"/>
        <w:rPr>
          <w:lang w:val="nl-BE"/>
        </w:rPr>
      </w:pPr>
      <w:r w:rsidRPr="00C639CC">
        <w:rPr>
          <w:lang w:val="nl-BE"/>
        </w:rPr>
        <w:t>Analyse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803D81" w:rsidRPr="00C639CC">
        <w:rPr>
          <w:lang w:val="nl-BE"/>
        </w:rPr>
        <w:t>k</w:t>
      </w:r>
      <w:r w:rsidRPr="00C639CC">
        <w:rPr>
          <w:lang w:val="nl-BE"/>
        </w:rPr>
        <w:t>osten</w:t>
      </w:r>
      <w:r w:rsidR="00803D81" w:rsidRPr="00C639CC">
        <w:rPr>
          <w:lang w:val="nl-BE"/>
        </w:rPr>
        <w:t>.</w:t>
      </w:r>
    </w:p>
    <w:p w14:paraId="3A92EB81" w14:textId="5E44955A" w:rsidR="003B46BA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Investeringskosten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(=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eenmalige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kosten)</w:t>
      </w:r>
      <w:r w:rsidR="00803D81" w:rsidRPr="00C639CC">
        <w:rPr>
          <w:lang w:val="nl-BE"/>
        </w:rPr>
        <w:t>.</w:t>
      </w:r>
    </w:p>
    <w:p w14:paraId="04A5F9AA" w14:textId="14E8AFFC" w:rsidR="003B46BA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Personeel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(intern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+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extern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+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onder aanneming</w:t>
      </w:r>
      <w:r w:rsidRPr="00C639CC">
        <w:rPr>
          <w:lang w:val="nl-BE"/>
        </w:rPr>
        <w:t>)</w:t>
      </w:r>
      <w:r w:rsidR="00803D81" w:rsidRPr="00C639CC">
        <w:rPr>
          <w:lang w:val="nl-BE"/>
        </w:rPr>
        <w:t>.</w:t>
      </w:r>
    </w:p>
    <w:p w14:paraId="185D4E42" w14:textId="052FFD1B" w:rsidR="003B46BA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Opleiding</w:t>
      </w:r>
      <w:r w:rsidR="00803D81" w:rsidRPr="00C639CC">
        <w:rPr>
          <w:lang w:val="nl-BE"/>
        </w:rPr>
        <w:t>.</w:t>
      </w:r>
    </w:p>
    <w:p w14:paraId="02618F25" w14:textId="32900C94" w:rsidR="003B46BA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Hardware</w:t>
      </w:r>
      <w:r w:rsidR="00803D81" w:rsidRPr="00C639CC">
        <w:rPr>
          <w:lang w:val="nl-BE"/>
        </w:rPr>
        <w:t>.</w:t>
      </w:r>
    </w:p>
    <w:p w14:paraId="3BBDDB38" w14:textId="26594B76" w:rsidR="003B46BA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Software</w:t>
      </w:r>
      <w:r w:rsidR="00803D81" w:rsidRPr="00C639CC">
        <w:rPr>
          <w:lang w:val="nl-BE"/>
        </w:rPr>
        <w:t>.</w:t>
      </w:r>
    </w:p>
    <w:p w14:paraId="10189D40" w14:textId="78AE3629" w:rsidR="003B46BA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Conversie</w:t>
      </w:r>
      <w:r w:rsidR="00803D81" w:rsidRPr="00C639CC">
        <w:rPr>
          <w:lang w:val="nl-BE"/>
        </w:rPr>
        <w:t>.</w:t>
      </w:r>
    </w:p>
    <w:p w14:paraId="34BBC9C2" w14:textId="6D8331EF" w:rsidR="003B46BA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Marketing</w:t>
      </w:r>
      <w:r w:rsidR="00803D81" w:rsidRPr="00C639CC">
        <w:rPr>
          <w:lang w:val="nl-BE"/>
        </w:rPr>
        <w:t>.</w:t>
      </w:r>
    </w:p>
    <w:p w14:paraId="33F244F2" w14:textId="637691C8" w:rsidR="003B46BA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Public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relations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(intern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+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extern)</w:t>
      </w:r>
      <w:r w:rsidR="00803D81" w:rsidRPr="00C639CC">
        <w:rPr>
          <w:lang w:val="nl-BE"/>
        </w:rPr>
        <w:t>.</w:t>
      </w:r>
    </w:p>
    <w:p w14:paraId="240055B9" w14:textId="4CB279FA" w:rsidR="003B46BA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Jaarlijkse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(=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terugkerende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kosten)</w:t>
      </w:r>
      <w:r w:rsidR="00803D81" w:rsidRPr="00C639CC">
        <w:rPr>
          <w:lang w:val="nl-BE"/>
        </w:rPr>
        <w:t>.</w:t>
      </w:r>
    </w:p>
    <w:p w14:paraId="6AA7D8CA" w14:textId="13B4BA25" w:rsidR="003B46BA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Onderhoud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+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Change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requests</w:t>
      </w:r>
      <w:r w:rsidR="00803D81" w:rsidRPr="00C639CC">
        <w:rPr>
          <w:lang w:val="nl-BE"/>
        </w:rPr>
        <w:t>.</w:t>
      </w:r>
    </w:p>
    <w:p w14:paraId="35BEBC26" w14:textId="7C006CBB" w:rsidR="003B46BA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Licenties</w:t>
      </w:r>
      <w:r w:rsidR="00803D81" w:rsidRPr="00C639CC">
        <w:rPr>
          <w:lang w:val="nl-BE"/>
        </w:rPr>
        <w:t>.</w:t>
      </w:r>
    </w:p>
    <w:p w14:paraId="59850D6C" w14:textId="5104DDD7" w:rsidR="00317487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Personeel</w:t>
      </w:r>
      <w:r w:rsidR="00803D81" w:rsidRPr="00C639CC">
        <w:rPr>
          <w:lang w:val="nl-BE"/>
        </w:rPr>
        <w:t>.</w:t>
      </w:r>
    </w:p>
    <w:p w14:paraId="6060DA93" w14:textId="6AFAABE0" w:rsidR="00317487" w:rsidRPr="00C639CC" w:rsidRDefault="00317487" w:rsidP="00803D81">
      <w:pPr>
        <w:pStyle w:val="cpPoint"/>
        <w:rPr>
          <w:lang w:val="nl-BE"/>
        </w:rPr>
      </w:pPr>
      <w:r w:rsidRPr="00C639CC">
        <w:rPr>
          <w:lang w:val="nl-BE"/>
        </w:rPr>
        <w:t>Analyse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803D81" w:rsidRPr="00C639CC">
        <w:rPr>
          <w:lang w:val="nl-BE"/>
        </w:rPr>
        <w:t>b</w:t>
      </w:r>
      <w:r w:rsidRPr="00C639CC">
        <w:rPr>
          <w:lang w:val="nl-BE"/>
        </w:rPr>
        <w:t>aten</w:t>
      </w:r>
      <w:r w:rsidR="00803D81" w:rsidRPr="00C639CC">
        <w:rPr>
          <w:lang w:val="nl-BE"/>
        </w:rPr>
        <w:t>.</w:t>
      </w:r>
    </w:p>
    <w:p w14:paraId="7EAE1A48" w14:textId="0408648A" w:rsidR="00317487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Eenmalige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baten</w:t>
      </w:r>
      <w:r w:rsidR="00803D81" w:rsidRPr="00C639CC">
        <w:rPr>
          <w:lang w:val="nl-BE"/>
        </w:rPr>
        <w:t>.</w:t>
      </w:r>
    </w:p>
    <w:p w14:paraId="78333709" w14:textId="644E453F" w:rsidR="00317487" w:rsidRPr="00C639CC" w:rsidRDefault="00317487" w:rsidP="00803D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Jaarlijkse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baten</w:t>
      </w:r>
      <w:r w:rsidR="00803D81" w:rsidRPr="00C639CC">
        <w:rPr>
          <w:lang w:val="nl-BE"/>
        </w:rPr>
        <w:t>.</w:t>
      </w:r>
    </w:p>
    <w:p w14:paraId="77DB3494" w14:textId="7096233A" w:rsidR="003B46BA" w:rsidRPr="00C639CC" w:rsidRDefault="00803D81" w:rsidP="00803D81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esparingen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personeelskosten</w:t>
      </w:r>
      <w:r w:rsidRPr="00C639CC">
        <w:rPr>
          <w:lang w:val="nl-BE"/>
        </w:rPr>
        <w:t>.</w:t>
      </w:r>
    </w:p>
    <w:p w14:paraId="69D143BD" w14:textId="01938575" w:rsidR="003B46BA" w:rsidRPr="00C639CC" w:rsidRDefault="00803D81" w:rsidP="00803D81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esparing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uitrusting</w:t>
      </w:r>
      <w:r w:rsidRPr="00C639CC">
        <w:rPr>
          <w:lang w:val="nl-BE"/>
        </w:rPr>
        <w:t>.</w:t>
      </w:r>
    </w:p>
    <w:p w14:paraId="5C01EADF" w14:textId="4FF1ED84" w:rsidR="00317487" w:rsidRPr="00C639CC" w:rsidRDefault="00431649" w:rsidP="00431649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inder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huisvestingskosten</w:t>
      </w:r>
      <w:r w:rsidRPr="00C639CC">
        <w:rPr>
          <w:lang w:val="nl-BE"/>
        </w:rPr>
        <w:t>.</w:t>
      </w:r>
    </w:p>
    <w:p w14:paraId="29559529" w14:textId="35972B9F" w:rsidR="003B46BA" w:rsidRPr="00C639CC" w:rsidRDefault="00431649" w:rsidP="00431649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esparing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benodigdheden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(gevolg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efficiëntere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procesgang)</w:t>
      </w:r>
      <w:r w:rsidRPr="00C639CC">
        <w:rPr>
          <w:lang w:val="nl-BE"/>
        </w:rPr>
        <w:t>.</w:t>
      </w:r>
    </w:p>
    <w:p w14:paraId="16962806" w14:textId="28A38F03" w:rsidR="00317487" w:rsidRPr="00C639CC" w:rsidRDefault="00431649" w:rsidP="00431649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ereenvoudigd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vervoer</w:t>
      </w:r>
      <w:r w:rsidRPr="00C639CC">
        <w:rPr>
          <w:lang w:val="nl-BE"/>
        </w:rPr>
        <w:t>.</w:t>
      </w:r>
    </w:p>
    <w:p w14:paraId="198A39A3" w14:textId="05F764CF" w:rsidR="00317487" w:rsidRPr="00C639CC" w:rsidRDefault="00431649" w:rsidP="00431649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inder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middelen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verwerking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voeren</w:t>
      </w:r>
      <w:r w:rsidRPr="00C639CC">
        <w:rPr>
          <w:lang w:val="nl-BE"/>
        </w:rPr>
        <w:t>.</w:t>
      </w:r>
    </w:p>
    <w:p w14:paraId="66D1D251" w14:textId="24F786BD" w:rsidR="00317487" w:rsidRPr="00C639CC" w:rsidRDefault="00431649" w:rsidP="00431649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inder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beslag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archiefruimte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(kasten)</w:t>
      </w:r>
      <w:r w:rsidRPr="00C639CC">
        <w:rPr>
          <w:lang w:val="nl-BE"/>
        </w:rPr>
        <w:t>.</w:t>
      </w:r>
    </w:p>
    <w:p w14:paraId="1A7E5ECB" w14:textId="16810EA1" w:rsidR="00317487" w:rsidRPr="00C639CC" w:rsidRDefault="00431649" w:rsidP="00431649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ermindering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foutafhandeling</w:t>
      </w:r>
      <w:r w:rsidRPr="00C639CC">
        <w:rPr>
          <w:lang w:val="nl-BE"/>
        </w:rPr>
        <w:t>.</w:t>
      </w:r>
    </w:p>
    <w:p w14:paraId="7D0764C3" w14:textId="33F6CFF8" w:rsidR="00317487" w:rsidRPr="00C639CC" w:rsidRDefault="00431649" w:rsidP="00431649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erhoging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omzet</w:t>
      </w:r>
      <w:r w:rsidRPr="00C639CC">
        <w:rPr>
          <w:lang w:val="nl-BE"/>
        </w:rPr>
        <w:t>.</w:t>
      </w:r>
    </w:p>
    <w:p w14:paraId="0F72326E" w14:textId="71E61A5E" w:rsidR="003B46BA" w:rsidRPr="00C639CC" w:rsidRDefault="00317487" w:rsidP="0043164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Hou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daarnaast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rekening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theoretische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weliswaar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moeilijker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kwantificeerbaar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bijvoorbeeld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onderdeel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bedrijfsimago.</w:t>
      </w:r>
    </w:p>
    <w:p w14:paraId="2647E24F" w14:textId="77777777" w:rsidR="00431649" w:rsidRPr="00C639CC" w:rsidRDefault="00431649" w:rsidP="0043164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AF81FAB" w14:textId="106387CC" w:rsidR="00317487" w:rsidRPr="00C639CC" w:rsidRDefault="00317487" w:rsidP="00431649">
      <w:pPr>
        <w:pStyle w:val="cpParagraph"/>
      </w:pPr>
      <w:r w:rsidRPr="00C639CC">
        <w:t>Bij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opvolgen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regelmatig</w:t>
      </w:r>
      <w:r w:rsidR="00273153" w:rsidRPr="00C639CC">
        <w:t xml:space="preserve"> </w:t>
      </w:r>
      <w:r w:rsidRPr="00C639CC">
        <w:t>(laten)</w:t>
      </w:r>
      <w:r w:rsidR="00273153" w:rsidRPr="00C639CC">
        <w:t xml:space="preserve"> </w:t>
      </w:r>
      <w:r w:rsidRPr="00C639CC">
        <w:t>signaleren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actuele</w:t>
      </w:r>
      <w:r w:rsidR="00273153" w:rsidRPr="00C639CC">
        <w:t xml:space="preserve"> </w:t>
      </w:r>
      <w:r w:rsidRPr="00C639CC">
        <w:t>stand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zaken</w:t>
      </w:r>
      <w:r w:rsidR="00273153" w:rsidRPr="00C639CC">
        <w:t xml:space="preserve"> </w:t>
      </w:r>
      <w:r w:rsidRPr="00C639CC">
        <w:t>is.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gebeurt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tevoren</w:t>
      </w:r>
      <w:r w:rsidR="00273153" w:rsidRPr="00C639CC">
        <w:t xml:space="preserve"> </w:t>
      </w:r>
      <w:r w:rsidRPr="00C639CC">
        <w:t>overeengekomen</w:t>
      </w:r>
      <w:r w:rsidR="00273153" w:rsidRPr="00C639CC">
        <w:t xml:space="preserve"> </w:t>
      </w:r>
      <w:r w:rsidRPr="00C639CC">
        <w:t>tijdstippen.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budget-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uitgavegegevens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verwerkt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geven</w:t>
      </w:r>
      <w:r w:rsidR="00273153" w:rsidRPr="00C639CC">
        <w:t xml:space="preserve"> </w:t>
      </w:r>
      <w:r w:rsidRPr="00C639CC">
        <w:t>voortgangssignalen.</w:t>
      </w:r>
    </w:p>
    <w:p w14:paraId="1BE3E2F4" w14:textId="50B43BF2" w:rsidR="00317487" w:rsidRPr="00C639CC" w:rsidRDefault="00317487" w:rsidP="00431649">
      <w:pPr>
        <w:pStyle w:val="cpParagraph"/>
      </w:pPr>
      <w:r w:rsidRPr="00C639CC">
        <w:t>Bijsturen</w:t>
      </w:r>
      <w:r w:rsidR="00273153" w:rsidRPr="00C639CC">
        <w:t xml:space="preserve"> </w:t>
      </w:r>
      <w:r w:rsidRPr="00C639CC">
        <w:t>betekent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budgetverschuivingen</w:t>
      </w:r>
      <w:r w:rsidR="00273153" w:rsidRPr="00C639CC">
        <w:t xml:space="preserve"> </w:t>
      </w:r>
      <w:r w:rsidRPr="00C639CC">
        <w:t>(deelprojecten/kostensoorten)</w:t>
      </w:r>
      <w:r w:rsidR="00273153" w:rsidRPr="00C639CC">
        <w:t xml:space="preserve"> </w:t>
      </w:r>
      <w:r w:rsidRPr="00C639CC">
        <w:t>doorvoert.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basis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opvolging</w:t>
      </w:r>
      <w:r w:rsidR="00273153" w:rsidRPr="00C639CC">
        <w:t xml:space="preserve"> </w:t>
      </w:r>
      <w:r w:rsidRPr="00C639CC">
        <w:t>overgaat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andere/verfijnde</w:t>
      </w:r>
      <w:r w:rsidR="00273153" w:rsidRPr="00C639CC">
        <w:t xml:space="preserve"> </w:t>
      </w:r>
      <w:r w:rsidRPr="00C639CC">
        <w:t>bestel-/betalingsregelingen.</w:t>
      </w:r>
      <w:r w:rsidR="00273153" w:rsidRPr="00C639CC">
        <w:t xml:space="preserve"> </w:t>
      </w:r>
      <w:r w:rsidRPr="00C639CC">
        <w:t>Uiteindelijk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normen</w:t>
      </w:r>
      <w:r w:rsidR="00273153" w:rsidRPr="00C639CC">
        <w:t xml:space="preserve"> </w:t>
      </w:r>
      <w:r w:rsidRPr="00C639CC">
        <w:t>bijgesteld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worden.</w:t>
      </w:r>
    </w:p>
    <w:p w14:paraId="0A166EE7" w14:textId="394C4F2E" w:rsidR="003B46BA" w:rsidRPr="00C639CC" w:rsidRDefault="00317487" w:rsidP="00FB343E">
      <w:pPr>
        <w:pStyle w:val="Heading3"/>
      </w:pPr>
      <w:r w:rsidRPr="00C639CC">
        <w:t>Enkele</w:t>
      </w:r>
      <w:r w:rsidR="00273153" w:rsidRPr="00C639CC">
        <w:t xml:space="preserve"> </w:t>
      </w:r>
      <w:r w:rsidRPr="00C639CC">
        <w:t>technieken</w:t>
      </w:r>
    </w:p>
    <w:p w14:paraId="78B1C6FC" w14:textId="355CC020" w:rsidR="00317487" w:rsidRPr="00C639CC" w:rsidRDefault="00317487" w:rsidP="00431649">
      <w:pPr>
        <w:pStyle w:val="cpPoint"/>
        <w:rPr>
          <w:lang w:val="nl-BE"/>
        </w:rPr>
      </w:pPr>
      <w:r w:rsidRPr="00C639CC">
        <w:rPr>
          <w:lang w:val="nl-BE"/>
        </w:rPr>
        <w:t>Kostenbudgettering</w:t>
      </w:r>
      <w:r w:rsidR="00431649" w:rsidRPr="00C639CC">
        <w:rPr>
          <w:lang w:val="nl-BE"/>
        </w:rPr>
        <w:t>.</w:t>
      </w:r>
    </w:p>
    <w:p w14:paraId="17054BC6" w14:textId="39506C11" w:rsidR="00E965DE" w:rsidRPr="00C639CC" w:rsidRDefault="00317487" w:rsidP="0043164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kostenbegroting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opgesteld,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gewenst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(deel-)budgetten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beheersbaar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bepaalde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(project)organisatie.</w:t>
      </w:r>
    </w:p>
    <w:p w14:paraId="38467DBC" w14:textId="29C8E4B1" w:rsidR="00E965DE" w:rsidRPr="00C639CC" w:rsidRDefault="00317487" w:rsidP="0043164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Iedere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persoon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toebedeeld,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daarmee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budget.</w:t>
      </w:r>
    </w:p>
    <w:p w14:paraId="0E4A1DAF" w14:textId="02F83773" w:rsidR="003B46BA" w:rsidRPr="00C639CC" w:rsidRDefault="00317487" w:rsidP="0043164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Zo'n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opgesteld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periodiek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vastgesteld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bestedingen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blijven.</w:t>
      </w:r>
    </w:p>
    <w:p w14:paraId="42F2BD0D" w14:textId="03D76808" w:rsidR="00317487" w:rsidRPr="00C639CC" w:rsidRDefault="00317487" w:rsidP="00431649">
      <w:pPr>
        <w:pStyle w:val="cpPoint"/>
        <w:rPr>
          <w:lang w:val="nl-BE"/>
        </w:rPr>
      </w:pPr>
      <w:r w:rsidRPr="00C639CC">
        <w:rPr>
          <w:lang w:val="nl-BE"/>
        </w:rPr>
        <w:t>Kostenclassificatie</w:t>
      </w:r>
      <w:r w:rsidR="00431649" w:rsidRPr="00C639CC">
        <w:rPr>
          <w:lang w:val="nl-BE"/>
        </w:rPr>
        <w:t>.</w:t>
      </w:r>
    </w:p>
    <w:p w14:paraId="08C12E75" w14:textId="6287F39B" w:rsidR="00E965DE" w:rsidRPr="00C639CC" w:rsidRDefault="00317487" w:rsidP="0043164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kostenclassificatie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verstaan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groeperen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soort.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Kostenclassificatie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beheersbaar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veranderen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soort.</w:t>
      </w:r>
    </w:p>
    <w:p w14:paraId="413182C2" w14:textId="199B37C1" w:rsidR="00E965DE" w:rsidRPr="00C639CC" w:rsidRDefault="00317487" w:rsidP="0043164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bijsturen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soort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kennen.</w:t>
      </w:r>
    </w:p>
    <w:p w14:paraId="55619B35" w14:textId="055B15CA" w:rsidR="003B46BA" w:rsidRPr="00C639CC" w:rsidRDefault="00317487" w:rsidP="0043164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Allereerst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structurering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voorwaarde.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objecten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twee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kostensoorten,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namelijk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materiaalkosten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arbeidskosten,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overzicht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investeringen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gemoeid,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vermogenskosten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beschouwing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6A238FE8" w14:textId="79CCE58D" w:rsidR="00317487" w:rsidRPr="00C639CC" w:rsidRDefault="00317487" w:rsidP="00431649">
      <w:pPr>
        <w:pStyle w:val="cpPoint"/>
        <w:rPr>
          <w:lang w:val="nl-BE"/>
        </w:rPr>
      </w:pPr>
      <w:r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="00117D8E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Baten</w:t>
      </w:r>
      <w:r w:rsidR="00431649" w:rsidRPr="00C639CC">
        <w:rPr>
          <w:lang w:val="nl-BE"/>
        </w:rPr>
        <w:t>.</w:t>
      </w:r>
    </w:p>
    <w:p w14:paraId="48589F4B" w14:textId="448F3B0C" w:rsidR="003B46BA" w:rsidRPr="00C639CC" w:rsidRDefault="00317487" w:rsidP="0043164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kosten-baten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analyse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fundamenteel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hulpmiddel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bewaken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eventuele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invloed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origineel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voorziene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baten.</w:t>
      </w:r>
    </w:p>
    <w:p w14:paraId="4E085592" w14:textId="604A85DF" w:rsidR="00431649" w:rsidRPr="00C639CC" w:rsidRDefault="00431649" w:rsidP="00FB343E">
      <w:pPr>
        <w:pStyle w:val="Heading3"/>
      </w:pPr>
      <w:r w:rsidRPr="00C639CC">
        <w:t>Vraag</w:t>
      </w:r>
    </w:p>
    <w:p w14:paraId="6126FBB1" w14:textId="5863019E" w:rsidR="003B46BA" w:rsidRPr="00C639CC" w:rsidRDefault="00317487" w:rsidP="00431649">
      <w:pPr>
        <w:pStyle w:val="cpParagraph"/>
      </w:pPr>
      <w:r w:rsidRPr="00C639CC">
        <w:t>Waar</w:t>
      </w:r>
      <w:r w:rsidR="00273153" w:rsidRPr="00C639CC">
        <w:t xml:space="preserve"> </w:t>
      </w:r>
      <w:r w:rsidRPr="00C639CC">
        <w:t>ligt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focus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budgetbeheersing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project?</w:t>
      </w:r>
    </w:p>
    <w:p w14:paraId="5E2896B0" w14:textId="64A7B875" w:rsidR="00317487" w:rsidRPr="00C639CC" w:rsidRDefault="00317487" w:rsidP="00AB7971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installatiekosten</w:t>
      </w:r>
    </w:p>
    <w:p w14:paraId="246A8B2D" w14:textId="65FF56E1" w:rsidR="003B46BA" w:rsidRPr="00C639CC" w:rsidRDefault="00317487" w:rsidP="00AB7971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operaties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onderhoud</w:t>
      </w:r>
    </w:p>
    <w:p w14:paraId="4A42B513" w14:textId="2BEFF45D" w:rsidR="003B46BA" w:rsidRPr="00C639CC" w:rsidRDefault="00317487" w:rsidP="00AB7971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Creatiekosten</w:t>
      </w:r>
    </w:p>
    <w:p w14:paraId="2794E96F" w14:textId="7B2D22CF" w:rsidR="00317487" w:rsidRPr="00C639CC" w:rsidRDefault="00317487" w:rsidP="00AB7971">
      <w:pPr>
        <w:pStyle w:val="cpPoint"/>
        <w:rPr>
          <w:lang w:val="nl-BE"/>
        </w:rPr>
      </w:pPr>
      <w:r w:rsidRPr="00C639CC">
        <w:rPr>
          <w:lang w:val="nl-BE"/>
        </w:rPr>
        <w:t>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voorgaande,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creatie-,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operationele,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onderhouds-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kapitaalkosten</w:t>
      </w:r>
    </w:p>
    <w:p w14:paraId="5F5853E2" w14:textId="5A96E875" w:rsidR="00AB7971" w:rsidRPr="00C639CC" w:rsidRDefault="00AB7971" w:rsidP="00AB797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BC5CC1C" w14:textId="7DA6D2EF" w:rsidR="00317487" w:rsidRPr="00C639CC" w:rsidRDefault="00317487" w:rsidP="00AB7971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enkel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rekening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'interne'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creatiekosten,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gevolg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projectresultaat.</w:t>
      </w:r>
    </w:p>
    <w:p w14:paraId="28CAA80F" w14:textId="77777777" w:rsidR="00AB7971" w:rsidRPr="00C639CC" w:rsidRDefault="00AB7971" w:rsidP="00AB797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00722C0" w14:textId="27B3A9F0" w:rsidR="00317487" w:rsidRPr="00C639CC" w:rsidRDefault="00317487" w:rsidP="00FB343E">
      <w:pPr>
        <w:pStyle w:val="Heading1"/>
      </w:pPr>
      <w:r w:rsidRPr="00C639CC">
        <w:lastRenderedPageBreak/>
        <w:t>Hoofdstuk</w:t>
      </w:r>
      <w:r w:rsidR="00273153" w:rsidRPr="00C639CC">
        <w:t xml:space="preserve"> </w:t>
      </w:r>
      <w:r w:rsidRPr="00C639CC">
        <w:t>8</w:t>
      </w:r>
      <w:r w:rsidR="00273153" w:rsidRPr="00C639CC">
        <w:t xml:space="preserve"> </w:t>
      </w:r>
      <w:r w:rsidRPr="00C639CC">
        <w:t>-</w:t>
      </w:r>
      <w:r w:rsidR="00273153" w:rsidRPr="00C639CC">
        <w:t xml:space="preserve"> </w:t>
      </w:r>
      <w:r w:rsidRPr="00C639CC">
        <w:t>Organisatie</w:t>
      </w:r>
    </w:p>
    <w:p w14:paraId="68132991" w14:textId="7CD4423F" w:rsidR="00317487" w:rsidRPr="00C639CC" w:rsidRDefault="00317487" w:rsidP="00AB7971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basismodel</w:t>
      </w:r>
      <w:r w:rsidR="00273153" w:rsidRPr="00C639CC">
        <w:t xml:space="preserve"> </w:t>
      </w:r>
      <w:r w:rsidRPr="00C639CC">
        <w:t>bespreken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onderdeel</w:t>
      </w:r>
      <w:r w:rsidR="00273153" w:rsidRPr="00C639CC">
        <w:t xml:space="preserve"> </w:t>
      </w:r>
      <w:r w:rsidRPr="00C639CC">
        <w:t>'Beheersen',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="006421DC" w:rsidRPr="00C639CC">
        <w:t>beheers aspect</w:t>
      </w:r>
      <w:r w:rsidR="00273153" w:rsidRPr="00C639CC">
        <w:t xml:space="preserve"> </w:t>
      </w:r>
      <w:r w:rsidRPr="00C639CC">
        <w:t>'Organisatie'.</w:t>
      </w:r>
    </w:p>
    <w:p w14:paraId="2563AAEA" w14:textId="432AC20E" w:rsidR="00AB7971" w:rsidRPr="00C639CC" w:rsidRDefault="00F670D7" w:rsidP="00F670D7">
      <w:pPr>
        <w:pStyle w:val="cpPicture"/>
      </w:pPr>
      <w:r w:rsidRPr="00C639CC">
        <w:drawing>
          <wp:inline distT="0" distB="0" distL="0" distR="0" wp14:anchorId="5A635E8A" wp14:editId="312EAA9A">
            <wp:extent cx="6296400" cy="4370400"/>
            <wp:effectExtent l="19050" t="19050" r="9525" b="1143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E8657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437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19A11" w14:textId="77777777" w:rsidR="00317487" w:rsidRPr="00C639CC" w:rsidRDefault="00317487" w:rsidP="00FB343E">
      <w:pPr>
        <w:pStyle w:val="Heading2"/>
      </w:pPr>
      <w:r w:rsidRPr="00C639CC">
        <w:t>Organisatie</w:t>
      </w:r>
    </w:p>
    <w:p w14:paraId="57402E21" w14:textId="56D84453" w:rsidR="00317487" w:rsidRPr="00C639CC" w:rsidRDefault="00317487" w:rsidP="00F670D7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komt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zoal</w:t>
      </w:r>
      <w:r w:rsidR="00273153" w:rsidRPr="00C639CC">
        <w:t xml:space="preserve"> </w:t>
      </w:r>
      <w:r w:rsidR="00F670D7" w:rsidRPr="00C639CC">
        <w:t>k</w:t>
      </w:r>
      <w:r w:rsidRPr="00C639CC">
        <w:t>ijken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organisatie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project?</w:t>
      </w:r>
    </w:p>
    <w:p w14:paraId="5B3C095C" w14:textId="50255412" w:rsidR="003B46BA" w:rsidRPr="00C639CC" w:rsidRDefault="00F670D7" w:rsidP="00F670D7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pzetten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projectstructuur,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toewijzen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bevoegdheden,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inrichten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rapporteringslijnen</w:t>
      </w:r>
      <w:r w:rsidRPr="00C639CC">
        <w:rPr>
          <w:lang w:val="nl-BE"/>
        </w:rPr>
        <w:t>.</w:t>
      </w:r>
    </w:p>
    <w:p w14:paraId="17787914" w14:textId="524736F5" w:rsidR="003B46BA" w:rsidRPr="00C639CC" w:rsidRDefault="00F670D7" w:rsidP="00F670D7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zorgen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bevoegdheden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verantwoordelijkheden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eenduidig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toegewezen:</w:t>
      </w:r>
    </w:p>
    <w:p w14:paraId="6C12203A" w14:textId="063A239B" w:rsidR="003B46BA" w:rsidRPr="00C639CC" w:rsidRDefault="00F670D7" w:rsidP="00F670D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R</w:t>
      </w:r>
      <w:r w:rsidR="00317487" w:rsidRPr="00C639CC">
        <w:rPr>
          <w:lang w:val="nl-BE"/>
        </w:rPr>
        <w:t>elatie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projectmedewerkers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t.o.v.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opdrachtgever,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stuurgroep,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projectteam</w:t>
      </w:r>
      <w:r w:rsidRPr="00C639CC">
        <w:rPr>
          <w:lang w:val="nl-BE"/>
        </w:rPr>
        <w:t>.</w:t>
      </w:r>
    </w:p>
    <w:p w14:paraId="413FF40C" w14:textId="5250AC79" w:rsidR="003B46BA" w:rsidRPr="00C639CC" w:rsidRDefault="00F670D7" w:rsidP="00F670D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R</w:t>
      </w:r>
      <w:r w:rsidR="00317487" w:rsidRPr="00C639CC">
        <w:rPr>
          <w:lang w:val="nl-BE"/>
        </w:rPr>
        <w:t>elatie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projectmedewerkers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t.o.v.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staande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organisatie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(lijnmanagement)</w:t>
      </w:r>
      <w:r w:rsidRPr="00C639CC">
        <w:rPr>
          <w:lang w:val="nl-BE"/>
        </w:rPr>
        <w:t>.</w:t>
      </w:r>
    </w:p>
    <w:p w14:paraId="17F59444" w14:textId="7DCD302F" w:rsidR="003B46BA" w:rsidRPr="00C639CC" w:rsidRDefault="00F670D7" w:rsidP="00F670D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.a.w.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hoedanigheid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</w:t>
      </w:r>
      <w:r w:rsidRPr="00C639CC">
        <w:rPr>
          <w:lang w:val="nl-BE"/>
        </w:rPr>
        <w:t>.</w:t>
      </w:r>
    </w:p>
    <w:p w14:paraId="64098A98" w14:textId="6EF75F58" w:rsidR="003B46BA" w:rsidRPr="00C639CC" w:rsidRDefault="00F670D7" w:rsidP="00F670D7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vormgeven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formele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communicatiekanalen/overlegstructuren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zoals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vergaderingen,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besprekingen</w:t>
      </w:r>
      <w:r w:rsidRPr="00C639CC">
        <w:rPr>
          <w:lang w:val="nl-BE"/>
        </w:rPr>
        <w:t>.</w:t>
      </w:r>
    </w:p>
    <w:p w14:paraId="50736385" w14:textId="0D83DF06" w:rsidR="003B46BA" w:rsidRPr="00C639CC" w:rsidRDefault="00F670D7" w:rsidP="00F670D7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inrichten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besluitvormingsprocessen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(formele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informele)</w:t>
      </w:r>
      <w:r w:rsidRPr="00C639CC">
        <w:rPr>
          <w:lang w:val="nl-BE"/>
        </w:rPr>
        <w:t>.</w:t>
      </w:r>
    </w:p>
    <w:p w14:paraId="0EBC6C48" w14:textId="261B0941" w:rsidR="003B46BA" w:rsidRPr="00C639CC" w:rsidRDefault="00F670D7" w:rsidP="00F670D7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functioneren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brengen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groepen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individuen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Pr="00C639CC">
        <w:rPr>
          <w:lang w:val="nl-BE"/>
        </w:rPr>
        <w:t>.</w:t>
      </w:r>
    </w:p>
    <w:p w14:paraId="5F0430DF" w14:textId="4104E295" w:rsidR="00317487" w:rsidRPr="00C639CC" w:rsidRDefault="00F670D7" w:rsidP="00F670D7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instellen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formele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informele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relatienetwerken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projectorganisatie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omgeving</w:t>
      </w:r>
      <w:r w:rsidRPr="00C639CC">
        <w:rPr>
          <w:lang w:val="nl-BE"/>
        </w:rPr>
        <w:t>.</w:t>
      </w:r>
    </w:p>
    <w:p w14:paraId="3ED3D61F" w14:textId="1016A2EC" w:rsidR="00317487" w:rsidRPr="00C639CC" w:rsidRDefault="00F670D7" w:rsidP="00F670D7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andacht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relatie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lijnmanagement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projectorganisatie</w:t>
      </w:r>
      <w:r w:rsidRPr="00C639CC">
        <w:rPr>
          <w:lang w:val="nl-BE"/>
        </w:rPr>
        <w:t>.</w:t>
      </w:r>
    </w:p>
    <w:p w14:paraId="2F4554CA" w14:textId="3E5CBAFC" w:rsidR="00F670D7" w:rsidRPr="00C639CC" w:rsidRDefault="00F670D7" w:rsidP="00F670D7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317487" w:rsidRPr="00C639CC">
        <w:rPr>
          <w:lang w:val="nl-BE"/>
        </w:rPr>
        <w:t>pvolgen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functioneren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organisatiestructuur,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d.w.z.</w:t>
      </w:r>
    </w:p>
    <w:p w14:paraId="25129316" w14:textId="5FEBD871" w:rsidR="00F670D7" w:rsidRPr="00C639CC" w:rsidRDefault="00F670D7" w:rsidP="00F670D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nagaan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functioneren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individuen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groepen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project.</w:t>
      </w:r>
    </w:p>
    <w:p w14:paraId="6A077A45" w14:textId="36168A99" w:rsidR="00F670D7" w:rsidRPr="00C639CC" w:rsidRDefault="00317487" w:rsidP="00F670D7">
      <w:pPr>
        <w:pStyle w:val="cpPoint"/>
        <w:rPr>
          <w:lang w:val="nl-BE"/>
        </w:rPr>
      </w:pPr>
      <w:r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bijgestuurd,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d.w.z.</w:t>
      </w:r>
    </w:p>
    <w:p w14:paraId="6117A1D6" w14:textId="266913FB" w:rsidR="00F670D7" w:rsidRPr="00C639CC" w:rsidRDefault="00317487" w:rsidP="00F670D7">
      <w:pPr>
        <w:pStyle w:val="cpPoint"/>
        <w:numPr>
          <w:ilvl w:val="1"/>
          <w:numId w:val="1"/>
        </w:numPr>
        <w:rPr>
          <w:lang w:val="nl-BE"/>
        </w:rPr>
      </w:pPr>
      <w:proofErr w:type="gramStart"/>
      <w:r w:rsidRPr="00C639CC">
        <w:rPr>
          <w:lang w:val="nl-BE"/>
        </w:rPr>
        <w:t>het</w:t>
      </w:r>
      <w:proofErr w:type="gramEnd"/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opnieuw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toewijzen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bevoegdheden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</w:t>
      </w:r>
      <w:r w:rsidR="00F670D7" w:rsidRPr="00C639CC">
        <w:rPr>
          <w:lang w:val="nl-BE"/>
        </w:rPr>
        <w:t>n.</w:t>
      </w:r>
    </w:p>
    <w:p w14:paraId="5FCA2772" w14:textId="2206DEA7" w:rsidR="00317487" w:rsidRPr="00C639CC" w:rsidRDefault="00317487" w:rsidP="00F670D7">
      <w:pPr>
        <w:pStyle w:val="cpPoint"/>
        <w:numPr>
          <w:ilvl w:val="1"/>
          <w:numId w:val="1"/>
        </w:numPr>
        <w:rPr>
          <w:lang w:val="nl-BE"/>
        </w:rPr>
      </w:pPr>
      <w:proofErr w:type="gramStart"/>
      <w:r w:rsidRPr="00C639CC">
        <w:rPr>
          <w:lang w:val="nl-BE"/>
        </w:rPr>
        <w:t>of</w:t>
      </w:r>
      <w:proofErr w:type="gramEnd"/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bijvoorbeeld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herinrichten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besluitvormingsprocessen.</w:t>
      </w:r>
    </w:p>
    <w:p w14:paraId="09388913" w14:textId="77777777" w:rsidR="00F670D7" w:rsidRPr="00C639CC" w:rsidRDefault="00F670D7" w:rsidP="00F670D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958257D" w14:textId="3AF522B0" w:rsidR="00317487" w:rsidRPr="00C639CC" w:rsidRDefault="00317487" w:rsidP="00FB343E">
      <w:pPr>
        <w:pStyle w:val="Heading2"/>
      </w:pPr>
      <w:r w:rsidRPr="00C639CC">
        <w:lastRenderedPageBreak/>
        <w:t>Organisatie</w:t>
      </w:r>
      <w:r w:rsidR="00273153" w:rsidRPr="00C639CC">
        <w:t xml:space="preserve"> </w:t>
      </w:r>
      <w:r w:rsidR="00195BA7" w:rsidRPr="00C639CC">
        <w:t>–</w:t>
      </w:r>
      <w:r w:rsidR="00273153" w:rsidRPr="00C639CC">
        <w:t xml:space="preserve"> </w:t>
      </w:r>
      <w:r w:rsidRPr="00C639CC">
        <w:t>Basismodel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projectstructuur</w:t>
      </w:r>
    </w:p>
    <w:p w14:paraId="75A32DE2" w14:textId="2B882146" w:rsidR="00317487" w:rsidRPr="00C639CC" w:rsidRDefault="00317487" w:rsidP="0081726C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Basismodel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projectstructuur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omvat:</w:t>
      </w:r>
    </w:p>
    <w:p w14:paraId="2EEE6449" w14:textId="08BEBB98" w:rsidR="003B46BA" w:rsidRPr="00C639CC" w:rsidRDefault="00317487" w:rsidP="0081726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Projectstuurgroep</w:t>
      </w:r>
      <w:r w:rsidR="0081726C" w:rsidRPr="00C639CC">
        <w:rPr>
          <w:lang w:val="nl-BE"/>
        </w:rPr>
        <w:t>.</w:t>
      </w:r>
    </w:p>
    <w:p w14:paraId="6F2607D1" w14:textId="6BFF99F7" w:rsidR="003B46BA" w:rsidRPr="00C639CC" w:rsidRDefault="00317487" w:rsidP="0081726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Opdrachtgever</w:t>
      </w:r>
      <w:r w:rsidR="0081726C" w:rsidRPr="00C639CC">
        <w:rPr>
          <w:lang w:val="nl-BE"/>
        </w:rPr>
        <w:t>.</w:t>
      </w:r>
    </w:p>
    <w:p w14:paraId="1CEB68EE" w14:textId="03E3B747" w:rsidR="003B46BA" w:rsidRPr="00C639CC" w:rsidRDefault="00317487" w:rsidP="0081726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Projectteam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projectmedewerkers)</w:t>
      </w:r>
      <w:r w:rsidR="0081726C" w:rsidRPr="00C639CC">
        <w:rPr>
          <w:lang w:val="nl-BE"/>
        </w:rPr>
        <w:t>.</w:t>
      </w:r>
    </w:p>
    <w:p w14:paraId="6ABC5F8C" w14:textId="115AA887" w:rsidR="00E965DE" w:rsidRPr="00C639CC" w:rsidRDefault="00317487" w:rsidP="0081726C">
      <w:pPr>
        <w:pStyle w:val="cpPoint"/>
        <w:rPr>
          <w:lang w:val="nl-BE"/>
        </w:rPr>
      </w:pP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basisstructuur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aangevuld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naargelang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omvang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cruciale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karakter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</w:p>
    <w:p w14:paraId="458E72EF" w14:textId="37351B60" w:rsidR="003B46BA" w:rsidRPr="00C639CC" w:rsidRDefault="00317487" w:rsidP="0081726C">
      <w:pPr>
        <w:pStyle w:val="cpPoint"/>
        <w:rPr>
          <w:lang w:val="nl-BE"/>
        </w:rPr>
      </w:pP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samenstelling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aangewezen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elementen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rekening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houden:</w:t>
      </w:r>
    </w:p>
    <w:p w14:paraId="0814C653" w14:textId="753F9EC8" w:rsidR="003B46BA" w:rsidRPr="00C639CC" w:rsidRDefault="0081726C" w:rsidP="0081726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groepen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enerzijds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klein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gehouden,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anderzijds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belangrijkste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partijen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toch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vertegenwoordigd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</w:p>
    <w:p w14:paraId="16F8FF09" w14:textId="0B4FEC0A" w:rsidR="003B46BA" w:rsidRPr="00C639CC" w:rsidRDefault="0081726C" w:rsidP="0081726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samenstelling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rekening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gehouden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soorten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kennis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kwalitatief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goede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resultaten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komen;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anderzijds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hier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facet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"acceptatie"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vergeten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bepalen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wordt.</w:t>
      </w:r>
    </w:p>
    <w:p w14:paraId="18F9BD96" w14:textId="77777777" w:rsidR="0081726C" w:rsidRPr="00C639CC" w:rsidRDefault="0081726C" w:rsidP="0081726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0855693" w14:textId="0CB7F8A2" w:rsidR="00E965DE" w:rsidRPr="00C639CC" w:rsidRDefault="00317487" w:rsidP="0081726C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stuurgroep</w:t>
      </w:r>
      <w:r w:rsidR="00273153" w:rsidRPr="00C639CC">
        <w:t xml:space="preserve"> </w:t>
      </w:r>
      <w:r w:rsidRPr="00C639CC">
        <w:t>stuurt,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projectteam</w:t>
      </w:r>
      <w:r w:rsidR="00273153" w:rsidRPr="00C639CC">
        <w:t xml:space="preserve"> </w:t>
      </w:r>
      <w:r w:rsidRPr="00C639CC">
        <w:t>rapporteert.</w:t>
      </w:r>
    </w:p>
    <w:p w14:paraId="014E71C7" w14:textId="4E16ED38" w:rsidR="00317487" w:rsidRPr="00C639CC" w:rsidRDefault="00317487" w:rsidP="0081726C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projectteam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'recht'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sturing,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stuurgroep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'recht'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waarheidsgetrouw</w:t>
      </w:r>
      <w:r w:rsidR="00273153" w:rsidRPr="00C639CC">
        <w:t xml:space="preserve"> </w:t>
      </w:r>
      <w:r w:rsidRPr="00C639CC">
        <w:t>inzicht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voortgang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project.</w:t>
      </w:r>
    </w:p>
    <w:p w14:paraId="396F9E15" w14:textId="77777777" w:rsidR="00317487" w:rsidRPr="00C639CC" w:rsidRDefault="00317487" w:rsidP="0081726C">
      <w:pPr>
        <w:pStyle w:val="cpPicture"/>
      </w:pPr>
      <w:r w:rsidRPr="00C639CC">
        <w:drawing>
          <wp:inline distT="0" distB="0" distL="0" distR="0" wp14:anchorId="5D1D2FEA" wp14:editId="05311908">
            <wp:extent cx="4029637" cy="4210638"/>
            <wp:effectExtent l="19050" t="19050" r="9525" b="1905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1028E1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210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106DB7" w14:textId="697E3A84" w:rsidR="00317487" w:rsidRPr="00C639CC" w:rsidRDefault="00317487" w:rsidP="00FB343E">
      <w:pPr>
        <w:pStyle w:val="Heading2"/>
      </w:pPr>
      <w:r w:rsidRPr="00C639CC">
        <w:t>Rol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195BA7" w:rsidRPr="00C639CC">
        <w:t>O</w:t>
      </w:r>
      <w:r w:rsidRPr="00C639CC">
        <w:t>pdrachtgever</w:t>
      </w:r>
    </w:p>
    <w:p w14:paraId="66596A93" w14:textId="1F9750FB" w:rsidR="00E965DE" w:rsidRPr="00C639CC" w:rsidRDefault="00317487" w:rsidP="0081726C">
      <w:pPr>
        <w:pStyle w:val="cpParagraph"/>
      </w:pPr>
      <w:r w:rsidRPr="00C639CC">
        <w:t>Elk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duidelijk</w:t>
      </w:r>
      <w:r w:rsidR="00273153" w:rsidRPr="00C639CC">
        <w:t xml:space="preserve"> </w:t>
      </w:r>
      <w:r w:rsidRPr="00C639CC">
        <w:t>geïdentificeerde</w:t>
      </w:r>
      <w:r w:rsidR="00273153" w:rsidRPr="00C639CC">
        <w:t xml:space="preserve"> </w:t>
      </w:r>
      <w:r w:rsidRPr="00C639CC">
        <w:t>sponsor/opdrachtgever.</w:t>
      </w:r>
    </w:p>
    <w:p w14:paraId="1C27B5F8" w14:textId="5543C80C" w:rsidR="00E965DE" w:rsidRPr="00C639CC" w:rsidRDefault="00317487" w:rsidP="0081726C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sponsor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lid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="006421DC" w:rsidRPr="00C639CC">
        <w:t>managementcomité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betrokken</w:t>
      </w:r>
      <w:r w:rsidR="00273153" w:rsidRPr="00C639CC">
        <w:t xml:space="preserve"> </w:t>
      </w:r>
      <w:r w:rsidRPr="00C639CC">
        <w:t>business</w:t>
      </w:r>
      <w:r w:rsidR="00273153" w:rsidRPr="00C639CC">
        <w:t xml:space="preserve"> </w:t>
      </w:r>
      <w:r w:rsidRPr="00C639CC">
        <w:t>domein.</w:t>
      </w:r>
    </w:p>
    <w:p w14:paraId="334DBB81" w14:textId="141C8679" w:rsidR="00317487" w:rsidRPr="00C639CC" w:rsidRDefault="00317487" w:rsidP="0081726C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opdrachtgever:</w:t>
      </w:r>
    </w:p>
    <w:p w14:paraId="481F1C47" w14:textId="31B8729C" w:rsidR="00317487" w:rsidRPr="00C639CC" w:rsidRDefault="00317487" w:rsidP="0081726C">
      <w:pPr>
        <w:pStyle w:val="cpPoint"/>
        <w:rPr>
          <w:lang w:val="nl-BE"/>
        </w:rPr>
      </w:pP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3B4478" w:rsidRPr="00C639CC">
        <w:rPr>
          <w:lang w:val="nl-BE"/>
        </w:rPr>
        <w:t>.</w:t>
      </w:r>
    </w:p>
    <w:p w14:paraId="231FABF3" w14:textId="7FD30B08" w:rsidR="003B46BA" w:rsidRPr="00C639CC" w:rsidRDefault="00317487" w:rsidP="0081726C">
      <w:pPr>
        <w:pStyle w:val="cpPoint"/>
        <w:rPr>
          <w:lang w:val="nl-BE"/>
        </w:rPr>
      </w:pP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aanduiden</w:t>
      </w:r>
      <w:r w:rsidR="003B4478" w:rsidRPr="00C639CC">
        <w:rPr>
          <w:lang w:val="nl-BE"/>
        </w:rPr>
        <w:t>.</w:t>
      </w:r>
    </w:p>
    <w:p w14:paraId="5387C5F6" w14:textId="1C0EDD9D" w:rsidR="003B46BA" w:rsidRPr="00C639CC" w:rsidRDefault="00317487" w:rsidP="0081726C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Beslist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geschreven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projectopdracht</w:t>
      </w:r>
      <w:r w:rsidR="003B4478" w:rsidRPr="00C639CC">
        <w:rPr>
          <w:lang w:val="nl-BE"/>
        </w:rPr>
        <w:t>.</w:t>
      </w:r>
    </w:p>
    <w:p w14:paraId="2BAEFB8A" w14:textId="2E6A9CE7" w:rsidR="003B46BA" w:rsidRPr="00C639CC" w:rsidRDefault="00317487" w:rsidP="0081726C">
      <w:pPr>
        <w:pStyle w:val="cpPoint"/>
        <w:rPr>
          <w:lang w:val="nl-BE"/>
        </w:rPr>
      </w:pPr>
      <w:r w:rsidRPr="00C639CC">
        <w:rPr>
          <w:lang w:val="nl-BE"/>
        </w:rPr>
        <w:t>Facultatief: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3B4478" w:rsidRPr="00C639CC">
        <w:rPr>
          <w:lang w:val="nl-BE"/>
        </w:rPr>
        <w:t>.</w:t>
      </w:r>
    </w:p>
    <w:p w14:paraId="2C8A54C4" w14:textId="2038DFB1" w:rsidR="003B46BA" w:rsidRPr="00C639CC" w:rsidRDefault="00317487" w:rsidP="0081726C">
      <w:pPr>
        <w:pStyle w:val="cpPoint"/>
        <w:rPr>
          <w:lang w:val="nl-BE"/>
        </w:rPr>
      </w:pPr>
      <w:r w:rsidRPr="00C639CC">
        <w:rPr>
          <w:lang w:val="nl-BE"/>
        </w:rPr>
        <w:t>Keurt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projectevaluatie-rapport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</w:t>
      </w:r>
      <w:r w:rsidR="003B4478" w:rsidRPr="00C639CC">
        <w:rPr>
          <w:lang w:val="nl-BE"/>
        </w:rPr>
        <w:t>.</w:t>
      </w:r>
    </w:p>
    <w:p w14:paraId="00D1B3D0" w14:textId="08C8E346" w:rsidR="003B46BA" w:rsidRPr="00C639CC" w:rsidRDefault="00317487" w:rsidP="0081726C">
      <w:pPr>
        <w:pStyle w:val="cpPoint"/>
        <w:rPr>
          <w:lang w:val="nl-BE"/>
        </w:rPr>
      </w:pP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projectevaluatie</w:t>
      </w:r>
      <w:r w:rsidR="003B4478" w:rsidRPr="00C639CC">
        <w:rPr>
          <w:lang w:val="nl-BE"/>
        </w:rPr>
        <w:t>.</w:t>
      </w:r>
    </w:p>
    <w:p w14:paraId="7F3E26CE" w14:textId="2EDB65BC" w:rsidR="003B46BA" w:rsidRPr="00C639CC" w:rsidRDefault="00317487" w:rsidP="0081726C">
      <w:pPr>
        <w:pStyle w:val="cpPoint"/>
        <w:rPr>
          <w:lang w:val="nl-BE"/>
        </w:rPr>
      </w:pPr>
      <w:r w:rsidRPr="00C639CC">
        <w:rPr>
          <w:lang w:val="nl-BE"/>
        </w:rPr>
        <w:t>Aandachtspunten:</w:t>
      </w:r>
    </w:p>
    <w:p w14:paraId="1E2D9A4C" w14:textId="7AD0F978" w:rsidR="003B46BA" w:rsidRPr="00C639CC" w:rsidRDefault="003B4478" w:rsidP="003B447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aanspreekbaar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bereikbaar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Pr="00C639CC">
        <w:rPr>
          <w:lang w:val="nl-BE"/>
        </w:rPr>
        <w:t>.</w:t>
      </w:r>
    </w:p>
    <w:p w14:paraId="4F55756E" w14:textId="41AFD1CB" w:rsidR="00317487" w:rsidRPr="00C639CC" w:rsidRDefault="003B4478" w:rsidP="003B447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beslissingsbevoegdheid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domein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waarbinnen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uitgevoerd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domein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waarbinnen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geïmplementeerd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wordt.</w:t>
      </w:r>
    </w:p>
    <w:p w14:paraId="1C86EC28" w14:textId="59438C16" w:rsidR="00317487" w:rsidRPr="00C639CC" w:rsidRDefault="00317487" w:rsidP="00FB343E">
      <w:pPr>
        <w:pStyle w:val="Heading2"/>
      </w:pPr>
      <w:r w:rsidRPr="00C639CC">
        <w:t>Rol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Stuurgroep</w:t>
      </w:r>
    </w:p>
    <w:p w14:paraId="5DF269A3" w14:textId="6B0E108A" w:rsidR="00E965DE" w:rsidRPr="00C639CC" w:rsidRDefault="00317487" w:rsidP="00074319">
      <w:pPr>
        <w:pStyle w:val="cpParagraph"/>
      </w:pPr>
      <w:r w:rsidRPr="00C639CC">
        <w:t>Voor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stuurgroep</w:t>
      </w:r>
      <w:r w:rsidR="00273153" w:rsidRPr="00C639CC">
        <w:t xml:space="preserve"> </w:t>
      </w:r>
      <w:r w:rsidRPr="00C639CC">
        <w:t>opgericht</w:t>
      </w:r>
      <w:r w:rsidR="00273153" w:rsidRPr="00C639CC">
        <w:t xml:space="preserve"> </w:t>
      </w:r>
      <w:r w:rsidRPr="00C639CC">
        <w:t>worden.</w:t>
      </w:r>
    </w:p>
    <w:p w14:paraId="7F1E8348" w14:textId="77B5C622" w:rsidR="00317487" w:rsidRPr="00C639CC" w:rsidRDefault="00317487" w:rsidP="00074319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rol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stuurgroep</w:t>
      </w:r>
      <w:r w:rsidR="00273153" w:rsidRPr="00C639CC">
        <w:t xml:space="preserve"> </w:t>
      </w:r>
      <w:r w:rsidRPr="00C639CC">
        <w:t>is:</w:t>
      </w:r>
    </w:p>
    <w:p w14:paraId="509F6FAB" w14:textId="45267275" w:rsidR="00317487" w:rsidRPr="00C639CC" w:rsidRDefault="00317487" w:rsidP="00074319">
      <w:pPr>
        <w:pStyle w:val="cpPoint"/>
        <w:rPr>
          <w:lang w:val="nl-BE"/>
        </w:rPr>
      </w:pPr>
      <w:r w:rsidRPr="00C639CC">
        <w:rPr>
          <w:lang w:val="nl-BE"/>
        </w:rPr>
        <w:t>Sponsor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eigenaar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074319" w:rsidRPr="00C639CC">
        <w:rPr>
          <w:lang w:val="nl-BE"/>
        </w:rPr>
        <w:t>.</w:t>
      </w:r>
    </w:p>
    <w:p w14:paraId="0F8BDF8C" w14:textId="5EC5091C" w:rsidR="00317487" w:rsidRPr="00C639CC" w:rsidRDefault="00317487" w:rsidP="00074319">
      <w:pPr>
        <w:pStyle w:val="cpPoint"/>
        <w:rPr>
          <w:lang w:val="nl-BE"/>
        </w:rPr>
      </w:pPr>
      <w:r w:rsidRPr="00C639CC">
        <w:rPr>
          <w:lang w:val="nl-BE"/>
        </w:rPr>
        <w:t>Bewaken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voortgang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(via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rapportering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projectmanager)</w:t>
      </w:r>
      <w:r w:rsidR="00074319" w:rsidRPr="00C639CC">
        <w:rPr>
          <w:lang w:val="nl-BE"/>
        </w:rPr>
        <w:t>.</w:t>
      </w:r>
    </w:p>
    <w:p w14:paraId="4CFBD1A6" w14:textId="6CDE3291" w:rsidR="003B46BA" w:rsidRPr="00C639CC" w:rsidRDefault="00317487" w:rsidP="00074319">
      <w:pPr>
        <w:pStyle w:val="cpPoint"/>
        <w:rPr>
          <w:lang w:val="nl-BE"/>
        </w:rPr>
      </w:pPr>
      <w:r w:rsidRPr="00C639CC">
        <w:rPr>
          <w:lang w:val="nl-BE"/>
        </w:rPr>
        <w:t>Beslissen: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resources,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knelpunten,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change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requests,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…</w:t>
      </w:r>
    </w:p>
    <w:p w14:paraId="5CFC55E0" w14:textId="44B47803" w:rsidR="003B46BA" w:rsidRPr="00C639CC" w:rsidRDefault="00317487" w:rsidP="00074319">
      <w:pPr>
        <w:pStyle w:val="cpPoint"/>
        <w:rPr>
          <w:lang w:val="nl-BE"/>
        </w:rPr>
      </w:pPr>
      <w:r w:rsidRPr="00C639CC">
        <w:rPr>
          <w:lang w:val="nl-BE"/>
        </w:rPr>
        <w:t>Sturen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opvolgen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projectverloop</w:t>
      </w:r>
      <w:r w:rsidR="00074319" w:rsidRPr="00C639CC">
        <w:rPr>
          <w:lang w:val="nl-BE"/>
        </w:rPr>
        <w:t>.</w:t>
      </w:r>
    </w:p>
    <w:p w14:paraId="72E1271B" w14:textId="77777777" w:rsidR="00074319" w:rsidRPr="00C639CC" w:rsidRDefault="00074319" w:rsidP="0007431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B8D73C9" w14:textId="1191923E" w:rsidR="003B46BA" w:rsidRPr="00C639CC" w:rsidRDefault="00317487" w:rsidP="00074319">
      <w:pPr>
        <w:pStyle w:val="cpParagraph"/>
      </w:pPr>
      <w:r w:rsidRPr="00C639CC">
        <w:t>Aandachtspunten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functie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stuurgroep:</w:t>
      </w:r>
    </w:p>
    <w:p w14:paraId="35290845" w14:textId="1DBE6139" w:rsidR="003B46BA" w:rsidRPr="00C639CC" w:rsidRDefault="00317487" w:rsidP="00074319">
      <w:pPr>
        <w:pStyle w:val="cpPoint"/>
        <w:rPr>
          <w:lang w:val="nl-BE"/>
        </w:rPr>
      </w:pPr>
      <w:r w:rsidRPr="00C639CC">
        <w:rPr>
          <w:lang w:val="nl-BE"/>
        </w:rPr>
        <w:t>Geef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verwacht: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bijvoorbeeld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helpen</w:t>
      </w:r>
      <w:r w:rsidR="00074319" w:rsidRPr="00C639CC">
        <w:rPr>
          <w:lang w:val="nl-BE"/>
        </w:rPr>
        <w:t>.</w:t>
      </w:r>
    </w:p>
    <w:p w14:paraId="63B8CF81" w14:textId="60C5E3DB" w:rsidR="003B46BA" w:rsidRPr="00C639CC" w:rsidRDefault="00317487" w:rsidP="00074319">
      <w:pPr>
        <w:pStyle w:val="cpPoint"/>
        <w:rPr>
          <w:lang w:val="nl-BE"/>
        </w:rPr>
      </w:pPr>
      <w:r w:rsidRPr="00C639CC">
        <w:rPr>
          <w:lang w:val="nl-BE"/>
        </w:rPr>
        <w:t>Vraag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suggesties</w:t>
      </w:r>
      <w:r w:rsidR="00074319" w:rsidRPr="00C639CC">
        <w:rPr>
          <w:lang w:val="nl-BE"/>
        </w:rPr>
        <w:t>.</w:t>
      </w:r>
    </w:p>
    <w:p w14:paraId="06EA1294" w14:textId="52EA752E" w:rsidR="00317487" w:rsidRPr="00C639CC" w:rsidRDefault="00317487" w:rsidP="00074319">
      <w:pPr>
        <w:pStyle w:val="cpPoint"/>
        <w:rPr>
          <w:lang w:val="nl-BE"/>
        </w:rPr>
      </w:pPr>
      <w:r w:rsidRPr="00C639CC">
        <w:rPr>
          <w:lang w:val="nl-BE"/>
        </w:rPr>
        <w:t>Stel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...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principe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volledige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inzicht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uitdagingen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ervaart,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omschrijf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impact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inhoudelijke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omschrijving,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vervolledigd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impact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GOTIK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beheers</w:t>
      </w:r>
      <w:r w:rsidR="006421DC">
        <w:rPr>
          <w:lang w:val="nl-BE"/>
        </w:rPr>
        <w:t xml:space="preserve"> </w:t>
      </w:r>
      <w:r w:rsidRPr="00C639CC">
        <w:rPr>
          <w:lang w:val="nl-BE"/>
        </w:rPr>
        <w:t>aspecten.</w:t>
      </w:r>
    </w:p>
    <w:p w14:paraId="5BFF3662" w14:textId="77777777" w:rsidR="00074319" w:rsidRPr="00C639CC" w:rsidRDefault="00074319" w:rsidP="0007431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CD76C84" w14:textId="27E0287C" w:rsidR="00317487" w:rsidRPr="00C639CC" w:rsidRDefault="00317487" w:rsidP="00FB343E">
      <w:pPr>
        <w:pStyle w:val="Heading2"/>
      </w:pPr>
      <w:r w:rsidRPr="00C639CC">
        <w:t>Rol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</w:t>
      </w:r>
      <w:r w:rsidR="00195BA7" w:rsidRPr="00C639CC">
        <w:t>m</w:t>
      </w:r>
      <w:r w:rsidRPr="00C639CC">
        <w:t>anager</w:t>
      </w:r>
    </w:p>
    <w:p w14:paraId="4F6AD8FF" w14:textId="108D48B6" w:rsidR="00317487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</w:t>
      </w:r>
      <w:r w:rsidR="00317487" w:rsidRPr="00C639CC">
        <w:rPr>
          <w:lang w:val="nl-BE"/>
        </w:rPr>
        <w:t>rojectmanager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dagelijkse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leiding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Pr="00C639CC">
        <w:rPr>
          <w:lang w:val="nl-BE"/>
        </w:rPr>
        <w:t>.</w:t>
      </w:r>
    </w:p>
    <w:p w14:paraId="6C324CB3" w14:textId="0E1A415C" w:rsidR="003B46BA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zorgt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aanpak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klaar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blijven.</w:t>
      </w:r>
    </w:p>
    <w:p w14:paraId="28963D7E" w14:textId="3EB13FF8" w:rsidR="003B46BA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eslissingen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impact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bevoegdheden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overschrijden,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genomen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stuurgroep.</w:t>
      </w:r>
    </w:p>
    <w:p w14:paraId="772FCF6B" w14:textId="14D4AC1F" w:rsidR="003B46BA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S</w:t>
      </w:r>
      <w:r w:rsidR="00317487" w:rsidRPr="00C639CC">
        <w:rPr>
          <w:lang w:val="nl-BE"/>
        </w:rPr>
        <w:t>leutelrollen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minstens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50%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toegewezen,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looptijd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project.</w:t>
      </w:r>
    </w:p>
    <w:p w14:paraId="747A36CF" w14:textId="0C96BB2A" w:rsidR="00317487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'functionele'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chef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projectteamleden</w:t>
      </w:r>
      <w:r w:rsidRPr="00C639CC">
        <w:rPr>
          <w:lang w:val="nl-BE"/>
        </w:rPr>
        <w:t>.</w:t>
      </w:r>
    </w:p>
    <w:p w14:paraId="0F95A3EE" w14:textId="34BB8F71" w:rsidR="00317487" w:rsidRPr="00C639CC" w:rsidRDefault="00117D8E" w:rsidP="00195BA7">
      <w:pPr>
        <w:pStyle w:val="cpPoint"/>
        <w:rPr>
          <w:lang w:val="nl-BE"/>
        </w:rPr>
      </w:pPr>
      <w:r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bevoegd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aansprakelijk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planning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(end-to-end)</w:t>
      </w:r>
    </w:p>
    <w:p w14:paraId="0B81071B" w14:textId="77777777" w:rsidR="00195BA7" w:rsidRPr="00C639CC" w:rsidRDefault="00195BA7" w:rsidP="00195BA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ABE9755" w14:textId="5CA1DB4D" w:rsidR="00317487" w:rsidRPr="00C639CC" w:rsidRDefault="00317487" w:rsidP="00FB343E">
      <w:pPr>
        <w:pStyle w:val="Heading2"/>
      </w:pPr>
      <w:r w:rsidRPr="00C639CC">
        <w:t>Rol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projectteamleden</w:t>
      </w:r>
    </w:p>
    <w:p w14:paraId="7CC088B8" w14:textId="1CF4E325" w:rsidR="00317487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teamleden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leveren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inhoudelijke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bijdragen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specialistische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kennis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ervaring</w:t>
      </w:r>
      <w:r w:rsidRPr="00C639CC">
        <w:rPr>
          <w:lang w:val="nl-BE"/>
        </w:rPr>
        <w:t>.</w:t>
      </w:r>
    </w:p>
    <w:p w14:paraId="0149E9F7" w14:textId="77A0860B" w:rsidR="00317487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Z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werken</w:t>
      </w:r>
      <w:r w:rsidRPr="00C639CC">
        <w:rPr>
          <w:lang w:val="nl-BE"/>
        </w:rPr>
        <w:t>.</w:t>
      </w:r>
    </w:p>
    <w:p w14:paraId="0BA16A99" w14:textId="22AB7CF5" w:rsidR="00317487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Z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flexibele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instelling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slagen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bijvoorbeeld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operationele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(lijnmanagement)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evenwicht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houden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projectwerk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(projectmanagement)</w:t>
      </w:r>
      <w:r w:rsidRPr="00C639CC">
        <w:rPr>
          <w:lang w:val="nl-BE"/>
        </w:rPr>
        <w:t>.</w:t>
      </w:r>
    </w:p>
    <w:p w14:paraId="492F3ACA" w14:textId="77777777" w:rsidR="00195BA7" w:rsidRPr="00C639CC" w:rsidRDefault="00195BA7" w:rsidP="00195BA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A831619" w14:textId="299D373F" w:rsidR="00317487" w:rsidRPr="00C639CC" w:rsidRDefault="00317487" w:rsidP="00FB343E">
      <w:pPr>
        <w:pStyle w:val="Heading2"/>
      </w:pPr>
      <w:r w:rsidRPr="00C639CC">
        <w:lastRenderedPageBreak/>
        <w:t>Het</w:t>
      </w:r>
      <w:r w:rsidR="00273153" w:rsidRPr="00C639CC">
        <w:t xml:space="preserve"> </w:t>
      </w:r>
      <w:r w:rsidRPr="00C639CC">
        <w:t>projectteam</w:t>
      </w:r>
    </w:p>
    <w:p w14:paraId="21F38A00" w14:textId="5C355EB0" w:rsidR="00317487" w:rsidRPr="00C639CC" w:rsidRDefault="00317487" w:rsidP="00195BA7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functionerend</w:t>
      </w:r>
      <w:r w:rsidR="00273153" w:rsidRPr="00C639CC">
        <w:t xml:space="preserve"> </w:t>
      </w:r>
      <w:r w:rsidRPr="00C639CC">
        <w:t>projectteam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="006421DC" w:rsidRPr="00C639CC">
        <w:t>multidisciplinaire</w:t>
      </w:r>
      <w:r w:rsidR="00273153" w:rsidRPr="00C639CC">
        <w:t xml:space="preserve"> </w:t>
      </w:r>
      <w:r w:rsidRPr="00C639CC">
        <w:t>samenstelling.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vereiste</w:t>
      </w:r>
      <w:r w:rsidR="00273153" w:rsidRPr="00C639CC">
        <w:t xml:space="preserve"> </w:t>
      </w:r>
      <w:r w:rsidRPr="00C639CC">
        <w:t>competenties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ervaring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evenwicht</w:t>
      </w:r>
      <w:r w:rsidR="00273153" w:rsidRPr="00C639CC">
        <w:t xml:space="preserve"> </w:t>
      </w:r>
      <w:r w:rsidRPr="00C639CC">
        <w:t>gehouden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bijvoorbeeld</w:t>
      </w:r>
      <w:r w:rsidR="00273153" w:rsidRPr="00C639CC">
        <w:t xml:space="preserve"> </w:t>
      </w:r>
      <w:r w:rsidRPr="00C639CC">
        <w:t>minder</w:t>
      </w:r>
      <w:r w:rsidR="00273153" w:rsidRPr="00C639CC">
        <w:t xml:space="preserve"> </w:t>
      </w:r>
      <w:r w:rsidRPr="00C639CC">
        <w:t>ervaren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beslagen</w:t>
      </w:r>
      <w:r w:rsidR="00273153" w:rsidRPr="00C639CC">
        <w:t xml:space="preserve"> </w:t>
      </w:r>
      <w:r w:rsidRPr="00C639CC">
        <w:t>collega's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kans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geven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mee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succesvolle</w:t>
      </w:r>
      <w:r w:rsidR="00273153" w:rsidRPr="00C639CC">
        <w:t xml:space="preserve"> </w:t>
      </w:r>
      <w:r w:rsidRPr="00C639CC">
        <w:t>oplevering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brengen.</w:t>
      </w:r>
    </w:p>
    <w:p w14:paraId="1701D3C1" w14:textId="0ACC8CB9" w:rsidR="00317487" w:rsidRPr="00C639CC" w:rsidRDefault="00317487" w:rsidP="00195BA7">
      <w:pPr>
        <w:pStyle w:val="cpParagraph"/>
      </w:pPr>
      <w:r w:rsidRPr="00C639CC">
        <w:t>Enkele</w:t>
      </w:r>
      <w:r w:rsidR="00273153" w:rsidRPr="00C639CC">
        <w:t xml:space="preserve"> </w:t>
      </w:r>
      <w:r w:rsidRPr="00C639CC">
        <w:t>aandachtspunten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samenstellen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projectteam:</w:t>
      </w:r>
    </w:p>
    <w:p w14:paraId="16B5C669" w14:textId="67285534" w:rsidR="003B46BA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Kennis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</w:t>
      </w:r>
      <w:r w:rsidRPr="00C639CC">
        <w:rPr>
          <w:lang w:val="nl-BE"/>
        </w:rPr>
        <w:t>r</w:t>
      </w:r>
      <w:r w:rsidR="00317487" w:rsidRPr="00C639CC">
        <w:rPr>
          <w:lang w:val="nl-BE"/>
        </w:rPr>
        <w:t>varing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ze?</w:t>
      </w:r>
    </w:p>
    <w:p w14:paraId="721277AF" w14:textId="21349CF7" w:rsidR="003B46BA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oe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Professionele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Relaties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Netwerk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buiten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projectdomein?</w:t>
      </w:r>
    </w:p>
    <w:p w14:paraId="41D9BA7A" w14:textId="443AE542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Acceptatiegraad,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betrokkenheid,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motivatie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succesvol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maken?</w:t>
      </w:r>
    </w:p>
    <w:p w14:paraId="4D12364C" w14:textId="6414A679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voldoende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Beschikbaar?</w:t>
      </w:r>
    </w:p>
    <w:p w14:paraId="5E30E956" w14:textId="77777777" w:rsidR="00195BA7" w:rsidRPr="00C639CC" w:rsidRDefault="00195BA7" w:rsidP="00195BA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490379B" w14:textId="5C71C6DC" w:rsidR="00317487" w:rsidRPr="00C639CC" w:rsidRDefault="00317487" w:rsidP="00195BA7">
      <w:pPr>
        <w:pStyle w:val="cpParagraph"/>
      </w:pPr>
      <w:r w:rsidRPr="00C639CC">
        <w:t>Enkele</w:t>
      </w:r>
      <w:r w:rsidR="00273153" w:rsidRPr="00C639CC">
        <w:t xml:space="preserve"> </w:t>
      </w:r>
      <w:r w:rsidRPr="00C639CC">
        <w:t>factoren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(on)evenwicht</w:t>
      </w:r>
      <w:r w:rsidR="00273153" w:rsidRPr="00C639CC">
        <w:t xml:space="preserve"> </w:t>
      </w:r>
      <w:r w:rsidRPr="00C639CC">
        <w:t>creëren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projectteams:</w:t>
      </w:r>
    </w:p>
    <w:p w14:paraId="4DB11F17" w14:textId="5E1752D6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verwachtingen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efficiënt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kan/moet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gewerkt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195BA7" w:rsidRPr="00C639CC">
        <w:rPr>
          <w:lang w:val="nl-BE"/>
        </w:rPr>
        <w:t>.</w:t>
      </w:r>
    </w:p>
    <w:p w14:paraId="43B47AE0" w14:textId="027A3F31" w:rsidR="003B46BA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‘</w:t>
      </w:r>
      <w:r w:rsidR="00317487" w:rsidRPr="00C639CC">
        <w:rPr>
          <w:lang w:val="nl-BE"/>
        </w:rPr>
        <w:t>Status'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diverse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projectmedewerkers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dagelijkse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werking,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bijvoorbeeld:</w:t>
      </w:r>
    </w:p>
    <w:p w14:paraId="30C79CF2" w14:textId="063471EC" w:rsidR="00317487" w:rsidRPr="00C639CC" w:rsidRDefault="00195BA7" w:rsidP="00195BA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N</w:t>
      </w:r>
      <w:r w:rsidR="00317487" w:rsidRPr="00C639CC">
        <w:rPr>
          <w:lang w:val="nl-BE"/>
        </w:rPr>
        <w:t>ationaliteiten</w:t>
      </w:r>
      <w:r w:rsidRPr="00C639CC">
        <w:rPr>
          <w:lang w:val="nl-BE"/>
        </w:rPr>
        <w:t>.</w:t>
      </w:r>
    </w:p>
    <w:p w14:paraId="74DCCD7F" w14:textId="33CE721B" w:rsidR="00317487" w:rsidRPr="00C639CC" w:rsidRDefault="00195BA7" w:rsidP="00195BA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oeder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versus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dochterbedrijf</w:t>
      </w:r>
      <w:r w:rsidRPr="00C639CC">
        <w:rPr>
          <w:lang w:val="nl-BE"/>
        </w:rPr>
        <w:t>.</w:t>
      </w:r>
    </w:p>
    <w:p w14:paraId="55C47C51" w14:textId="52287CDE" w:rsidR="00317487" w:rsidRPr="00C639CC" w:rsidRDefault="00195BA7" w:rsidP="00195BA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andeel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winst</w:t>
      </w:r>
      <w:r w:rsidRPr="00C639CC">
        <w:rPr>
          <w:lang w:val="nl-BE"/>
        </w:rPr>
        <w:t>.</w:t>
      </w:r>
    </w:p>
    <w:p w14:paraId="6DE220F1" w14:textId="68B2A2D2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Geografische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projectmedewerkers</w:t>
      </w:r>
      <w:r w:rsidR="00195BA7" w:rsidRPr="00C639CC">
        <w:rPr>
          <w:lang w:val="nl-BE"/>
        </w:rPr>
        <w:t>.</w:t>
      </w:r>
    </w:p>
    <w:p w14:paraId="17169E83" w14:textId="0454E718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managementcultuur</w:t>
      </w:r>
      <w:r w:rsidR="00195BA7" w:rsidRPr="00C639CC">
        <w:rPr>
          <w:lang w:val="nl-BE"/>
        </w:rPr>
        <w:t>.</w:t>
      </w:r>
    </w:p>
    <w:p w14:paraId="59CBBCDD" w14:textId="0819B3C8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Verschil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communicatiestijlen</w:t>
      </w:r>
      <w:r w:rsidR="00195BA7" w:rsidRPr="00C639CC">
        <w:rPr>
          <w:lang w:val="nl-BE"/>
        </w:rPr>
        <w:t>.</w:t>
      </w:r>
    </w:p>
    <w:p w14:paraId="06470714" w14:textId="62EFCC87" w:rsidR="00195BA7" w:rsidRPr="00C639CC" w:rsidRDefault="00195BA7" w:rsidP="00FB343E">
      <w:pPr>
        <w:pStyle w:val="Heading2"/>
      </w:pPr>
      <w:r w:rsidRPr="00C639CC">
        <w:t>Vragen</w:t>
      </w:r>
    </w:p>
    <w:p w14:paraId="24863441" w14:textId="34155281" w:rsidR="00195BA7" w:rsidRPr="00C639CC" w:rsidRDefault="00195BA7" w:rsidP="00FB343E">
      <w:pPr>
        <w:pStyle w:val="Heading3"/>
      </w:pPr>
      <w:r w:rsidRPr="00C639CC">
        <w:t>Vraag</w:t>
      </w:r>
      <w:r w:rsidR="00273153" w:rsidRPr="00C639CC">
        <w:t xml:space="preserve"> </w:t>
      </w:r>
      <w:r w:rsidRPr="00C639CC">
        <w:t>1</w:t>
      </w:r>
    </w:p>
    <w:p w14:paraId="4A6BE63B" w14:textId="69C823B9" w:rsidR="003B46BA" w:rsidRPr="00C639CC" w:rsidRDefault="00317487" w:rsidP="00195BA7">
      <w:pPr>
        <w:pStyle w:val="cpParagraph"/>
      </w:pPr>
      <w:r w:rsidRPr="00C639CC">
        <w:t>Wie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eigenaar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project?</w:t>
      </w:r>
    </w:p>
    <w:p w14:paraId="7D2EE798" w14:textId="49FF263A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195BA7" w:rsidRPr="00C639CC">
        <w:rPr>
          <w:lang w:val="nl-BE"/>
        </w:rPr>
        <w:t>.</w:t>
      </w:r>
    </w:p>
    <w:p w14:paraId="0B77AFE1" w14:textId="75DC2015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195BA7" w:rsidRPr="00C639CC">
        <w:rPr>
          <w:lang w:val="nl-BE"/>
        </w:rPr>
        <w:t>.</w:t>
      </w:r>
    </w:p>
    <w:p w14:paraId="1B1A3575" w14:textId="77777777" w:rsidR="00195BA7" w:rsidRPr="00C639CC" w:rsidRDefault="00195BA7" w:rsidP="00395028"/>
    <w:p w14:paraId="5D50E041" w14:textId="1FED8B05" w:rsidR="003B46BA" w:rsidRPr="00C639CC" w:rsidRDefault="00317487" w:rsidP="00195BA7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eigenaar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draagt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uiteindelijke</w:t>
      </w:r>
      <w:r w:rsidR="00273153" w:rsidRPr="00C639CC">
        <w:t xml:space="preserve"> </w:t>
      </w:r>
      <w:r w:rsidRPr="00C639CC">
        <w:t>eindverantwoordelijkheid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impact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organisatie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onderneming.</w:t>
      </w:r>
    </w:p>
    <w:p w14:paraId="4AC62F42" w14:textId="080AE479" w:rsidR="00317487" w:rsidRPr="00C639CC" w:rsidRDefault="00317487" w:rsidP="00195BA7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end-to-end</w:t>
      </w:r>
      <w:r w:rsidR="00273153" w:rsidRPr="00C639CC">
        <w:t xml:space="preserve"> </w:t>
      </w:r>
      <w:r w:rsidRPr="00C639CC">
        <w:t>verantwoordelijke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correcte</w:t>
      </w:r>
      <w:r w:rsidR="00273153" w:rsidRPr="00C639CC">
        <w:t xml:space="preserve"> </w:t>
      </w:r>
      <w:r w:rsidRPr="00C639CC">
        <w:t>uitvoering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implementatie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afgesproken</w:t>
      </w:r>
      <w:r w:rsidR="00273153" w:rsidRPr="00C639CC">
        <w:t xml:space="preserve"> </w:t>
      </w:r>
      <w:r w:rsidRPr="00C639CC">
        <w:t>projectresultaten.</w:t>
      </w:r>
    </w:p>
    <w:p w14:paraId="300FDAB5" w14:textId="4692081F" w:rsidR="00317487" w:rsidRPr="00C639CC" w:rsidRDefault="00317487" w:rsidP="00195BA7">
      <w:pPr>
        <w:pStyle w:val="cpParagraph"/>
      </w:pPr>
      <w:r w:rsidRPr="00C639CC">
        <w:t>Bij</w:t>
      </w:r>
      <w:r w:rsidR="00273153" w:rsidRPr="00C639CC">
        <w:t xml:space="preserve"> </w:t>
      </w:r>
      <w:r w:rsidRPr="00C639CC">
        <w:t>aanvang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opdrachtgever/stuurgroep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bindende</w:t>
      </w:r>
      <w:r w:rsidR="00273153" w:rsidRPr="00C639CC">
        <w:t xml:space="preserve"> </w:t>
      </w:r>
      <w:r w:rsidRPr="00C639CC">
        <w:t>afspraken</w:t>
      </w:r>
      <w:r w:rsidR="00273153" w:rsidRPr="00C639CC">
        <w:t xml:space="preserve"> </w:t>
      </w:r>
      <w:r w:rsidRPr="00C639CC">
        <w:t>gemaakt.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grenzen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beslissingen</w:t>
      </w:r>
      <w:r w:rsidR="00273153" w:rsidRPr="00C639CC">
        <w:t xml:space="preserve"> </w:t>
      </w:r>
      <w:r w:rsidRPr="00C639CC">
        <w:t>nemen.</w:t>
      </w:r>
      <w:r w:rsidR="00273153" w:rsidRPr="00C639CC">
        <w:t xml:space="preserve"> </w:t>
      </w:r>
      <w:proofErr w:type="gramStart"/>
      <w:r w:rsidRPr="00C639CC">
        <w:t>Indien</w:t>
      </w:r>
      <w:proofErr w:type="gramEnd"/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grenzen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omstandigheden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nageleefd</w:t>
      </w:r>
      <w:r w:rsidR="00273153" w:rsidRPr="00C639CC">
        <w:t xml:space="preserve"> </w:t>
      </w:r>
      <w:r w:rsidRPr="00C639CC">
        <w:t>worden,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vraagt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sturing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opdrachtgever/stuurgroep.</w:t>
      </w:r>
    </w:p>
    <w:p w14:paraId="6C91A482" w14:textId="3C5CE505" w:rsidR="00195BA7" w:rsidRPr="00C639CC" w:rsidRDefault="00195BA7" w:rsidP="00FB343E">
      <w:pPr>
        <w:pStyle w:val="Heading3"/>
      </w:pPr>
      <w:r w:rsidRPr="00C639CC">
        <w:t>Vraag</w:t>
      </w:r>
      <w:r w:rsidR="00273153" w:rsidRPr="00C639CC">
        <w:t xml:space="preserve"> </w:t>
      </w:r>
      <w:r w:rsidRPr="00C639CC">
        <w:t>2</w:t>
      </w:r>
    </w:p>
    <w:p w14:paraId="678E63F2" w14:textId="3EA04656" w:rsidR="003B46BA" w:rsidRPr="00C639CC" w:rsidRDefault="00317487" w:rsidP="00195BA7">
      <w:pPr>
        <w:pStyle w:val="cpParagraph"/>
      </w:pPr>
      <w:r w:rsidRPr="00C639CC">
        <w:t>Kan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meerdere</w:t>
      </w:r>
      <w:r w:rsidR="00273153" w:rsidRPr="00C639CC">
        <w:t xml:space="preserve"> </w:t>
      </w:r>
      <w:r w:rsidRPr="00C639CC">
        <w:t>stuurgroepen</w:t>
      </w:r>
      <w:r w:rsidR="00273153" w:rsidRPr="00C639CC">
        <w:t xml:space="preserve"> </w:t>
      </w:r>
      <w:r w:rsidRPr="00C639CC">
        <w:t>rapporteren?</w:t>
      </w:r>
    </w:p>
    <w:p w14:paraId="7CA76789" w14:textId="02B7FDC0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Ja</w:t>
      </w:r>
    </w:p>
    <w:p w14:paraId="3D3BF286" w14:textId="623BD7B4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Neen</w:t>
      </w:r>
    </w:p>
    <w:p w14:paraId="2CCEF486" w14:textId="77777777" w:rsidR="00195BA7" w:rsidRPr="00C639CC" w:rsidRDefault="00195BA7" w:rsidP="00195BA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B6B8BE8" w14:textId="5090B7BA" w:rsidR="00317487" w:rsidRPr="00C639CC" w:rsidRDefault="00317487" w:rsidP="00195BA7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rapporteert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slechts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stuurgroep.</w:t>
      </w:r>
    </w:p>
    <w:p w14:paraId="27E30B24" w14:textId="317EB6B8" w:rsidR="00317487" w:rsidRPr="00C639CC" w:rsidRDefault="00317487" w:rsidP="00195BA7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nuance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nodig</w:t>
      </w:r>
      <w:r w:rsidR="00273153" w:rsidRPr="00C639CC">
        <w:t xml:space="preserve"> </w:t>
      </w:r>
      <w:r w:rsidR="00195BA7" w:rsidRPr="00C639CC">
        <w:t>als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getrapte</w:t>
      </w:r>
      <w:r w:rsidR="00273153" w:rsidRPr="00C639CC">
        <w:t xml:space="preserve"> </w:t>
      </w:r>
      <w:r w:rsidR="006421DC" w:rsidRPr="00C639CC">
        <w:t>stuurgroep organisatie</w:t>
      </w:r>
      <w:r w:rsidR="00273153" w:rsidRPr="00C639CC">
        <w:t xml:space="preserve"> </w:t>
      </w:r>
      <w:r w:rsidRPr="00C639CC">
        <w:t>bestaat,</w:t>
      </w:r>
      <w:r w:rsidR="00273153" w:rsidRPr="00C639CC">
        <w:t xml:space="preserve"> </w:t>
      </w:r>
      <w:r w:rsidRPr="00C639CC">
        <w:t>zoals</w:t>
      </w:r>
      <w:r w:rsidR="00273153" w:rsidRPr="00C639CC">
        <w:t xml:space="preserve"> </w:t>
      </w:r>
      <w:r w:rsidRPr="00C639CC">
        <w:t>bijvoorbeeld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programma.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programma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verzameling</w:t>
      </w:r>
      <w:r w:rsidR="00273153" w:rsidRPr="00C639CC">
        <w:t xml:space="preserve"> </w:t>
      </w:r>
      <w:r w:rsidRPr="00C639CC">
        <w:t>projecten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eenzelfde</w:t>
      </w:r>
      <w:r w:rsidR="00273153" w:rsidRPr="00C639CC">
        <w:t xml:space="preserve"> </w:t>
      </w:r>
      <w:r w:rsidRPr="00C639CC">
        <w:t>bedrijfsdoelstelling</w:t>
      </w:r>
      <w:r w:rsidR="00273153" w:rsidRPr="00C639CC">
        <w:t xml:space="preserve"> </w:t>
      </w:r>
      <w:r w:rsidRPr="00C639CC">
        <w:t>beogen.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programma</w:t>
      </w:r>
      <w:r w:rsidR="00273153" w:rsidRPr="00C639CC">
        <w:t xml:space="preserve"> </w:t>
      </w:r>
      <w:r w:rsidRPr="00C639CC">
        <w:t>manager</w:t>
      </w:r>
      <w:r w:rsidR="00273153" w:rsidRPr="00C639CC">
        <w:t xml:space="preserve"> </w:t>
      </w:r>
      <w:r w:rsidRPr="00C639CC">
        <w:t>beheert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programma,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rapporteert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slechts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programmastuurgroep.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lastRenderedPageBreak/>
        <w:t>programmastuurgroep</w:t>
      </w:r>
      <w:r w:rsidR="00273153" w:rsidRPr="00C639CC">
        <w:t xml:space="preserve"> </w:t>
      </w:r>
      <w:r w:rsidRPr="00C639CC">
        <w:t>overkoepelt</w:t>
      </w:r>
      <w:r w:rsidR="00273153" w:rsidRPr="00C639CC">
        <w:t xml:space="preserve"> </w:t>
      </w:r>
      <w:r w:rsidRPr="00C639CC">
        <w:t>1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projectstuurgroepen.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niveau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="00195BA7" w:rsidRPr="00C639CC">
        <w:t>dus</w:t>
      </w:r>
      <w:r w:rsidR="00273153" w:rsidRPr="00C639CC">
        <w:t xml:space="preserve"> </w:t>
      </w:r>
      <w:r w:rsidRPr="00C639CC">
        <w:t>eenheid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leiding.</w:t>
      </w:r>
    </w:p>
    <w:p w14:paraId="2C7A2545" w14:textId="45255F78" w:rsidR="00195BA7" w:rsidRPr="00C639CC" w:rsidRDefault="00195BA7" w:rsidP="00FB343E">
      <w:pPr>
        <w:pStyle w:val="Heading3"/>
      </w:pPr>
      <w:r w:rsidRPr="00C639CC">
        <w:t>Vraag</w:t>
      </w:r>
      <w:r w:rsidR="00273153" w:rsidRPr="00C639CC">
        <w:t xml:space="preserve"> </w:t>
      </w:r>
      <w:r w:rsidRPr="00C639CC">
        <w:t>3</w:t>
      </w:r>
    </w:p>
    <w:p w14:paraId="46C40774" w14:textId="4C72A0D9" w:rsidR="00317487" w:rsidRPr="00C639CC" w:rsidRDefault="00317487" w:rsidP="00195BA7">
      <w:pPr>
        <w:pStyle w:val="cpParagraph"/>
      </w:pPr>
      <w:r w:rsidRPr="00C639CC">
        <w:t>Wie</w:t>
      </w:r>
      <w:r w:rsidR="00273153" w:rsidRPr="00C639CC">
        <w:t xml:space="preserve"> </w:t>
      </w:r>
      <w:r w:rsidRPr="00C639CC">
        <w:t>heeft,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projectuitvoering,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taak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relatienetwerk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projectorganisatie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projectomgeving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stand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houden?</w:t>
      </w:r>
    </w:p>
    <w:p w14:paraId="695ED48A" w14:textId="67E604BC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="00195BA7" w:rsidRPr="00C639CC">
        <w:rPr>
          <w:lang w:val="nl-BE"/>
        </w:rPr>
        <w:t>D</w:t>
      </w:r>
      <w:r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195BA7" w:rsidRPr="00C639CC">
        <w:rPr>
          <w:lang w:val="nl-BE"/>
        </w:rPr>
        <w:t>.</w:t>
      </w:r>
    </w:p>
    <w:p w14:paraId="760CA572" w14:textId="6D165B7B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="00195BA7" w:rsidRPr="00C639CC">
        <w:rPr>
          <w:lang w:val="nl-BE"/>
        </w:rPr>
        <w:t>D</w:t>
      </w:r>
      <w:r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projectleider</w:t>
      </w:r>
      <w:r w:rsidR="00195BA7" w:rsidRPr="00C639CC">
        <w:rPr>
          <w:lang w:val="nl-BE"/>
        </w:rPr>
        <w:t>.</w:t>
      </w:r>
    </w:p>
    <w:p w14:paraId="5E33F528" w14:textId="4752EDCB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="00195BA7" w:rsidRPr="00C639CC">
        <w:rPr>
          <w:lang w:val="nl-BE"/>
        </w:rPr>
        <w:t>D</w:t>
      </w:r>
      <w:r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195BA7" w:rsidRPr="00C639CC">
        <w:rPr>
          <w:lang w:val="nl-BE"/>
        </w:rPr>
        <w:t>.</w:t>
      </w:r>
    </w:p>
    <w:p w14:paraId="631F076E" w14:textId="77777777" w:rsidR="00195BA7" w:rsidRPr="00C639CC" w:rsidRDefault="00195BA7" w:rsidP="00195BA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6BE18E7" w14:textId="4C3FCD35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projectvorm,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keuzes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draagt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zorg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echter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operationele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projectuitvoering,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onderhouden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relatienetwerk.</w:t>
      </w:r>
    </w:p>
    <w:p w14:paraId="203C2BF9" w14:textId="3ADDF834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beheers aspect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onderhouden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relatienetwerk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projectorganisatie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projectomgeving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(zowel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intern,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moederorganisatie,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eventueel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extern).</w:t>
      </w:r>
    </w:p>
    <w:p w14:paraId="686BE31E" w14:textId="4A44E937" w:rsidR="00317487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ondersteunend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enz.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operationele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projectuitvoering,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onderhouden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relatienetwerk.</w:t>
      </w:r>
    </w:p>
    <w:p w14:paraId="0747AF81" w14:textId="3077E1C9" w:rsidR="00317487" w:rsidRPr="00C639CC" w:rsidRDefault="00317487" w:rsidP="00FB343E">
      <w:pPr>
        <w:pStyle w:val="Heading2"/>
      </w:pPr>
      <w:r w:rsidRPr="00C639CC">
        <w:t>RACI: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belangwekkende</w:t>
      </w:r>
      <w:r w:rsidR="00273153" w:rsidRPr="00C639CC">
        <w:t xml:space="preserve"> </w:t>
      </w:r>
      <w:r w:rsidRPr="00C639CC">
        <w:t>organisatietechniek</w:t>
      </w:r>
    </w:p>
    <w:p w14:paraId="11566E43" w14:textId="1F8BC433" w:rsidR="00E965DE" w:rsidRPr="00C639CC" w:rsidRDefault="00317487" w:rsidP="00195BA7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RACI</w:t>
      </w:r>
      <w:r w:rsidR="00195BA7" w:rsidRPr="00C639CC">
        <w:t>-</w:t>
      </w:r>
      <w:r w:rsidRPr="00C639CC">
        <w:t>matrix</w:t>
      </w:r>
      <w:r w:rsidR="00273153" w:rsidRPr="00C639CC">
        <w:t xml:space="preserve"> </w:t>
      </w:r>
      <w:r w:rsidRPr="00C639CC">
        <w:t>bevat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uitgevoerd</w:t>
      </w:r>
      <w:r w:rsidR="00273153" w:rsidRPr="00C639CC">
        <w:t xml:space="preserve"> </w:t>
      </w:r>
      <w:r w:rsidRPr="00C639CC">
        <w:t>worden,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="006421DC" w:rsidRPr="00C639CC">
        <w:t>beslissing nemende</w:t>
      </w:r>
      <w:r w:rsidR="00273153" w:rsidRPr="00C639CC">
        <w:t xml:space="preserve"> </w:t>
      </w:r>
      <w:r w:rsidRPr="00C639CC">
        <w:t>instanties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organisatie</w:t>
      </w:r>
      <w:r w:rsidR="00273153" w:rsidRPr="00C639CC">
        <w:t xml:space="preserve"> </w:t>
      </w:r>
      <w:r w:rsidRPr="00C639CC">
        <w:t>bestaan</w:t>
      </w:r>
    </w:p>
    <w:p w14:paraId="51D11C1D" w14:textId="0B338DC4" w:rsidR="00E965DE" w:rsidRPr="00C639CC" w:rsidRDefault="00273153" w:rsidP="00195BA7">
      <w:pPr>
        <w:pStyle w:val="cpParagraph"/>
      </w:pPr>
      <w:r w:rsidRPr="00C639CC">
        <w:t xml:space="preserve"> </w:t>
      </w:r>
      <w:r w:rsidR="00317487" w:rsidRPr="00C639CC">
        <w:t>…</w:t>
      </w:r>
      <w:r w:rsidRPr="00C639CC">
        <w:t xml:space="preserve"> </w:t>
      </w:r>
      <w:r w:rsidR="00317487" w:rsidRPr="00C639CC">
        <w:t>afgezet</w:t>
      </w:r>
      <w:r w:rsidRPr="00C639CC">
        <w:t xml:space="preserve"> </w:t>
      </w:r>
      <w:r w:rsidR="00317487" w:rsidRPr="00C639CC">
        <w:t>tegenover</w:t>
      </w:r>
      <w:r w:rsidRPr="00C639CC">
        <w:t xml:space="preserve"> </w:t>
      </w:r>
      <w:r w:rsidR="00317487" w:rsidRPr="00C639CC">
        <w:t>…</w:t>
      </w:r>
    </w:p>
    <w:p w14:paraId="00621D65" w14:textId="6038FE89" w:rsidR="00E965DE" w:rsidRPr="00C639CC" w:rsidRDefault="00195BA7" w:rsidP="00195BA7">
      <w:pPr>
        <w:pStyle w:val="cpParagraph"/>
      </w:pPr>
      <w:r w:rsidRPr="00C639CC">
        <w:t>A</w:t>
      </w:r>
      <w:r w:rsidR="00317487" w:rsidRPr="00C639CC">
        <w:t>lle</w:t>
      </w:r>
      <w:r w:rsidR="00273153" w:rsidRPr="00C639CC">
        <w:t xml:space="preserve"> </w:t>
      </w:r>
      <w:r w:rsidR="00317487" w:rsidRPr="00C639CC">
        <w:t>personen</w:t>
      </w:r>
      <w:r w:rsidR="00273153" w:rsidRPr="00C639CC">
        <w:t xml:space="preserve"> </w:t>
      </w:r>
      <w:r w:rsidR="00317487" w:rsidRPr="00C639CC">
        <w:t>en</w:t>
      </w:r>
      <w:r w:rsidR="00273153" w:rsidRPr="00C639CC">
        <w:t xml:space="preserve"> </w:t>
      </w:r>
      <w:r w:rsidR="00317487" w:rsidRPr="00C639CC">
        <w:t>rollen</w:t>
      </w:r>
      <w:r w:rsidR="00273153" w:rsidRPr="00C639CC">
        <w:t xml:space="preserve"> </w:t>
      </w:r>
      <w:r w:rsidR="00317487" w:rsidRPr="00C639CC">
        <w:t>die</w:t>
      </w:r>
      <w:r w:rsidR="00273153" w:rsidRPr="00C639CC">
        <w:t xml:space="preserve"> </w:t>
      </w:r>
      <w:r w:rsidR="00317487" w:rsidRPr="00C639CC">
        <w:t>daarbij</w:t>
      </w:r>
      <w:r w:rsidR="00273153" w:rsidRPr="00C639CC">
        <w:t xml:space="preserve"> </w:t>
      </w:r>
      <w:r w:rsidR="00317487" w:rsidRPr="00C639CC">
        <w:t>betrokken</w:t>
      </w:r>
      <w:r w:rsidR="00273153" w:rsidRPr="00C639CC">
        <w:t xml:space="preserve"> </w:t>
      </w:r>
      <w:r w:rsidR="00317487" w:rsidRPr="00C639CC">
        <w:t>worden.</w:t>
      </w:r>
    </w:p>
    <w:p w14:paraId="3A6B49BF" w14:textId="493EEE3D" w:rsidR="003B46BA" w:rsidRPr="00C639CC" w:rsidRDefault="00317487" w:rsidP="00195BA7">
      <w:pPr>
        <w:pStyle w:val="cpParagraph"/>
      </w:pPr>
      <w:r w:rsidRPr="00C639CC">
        <w:t>Bij</w:t>
      </w:r>
      <w:r w:rsidR="00273153" w:rsidRPr="00C639CC">
        <w:t xml:space="preserve"> </w:t>
      </w:r>
      <w:r w:rsidRPr="00C639CC">
        <w:t>elke</w:t>
      </w:r>
      <w:r w:rsidR="00273153" w:rsidRPr="00C639CC">
        <w:t xml:space="preserve"> </w:t>
      </w:r>
      <w:r w:rsidRPr="00C639CC">
        <w:t>intersectie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activiteit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rol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aangegeven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iemand</w:t>
      </w:r>
      <w:r w:rsidR="00273153" w:rsidRPr="00C639CC">
        <w:t xml:space="preserve"> </w:t>
      </w:r>
      <w:r w:rsidRPr="00C639CC">
        <w:t>responsible,</w:t>
      </w:r>
      <w:r w:rsidR="00273153" w:rsidRPr="00C639CC">
        <w:t xml:space="preserve"> </w:t>
      </w:r>
      <w:r w:rsidRPr="00C639CC">
        <w:t>accountable,</w:t>
      </w:r>
      <w:r w:rsidR="00273153" w:rsidRPr="00C639CC">
        <w:t xml:space="preserve"> </w:t>
      </w:r>
      <w:r w:rsidRPr="00C639CC">
        <w:t>consulted,</w:t>
      </w:r>
      <w:r w:rsidR="00273153" w:rsidRPr="00C639CC">
        <w:t xml:space="preserve"> </w:t>
      </w:r>
      <w:r w:rsidRPr="00C639CC">
        <w:t>informed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activiteit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beslissing.</w:t>
      </w:r>
    </w:p>
    <w:p w14:paraId="6AD870BE" w14:textId="4D0287BE" w:rsidR="00317487" w:rsidRPr="00C639CC" w:rsidRDefault="00317487" w:rsidP="00195BA7">
      <w:pPr>
        <w:pStyle w:val="cpParagraph"/>
      </w:pPr>
      <w:r w:rsidRPr="00C639CC">
        <w:t>RACI</w:t>
      </w:r>
      <w:r w:rsidR="00195BA7" w:rsidRPr="00C639CC">
        <w:t>(S)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letterwoord:</w:t>
      </w:r>
    </w:p>
    <w:p w14:paraId="27DC8FAC" w14:textId="271B0EF2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Responsible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(verantwoordelijk)</w:t>
      </w:r>
    </w:p>
    <w:p w14:paraId="02BB35B4" w14:textId="61937672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Accountable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(eindverantwoordelijk)</w:t>
      </w:r>
    </w:p>
    <w:p w14:paraId="43C13DDD" w14:textId="6CB4B881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Consulted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(bevraagd)</w:t>
      </w:r>
    </w:p>
    <w:p w14:paraId="2DD5149C" w14:textId="4F7C3EAE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Informed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(geïnformeerd)</w:t>
      </w:r>
    </w:p>
    <w:p w14:paraId="49CE58B1" w14:textId="273FE288" w:rsidR="00195BA7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Supportive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(ondersteunend)</w:t>
      </w:r>
    </w:p>
    <w:p w14:paraId="33B25647" w14:textId="77777777" w:rsidR="00195BA7" w:rsidRPr="00C639CC" w:rsidRDefault="00195BA7" w:rsidP="00195BA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30EAC39" w14:textId="15FA258A" w:rsidR="00317487" w:rsidRPr="00C639CC" w:rsidRDefault="00317487" w:rsidP="00195BA7">
      <w:pPr>
        <w:pStyle w:val="cpParagraph"/>
      </w:pPr>
      <w:r w:rsidRPr="00C639CC">
        <w:t>We</w:t>
      </w:r>
      <w:r w:rsidR="00273153" w:rsidRPr="00C639CC">
        <w:t xml:space="preserve"> </w:t>
      </w:r>
      <w:r w:rsidRPr="00C639CC">
        <w:t>bespreken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invalshoeken</w:t>
      </w:r>
      <w:r w:rsidR="00273153" w:rsidRPr="00C639CC">
        <w:t xml:space="preserve"> </w:t>
      </w:r>
      <w:r w:rsidRPr="00C639CC">
        <w:t>afzonderlijk</w:t>
      </w:r>
    </w:p>
    <w:p w14:paraId="0BB7AA26" w14:textId="7861CE4D" w:rsidR="003B46BA" w:rsidRPr="00C639CC" w:rsidRDefault="00317487" w:rsidP="00FB343E">
      <w:pPr>
        <w:pStyle w:val="Heading3"/>
      </w:pPr>
      <w:r w:rsidRPr="00C639CC">
        <w:t>Responsible</w:t>
      </w:r>
      <w:r w:rsidR="00273153" w:rsidRPr="00C639CC">
        <w:t xml:space="preserve"> </w:t>
      </w:r>
      <w:r w:rsidRPr="00C639CC">
        <w:t>(verantwoordelijk)</w:t>
      </w:r>
    </w:p>
    <w:p w14:paraId="50E49F83" w14:textId="7858B17C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doet.</w:t>
      </w:r>
    </w:p>
    <w:p w14:paraId="37F87DA6" w14:textId="22AF22CA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3933A638" w14:textId="23D84718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Mate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samenspraak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eindverantwoordelijke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(A)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bepaald.</w:t>
      </w:r>
    </w:p>
    <w:p w14:paraId="3589154B" w14:textId="77777777" w:rsidR="00195BA7" w:rsidRPr="00C639CC" w:rsidRDefault="00195BA7" w:rsidP="00195BA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E42F6EF" w14:textId="2984DCAB" w:rsidR="003B46BA" w:rsidRPr="00C639CC" w:rsidRDefault="00317487" w:rsidP="00FB343E">
      <w:pPr>
        <w:pStyle w:val="Heading3"/>
      </w:pPr>
      <w:r w:rsidRPr="00C639CC">
        <w:t>Accountable</w:t>
      </w:r>
      <w:r w:rsidR="00273153" w:rsidRPr="00C639CC">
        <w:t xml:space="preserve"> </w:t>
      </w:r>
      <w:r w:rsidRPr="00C639CC">
        <w:t>(eindverantwoordelijk)</w:t>
      </w:r>
    </w:p>
    <w:p w14:paraId="540A136E" w14:textId="35611259" w:rsidR="003B46BA" w:rsidRPr="00C639CC" w:rsidRDefault="00195BA7" w:rsidP="00195BA7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317487" w:rsidRPr="00C639CC">
        <w:rPr>
          <w:lang w:val="nl-BE"/>
        </w:rPr>
        <w:t>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eindverantwoordelijk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Ja/Nee/Veto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beslissing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nemen.</w:t>
      </w:r>
    </w:p>
    <w:p w14:paraId="6B6C5318" w14:textId="76BE4652" w:rsidR="003B46BA" w:rsidRPr="00C639CC" w:rsidRDefault="00317487" w:rsidP="00195BA7">
      <w:pPr>
        <w:pStyle w:val="cpPoint"/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slechts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mogelijk.</w:t>
      </w:r>
    </w:p>
    <w:p w14:paraId="33031FB5" w14:textId="77777777" w:rsidR="006423B9" w:rsidRPr="00C639CC" w:rsidRDefault="006423B9" w:rsidP="006423B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4667A8E" w14:textId="215173C9" w:rsidR="003B46BA" w:rsidRPr="00C639CC" w:rsidRDefault="00317487" w:rsidP="00FB343E">
      <w:pPr>
        <w:pStyle w:val="Heading3"/>
      </w:pPr>
      <w:r w:rsidRPr="00C639CC">
        <w:lastRenderedPageBreak/>
        <w:t>Consulted</w:t>
      </w:r>
      <w:r w:rsidR="00273153" w:rsidRPr="00C639CC">
        <w:t xml:space="preserve"> </w:t>
      </w:r>
      <w:r w:rsidRPr="00C639CC">
        <w:t>(bevraagd)</w:t>
      </w:r>
    </w:p>
    <w:p w14:paraId="48899E6F" w14:textId="2C290F93" w:rsidR="003B46BA" w:rsidRPr="00C639CC" w:rsidRDefault="00317487" w:rsidP="006423B9">
      <w:pPr>
        <w:pStyle w:val="cpPoint"/>
        <w:rPr>
          <w:lang w:val="nl-BE"/>
        </w:rPr>
      </w:pPr>
      <w:r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bijdraagt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(vóóraf)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verstrekken.</w:t>
      </w:r>
    </w:p>
    <w:p w14:paraId="47487B62" w14:textId="6867EE52" w:rsidR="003B46BA" w:rsidRPr="00C639CC" w:rsidRDefault="006423B9" w:rsidP="006423B9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tweeweg communicatie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(geven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krijgen).</w:t>
      </w:r>
    </w:p>
    <w:p w14:paraId="65205770" w14:textId="77777777" w:rsidR="006423B9" w:rsidRPr="00C639CC" w:rsidRDefault="006423B9" w:rsidP="006423B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ACA319C" w14:textId="3DFA53FE" w:rsidR="003B46BA" w:rsidRPr="00C639CC" w:rsidRDefault="00317487" w:rsidP="00FB343E">
      <w:pPr>
        <w:pStyle w:val="Heading3"/>
      </w:pPr>
      <w:r w:rsidRPr="00C639CC">
        <w:t>Informed</w:t>
      </w:r>
      <w:r w:rsidR="00273153" w:rsidRPr="00C639CC">
        <w:t xml:space="preserve"> </w:t>
      </w:r>
      <w:r w:rsidRPr="00C639CC">
        <w:t>(geïnformeerd)</w:t>
      </w:r>
    </w:p>
    <w:p w14:paraId="6648D8F5" w14:textId="0F3859B9" w:rsidR="003B46BA" w:rsidRPr="00C639CC" w:rsidRDefault="00317487" w:rsidP="006423B9">
      <w:pPr>
        <w:pStyle w:val="cpPoint"/>
        <w:rPr>
          <w:lang w:val="nl-BE"/>
        </w:rPr>
      </w:pPr>
      <w:r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hoogte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activiteit.</w:t>
      </w:r>
    </w:p>
    <w:p w14:paraId="45E1FA4C" w14:textId="77608948" w:rsidR="00317487" w:rsidRPr="00C639CC" w:rsidRDefault="006423B9" w:rsidP="006423B9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317487" w:rsidRPr="00C639CC">
        <w:rPr>
          <w:lang w:val="nl-BE"/>
        </w:rPr>
        <w:t>ier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één-</w:t>
      </w:r>
      <w:r w:rsidR="006421DC" w:rsidRPr="00C639CC">
        <w:rPr>
          <w:lang w:val="nl-BE"/>
        </w:rPr>
        <w:t>weg communicatie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(krijgen)</w:t>
      </w:r>
      <w:r w:rsidRPr="00C639CC">
        <w:rPr>
          <w:lang w:val="nl-BE"/>
        </w:rPr>
        <w:t>.</w:t>
      </w:r>
    </w:p>
    <w:p w14:paraId="2A14B78B" w14:textId="77777777" w:rsidR="006423B9" w:rsidRPr="00C639CC" w:rsidRDefault="006423B9" w:rsidP="006423B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94C0E41" w14:textId="6EE649C2" w:rsidR="00317487" w:rsidRPr="00C639CC" w:rsidRDefault="00317487" w:rsidP="00195BA7">
      <w:pPr>
        <w:pStyle w:val="cpParagraph"/>
      </w:pPr>
      <w:r w:rsidRPr="00C639CC">
        <w:t>Hierna</w:t>
      </w:r>
      <w:r w:rsidR="00273153" w:rsidRPr="00C639CC">
        <w:t xml:space="preserve"> </w:t>
      </w:r>
      <w:r w:rsidRPr="00C639CC">
        <w:t>volgt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voorbeeld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RACI</w:t>
      </w:r>
      <w:r w:rsidR="00117D8E">
        <w:t>-</w:t>
      </w:r>
      <w:r w:rsidRPr="00C639CC">
        <w:t>matrix-template.</w:t>
      </w:r>
    </w:p>
    <w:p w14:paraId="45CB8285" w14:textId="77777777" w:rsidR="00317487" w:rsidRPr="00C639CC" w:rsidRDefault="00317487" w:rsidP="006423B9">
      <w:pPr>
        <w:pStyle w:val="cpPicture"/>
      </w:pPr>
      <w:r w:rsidRPr="00C639CC">
        <w:drawing>
          <wp:inline distT="0" distB="0" distL="0" distR="0" wp14:anchorId="541E9AC6" wp14:editId="6CDF02B9">
            <wp:extent cx="5925377" cy="4372585"/>
            <wp:effectExtent l="19050" t="19050" r="18415" b="28575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10147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37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AF6EB" w14:textId="1F6281E7" w:rsidR="00317487" w:rsidRPr="00C639CC" w:rsidRDefault="00317487" w:rsidP="00FB343E">
      <w:pPr>
        <w:pStyle w:val="Heading2"/>
      </w:pPr>
      <w:r w:rsidRPr="00C639CC">
        <w:t>Duidelijke</w:t>
      </w:r>
      <w:r w:rsidR="00273153" w:rsidRPr="00C639CC">
        <w:t xml:space="preserve"> </w:t>
      </w:r>
      <w:r w:rsidRPr="00C639CC">
        <w:t>afspraken</w:t>
      </w:r>
    </w:p>
    <w:p w14:paraId="5BBF5D9A" w14:textId="19AC05BB" w:rsidR="00317487" w:rsidRPr="00C639CC" w:rsidRDefault="00317487" w:rsidP="005C6F33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RACI</w:t>
      </w:r>
      <w:r w:rsidR="005C6F33" w:rsidRPr="00C639CC">
        <w:rPr>
          <w:lang w:val="nl-BE"/>
        </w:rPr>
        <w:t>-</w:t>
      </w:r>
      <w:r w:rsidRPr="00C639CC">
        <w:rPr>
          <w:lang w:val="nl-BE"/>
        </w:rPr>
        <w:t>techniek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ontworpen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functionele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domeinen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sleutelactiviteiten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identificeren.</w:t>
      </w:r>
    </w:p>
    <w:p w14:paraId="5776BAAE" w14:textId="6BC1EE5D" w:rsidR="00317487" w:rsidRPr="00C639CC" w:rsidRDefault="00317487" w:rsidP="005C6F33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matrix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beheer/management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handvaten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onduidelijkheden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bestaan.</w:t>
      </w:r>
    </w:p>
    <w:p w14:paraId="00E487F8" w14:textId="23CB1742" w:rsidR="00317487" w:rsidRPr="00C639CC" w:rsidRDefault="00317487" w:rsidP="005C6F33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doelgericht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participeren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activiteiten.</w:t>
      </w:r>
    </w:p>
    <w:p w14:paraId="1993917A" w14:textId="556C1556" w:rsidR="003B46BA" w:rsidRPr="00C639CC" w:rsidRDefault="00317487" w:rsidP="005C6F33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RACI</w:t>
      </w:r>
      <w:r w:rsidR="005C6F33" w:rsidRPr="00C639CC">
        <w:rPr>
          <w:lang w:val="nl-BE"/>
        </w:rPr>
        <w:t>-</w:t>
      </w:r>
      <w:r w:rsidRPr="00C639CC">
        <w:rPr>
          <w:lang w:val="nl-BE"/>
        </w:rPr>
        <w:t>matrix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inzicht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rollen,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afbakening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verantwoordelijkheden.</w:t>
      </w:r>
    </w:p>
    <w:p w14:paraId="2A2603BA" w14:textId="77777777" w:rsidR="005C6F33" w:rsidRPr="00C639CC" w:rsidRDefault="005C6F33" w:rsidP="005C6F3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9772013" w14:textId="5703C295" w:rsidR="00317487" w:rsidRPr="00C639CC" w:rsidRDefault="00317487" w:rsidP="00FB343E">
      <w:pPr>
        <w:pStyle w:val="Heading2"/>
      </w:pPr>
      <w:r w:rsidRPr="00C639CC">
        <w:t>Nut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RACI</w:t>
      </w:r>
      <w:r w:rsidR="005C6F33" w:rsidRPr="00C639CC">
        <w:t>-</w:t>
      </w:r>
      <w:r w:rsidRPr="00C639CC">
        <w:t>matrix</w:t>
      </w:r>
    </w:p>
    <w:p w14:paraId="3A163273" w14:textId="4D5E8620" w:rsidR="00317487" w:rsidRPr="00C639CC" w:rsidRDefault="00317487" w:rsidP="005C6F33">
      <w:pPr>
        <w:pStyle w:val="cpPoint"/>
        <w:rPr>
          <w:lang w:val="nl-BE"/>
        </w:rPr>
      </w:pPr>
      <w:r w:rsidRPr="00C639CC">
        <w:rPr>
          <w:lang w:val="nl-BE"/>
        </w:rPr>
        <w:t>Analyse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werkbelasting: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toegepast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individuen,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(over-/onder-)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belasting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zichtbaar.</w:t>
      </w:r>
    </w:p>
    <w:p w14:paraId="43D7D472" w14:textId="2150D8E2" w:rsidR="003B46BA" w:rsidRPr="00C639CC" w:rsidRDefault="00317487" w:rsidP="005C6F33">
      <w:pPr>
        <w:pStyle w:val="cpPoint"/>
        <w:rPr>
          <w:lang w:val="nl-BE"/>
        </w:rPr>
      </w:pPr>
      <w:r w:rsidRPr="00C639CC">
        <w:rPr>
          <w:lang w:val="nl-BE"/>
        </w:rPr>
        <w:t>Reorganisatie: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garanderen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sleutelfuncties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vergeten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35A7832E" w14:textId="551D21C9" w:rsidR="00317487" w:rsidRPr="00C639CC" w:rsidRDefault="00317487" w:rsidP="005C6F33">
      <w:pPr>
        <w:pStyle w:val="cpPoint"/>
        <w:rPr>
          <w:lang w:val="nl-BE"/>
        </w:rPr>
      </w:pPr>
      <w:r w:rsidRPr="00C639CC">
        <w:rPr>
          <w:lang w:val="nl-BE"/>
        </w:rPr>
        <w:t>Inwerken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collega: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snel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iemand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heeft.</w:t>
      </w:r>
    </w:p>
    <w:p w14:paraId="2F7AEA00" w14:textId="397B4AFB" w:rsidR="003B46BA" w:rsidRPr="00C639CC" w:rsidRDefault="00317487" w:rsidP="005C6F33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Conflictbeheersing: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(potentiële)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conflicten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bespreken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lossen.</w:t>
      </w:r>
    </w:p>
    <w:p w14:paraId="4A388923" w14:textId="77777777" w:rsidR="005C6F33" w:rsidRPr="00C639CC" w:rsidRDefault="005C6F33" w:rsidP="005C6F3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5CDC13D" w14:textId="6C446552" w:rsidR="00317487" w:rsidRPr="00C639CC" w:rsidRDefault="00317487" w:rsidP="00FB343E">
      <w:pPr>
        <w:pStyle w:val="Heading2"/>
      </w:pPr>
      <w:r w:rsidRPr="00C639CC">
        <w:t>De</w:t>
      </w:r>
      <w:r w:rsidR="00273153" w:rsidRPr="00C639CC">
        <w:t xml:space="preserve"> </w:t>
      </w:r>
      <w:r w:rsidRPr="00C639CC">
        <w:t>RACI</w:t>
      </w:r>
      <w:r w:rsidR="005C6F33" w:rsidRPr="00C639CC">
        <w:t>-</w:t>
      </w:r>
      <w:r w:rsidRPr="00C639CC">
        <w:t>matrix</w:t>
      </w:r>
      <w:r w:rsidR="00273153" w:rsidRPr="00C639CC">
        <w:t xml:space="preserve"> </w:t>
      </w:r>
      <w:r w:rsidRPr="00C639CC">
        <w:t>-</w:t>
      </w:r>
      <w:r w:rsidR="00273153" w:rsidRPr="00C639CC">
        <w:t xml:space="preserve"> </w:t>
      </w:r>
      <w:r w:rsidRPr="00C639CC">
        <w:t>praktisch</w:t>
      </w:r>
    </w:p>
    <w:p w14:paraId="217B3E84" w14:textId="21E75920" w:rsidR="00317487" w:rsidRPr="00C639CC" w:rsidRDefault="00317487" w:rsidP="000B14BB">
      <w:pPr>
        <w:pStyle w:val="cpPoint"/>
        <w:rPr>
          <w:lang w:val="nl-BE"/>
        </w:rPr>
      </w:pPr>
      <w:r w:rsidRPr="00C639CC">
        <w:rPr>
          <w:lang w:val="nl-BE"/>
        </w:rPr>
        <w:t>Plaats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accountability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(A)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responsibility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(R)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activiteit.</w:t>
      </w:r>
    </w:p>
    <w:p w14:paraId="101A2360" w14:textId="1108D4F8" w:rsidR="00317487" w:rsidRPr="00C639CC" w:rsidRDefault="00317487" w:rsidP="000B14BB">
      <w:pPr>
        <w:pStyle w:val="cpPoint"/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slechts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accountability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(A)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</w:t>
      </w:r>
      <w:r w:rsidR="000B14BB" w:rsidRPr="00C639CC">
        <w:rPr>
          <w:lang w:val="nl-BE"/>
        </w:rPr>
        <w:t>.</w:t>
      </w:r>
    </w:p>
    <w:p w14:paraId="55CBD00C" w14:textId="6E3C90E6" w:rsidR="00317487" w:rsidRPr="00C639CC" w:rsidRDefault="00317487" w:rsidP="000B14BB">
      <w:pPr>
        <w:pStyle w:val="cpPoint"/>
        <w:rPr>
          <w:lang w:val="nl-BE"/>
        </w:rPr>
      </w:pPr>
      <w:r w:rsidRPr="00C639CC">
        <w:rPr>
          <w:lang w:val="nl-BE"/>
        </w:rPr>
        <w:t>Autoriteit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accountability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han</w:t>
      </w:r>
      <w:r w:rsidR="000B14BB"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0B14BB" w:rsidRPr="00C639CC">
        <w:rPr>
          <w:lang w:val="nl-BE"/>
        </w:rPr>
        <w:t>hand.</w:t>
      </w:r>
    </w:p>
    <w:p w14:paraId="06F942B7" w14:textId="3C45E029" w:rsidR="00317487" w:rsidRPr="00C639CC" w:rsidRDefault="00317487" w:rsidP="000B14BB">
      <w:pPr>
        <w:pStyle w:val="cpPoint"/>
        <w:rPr>
          <w:lang w:val="nl-BE"/>
        </w:rPr>
      </w:pPr>
      <w:r w:rsidRPr="00C639CC">
        <w:rPr>
          <w:lang w:val="nl-BE"/>
        </w:rPr>
        <w:t>Beperk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consults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(C)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(I)</w:t>
      </w:r>
      <w:r w:rsidR="000B14BB" w:rsidRPr="00C639CC">
        <w:rPr>
          <w:lang w:val="nl-BE"/>
        </w:rPr>
        <w:t>.</w:t>
      </w:r>
    </w:p>
    <w:p w14:paraId="23811E9B" w14:textId="5DEE5FDA" w:rsidR="00317487" w:rsidRPr="00C639CC" w:rsidRDefault="00317487" w:rsidP="000B14BB">
      <w:pPr>
        <w:pStyle w:val="cpPoint"/>
        <w:rPr>
          <w:lang w:val="nl-BE"/>
        </w:rPr>
      </w:pP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gedocumenteerd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gecommuniceerd</w:t>
      </w:r>
      <w:r w:rsidR="000B14BB" w:rsidRPr="00C639CC">
        <w:rPr>
          <w:lang w:val="nl-BE"/>
        </w:rPr>
        <w:t>.</w:t>
      </w:r>
    </w:p>
    <w:p w14:paraId="2B7FD5A9" w14:textId="599E3312" w:rsidR="00317487" w:rsidRPr="00C639CC" w:rsidRDefault="00317487" w:rsidP="000B14BB">
      <w:pPr>
        <w:pStyle w:val="cpPoint"/>
        <w:rPr>
          <w:lang w:val="nl-BE"/>
        </w:rPr>
      </w:pPr>
      <w:r w:rsidRPr="00C639CC">
        <w:rPr>
          <w:lang w:val="nl-BE"/>
        </w:rPr>
        <w:t>Verticale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analyse</w:t>
      </w:r>
      <w:r w:rsidR="000B14BB" w:rsidRPr="00C639CC">
        <w:rPr>
          <w:lang w:val="nl-BE"/>
        </w:rPr>
        <w:t>:</w:t>
      </w:r>
    </w:p>
    <w:p w14:paraId="36534E8A" w14:textId="74F31B92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R’s</w:t>
      </w:r>
      <w:r w:rsidR="000B14BB" w:rsidRPr="00C639CC">
        <w:rPr>
          <w:lang w:val="nl-BE"/>
        </w:rPr>
        <w:t>.</w:t>
      </w:r>
    </w:p>
    <w:p w14:paraId="62347475" w14:textId="1A74211B" w:rsidR="00317487" w:rsidRPr="00C639CC" w:rsidRDefault="000B14BB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K</w:t>
      </w:r>
      <w:r w:rsidR="00317487" w:rsidRPr="00C639CC">
        <w:rPr>
          <w:lang w:val="nl-BE"/>
        </w:rPr>
        <w:t>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persoon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effectief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verantwoordelijkheden?</w:t>
      </w:r>
    </w:p>
    <w:p w14:paraId="2AFD5B63" w14:textId="72092F37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vakjes</w:t>
      </w:r>
      <w:r w:rsidR="000B14BB" w:rsidRPr="00C639CC">
        <w:rPr>
          <w:lang w:val="nl-BE"/>
        </w:rPr>
        <w:t>.</w:t>
      </w:r>
    </w:p>
    <w:p w14:paraId="3E0FD172" w14:textId="63507124" w:rsidR="000B14BB" w:rsidRPr="00C639CC" w:rsidRDefault="000B14BB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oet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individu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zoveel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activiteiten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worden?</w:t>
      </w:r>
    </w:p>
    <w:p w14:paraId="116491F6" w14:textId="0D6E02EB" w:rsidR="00317487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sleutelpersonen?</w:t>
      </w:r>
    </w:p>
    <w:p w14:paraId="67702208" w14:textId="6705B0B0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R’s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A’s</w:t>
      </w:r>
      <w:r w:rsidR="000B14BB" w:rsidRPr="00C639CC">
        <w:rPr>
          <w:lang w:val="nl-BE"/>
        </w:rPr>
        <w:t>.</w:t>
      </w:r>
    </w:p>
    <w:p w14:paraId="776B2F03" w14:textId="309068A9" w:rsidR="00E965DE" w:rsidRPr="00C639CC" w:rsidRDefault="000B14BB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K</w:t>
      </w:r>
      <w:r w:rsidR="00317487" w:rsidRPr="00C639CC">
        <w:rPr>
          <w:lang w:val="nl-BE"/>
        </w:rPr>
        <w:t>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rol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verwijderd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worden?</w:t>
      </w:r>
    </w:p>
    <w:p w14:paraId="5A403B98" w14:textId="32AE4288" w:rsidR="00317487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Werden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aangepast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gealigneerd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worden?</w:t>
      </w:r>
    </w:p>
    <w:p w14:paraId="2BC63D9E" w14:textId="290D12CA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A’s</w:t>
      </w:r>
      <w:r w:rsidR="000B14BB" w:rsidRPr="00C639CC">
        <w:rPr>
          <w:lang w:val="nl-BE"/>
        </w:rPr>
        <w:t>.</w:t>
      </w:r>
    </w:p>
    <w:p w14:paraId="640FFB2E" w14:textId="15CDBA55" w:rsidR="00E965DE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correctie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verantwoordelijkheden?</w:t>
      </w:r>
    </w:p>
    <w:p w14:paraId="6FEF18ED" w14:textId="4F2604EF" w:rsidR="000B14BB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flessenhals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proces?</w:t>
      </w:r>
    </w:p>
    <w:p w14:paraId="6D3B1D05" w14:textId="0484776D" w:rsidR="00317487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gewacht?</w:t>
      </w:r>
    </w:p>
    <w:p w14:paraId="0FD52AC0" w14:textId="65F0B183" w:rsidR="00317487" w:rsidRPr="00C639CC" w:rsidRDefault="00317487" w:rsidP="000B14BB">
      <w:pPr>
        <w:pStyle w:val="cpPoint"/>
        <w:rPr>
          <w:lang w:val="nl-BE"/>
        </w:rPr>
      </w:pPr>
      <w:r w:rsidRPr="00C639CC">
        <w:rPr>
          <w:lang w:val="nl-BE"/>
        </w:rPr>
        <w:t>Horizontale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analyse</w:t>
      </w:r>
      <w:r w:rsidR="000B14BB" w:rsidRPr="00C639CC">
        <w:rPr>
          <w:lang w:val="nl-BE"/>
        </w:rPr>
        <w:t>:</w:t>
      </w:r>
    </w:p>
    <w:p w14:paraId="7B9E4C44" w14:textId="14A00C74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R’s</w:t>
      </w:r>
      <w:r w:rsidR="000B14BB" w:rsidRPr="00C639CC">
        <w:rPr>
          <w:lang w:val="nl-BE"/>
        </w:rPr>
        <w:t>.</w:t>
      </w:r>
    </w:p>
    <w:p w14:paraId="05313FCC" w14:textId="7AC185F7" w:rsidR="00E965DE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uitgevoerd?</w:t>
      </w:r>
    </w:p>
    <w:p w14:paraId="7FD5CACF" w14:textId="625E166D" w:rsidR="00317487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initiatief?</w:t>
      </w:r>
    </w:p>
    <w:p w14:paraId="4B26930E" w14:textId="4609A3B1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R’s</w:t>
      </w:r>
      <w:r w:rsidR="000B14BB" w:rsidRPr="00C639CC">
        <w:rPr>
          <w:lang w:val="nl-BE"/>
        </w:rPr>
        <w:t>.</w:t>
      </w:r>
    </w:p>
    <w:p w14:paraId="47D256D8" w14:textId="711976DA" w:rsidR="00317487" w:rsidRPr="00C639CC" w:rsidRDefault="000B14BB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alkuil: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afnemende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meerwaarde</w:t>
      </w:r>
      <w:r w:rsidRPr="00C639CC">
        <w:rPr>
          <w:lang w:val="nl-BE"/>
        </w:rPr>
        <w:t>.</w:t>
      </w:r>
    </w:p>
    <w:p w14:paraId="015D19EC" w14:textId="637073F9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A’s</w:t>
      </w:r>
      <w:r w:rsidR="000B14BB" w:rsidRPr="00C639CC">
        <w:rPr>
          <w:lang w:val="nl-BE"/>
        </w:rPr>
        <w:t>.</w:t>
      </w:r>
    </w:p>
    <w:p w14:paraId="5854DC7F" w14:textId="5813E3BD" w:rsidR="00E965DE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iemand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zijn.</w:t>
      </w:r>
    </w:p>
    <w:p w14:paraId="6B5A68D2" w14:textId="245E88EF" w:rsidR="00317487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Eindverantwoordelijkheid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gedelegeerd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toepasselijke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niveau.</w:t>
      </w:r>
    </w:p>
    <w:p w14:paraId="37ADF0D6" w14:textId="7DAD5D87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A’</w:t>
      </w:r>
      <w:r w:rsidR="000B14BB" w:rsidRPr="00C639CC">
        <w:rPr>
          <w:lang w:val="nl-BE"/>
        </w:rPr>
        <w:t>s.</w:t>
      </w:r>
    </w:p>
    <w:p w14:paraId="733BEDFC" w14:textId="4838AC00" w:rsidR="000B14BB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verwarring?</w:t>
      </w:r>
    </w:p>
    <w:p w14:paraId="06741DA7" w14:textId="543D61FC" w:rsidR="00317487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afhandelde?</w:t>
      </w:r>
    </w:p>
    <w:p w14:paraId="47FBEAEA" w14:textId="03EE3660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weinig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A’s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R’s</w:t>
      </w:r>
      <w:r w:rsidR="000B14BB" w:rsidRPr="00C639CC">
        <w:rPr>
          <w:lang w:val="nl-BE"/>
        </w:rPr>
        <w:t>.</w:t>
      </w:r>
    </w:p>
    <w:p w14:paraId="2FA24FBC" w14:textId="10D79A21" w:rsidR="00317487" w:rsidRPr="00C639CC" w:rsidRDefault="006421DC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veroorzaakt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vertraging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proces,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activiteit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ad</w:t>
      </w:r>
      <w:r>
        <w:rPr>
          <w:lang w:val="nl-BE"/>
        </w:rPr>
        <w:t>-</w:t>
      </w:r>
      <w:r w:rsidR="00317487" w:rsidRPr="00C639CC">
        <w:rPr>
          <w:lang w:val="nl-BE"/>
        </w:rPr>
        <w:t>hoc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uitgevoerd.</w:t>
      </w:r>
    </w:p>
    <w:p w14:paraId="5DE258EA" w14:textId="4DD4A055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C’s</w:t>
      </w:r>
      <w:r w:rsidR="000B14BB" w:rsidRPr="00C639CC">
        <w:rPr>
          <w:lang w:val="nl-BE"/>
        </w:rPr>
        <w:t>.</w:t>
      </w:r>
    </w:p>
    <w:p w14:paraId="581F8BA3" w14:textId="3D769384" w:rsidR="00E965DE" w:rsidRPr="00C639CC" w:rsidRDefault="000B14BB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oeten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rollen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geconsulteerd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worden?</w:t>
      </w:r>
    </w:p>
    <w:p w14:paraId="00D99E64" w14:textId="37B1F33B" w:rsidR="00317487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bevragen?</w:t>
      </w:r>
    </w:p>
    <w:p w14:paraId="3F9E2394" w14:textId="10DF184E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I’s</w:t>
      </w:r>
      <w:r w:rsidR="000B14BB" w:rsidRPr="00C639CC">
        <w:rPr>
          <w:lang w:val="nl-BE"/>
        </w:rPr>
        <w:t>.</w:t>
      </w:r>
    </w:p>
    <w:p w14:paraId="379E138F" w14:textId="22EE0403" w:rsidR="00317487" w:rsidRPr="00C639CC" w:rsidRDefault="006421DC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rollen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altijd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geïnformeerd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enkel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bepaalde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omstandigheden?</w:t>
      </w:r>
    </w:p>
    <w:p w14:paraId="56AB2444" w14:textId="53DB77E4" w:rsidR="000B14BB" w:rsidRPr="00C639CC" w:rsidRDefault="00317487" w:rsidP="000B14B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vakje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ingevuld</w:t>
      </w:r>
    </w:p>
    <w:p w14:paraId="01022334" w14:textId="29B7F50D" w:rsidR="000B14BB" w:rsidRPr="00C639CC" w:rsidRDefault="000B14BB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A</w:t>
      </w:r>
      <w:r w:rsidR="00317487" w:rsidRPr="00C639CC">
        <w:rPr>
          <w:lang w:val="nl-BE"/>
        </w:rPr>
        <w:t>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vakjes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ingevuld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rollen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betrokken.</w:t>
      </w:r>
    </w:p>
    <w:p w14:paraId="46611563" w14:textId="15204C61" w:rsidR="00317487" w:rsidRPr="00C639CC" w:rsidRDefault="00317487" w:rsidP="000B14BB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Meestal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C’s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I’s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(te)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groot.</w:t>
      </w:r>
    </w:p>
    <w:p w14:paraId="157E645D" w14:textId="55CAECB9" w:rsidR="00317487" w:rsidRPr="00C639CC" w:rsidRDefault="000B14BB" w:rsidP="00FB343E">
      <w:pPr>
        <w:pStyle w:val="Heading1"/>
      </w:pPr>
      <w:r w:rsidRPr="00C639CC">
        <w:lastRenderedPageBreak/>
        <w:t>Tijd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plannen</w:t>
      </w:r>
    </w:p>
    <w:p w14:paraId="2CDCFEC1" w14:textId="54A90F35" w:rsidR="00317487" w:rsidRPr="00C639CC" w:rsidRDefault="00317487" w:rsidP="00604468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basismodel</w:t>
      </w:r>
      <w:r w:rsidR="00273153" w:rsidRPr="00C639CC">
        <w:t xml:space="preserve"> </w:t>
      </w:r>
      <w:r w:rsidRPr="00C639CC">
        <w:t>bespreken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onderdeel</w:t>
      </w:r>
      <w:r w:rsidR="00273153" w:rsidRPr="00C639CC">
        <w:t xml:space="preserve"> </w:t>
      </w:r>
      <w:r w:rsidRPr="00C639CC">
        <w:t>'Beheersen',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="006421DC" w:rsidRPr="00C639CC">
        <w:t>beheers aspect</w:t>
      </w:r>
      <w:r w:rsidR="00273153" w:rsidRPr="00C639CC">
        <w:t xml:space="preserve"> </w:t>
      </w:r>
      <w:r w:rsidRPr="00C639CC">
        <w:t>'Tijd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Plannen'.</w:t>
      </w:r>
    </w:p>
    <w:p w14:paraId="414EC694" w14:textId="0CB5178F" w:rsidR="00604468" w:rsidRPr="00C639CC" w:rsidRDefault="00604468" w:rsidP="00604468">
      <w:pPr>
        <w:pStyle w:val="cpPicture"/>
      </w:pPr>
      <w:r w:rsidRPr="00C639CC">
        <w:drawing>
          <wp:inline distT="0" distB="0" distL="0" distR="0" wp14:anchorId="1A5574C9" wp14:editId="5B6E0076">
            <wp:extent cx="6296400" cy="4370400"/>
            <wp:effectExtent l="19050" t="19050" r="9525" b="1143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E8657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437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D848D" w14:textId="3EF78AED" w:rsidR="00317487" w:rsidRPr="00C639CC" w:rsidRDefault="00317487" w:rsidP="00FB343E">
      <w:pPr>
        <w:pStyle w:val="Heading2"/>
      </w:pPr>
      <w:r w:rsidRPr="00C639CC">
        <w:t>Wat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plannen?</w:t>
      </w:r>
    </w:p>
    <w:p w14:paraId="72128721" w14:textId="79224046" w:rsidR="003B46BA" w:rsidRPr="00C639CC" w:rsidRDefault="00317487" w:rsidP="00BD5A07">
      <w:pPr>
        <w:pStyle w:val="cpParagraph"/>
      </w:pPr>
      <w:r w:rsidRPr="00C639CC">
        <w:t>Plannen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iteratief</w:t>
      </w:r>
      <w:r w:rsidR="00273153" w:rsidRPr="00C639CC">
        <w:t xml:space="preserve"> </w:t>
      </w:r>
      <w:r w:rsidRPr="00C639CC">
        <w:t>proces</w:t>
      </w:r>
      <w:r w:rsidR="00273153" w:rsidRPr="00C639CC">
        <w:t xml:space="preserve"> </w:t>
      </w:r>
      <w:r w:rsidRPr="00C639CC">
        <w:t>waarbij</w:t>
      </w:r>
      <w:r w:rsidR="00273153" w:rsidRPr="00C639CC">
        <w:t xml:space="preserve"> </w:t>
      </w:r>
      <w:r w:rsidRPr="00C639CC">
        <w:t>activiteiten,</w:t>
      </w:r>
      <w:r w:rsidR="00273153" w:rsidRPr="00C639CC">
        <w:t xml:space="preserve"> </w:t>
      </w:r>
      <w:r w:rsidRPr="00C639CC">
        <w:t>resources,</w:t>
      </w:r>
      <w:r w:rsidR="00273153" w:rsidRPr="00C639CC">
        <w:t xml:space="preserve"> </w:t>
      </w:r>
      <w:r w:rsidRPr="00C639CC">
        <w:t>tijd,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budget,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elkaar</w:t>
      </w:r>
      <w:r w:rsidR="00273153" w:rsidRPr="00C639CC">
        <w:t xml:space="preserve"> </w:t>
      </w:r>
      <w:r w:rsidRPr="00C639CC">
        <w:t>afgestemd</w:t>
      </w:r>
      <w:r w:rsidR="00273153" w:rsidRPr="00C639CC">
        <w:t xml:space="preserve"> </w:t>
      </w:r>
      <w:r w:rsidRPr="00C639CC">
        <w:t>worden,</w:t>
      </w:r>
      <w:r w:rsidR="00273153" w:rsidRPr="00C639CC">
        <w:t xml:space="preserve"> </w:t>
      </w:r>
      <w:r w:rsidRPr="00C639CC">
        <w:t>rekening</w:t>
      </w:r>
      <w:r w:rsidR="00273153" w:rsidRPr="00C639CC">
        <w:t xml:space="preserve"> </w:t>
      </w:r>
      <w:r w:rsidRPr="00C639CC">
        <w:t>houdend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vooraf</w:t>
      </w:r>
      <w:r w:rsidR="00273153" w:rsidRPr="00C639CC">
        <w:t xml:space="preserve"> </w:t>
      </w:r>
      <w:r w:rsidRPr="00C639CC">
        <w:t>vastgestelde</w:t>
      </w:r>
      <w:r w:rsidR="00273153" w:rsidRPr="00C639CC">
        <w:t xml:space="preserve"> </w:t>
      </w:r>
      <w:r w:rsidRPr="00C639CC">
        <w:t>uitgangspunten.</w:t>
      </w:r>
    </w:p>
    <w:p w14:paraId="10EA424D" w14:textId="338BE7C6" w:rsidR="00317487" w:rsidRPr="00C639CC" w:rsidRDefault="00317487" w:rsidP="00BD5A07">
      <w:pPr>
        <w:pStyle w:val="cpParagraph"/>
      </w:pPr>
      <w:r w:rsidRPr="00C639CC">
        <w:t>Planning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dus</w:t>
      </w:r>
      <w:r w:rsidR="00273153" w:rsidRPr="00C639CC">
        <w:t xml:space="preserve"> </w:t>
      </w:r>
      <w:r w:rsidRPr="00C639CC">
        <w:t>gedaan</w:t>
      </w:r>
      <w:r w:rsidR="00273153" w:rsidRPr="00C639CC">
        <w:t xml:space="preserve"> </w:t>
      </w:r>
      <w:r w:rsidRPr="00C639CC">
        <w:t>via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iteratief</w:t>
      </w:r>
      <w:r w:rsidR="00273153" w:rsidRPr="00C639CC">
        <w:t xml:space="preserve"> </w:t>
      </w:r>
      <w:r w:rsidRPr="00C639CC">
        <w:t>proces.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probeert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toekomst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kijken.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stelselmatig</w:t>
      </w:r>
      <w:r w:rsidR="00273153" w:rsidRPr="00C639CC">
        <w:t xml:space="preserve"> </w:t>
      </w:r>
      <w:r w:rsidRPr="00C639CC">
        <w:t>verfijnd,</w:t>
      </w:r>
      <w:r w:rsidR="00273153" w:rsidRPr="00C639CC">
        <w:t xml:space="preserve"> </w:t>
      </w:r>
      <w:r w:rsidRPr="00C639CC">
        <w:t>waarbij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antwoord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geformuleerd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fundamentele</w:t>
      </w:r>
      <w:r w:rsidR="00273153" w:rsidRPr="00C639CC">
        <w:t xml:space="preserve"> </w:t>
      </w:r>
      <w:r w:rsidRPr="00C639CC">
        <w:t>vragen:</w:t>
      </w:r>
    </w:p>
    <w:p w14:paraId="05FE34AE" w14:textId="5ECE33F8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produceren?</w:t>
      </w:r>
    </w:p>
    <w:p w14:paraId="0437AD3D" w14:textId="06CA0843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aanpakken?</w:t>
      </w:r>
    </w:p>
    <w:p w14:paraId="66FDAF36" w14:textId="6E074C09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wat?</w:t>
      </w:r>
    </w:p>
    <w:p w14:paraId="2D379158" w14:textId="1EA87D0E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Hoeveel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opgeleverd?</w:t>
      </w:r>
    </w:p>
    <w:p w14:paraId="1A0781D8" w14:textId="77777777" w:rsidR="00B919B1" w:rsidRPr="00C639CC" w:rsidRDefault="00B919B1" w:rsidP="00B919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7CFB7EE" w14:textId="51F33A09" w:rsidR="00317487" w:rsidRPr="00C639CC" w:rsidRDefault="00317487" w:rsidP="00B919B1">
      <w:pPr>
        <w:pStyle w:val="cpParagraph"/>
      </w:pPr>
      <w:r w:rsidRPr="00C639CC">
        <w:t>Enkele</w:t>
      </w:r>
      <w:r w:rsidR="00273153" w:rsidRPr="00C639CC">
        <w:t xml:space="preserve"> </w:t>
      </w:r>
      <w:r w:rsidRPr="00C639CC">
        <w:t>uitspraken</w:t>
      </w:r>
      <w:r w:rsidR="00273153" w:rsidRPr="00C639CC">
        <w:t xml:space="preserve"> </w:t>
      </w:r>
      <w:r w:rsidRPr="00C639CC">
        <w:t>ter</w:t>
      </w:r>
      <w:r w:rsidR="00273153" w:rsidRPr="00C639CC">
        <w:t xml:space="preserve"> </w:t>
      </w:r>
      <w:r w:rsidRPr="00C639CC">
        <w:t>overweging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plannen:</w:t>
      </w:r>
    </w:p>
    <w:p w14:paraId="06D012EF" w14:textId="4DE615CC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nooit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steeds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opnieuw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corrigeren.</w:t>
      </w:r>
    </w:p>
    <w:p w14:paraId="113AB872" w14:textId="450E0353" w:rsidR="003B46BA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'Planning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unless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degenerates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work'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(Peter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Drucker).</w:t>
      </w:r>
    </w:p>
    <w:p w14:paraId="0AB43038" w14:textId="32292776" w:rsidR="003B46BA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verloren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nooit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terug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(ingehaald).</w:t>
      </w:r>
    </w:p>
    <w:p w14:paraId="50EA4351" w14:textId="360F659E" w:rsidR="003B46BA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tijd?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keer.</w:t>
      </w:r>
    </w:p>
    <w:p w14:paraId="709B021B" w14:textId="681E2C77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Wet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afnemende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meerwaarde.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optimaal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collega's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sneller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afgerond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geraken.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Vanaf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bepaald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punt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meerwaarde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extra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bijdrage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zelfs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negatief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37409EB6" w14:textId="77777777" w:rsidR="00B919B1" w:rsidRPr="00C639CC" w:rsidRDefault="00B919B1" w:rsidP="00B919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5ACBEAC" w14:textId="0712D414" w:rsidR="00317487" w:rsidRPr="00C639CC" w:rsidRDefault="00317487" w:rsidP="00B919B1">
      <w:pPr>
        <w:pStyle w:val="cpParagraph"/>
      </w:pPr>
      <w:r w:rsidRPr="00C639CC">
        <w:t>Gevolgen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slecht</w:t>
      </w:r>
      <w:r w:rsidR="00273153" w:rsidRPr="00C639CC">
        <w:t xml:space="preserve"> </w:t>
      </w:r>
      <w:r w:rsidRPr="00C639CC">
        <w:t>en/of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plannen:</w:t>
      </w:r>
    </w:p>
    <w:p w14:paraId="4F1B7F83" w14:textId="356AFD0E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deadlines</w:t>
      </w:r>
      <w:r w:rsidR="00B919B1" w:rsidRPr="00C639CC">
        <w:rPr>
          <w:lang w:val="nl-BE"/>
        </w:rPr>
        <w:t>.</w:t>
      </w:r>
    </w:p>
    <w:p w14:paraId="6CF792D0" w14:textId="54FB4B4F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Overschrijden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budget</w:t>
      </w:r>
      <w:r w:rsidR="00B919B1" w:rsidRPr="00C639CC">
        <w:rPr>
          <w:lang w:val="nl-BE"/>
        </w:rPr>
        <w:t>.</w:t>
      </w:r>
    </w:p>
    <w:p w14:paraId="70C827AD" w14:textId="51E652CE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Slechte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kwaliteit</w:t>
      </w:r>
      <w:r w:rsidR="00B919B1" w:rsidRPr="00C639CC">
        <w:rPr>
          <w:lang w:val="nl-BE"/>
        </w:rPr>
        <w:t>.</w:t>
      </w:r>
    </w:p>
    <w:p w14:paraId="209D2C32" w14:textId="7DA7B94B" w:rsidR="003B46BA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Demotivatie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B919B1" w:rsidRPr="00C639CC">
        <w:rPr>
          <w:lang w:val="nl-BE"/>
        </w:rPr>
        <w:t>.</w:t>
      </w:r>
    </w:p>
    <w:p w14:paraId="5909C963" w14:textId="77777777" w:rsidR="00B919B1" w:rsidRPr="00C639CC" w:rsidRDefault="00B919B1" w:rsidP="00B919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8419444" w14:textId="6988D073" w:rsidR="00317487" w:rsidRPr="00C639CC" w:rsidRDefault="00317487" w:rsidP="00B919B1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planningsproces</w:t>
      </w:r>
      <w:r w:rsidR="00273153" w:rsidRPr="00C639CC">
        <w:t xml:space="preserve"> </w:t>
      </w:r>
      <w:r w:rsidRPr="00C639CC">
        <w:t>omvat</w:t>
      </w:r>
      <w:r w:rsidR="00273153" w:rsidRPr="00C639CC">
        <w:t xml:space="preserve"> </w:t>
      </w:r>
      <w:r w:rsidRPr="00C639CC">
        <w:t>5</w:t>
      </w:r>
      <w:r w:rsidR="00273153" w:rsidRPr="00C639CC">
        <w:t xml:space="preserve"> </w:t>
      </w:r>
      <w:r w:rsidRPr="00C639CC">
        <w:t>stappen:</w:t>
      </w:r>
    </w:p>
    <w:p w14:paraId="76E1CC11" w14:textId="5F41587B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Definieer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</w:t>
      </w:r>
      <w:r w:rsidR="00B919B1" w:rsidRPr="00C639CC">
        <w:rPr>
          <w:lang w:val="nl-BE"/>
        </w:rPr>
        <w:t>.</w:t>
      </w:r>
    </w:p>
    <w:p w14:paraId="4F5EA06F" w14:textId="2206CCDD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Identificeer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relaties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afhankelijkheden,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rangschik</w:t>
      </w:r>
      <w:r w:rsidR="00B919B1" w:rsidRPr="00C639CC">
        <w:rPr>
          <w:lang w:val="nl-BE"/>
        </w:rPr>
        <w:t>.</w:t>
      </w:r>
    </w:p>
    <w:p w14:paraId="7C3DB0B1" w14:textId="6FEC73E6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Schat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capaciteiten</w:t>
      </w:r>
      <w:r w:rsidR="00B919B1" w:rsidRPr="00C639CC">
        <w:rPr>
          <w:lang w:val="nl-BE"/>
        </w:rPr>
        <w:t>.</w:t>
      </w:r>
    </w:p>
    <w:p w14:paraId="65B0657E" w14:textId="70AB40C0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Maak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tijdschema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B919B1" w:rsidRPr="00C639CC">
        <w:rPr>
          <w:lang w:val="nl-BE"/>
        </w:rPr>
        <w:t>.</w:t>
      </w:r>
    </w:p>
    <w:p w14:paraId="6E5EE7CD" w14:textId="7D7921C7" w:rsidR="003B46BA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Volg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tijdschema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B919B1" w:rsidRPr="00C639CC">
        <w:rPr>
          <w:lang w:val="nl-BE"/>
        </w:rPr>
        <w:t>.</w:t>
      </w:r>
    </w:p>
    <w:p w14:paraId="3F62512F" w14:textId="77777777" w:rsidR="00B919B1" w:rsidRPr="00C639CC" w:rsidRDefault="00B919B1" w:rsidP="00B919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BADEFFB" w14:textId="5251ABCE" w:rsidR="00317487" w:rsidRPr="00C639CC" w:rsidRDefault="00317487" w:rsidP="00B919B1">
      <w:pPr>
        <w:pStyle w:val="cpParagraph"/>
      </w:pPr>
      <w:r w:rsidRPr="00C639CC">
        <w:t>We</w:t>
      </w:r>
      <w:r w:rsidR="00273153" w:rsidRPr="00C639CC">
        <w:t xml:space="preserve"> </w:t>
      </w:r>
      <w:r w:rsidRPr="00C639CC">
        <w:t>bestuderen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5</w:t>
      </w:r>
      <w:r w:rsidR="00273153" w:rsidRPr="00C639CC">
        <w:t xml:space="preserve"> </w:t>
      </w:r>
      <w:r w:rsidRPr="00C639CC">
        <w:t>stappen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planning</w:t>
      </w:r>
      <w:r w:rsidR="00B919B1" w:rsidRPr="00C639CC">
        <w:t>s</w:t>
      </w:r>
      <w:r w:rsidRPr="00C639CC">
        <w:t>proces.</w:t>
      </w:r>
    </w:p>
    <w:p w14:paraId="19FBAFF0" w14:textId="499422B8" w:rsidR="00B919B1" w:rsidRPr="00C639CC" w:rsidRDefault="00B919B1" w:rsidP="00FB343E">
      <w:pPr>
        <w:pStyle w:val="Heading2"/>
      </w:pPr>
      <w:r w:rsidRPr="00C639CC">
        <w:t>Stappen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planningsproces</w:t>
      </w:r>
    </w:p>
    <w:p w14:paraId="080B2552" w14:textId="4C60B214" w:rsidR="003B46BA" w:rsidRPr="00C639CC" w:rsidRDefault="00317487" w:rsidP="00FB343E">
      <w:pPr>
        <w:pStyle w:val="Heading3"/>
      </w:pPr>
      <w:r w:rsidRPr="00C639CC">
        <w:t>Stap</w:t>
      </w:r>
      <w:r w:rsidR="00273153" w:rsidRPr="00C639CC">
        <w:t xml:space="preserve"> </w:t>
      </w:r>
      <w:r w:rsidRPr="00C639CC">
        <w:t>1: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definiëren</w:t>
      </w:r>
    </w:p>
    <w:p w14:paraId="7FF49320" w14:textId="77777777" w:rsidR="00B919B1" w:rsidRPr="00C639CC" w:rsidRDefault="00317487" w:rsidP="00B919B1">
      <w:pPr>
        <w:pStyle w:val="cpParagraph"/>
      </w:pPr>
      <w:r w:rsidRPr="00C639CC">
        <w:t>Definitie:</w:t>
      </w:r>
    </w:p>
    <w:p w14:paraId="6D13FC40" w14:textId="60B46E63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identificeren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specifieke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deliverables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realiseren</w:t>
      </w:r>
      <w:r w:rsidR="00B919B1" w:rsidRPr="00C639CC">
        <w:rPr>
          <w:lang w:val="nl-BE"/>
        </w:rPr>
        <w:t>.</w:t>
      </w:r>
    </w:p>
    <w:p w14:paraId="451E9AD6" w14:textId="77777777" w:rsidR="00B919B1" w:rsidRPr="00C639CC" w:rsidRDefault="00B919B1" w:rsidP="00B919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760DAB7" w14:textId="77777777" w:rsidR="00B919B1" w:rsidRPr="00C639CC" w:rsidRDefault="00317487" w:rsidP="00B919B1">
      <w:pPr>
        <w:pStyle w:val="cpParagraph"/>
      </w:pPr>
      <w:r w:rsidRPr="00C639CC">
        <w:t>Begrippen:</w:t>
      </w:r>
    </w:p>
    <w:p w14:paraId="32C112AB" w14:textId="5E13B887" w:rsidR="00317487" w:rsidRPr="00C639CC" w:rsidRDefault="00B919B1" w:rsidP="00B919B1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Workbreak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down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structure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WBS</w:t>
      </w:r>
      <w:r w:rsidRPr="00C639CC">
        <w:rPr>
          <w:lang w:val="nl-BE"/>
        </w:rPr>
        <w:t>.</w:t>
      </w:r>
    </w:p>
    <w:p w14:paraId="437B88BB" w14:textId="77777777" w:rsidR="00B919B1" w:rsidRPr="00C639CC" w:rsidRDefault="00B919B1" w:rsidP="00B919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F43380F" w14:textId="77777777" w:rsidR="00B919B1" w:rsidRPr="00C639CC" w:rsidRDefault="00317487" w:rsidP="00B919B1">
      <w:pPr>
        <w:pStyle w:val="cpParagraph"/>
      </w:pPr>
      <w:r w:rsidRPr="00C639CC">
        <w:t>Activiteit:</w:t>
      </w:r>
    </w:p>
    <w:p w14:paraId="20B2FC77" w14:textId="1CEBDE8D" w:rsidR="00B919B1" w:rsidRPr="00C639CC" w:rsidRDefault="00317487" w:rsidP="004F1F1A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definiëren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individuele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activiteiten.</w:t>
      </w:r>
    </w:p>
    <w:p w14:paraId="08C79C59" w14:textId="17A308FE" w:rsidR="00B919B1" w:rsidRPr="00C639CC" w:rsidRDefault="00317487" w:rsidP="004F1F1A">
      <w:pPr>
        <w:pStyle w:val="cpPoint"/>
        <w:rPr>
          <w:lang w:val="nl-BE"/>
        </w:rPr>
      </w:pP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geheel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beheersbare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taken.</w:t>
      </w:r>
    </w:p>
    <w:p w14:paraId="33F607DC" w14:textId="464D8E05" w:rsidR="00317487" w:rsidRPr="00C639CC" w:rsidRDefault="00317487" w:rsidP="004F1F1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decompositie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geheel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noemt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Breakdown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Structure.</w:t>
      </w:r>
    </w:p>
    <w:p w14:paraId="7AF8D40B" w14:textId="77777777" w:rsidR="00B919B1" w:rsidRPr="00C639CC" w:rsidRDefault="00B919B1" w:rsidP="00B919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0983F51" w14:textId="36EBB331" w:rsidR="00317487" w:rsidRPr="00C639CC" w:rsidRDefault="00317487" w:rsidP="00B919B1">
      <w:pPr>
        <w:pStyle w:val="cpParagraph"/>
      </w:pPr>
      <w:r w:rsidRPr="00C639CC">
        <w:t>Aanpak:</w:t>
      </w:r>
    </w:p>
    <w:p w14:paraId="6BC1C956" w14:textId="04FE97A4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Nadat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life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cycle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vastgelegd,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opgedeeld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fases</w:t>
      </w:r>
      <w:r w:rsidRPr="00C639CC">
        <w:rPr>
          <w:lang w:val="nl-BE"/>
        </w:rPr>
        <w:t>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iedere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opgedeeld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iteratief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verfijning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doorgevoerd,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telkens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detail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toegevoegd.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opgedeeld.</w:t>
      </w:r>
    </w:p>
    <w:p w14:paraId="0455C9F4" w14:textId="0C40D0B7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complete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takenlijst: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taalstructuur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Breakdown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Structure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(WBS).</w:t>
      </w:r>
    </w:p>
    <w:p w14:paraId="6A314F42" w14:textId="13A89C7A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grote,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complexe,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moeilijk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schatten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uitdaging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kleinere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relatief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accuraat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ingeschat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50CC813A" w14:textId="17C3654E" w:rsidR="003B46BA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praktijk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blijkt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workload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5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mensdagen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hanteerbare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taalstructuur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oplevert.</w:t>
      </w:r>
    </w:p>
    <w:p w14:paraId="5F323B29" w14:textId="77777777" w:rsidR="00B919B1" w:rsidRPr="00C639CC" w:rsidRDefault="00B919B1" w:rsidP="00B919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F720677" w14:textId="71F761D1" w:rsidR="00317487" w:rsidRPr="00C639CC" w:rsidRDefault="00317487" w:rsidP="00B919B1">
      <w:pPr>
        <w:pStyle w:val="cpParagraph"/>
      </w:pPr>
      <w:r w:rsidRPr="00C639CC">
        <w:t>Hierna</w:t>
      </w:r>
      <w:r w:rsidR="00273153" w:rsidRPr="00C639CC">
        <w:t xml:space="preserve"> </w:t>
      </w:r>
      <w:r w:rsidRPr="00C639CC">
        <w:t>volgen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paar</w:t>
      </w:r>
      <w:r w:rsidR="00273153" w:rsidRPr="00C639CC">
        <w:t xml:space="preserve"> </w:t>
      </w:r>
      <w:r w:rsidRPr="00C639CC">
        <w:t>voorbeelden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WBS'en:</w:t>
      </w:r>
    </w:p>
    <w:p w14:paraId="246EC9D1" w14:textId="37F1F610" w:rsidR="00317487" w:rsidRPr="00C639CC" w:rsidRDefault="00B919B1" w:rsidP="00B919B1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voorbeeld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'ontbijt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bed'.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'project'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ontbijt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serveren.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hoofdtaak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uitgesplitst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subtaken.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subtaken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uitgesplitst,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niveau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begrepen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voldoende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lastRenderedPageBreak/>
        <w:t>kleinschalig.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ontbijt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nogal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vanzelfsprekend,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hier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gedachtegoed.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Overigens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uitsplitsing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overzicht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onvolledig.</w:t>
      </w:r>
    </w:p>
    <w:p w14:paraId="494119F3" w14:textId="3545D8F2" w:rsidR="00317487" w:rsidRPr="00C639CC" w:rsidRDefault="00B919B1" w:rsidP="00B919B1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tweede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voorbeeld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ontwerp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smartphone.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hier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niveaus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ontstaan.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volgende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iteratie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verfijningen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zover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relevant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functie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einddoel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begrip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buiten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project.</w:t>
      </w:r>
    </w:p>
    <w:p w14:paraId="618D5841" w14:textId="77777777" w:rsidR="00317487" w:rsidRPr="00C639CC" w:rsidRDefault="00317487" w:rsidP="00B919B1">
      <w:pPr>
        <w:pStyle w:val="cpPicture"/>
      </w:pPr>
      <w:r w:rsidRPr="00C639CC">
        <w:drawing>
          <wp:inline distT="0" distB="0" distL="0" distR="0" wp14:anchorId="7C298C53" wp14:editId="1D958A86">
            <wp:extent cx="6582694" cy="4363059"/>
            <wp:effectExtent l="19050" t="19050" r="27940" b="1905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D4E9F5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4363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F9706" w14:textId="77777777" w:rsidR="00317487" w:rsidRPr="00C639CC" w:rsidRDefault="00317487" w:rsidP="00B919B1">
      <w:pPr>
        <w:pStyle w:val="cpPicture"/>
      </w:pPr>
      <w:r w:rsidRPr="00C639CC">
        <w:drawing>
          <wp:inline distT="0" distB="0" distL="0" distR="0" wp14:anchorId="573DCD71" wp14:editId="09EC30A0">
            <wp:extent cx="6516009" cy="4086795"/>
            <wp:effectExtent l="19050" t="19050" r="18415" b="285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D4639B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086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179C0" w14:textId="28168113" w:rsidR="00317487" w:rsidRPr="00C639CC" w:rsidRDefault="00317487" w:rsidP="00B919B1">
      <w:pPr>
        <w:pStyle w:val="cpParagraph"/>
      </w:pPr>
      <w:r w:rsidRPr="00C639CC">
        <w:lastRenderedPageBreak/>
        <w:t>Een</w:t>
      </w:r>
      <w:r w:rsidR="00273153" w:rsidRPr="00C639CC">
        <w:t xml:space="preserve"> </w:t>
      </w:r>
      <w:r w:rsidRPr="00C639CC">
        <w:t>work</w:t>
      </w:r>
      <w:r w:rsidR="00273153" w:rsidRPr="00C639CC">
        <w:t xml:space="preserve"> </w:t>
      </w:r>
      <w:r w:rsidRPr="00C639CC">
        <w:t>breakdown</w:t>
      </w:r>
      <w:r w:rsidR="00273153" w:rsidRPr="00C639CC">
        <w:t xml:space="preserve"> </w:t>
      </w:r>
      <w:r w:rsidRPr="00C639CC">
        <w:t>structure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...</w:t>
      </w:r>
    </w:p>
    <w:p w14:paraId="6A3899E8" w14:textId="1A6D1D96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exhaustieve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B919B1" w:rsidRPr="00C639CC">
        <w:rPr>
          <w:lang w:val="nl-BE"/>
        </w:rPr>
        <w:t>.</w:t>
      </w:r>
    </w:p>
    <w:p w14:paraId="18754D59" w14:textId="20715D21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chronologie</w:t>
      </w:r>
      <w:r w:rsidR="00B919B1" w:rsidRPr="00C639CC">
        <w:rPr>
          <w:lang w:val="nl-BE"/>
        </w:rPr>
        <w:t>.</w:t>
      </w:r>
    </w:p>
    <w:p w14:paraId="672510AB" w14:textId="212E692D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organisatiestructuur</w:t>
      </w:r>
      <w:r w:rsidR="00B919B1" w:rsidRPr="00C639CC">
        <w:rPr>
          <w:lang w:val="nl-BE"/>
        </w:rPr>
        <w:t>.</w:t>
      </w:r>
    </w:p>
    <w:p w14:paraId="13FD58F3" w14:textId="442E4251" w:rsidR="00317487" w:rsidRPr="00C639CC" w:rsidRDefault="00317487" w:rsidP="00B919B1">
      <w:pPr>
        <w:pStyle w:val="cpPoint"/>
        <w:rPr>
          <w:lang w:val="nl-BE"/>
        </w:rPr>
      </w:pPr>
      <w:r w:rsidRPr="00C639CC">
        <w:rPr>
          <w:lang w:val="nl-BE"/>
        </w:rPr>
        <w:t>Slechts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sporadisch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onderhevig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verandering</w:t>
      </w:r>
      <w:r w:rsidR="00B919B1" w:rsidRPr="00C639CC">
        <w:rPr>
          <w:lang w:val="nl-BE"/>
        </w:rPr>
        <w:t>.</w:t>
      </w:r>
    </w:p>
    <w:p w14:paraId="6615A619" w14:textId="77777777" w:rsidR="00B919B1" w:rsidRPr="00C639CC" w:rsidRDefault="00B919B1" w:rsidP="00B919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94A1A2C" w14:textId="6966B80E" w:rsidR="00317487" w:rsidRPr="00C639CC" w:rsidRDefault="00317487" w:rsidP="00B919B1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goede</w:t>
      </w:r>
      <w:r w:rsidR="00273153" w:rsidRPr="00C639CC">
        <w:t xml:space="preserve"> </w:t>
      </w:r>
      <w:r w:rsidRPr="00C639CC">
        <w:t>work</w:t>
      </w:r>
      <w:r w:rsidR="00273153" w:rsidRPr="00C639CC">
        <w:t xml:space="preserve"> </w:t>
      </w:r>
      <w:r w:rsidRPr="00C639CC">
        <w:t>breakdown</w:t>
      </w:r>
      <w:r w:rsidR="00273153" w:rsidRPr="00C639CC">
        <w:t xml:space="preserve"> </w:t>
      </w:r>
      <w:r w:rsidRPr="00C639CC">
        <w:t>structure</w:t>
      </w:r>
      <w:r w:rsidR="00273153" w:rsidRPr="00C639CC">
        <w:t xml:space="preserve"> </w:t>
      </w:r>
      <w:r w:rsidRPr="00C639CC">
        <w:t>...</w:t>
      </w:r>
    </w:p>
    <w:p w14:paraId="2ADAF728" w14:textId="3E301D4F" w:rsidR="00317487" w:rsidRPr="00C639CC" w:rsidRDefault="00B919B1" w:rsidP="00B919B1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eenvoudig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begrijpen</w:t>
      </w:r>
      <w:r w:rsidRPr="00C639CC">
        <w:rPr>
          <w:lang w:val="nl-BE"/>
        </w:rPr>
        <w:t>.</w:t>
      </w:r>
    </w:p>
    <w:p w14:paraId="2D488609" w14:textId="04D5353A" w:rsidR="00317487" w:rsidRPr="00C639CC" w:rsidRDefault="00B919B1" w:rsidP="00B919B1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gedetailleerd</w:t>
      </w:r>
      <w:r w:rsidRPr="00C639CC">
        <w:rPr>
          <w:lang w:val="nl-BE"/>
        </w:rPr>
        <w:t>.</w:t>
      </w:r>
    </w:p>
    <w:p w14:paraId="524ACC34" w14:textId="4B8599B3" w:rsidR="00317487" w:rsidRPr="00C639CC" w:rsidRDefault="00B919B1" w:rsidP="00B919B1">
      <w:pPr>
        <w:pStyle w:val="cpPoint"/>
        <w:rPr>
          <w:lang w:val="nl-BE"/>
        </w:rPr>
      </w:pPr>
      <w:r w:rsidRPr="00C639CC">
        <w:rPr>
          <w:lang w:val="nl-BE"/>
        </w:rPr>
        <w:t>T</w:t>
      </w:r>
      <w:r w:rsidR="00317487" w:rsidRPr="00C639CC">
        <w:rPr>
          <w:lang w:val="nl-BE"/>
        </w:rPr>
        <w:t>oont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belangrijkste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relaties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taken</w:t>
      </w:r>
      <w:r w:rsidRPr="00C639CC">
        <w:rPr>
          <w:lang w:val="nl-BE"/>
        </w:rPr>
        <w:t>.</w:t>
      </w:r>
    </w:p>
    <w:p w14:paraId="1A88C4EE" w14:textId="6E9A0182" w:rsidR="00317487" w:rsidRPr="00C639CC" w:rsidRDefault="00B919B1" w:rsidP="00B919B1">
      <w:pPr>
        <w:pStyle w:val="cpPoint"/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oegt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lengte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Pr="00C639CC">
        <w:rPr>
          <w:lang w:val="nl-BE"/>
        </w:rPr>
        <w:t>.</w:t>
      </w:r>
    </w:p>
    <w:p w14:paraId="71B532E5" w14:textId="77777777" w:rsidR="00B919B1" w:rsidRPr="00C639CC" w:rsidRDefault="00B919B1" w:rsidP="00B919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DEB9739" w14:textId="194C8078" w:rsidR="003B46BA" w:rsidRPr="00C639CC" w:rsidRDefault="00317487" w:rsidP="00FB343E">
      <w:pPr>
        <w:pStyle w:val="Heading3"/>
      </w:pPr>
      <w:r w:rsidRPr="00C639CC">
        <w:t>Stap</w:t>
      </w:r>
      <w:r w:rsidR="00273153" w:rsidRPr="00C639CC">
        <w:t xml:space="preserve"> </w:t>
      </w:r>
      <w:r w:rsidRPr="00C639CC">
        <w:t>2: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rangschikken</w:t>
      </w:r>
    </w:p>
    <w:p w14:paraId="4B3A5E24" w14:textId="77777777" w:rsidR="002336F9" w:rsidRPr="00C639CC" w:rsidRDefault="00317487" w:rsidP="002336F9">
      <w:pPr>
        <w:pStyle w:val="cpParagraph"/>
      </w:pPr>
      <w:r w:rsidRPr="00C639CC">
        <w:t>Definitie:</w:t>
      </w:r>
    </w:p>
    <w:p w14:paraId="655BC235" w14:textId="5ED7F88C" w:rsidR="003B46BA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Rangschikken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betekent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identificeren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documenteren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activiteiten.</w:t>
      </w:r>
    </w:p>
    <w:p w14:paraId="58D027D2" w14:textId="77777777" w:rsidR="002336F9" w:rsidRPr="00C639CC" w:rsidRDefault="002336F9" w:rsidP="002336F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F940108" w14:textId="1E1F095F" w:rsidR="00317487" w:rsidRPr="00C639CC" w:rsidRDefault="00317487" w:rsidP="002336F9">
      <w:pPr>
        <w:pStyle w:val="cpParagraph"/>
      </w:pPr>
      <w:r w:rsidRPr="00C639CC">
        <w:t>Begrippen</w:t>
      </w:r>
      <w:r w:rsidR="00273153" w:rsidRPr="00C639CC">
        <w:t xml:space="preserve"> </w:t>
      </w:r>
      <w:r w:rsidRPr="00C639CC">
        <w:t>(zie</w:t>
      </w:r>
      <w:r w:rsidR="00273153" w:rsidRPr="00C639CC">
        <w:t xml:space="preserve"> </w:t>
      </w:r>
      <w:r w:rsidRPr="00C639CC">
        <w:t>verder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details):</w:t>
      </w:r>
    </w:p>
    <w:p w14:paraId="2BF858E3" w14:textId="0FC4EA56" w:rsidR="0031748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Afhankelijkheden</w:t>
      </w:r>
      <w:r w:rsidR="002336F9" w:rsidRPr="00C639CC">
        <w:rPr>
          <w:lang w:val="nl-BE"/>
        </w:rPr>
        <w:t>.</w:t>
      </w:r>
    </w:p>
    <w:p w14:paraId="7176D327" w14:textId="771903D3" w:rsidR="00317487" w:rsidRPr="00C639CC" w:rsidRDefault="002336F9" w:rsidP="002336F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F</w:t>
      </w:r>
      <w:r w:rsidR="00317487" w:rsidRPr="00C639CC">
        <w:rPr>
          <w:lang w:val="nl-BE"/>
        </w:rPr>
        <w:t>inish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FS</w:t>
      </w:r>
      <w:r w:rsidRPr="00C639CC">
        <w:rPr>
          <w:lang w:val="nl-BE"/>
        </w:rPr>
        <w:t>.</w:t>
      </w:r>
    </w:p>
    <w:p w14:paraId="768F8570" w14:textId="1730373F" w:rsidR="00317487" w:rsidRPr="00C639CC" w:rsidRDefault="002336F9" w:rsidP="002336F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</w:t>
      </w:r>
      <w:r w:rsidR="00317487" w:rsidRPr="00C639CC">
        <w:rPr>
          <w:lang w:val="nl-BE"/>
        </w:rPr>
        <w:t>tart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finish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SF</w:t>
      </w:r>
      <w:r w:rsidRPr="00C639CC">
        <w:rPr>
          <w:lang w:val="nl-BE"/>
        </w:rPr>
        <w:t>.</w:t>
      </w:r>
    </w:p>
    <w:p w14:paraId="7AFF06B4" w14:textId="383F07F6" w:rsidR="00317487" w:rsidRPr="00C639CC" w:rsidRDefault="002336F9" w:rsidP="002336F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</w:t>
      </w:r>
      <w:r w:rsidR="00317487" w:rsidRPr="00C639CC">
        <w:rPr>
          <w:lang w:val="nl-BE"/>
        </w:rPr>
        <w:t>tart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SS</w:t>
      </w:r>
      <w:r w:rsidRPr="00C639CC">
        <w:rPr>
          <w:lang w:val="nl-BE"/>
        </w:rPr>
        <w:t>.</w:t>
      </w:r>
    </w:p>
    <w:p w14:paraId="24B132AF" w14:textId="252D42F0" w:rsidR="00317487" w:rsidRPr="00C639CC" w:rsidRDefault="002336F9" w:rsidP="002336F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F</w:t>
      </w:r>
      <w:r w:rsidR="00317487" w:rsidRPr="00C639CC">
        <w:rPr>
          <w:lang w:val="nl-BE"/>
        </w:rPr>
        <w:t>inish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to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finish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FF</w:t>
      </w:r>
      <w:r w:rsidRPr="00C639CC">
        <w:rPr>
          <w:lang w:val="nl-BE"/>
        </w:rPr>
        <w:t>.</w:t>
      </w:r>
    </w:p>
    <w:p w14:paraId="1E551E39" w14:textId="06E30398" w:rsidR="003B46BA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Mijlpalen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(Input,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Output,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andere)</w:t>
      </w:r>
      <w:r w:rsidR="002336F9" w:rsidRPr="00C639CC">
        <w:rPr>
          <w:lang w:val="nl-BE"/>
        </w:rPr>
        <w:t>.</w:t>
      </w:r>
    </w:p>
    <w:p w14:paraId="3950F589" w14:textId="77777777" w:rsidR="002336F9" w:rsidRPr="00C639CC" w:rsidRDefault="002336F9" w:rsidP="002336F9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935D22A" w14:textId="77777777" w:rsidR="002336F9" w:rsidRPr="00C639CC" w:rsidRDefault="00317487" w:rsidP="002336F9">
      <w:pPr>
        <w:pStyle w:val="cpParagraph"/>
      </w:pPr>
      <w:r w:rsidRPr="00C639CC">
        <w:t>Activiteiten:</w:t>
      </w:r>
    </w:p>
    <w:p w14:paraId="21A160EC" w14:textId="4C2000B6" w:rsidR="00E965DE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opbreken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kleinere,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beheersbare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stukken,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volgorde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kleinere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afspelen.</w:t>
      </w:r>
    </w:p>
    <w:p w14:paraId="23FF84FB" w14:textId="57449B00" w:rsidR="003B46BA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analogie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bouwen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huis,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gedefinieerd:</w:t>
      </w:r>
    </w:p>
    <w:p w14:paraId="59992AF8" w14:textId="5CEE807E" w:rsidR="003B46BA" w:rsidRPr="00C639CC" w:rsidRDefault="00317487" w:rsidP="002336F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graven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betonneren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fundamenten</w:t>
      </w:r>
      <w:r w:rsidR="002336F9" w:rsidRPr="00C639CC">
        <w:rPr>
          <w:lang w:val="nl-BE"/>
        </w:rPr>
        <w:t>.</w:t>
      </w:r>
    </w:p>
    <w:p w14:paraId="2DACC101" w14:textId="586A0A7F" w:rsidR="003B46BA" w:rsidRPr="00C639CC" w:rsidRDefault="00317487" w:rsidP="002336F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oprichten</w:t>
      </w:r>
      <w:r w:rsidR="002336F9" w:rsidRPr="00C639CC">
        <w:rPr>
          <w:lang w:val="nl-BE"/>
        </w:rPr>
        <w:t>.</w:t>
      </w:r>
    </w:p>
    <w:p w14:paraId="40C91E44" w14:textId="670F9DA6" w:rsidR="003B46BA" w:rsidRPr="00C639CC" w:rsidRDefault="00317487" w:rsidP="002336F9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zetten</w:t>
      </w:r>
      <w:r w:rsidR="002336F9" w:rsidRPr="00C639CC">
        <w:rPr>
          <w:lang w:val="nl-BE"/>
        </w:rPr>
        <w:t>.</w:t>
      </w:r>
    </w:p>
    <w:p w14:paraId="4227DF74" w14:textId="77777777" w:rsidR="00374397" w:rsidRPr="00C639CC" w:rsidRDefault="00374397" w:rsidP="0037439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63396E4" w14:textId="76A16863" w:rsidR="003B46BA" w:rsidRPr="00C639CC" w:rsidRDefault="00317487" w:rsidP="00374397">
      <w:pPr>
        <w:pStyle w:val="cpParagraph"/>
      </w:pPr>
      <w:r w:rsidRPr="00C639CC">
        <w:t>Uiteraard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dak</w:t>
      </w:r>
      <w:r w:rsidR="00273153" w:rsidRPr="00C639CC">
        <w:t xml:space="preserve"> </w:t>
      </w:r>
      <w:r w:rsidRPr="00C639CC">
        <w:t>beginnen</w:t>
      </w:r>
      <w:r w:rsidR="00273153" w:rsidRPr="00C639CC">
        <w:t xml:space="preserve"> </w:t>
      </w:r>
      <w:r w:rsidRPr="00C639CC">
        <w:t>vooraleer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twee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voltooid</w:t>
      </w:r>
      <w:r w:rsidR="00273153" w:rsidRPr="00C639CC">
        <w:t xml:space="preserve"> </w:t>
      </w:r>
      <w:r w:rsidRPr="00C639CC">
        <w:t>zijn.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muren</w:t>
      </w:r>
      <w:r w:rsidR="00273153" w:rsidRPr="00C639CC">
        <w:t xml:space="preserve"> </w:t>
      </w:r>
      <w:r w:rsidRPr="00C639CC">
        <w:t>beginnen</w:t>
      </w:r>
      <w:r w:rsidR="00273153" w:rsidRPr="00C639CC">
        <w:t xml:space="preserve"> </w:t>
      </w:r>
      <w:r w:rsidRPr="00C639CC">
        <w:t>vooraleer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fundamenten</w:t>
      </w:r>
      <w:r w:rsidR="00273153" w:rsidRPr="00C639CC">
        <w:t xml:space="preserve"> </w:t>
      </w:r>
      <w:r w:rsidRPr="00C639CC">
        <w:t>klaar</w:t>
      </w:r>
      <w:r w:rsidR="00273153" w:rsidRPr="00C639CC">
        <w:t xml:space="preserve"> </w:t>
      </w:r>
      <w:r w:rsidRPr="00C639CC">
        <w:t>zijn.</w:t>
      </w:r>
    </w:p>
    <w:p w14:paraId="5F4922E2" w14:textId="79922C37" w:rsidR="003B46BA" w:rsidRPr="00C639CC" w:rsidRDefault="00317487" w:rsidP="00374397">
      <w:pPr>
        <w:pStyle w:val="cpParagraph"/>
      </w:pPr>
      <w:r w:rsidRPr="00C639CC">
        <w:t>We</w:t>
      </w:r>
      <w:r w:rsidR="00273153" w:rsidRPr="00C639CC">
        <w:t xml:space="preserve"> </w:t>
      </w:r>
      <w:r w:rsidRPr="00C639CC">
        <w:t>zullen</w:t>
      </w:r>
      <w:r w:rsidR="00273153" w:rsidRPr="00C639CC">
        <w:t xml:space="preserve"> </w:t>
      </w:r>
      <w:r w:rsidRPr="00C639CC">
        <w:t>dus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volgorde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bepalen</w:t>
      </w:r>
      <w:r w:rsidR="00273153" w:rsidRPr="00C639CC">
        <w:t xml:space="preserve"> </w:t>
      </w:r>
      <w:r w:rsidRPr="00C639CC">
        <w:t>waarbij</w:t>
      </w:r>
      <w:r w:rsidR="00273153" w:rsidRPr="00C639CC">
        <w:t xml:space="preserve"> </w:t>
      </w:r>
      <w:r w:rsidRPr="00C639CC">
        <w:t>sommige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afhankelijk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andere.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onze</w:t>
      </w:r>
      <w:r w:rsidR="00273153" w:rsidRPr="00C639CC">
        <w:t xml:space="preserve"> </w:t>
      </w:r>
      <w:r w:rsidRPr="00C639CC">
        <w:t>afhankelijkheden.</w:t>
      </w:r>
    </w:p>
    <w:p w14:paraId="1318386B" w14:textId="593A8CD0" w:rsidR="00374397" w:rsidRPr="00C639CC" w:rsidRDefault="00317487" w:rsidP="00374397">
      <w:pPr>
        <w:pStyle w:val="cpParagraph"/>
      </w:pPr>
      <w:r w:rsidRPr="00C639CC">
        <w:t>Niet</w:t>
      </w:r>
      <w:r w:rsidR="00273153" w:rsidRPr="00C639CC">
        <w:t xml:space="preserve"> </w:t>
      </w:r>
      <w:r w:rsidRPr="00C639CC">
        <w:t>alleen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afhankelijk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elkaar.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activiteit</w:t>
      </w:r>
      <w:r w:rsidR="00273153" w:rsidRPr="00C639CC">
        <w:t xml:space="preserve"> </w:t>
      </w:r>
      <w:r w:rsidRPr="00C639CC">
        <w:t>koppelen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mijlpaal.</w:t>
      </w:r>
    </w:p>
    <w:p w14:paraId="53C05D68" w14:textId="14894E11" w:rsidR="00E965DE" w:rsidRPr="00C639CC" w:rsidRDefault="00317487" w:rsidP="00374397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mijlpaal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taak,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significante</w:t>
      </w:r>
      <w:r w:rsidR="00273153" w:rsidRPr="00C639CC">
        <w:t xml:space="preserve"> </w:t>
      </w:r>
      <w:r w:rsidRPr="00C639CC">
        <w:t>gebeurtenis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project.</w:t>
      </w:r>
    </w:p>
    <w:p w14:paraId="07797206" w14:textId="32DC39ED" w:rsidR="00317487" w:rsidRPr="00C639CC" w:rsidRDefault="00317487" w:rsidP="00374397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geval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ons</w:t>
      </w:r>
      <w:r w:rsidR="00273153" w:rsidRPr="00C639CC">
        <w:t xml:space="preserve"> </w:t>
      </w:r>
      <w:r w:rsidRPr="00C639CC">
        <w:t>huis,</w:t>
      </w:r>
      <w:r w:rsidR="00273153" w:rsidRPr="00C639CC">
        <w:t xml:space="preserve"> </w:t>
      </w:r>
      <w:r w:rsidRPr="00C639CC">
        <w:t>zou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bijvoorbeeld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datum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waarin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huis</w:t>
      </w:r>
      <w:r w:rsidR="00273153" w:rsidRPr="00C639CC">
        <w:t xml:space="preserve"> </w:t>
      </w:r>
      <w:r w:rsidRPr="00C639CC">
        <w:t>willen</w:t>
      </w:r>
      <w:r w:rsidR="00273153" w:rsidRPr="00C639CC">
        <w:t xml:space="preserve"> </w:t>
      </w:r>
      <w:r w:rsidRPr="00C639CC">
        <w:t>betrekken.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ons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belangrijke</w:t>
      </w:r>
      <w:r w:rsidR="00273153" w:rsidRPr="00C639CC">
        <w:t xml:space="preserve"> </w:t>
      </w:r>
      <w:r w:rsidRPr="00C639CC">
        <w:t>datum,</w:t>
      </w:r>
      <w:r w:rsidR="00273153" w:rsidRPr="00C639CC">
        <w:t xml:space="preserve"> </w:t>
      </w:r>
      <w:r w:rsidRPr="00C639CC">
        <w:t>omdat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gekoppeld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activiteit</w:t>
      </w:r>
      <w:r w:rsidR="00273153" w:rsidRPr="00C639CC">
        <w:t xml:space="preserve"> </w:t>
      </w:r>
      <w:r w:rsidRPr="00C639CC">
        <w:t>‘Opzeggen</w:t>
      </w:r>
      <w:r w:rsidR="00273153" w:rsidRPr="00C639CC">
        <w:t xml:space="preserve"> </w:t>
      </w:r>
      <w:r w:rsidRPr="00C639CC">
        <w:t>huur</w:t>
      </w:r>
      <w:r w:rsidR="00273153" w:rsidRPr="00C639CC">
        <w:t xml:space="preserve"> </w:t>
      </w:r>
      <w:r w:rsidRPr="00C639CC">
        <w:t>huidige</w:t>
      </w:r>
      <w:r w:rsidR="00273153" w:rsidRPr="00C639CC">
        <w:t xml:space="preserve"> </w:t>
      </w:r>
      <w:r w:rsidRPr="00C639CC">
        <w:t>woonst’.</w:t>
      </w:r>
    </w:p>
    <w:p w14:paraId="1B28EA90" w14:textId="3596F279" w:rsidR="003B46BA" w:rsidRPr="00C639CC" w:rsidRDefault="00317487" w:rsidP="00374397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Afhankelijkheden:</w:t>
      </w:r>
    </w:p>
    <w:p w14:paraId="3EF7FBFE" w14:textId="77777777" w:rsidR="0037439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Finish-to-Start:</w:t>
      </w:r>
    </w:p>
    <w:p w14:paraId="596F3DCC" w14:textId="3B19C70C" w:rsidR="00374397" w:rsidRPr="00C639CC" w:rsidRDefault="00374397" w:rsidP="0037439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tweede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starten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beëindigd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is.</w:t>
      </w:r>
    </w:p>
    <w:p w14:paraId="2F492B2C" w14:textId="78ECBA53" w:rsidR="003B46BA" w:rsidRPr="00C639CC" w:rsidRDefault="00317487" w:rsidP="0037439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lastRenderedPageBreak/>
        <w:t>Voorbeeld: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hardware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geïnstalleerd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vooraleer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geïmplementeerd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3D7A0867" w14:textId="77777777" w:rsidR="0037439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Start-to-Start:</w:t>
      </w:r>
    </w:p>
    <w:p w14:paraId="1E239A37" w14:textId="233DDA18" w:rsidR="00374397" w:rsidRPr="00C639CC" w:rsidRDefault="00374397" w:rsidP="0037439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tweede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starten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zodra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activiteit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gestart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is.</w:t>
      </w:r>
    </w:p>
    <w:p w14:paraId="0AA7E932" w14:textId="57DED2B7" w:rsidR="003B46BA" w:rsidRPr="00C639CC" w:rsidRDefault="00317487" w:rsidP="0037439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Voorbeeld: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opstellen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Projectopdracht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opgestart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zodra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formeel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geïnitieerd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wordt.</w:t>
      </w:r>
    </w:p>
    <w:p w14:paraId="2A70721D" w14:textId="77777777" w:rsidR="0037439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Finish-to-Finish:</w:t>
      </w:r>
    </w:p>
    <w:p w14:paraId="56B91C87" w14:textId="118FB11D" w:rsidR="00E965DE" w:rsidRPr="00C639CC" w:rsidRDefault="00374397" w:rsidP="0037439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tweede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beëindigd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alvorens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activiteit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beëindigd.</w:t>
      </w:r>
    </w:p>
    <w:p w14:paraId="2382945F" w14:textId="4687B7AE" w:rsidR="00317487" w:rsidRPr="00C639CC" w:rsidRDefault="00317487" w:rsidP="0037439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Voorbeeld: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back-up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computersysteem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beëindigd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vooraleer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systeem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afsluiten.</w:t>
      </w:r>
    </w:p>
    <w:p w14:paraId="12772729" w14:textId="77777777" w:rsidR="0037439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Start-to-Finish:</w:t>
      </w:r>
    </w:p>
    <w:p w14:paraId="6CFEF76A" w14:textId="1931812B" w:rsidR="00374397" w:rsidRPr="00C639CC" w:rsidRDefault="00374397" w:rsidP="004F1F1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gestart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alvorens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activiteit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beëindigd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worden.</w:t>
      </w:r>
    </w:p>
    <w:p w14:paraId="6382CEA9" w14:textId="2D84138E" w:rsidR="00317487" w:rsidRPr="00C639CC" w:rsidRDefault="00317487" w:rsidP="004F1F1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Voorbeeld: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aaneensluitende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shiften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hospitaal: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arts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vóór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arts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begint.</w:t>
      </w:r>
    </w:p>
    <w:p w14:paraId="2C3F148B" w14:textId="3768D1D2" w:rsidR="0031748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Opmerking: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slechts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type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namelijk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Finish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Start.</w:t>
      </w:r>
    </w:p>
    <w:p w14:paraId="21BA59CA" w14:textId="77777777" w:rsidR="00374397" w:rsidRPr="00C639CC" w:rsidRDefault="00374397" w:rsidP="0037439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B03E899" w14:textId="5FA8F567" w:rsidR="00317487" w:rsidRPr="00C639CC" w:rsidRDefault="00317487" w:rsidP="00374397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Mijlpalen:</w:t>
      </w:r>
    </w:p>
    <w:p w14:paraId="1C3A67A6" w14:textId="73D2AD9F" w:rsidR="003B46BA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significante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gebeurtenis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voltooiing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aanduidt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deliverable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fase.</w:t>
      </w:r>
    </w:p>
    <w:p w14:paraId="5ADEF88C" w14:textId="4A45A423" w:rsidR="00E965DE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duur,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bijvoorbeeld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volledige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afgewerkt,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gedefinieerd,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succesvol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uitgevoerd.</w:t>
      </w:r>
    </w:p>
    <w:p w14:paraId="623F8A9C" w14:textId="148D312B" w:rsidR="0031748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hangt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deliverable.</w:t>
      </w:r>
    </w:p>
    <w:p w14:paraId="7D179DE8" w14:textId="3AD418D7" w:rsidR="00E965DE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Vooruitgangsrapporteringen</w:t>
      </w:r>
      <w:r w:rsidR="00273153" w:rsidRPr="00C639CC">
        <w:rPr>
          <w:lang w:val="nl-BE"/>
        </w:rPr>
        <w:t xml:space="preserve"> </w:t>
      </w:r>
      <w:r w:rsidR="00117D8E">
        <w:rPr>
          <w:lang w:val="nl-BE"/>
        </w:rPr>
        <w:t xml:space="preserve">over </w:t>
      </w:r>
      <w:r w:rsidRPr="00C639CC">
        <w:rPr>
          <w:lang w:val="nl-BE"/>
        </w:rPr>
        <w:t>projecten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doorgaans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vooruitgang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geboekt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vooropgestelde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mijlpalen.</w:t>
      </w:r>
    </w:p>
    <w:p w14:paraId="5C8BF9CA" w14:textId="59806B85" w:rsidR="00E965DE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Management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behoefte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individuele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schattingen</w:t>
      </w:r>
      <w:r w:rsidR="00273153" w:rsidRPr="00C639CC">
        <w:rPr>
          <w:lang w:val="nl-BE"/>
        </w:rPr>
        <w:t xml:space="preserve"> </w:t>
      </w:r>
      <w:r w:rsidR="00117D8E">
        <w:rPr>
          <w:lang w:val="nl-BE"/>
        </w:rPr>
        <w:t xml:space="preserve">over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belang.</w:t>
      </w:r>
    </w:p>
    <w:p w14:paraId="29D2AC56" w14:textId="4E5DFA8D" w:rsidR="00E965DE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Mijlpaalrapportering.</w:t>
      </w:r>
    </w:p>
    <w:p w14:paraId="3037E5E9" w14:textId="63BCC0FD" w:rsidR="003B46BA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Hierbij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laatste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schattingen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vergeleken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initiële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schattingen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voorsprong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achterlopen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</w:p>
    <w:p w14:paraId="750E43A4" w14:textId="065ECE21" w:rsidR="00E965DE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Aandachtspunten: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toekennen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principe:</w:t>
      </w:r>
    </w:p>
    <w:p w14:paraId="5D2062F0" w14:textId="79907663" w:rsidR="0031748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‘Meer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minder’.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maximaal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‘Sleutel’-mijlpalen.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definiëren,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verliezen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waarde.</w:t>
      </w:r>
    </w:p>
    <w:p w14:paraId="77120A86" w14:textId="11D96EFD" w:rsidR="00E965DE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gelinkt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fase,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oplevering.</w:t>
      </w:r>
    </w:p>
    <w:p w14:paraId="3E807CC9" w14:textId="6D3CC7A9" w:rsidR="0031748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link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zin.</w:t>
      </w:r>
    </w:p>
    <w:p w14:paraId="3C8843CB" w14:textId="77777777" w:rsidR="00374397" w:rsidRPr="00C639CC" w:rsidRDefault="00374397" w:rsidP="0037439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23FFE90" w14:textId="4164AF07" w:rsidR="00317487" w:rsidRPr="00C639CC" w:rsidRDefault="00317487" w:rsidP="00374397">
      <w:pPr>
        <w:pStyle w:val="cpParagraph"/>
      </w:pPr>
      <w:r w:rsidRPr="00C639CC">
        <w:t>Soorten</w:t>
      </w:r>
      <w:r w:rsidR="00273153" w:rsidRPr="00C639CC">
        <w:t xml:space="preserve"> </w:t>
      </w:r>
      <w:r w:rsidRPr="00C639CC">
        <w:t>Mijlpalen:</w:t>
      </w:r>
    </w:p>
    <w:p w14:paraId="78E0A209" w14:textId="3BBDAB18" w:rsidR="0037439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Input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mijlpaal:</w:t>
      </w:r>
    </w:p>
    <w:p w14:paraId="4C15C875" w14:textId="30E737E0" w:rsidR="00317487" w:rsidRPr="00C639CC" w:rsidRDefault="00374397" w:rsidP="0037439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</w:t>
      </w:r>
      <w:r w:rsidR="00317487" w:rsidRPr="00C639CC">
        <w:rPr>
          <w:lang w:val="nl-BE"/>
        </w:rPr>
        <w:t>ebeurtenissen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controle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staan.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Via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nagegaan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input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vanuit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externe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bron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aangeleverd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volgens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plan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opgeleverd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project.</w:t>
      </w:r>
    </w:p>
    <w:p w14:paraId="3CFEA4C0" w14:textId="7D3EC896" w:rsidR="0037439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Output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mijlpaal:</w:t>
      </w:r>
    </w:p>
    <w:p w14:paraId="7AB80ACA" w14:textId="2775FFDD" w:rsidR="00317487" w:rsidRPr="00C639CC" w:rsidRDefault="00374397" w:rsidP="0037439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</w:t>
      </w:r>
      <w:r w:rsidR="00317487" w:rsidRPr="00C639CC">
        <w:rPr>
          <w:lang w:val="nl-BE"/>
        </w:rPr>
        <w:t>ebeurtenissen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controle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liggen.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</w:t>
      </w:r>
      <w:r w:rsidR="00317487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levert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output.</w:t>
      </w:r>
    </w:p>
    <w:p w14:paraId="18590968" w14:textId="24832E92" w:rsidR="00374397" w:rsidRPr="00C639CC" w:rsidRDefault="00317487" w:rsidP="002336F9">
      <w:pPr>
        <w:pStyle w:val="cpPoint"/>
        <w:rPr>
          <w:lang w:val="nl-BE"/>
        </w:rPr>
      </w:pPr>
      <w:r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mijlpaal:</w:t>
      </w:r>
    </w:p>
    <w:p w14:paraId="0182E2DE" w14:textId="79866788" w:rsidR="00317487" w:rsidRPr="00C639CC" w:rsidRDefault="00374397" w:rsidP="00374397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317487" w:rsidRPr="00C639CC">
        <w:rPr>
          <w:lang w:val="nl-BE"/>
        </w:rPr>
        <w:t>ijlpalen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helpen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beheer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uitmaken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‘officiële’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mijlpalen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waarover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rapporteert.</w:t>
      </w:r>
    </w:p>
    <w:p w14:paraId="0171B682" w14:textId="77777777" w:rsidR="00374397" w:rsidRPr="00C639CC" w:rsidRDefault="00374397" w:rsidP="0037439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C1B3804" w14:textId="202AA898" w:rsidR="003B46BA" w:rsidRPr="00C639CC" w:rsidRDefault="00317487" w:rsidP="00FB343E">
      <w:pPr>
        <w:pStyle w:val="Heading3"/>
      </w:pPr>
      <w:r w:rsidRPr="00C639CC">
        <w:lastRenderedPageBreak/>
        <w:t>Stap</w:t>
      </w:r>
      <w:r w:rsidR="00273153" w:rsidRPr="00C639CC">
        <w:t xml:space="preserve"> </w:t>
      </w:r>
      <w:r w:rsidRPr="00C639CC">
        <w:t>3:</w:t>
      </w:r>
      <w:r w:rsidR="00273153" w:rsidRPr="00C639CC">
        <w:t xml:space="preserve"> </w:t>
      </w:r>
      <w:r w:rsidRPr="00C639CC">
        <w:t>Activiteiten</w:t>
      </w:r>
      <w:r w:rsidR="00273153" w:rsidRPr="00C639CC">
        <w:t xml:space="preserve"> </w:t>
      </w:r>
      <w:r w:rsidRPr="00C639CC">
        <w:t>inschatten</w:t>
      </w:r>
    </w:p>
    <w:p w14:paraId="34468732" w14:textId="77777777" w:rsidR="00374397" w:rsidRPr="00C639CC" w:rsidRDefault="00317487" w:rsidP="00374397">
      <w:pPr>
        <w:pStyle w:val="cpParagraph"/>
      </w:pPr>
      <w:r w:rsidRPr="00C639CC">
        <w:t>Definitie:</w:t>
      </w:r>
    </w:p>
    <w:p w14:paraId="4D066D79" w14:textId="230382D1" w:rsidR="003B46BA" w:rsidRPr="00C639CC" w:rsidRDefault="00317487" w:rsidP="00374397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inschatten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effort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voltooien.</w:t>
      </w:r>
    </w:p>
    <w:p w14:paraId="60C2C651" w14:textId="77777777" w:rsidR="00290E2F" w:rsidRPr="00C639CC" w:rsidRDefault="00290E2F" w:rsidP="00290E2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544F619" w14:textId="62A40772" w:rsidR="00317487" w:rsidRPr="00C639CC" w:rsidRDefault="00317487" w:rsidP="00290E2F">
      <w:pPr>
        <w:pStyle w:val="cpParagraph"/>
      </w:pPr>
      <w:r w:rsidRPr="00C639CC">
        <w:t>Begrippen:</w:t>
      </w:r>
    </w:p>
    <w:p w14:paraId="1B585A98" w14:textId="0257709C" w:rsidR="003B46BA" w:rsidRPr="00C639CC" w:rsidRDefault="00317487" w:rsidP="00290E2F">
      <w:pPr>
        <w:pStyle w:val="cpPoint"/>
        <w:rPr>
          <w:lang w:val="nl-BE"/>
        </w:rPr>
      </w:pPr>
      <w:r w:rsidRPr="00C639CC">
        <w:rPr>
          <w:lang w:val="nl-BE"/>
        </w:rPr>
        <w:t>Werk</w:t>
      </w:r>
      <w:r w:rsidR="006421DC">
        <w:rPr>
          <w:lang w:val="nl-BE"/>
        </w:rPr>
        <w:t xml:space="preserve"> </w:t>
      </w:r>
      <w:r w:rsidRPr="00C639CC">
        <w:rPr>
          <w:lang w:val="nl-BE"/>
        </w:rPr>
        <w:t>volume</w:t>
      </w:r>
      <w:r w:rsidR="00273153" w:rsidRPr="00C639CC">
        <w:rPr>
          <w:lang w:val="nl-BE"/>
        </w:rPr>
        <w:t xml:space="preserve"> </w:t>
      </w:r>
      <w:r w:rsidR="006421D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Doorlooptijd</w:t>
      </w:r>
      <w:r w:rsidR="00290E2F" w:rsidRPr="00C639CC">
        <w:rPr>
          <w:lang w:val="nl-BE"/>
        </w:rPr>
        <w:t>.</w:t>
      </w:r>
    </w:p>
    <w:p w14:paraId="14257845" w14:textId="5DE71A6E" w:rsidR="003B46BA" w:rsidRPr="00C639CC" w:rsidRDefault="00317487" w:rsidP="00290E2F">
      <w:pPr>
        <w:pStyle w:val="cpPoint"/>
        <w:rPr>
          <w:lang w:val="nl-BE"/>
        </w:rPr>
      </w:pPr>
      <w:r w:rsidRPr="00C639CC">
        <w:rPr>
          <w:lang w:val="nl-BE"/>
        </w:rPr>
        <w:t>Schattingstechnieken</w:t>
      </w:r>
      <w:r w:rsidR="00290E2F" w:rsidRPr="00C639CC">
        <w:rPr>
          <w:lang w:val="nl-BE"/>
        </w:rPr>
        <w:t>.</w:t>
      </w:r>
    </w:p>
    <w:p w14:paraId="628C2E52" w14:textId="05EDC6D4" w:rsidR="003B46BA" w:rsidRPr="00C639CC" w:rsidRDefault="00317487" w:rsidP="00290E2F">
      <w:pPr>
        <w:pStyle w:val="cpPoint"/>
        <w:rPr>
          <w:lang w:val="nl-BE"/>
        </w:rPr>
      </w:pPr>
      <w:r w:rsidRPr="00C639CC">
        <w:rPr>
          <w:lang w:val="nl-BE"/>
        </w:rPr>
        <w:t>Planningshorizon</w:t>
      </w:r>
      <w:r w:rsidR="00290E2F" w:rsidRPr="00C639CC">
        <w:rPr>
          <w:lang w:val="nl-BE"/>
        </w:rPr>
        <w:t>.</w:t>
      </w:r>
    </w:p>
    <w:p w14:paraId="5F703C4C" w14:textId="6198F5BB" w:rsidR="003B46BA" w:rsidRPr="00C639CC" w:rsidRDefault="00317487" w:rsidP="00290E2F">
      <w:pPr>
        <w:pStyle w:val="cpPoint"/>
        <w:rPr>
          <w:lang w:val="nl-BE"/>
        </w:rPr>
      </w:pPr>
      <w:r w:rsidRPr="00C639CC">
        <w:rPr>
          <w:lang w:val="nl-BE"/>
        </w:rPr>
        <w:t>Reserve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buffering</w:t>
      </w:r>
      <w:r w:rsidR="00290E2F" w:rsidRPr="00C639CC">
        <w:rPr>
          <w:lang w:val="nl-BE"/>
        </w:rPr>
        <w:t>.</w:t>
      </w:r>
    </w:p>
    <w:p w14:paraId="1B3194C8" w14:textId="0C44BBDC" w:rsidR="003B46BA" w:rsidRPr="00C639CC" w:rsidRDefault="00317487" w:rsidP="00290E2F">
      <w:pPr>
        <w:pStyle w:val="cpPoint"/>
        <w:rPr>
          <w:lang w:val="nl-BE"/>
        </w:rPr>
      </w:pPr>
      <w:r w:rsidRPr="00C639CC">
        <w:rPr>
          <w:lang w:val="nl-BE"/>
        </w:rPr>
        <w:t>Onbeschikbaarheid</w:t>
      </w:r>
      <w:r w:rsidR="00273153" w:rsidRPr="00C639CC">
        <w:rPr>
          <w:lang w:val="nl-BE"/>
        </w:rPr>
        <w:t xml:space="preserve"> </w:t>
      </w:r>
      <w:r w:rsidR="006421D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Overhead</w:t>
      </w:r>
      <w:r w:rsidR="00290E2F" w:rsidRPr="00C639CC">
        <w:rPr>
          <w:lang w:val="nl-BE"/>
        </w:rPr>
        <w:t>.</w:t>
      </w:r>
    </w:p>
    <w:p w14:paraId="63DBDCB9" w14:textId="77777777" w:rsidR="00290E2F" w:rsidRPr="00C639CC" w:rsidRDefault="00290E2F" w:rsidP="00290E2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20551D2" w14:textId="6FC60819" w:rsidR="00317487" w:rsidRPr="00C639CC" w:rsidRDefault="00317487" w:rsidP="00290E2F">
      <w:pPr>
        <w:pStyle w:val="cpParagraph"/>
      </w:pPr>
      <w:r w:rsidRPr="00C639CC">
        <w:t>Details:</w:t>
      </w:r>
    </w:p>
    <w:p w14:paraId="7456F87A" w14:textId="362DF6BA" w:rsidR="00290E2F" w:rsidRPr="00C639CC" w:rsidRDefault="00317487" w:rsidP="00290E2F">
      <w:pPr>
        <w:pStyle w:val="cpPoint"/>
        <w:rPr>
          <w:lang w:val="nl-BE"/>
        </w:rPr>
      </w:pPr>
      <w:r w:rsidRPr="00C639CC">
        <w:rPr>
          <w:lang w:val="nl-BE"/>
        </w:rPr>
        <w:t>Werkvolume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(Effort):</w:t>
      </w:r>
    </w:p>
    <w:p w14:paraId="3120CB58" w14:textId="41A3DDF8" w:rsidR="00317487" w:rsidRPr="00C639CC" w:rsidRDefault="00290E2F" w:rsidP="00290E2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hoeveelheid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effectief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uitgevoerd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worden.</w:t>
      </w:r>
    </w:p>
    <w:p w14:paraId="4814BC7C" w14:textId="507C948A" w:rsidR="00290E2F" w:rsidRPr="00C639CC" w:rsidRDefault="00317487" w:rsidP="00290E2F">
      <w:pPr>
        <w:pStyle w:val="cpPoint"/>
        <w:rPr>
          <w:lang w:val="nl-BE"/>
        </w:rPr>
      </w:pPr>
      <w:r w:rsidRPr="00C639CC">
        <w:rPr>
          <w:lang w:val="nl-BE"/>
        </w:rPr>
        <w:t>Doorlooptijd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(Duration):</w:t>
      </w:r>
    </w:p>
    <w:p w14:paraId="22CDF867" w14:textId="6D2ABBB4" w:rsidR="00E965DE" w:rsidRPr="00C639CC" w:rsidRDefault="00290E2F" w:rsidP="00290E2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verloopt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begin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einde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taak.</w:t>
      </w:r>
    </w:p>
    <w:p w14:paraId="5225B194" w14:textId="36830033" w:rsidR="00317487" w:rsidRPr="00C639CC" w:rsidRDefault="00317487" w:rsidP="004F1F1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Voorbeeld: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ingeschat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mensdagen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werkvolume.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toegewezen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iemand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slechts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50%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doorlooptijd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dagen.</w:t>
      </w:r>
    </w:p>
    <w:p w14:paraId="79B7BF8B" w14:textId="7D770C9B" w:rsidR="00E965DE" w:rsidRPr="00C639CC" w:rsidRDefault="00317487" w:rsidP="00290E2F">
      <w:pPr>
        <w:pStyle w:val="cpPoint"/>
        <w:rPr>
          <w:lang w:val="nl-BE"/>
        </w:rPr>
      </w:pPr>
      <w:r w:rsidRPr="00C639CC">
        <w:rPr>
          <w:lang w:val="nl-BE"/>
        </w:rPr>
        <w:t>Plannen,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inschatten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benodigde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werkvolumes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standaard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eenheden.</w:t>
      </w:r>
    </w:p>
    <w:p w14:paraId="0B1A66F7" w14:textId="7DC61AE6" w:rsidR="00317487" w:rsidRPr="00C639CC" w:rsidRDefault="00317487" w:rsidP="00290E2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Voorbeeld: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(Mensdag)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=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8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(Mensweek)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=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5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Mensdagen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(Mensmaand)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=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4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Mensweken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(Mensjaar)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=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200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Mensdagen</w:t>
      </w:r>
    </w:p>
    <w:p w14:paraId="646F4995" w14:textId="77777777" w:rsidR="00AC29DE" w:rsidRPr="00C639CC" w:rsidRDefault="00AC29DE" w:rsidP="00AC29D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ED89F33" w14:textId="488AB22A" w:rsidR="003B46BA" w:rsidRPr="00C639CC" w:rsidRDefault="00317487" w:rsidP="00FB343E">
      <w:pPr>
        <w:pStyle w:val="Heading3"/>
      </w:pPr>
      <w:r w:rsidRPr="00C639CC">
        <w:t>Stap</w:t>
      </w:r>
      <w:r w:rsidR="00273153" w:rsidRPr="00C639CC">
        <w:t xml:space="preserve"> </w:t>
      </w:r>
      <w:r w:rsidRPr="00C639CC">
        <w:t>4:</w:t>
      </w:r>
      <w:r w:rsidR="00273153" w:rsidRPr="00C639CC">
        <w:t xml:space="preserve"> </w:t>
      </w:r>
      <w:r w:rsidRPr="00C639CC">
        <w:t>Planning</w:t>
      </w:r>
      <w:r w:rsidR="00273153" w:rsidRPr="00C639CC">
        <w:t xml:space="preserve"> </w:t>
      </w:r>
      <w:r w:rsidRPr="00C639CC">
        <w:t>opstellen</w:t>
      </w:r>
    </w:p>
    <w:p w14:paraId="7BE05CB9" w14:textId="77777777" w:rsidR="00AC29DE" w:rsidRPr="00C639CC" w:rsidRDefault="00317487" w:rsidP="00AC29DE">
      <w:pPr>
        <w:pStyle w:val="cpParagraph"/>
      </w:pPr>
      <w:r w:rsidRPr="00C639CC">
        <w:t>Definitie:</w:t>
      </w:r>
    </w:p>
    <w:p w14:paraId="4E9C7427" w14:textId="7C2AB08C" w:rsidR="003B46BA" w:rsidRPr="00C639CC" w:rsidRDefault="00317487" w:rsidP="00AC29DE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iteratief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analyseren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samenbrengen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afhankelijkheden,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doorlooptijden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resources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definitieve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planning.</w:t>
      </w:r>
    </w:p>
    <w:p w14:paraId="206BE426" w14:textId="77777777" w:rsidR="00AC29DE" w:rsidRPr="00C639CC" w:rsidRDefault="00AC29DE" w:rsidP="00AC29DE">
      <w:pPr>
        <w:pStyle w:val="cpPoint"/>
        <w:rPr>
          <w:lang w:val="nl-BE"/>
        </w:rPr>
      </w:pPr>
    </w:p>
    <w:p w14:paraId="447F80D6" w14:textId="77777777" w:rsidR="00AC29DE" w:rsidRPr="00C639CC" w:rsidRDefault="00317487" w:rsidP="00AC29DE">
      <w:pPr>
        <w:pStyle w:val="cpParagraph"/>
      </w:pPr>
      <w:r w:rsidRPr="00C639CC">
        <w:t>Begrippen:</w:t>
      </w:r>
    </w:p>
    <w:p w14:paraId="7F7F4838" w14:textId="04366CCE" w:rsidR="003B46BA" w:rsidRPr="00C639CC" w:rsidRDefault="00AC29DE" w:rsidP="00AC29DE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GANTT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chart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(grafiek).</w:t>
      </w:r>
    </w:p>
    <w:p w14:paraId="6C79CF62" w14:textId="77777777" w:rsidR="00AC29DE" w:rsidRPr="00C639CC" w:rsidRDefault="00AC29DE" w:rsidP="00AC29D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79699FE" w14:textId="77777777" w:rsidR="00AC29DE" w:rsidRPr="00C639CC" w:rsidRDefault="00317487" w:rsidP="00AC29DE">
      <w:pPr>
        <w:pStyle w:val="cpParagraph"/>
      </w:pPr>
      <w:r w:rsidRPr="00C639CC">
        <w:t>Aanpak:</w:t>
      </w:r>
    </w:p>
    <w:p w14:paraId="74369D66" w14:textId="02B9739F" w:rsidR="00AC29DE" w:rsidRPr="00C639CC" w:rsidRDefault="00317487" w:rsidP="004F1F1A">
      <w:pPr>
        <w:pStyle w:val="cpPoint"/>
        <w:rPr>
          <w:lang w:val="nl-BE"/>
        </w:rPr>
      </w:pPr>
      <w:r w:rsidRPr="00C639CC">
        <w:rPr>
          <w:lang w:val="nl-BE"/>
        </w:rPr>
        <w:t>Nadat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gedefinieerd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logische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verbanden/afhankelijkheden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gelegd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inspanning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ingeschat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zullen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globaliseren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realistisch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geachte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resource-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tijdsplanning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komen.</w:t>
      </w:r>
      <w:r w:rsidR="00AC29DE" w:rsidRPr="00C639CC">
        <w:rPr>
          <w:lang w:val="nl-BE"/>
        </w:rPr>
        <w:br/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kritisch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berekenen,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Gantt</w:t>
      </w:r>
      <w:r w:rsidR="00273153" w:rsidRPr="00C639CC">
        <w:rPr>
          <w:lang w:val="nl-BE"/>
        </w:rPr>
        <w:t xml:space="preserve"> </w:t>
      </w:r>
      <w:r w:rsidR="00AC29DE" w:rsidRPr="00C639CC">
        <w:rPr>
          <w:lang w:val="nl-BE"/>
        </w:rPr>
        <w:t>chart</w:t>
      </w:r>
      <w:r w:rsidRPr="00C639CC">
        <w:rPr>
          <w:lang w:val="nl-BE"/>
        </w:rPr>
        <w:t>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resources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‘uit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smeren’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ganse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werkperiode,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realistische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voldoende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vertrouwen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baseline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maken.</w:t>
      </w:r>
    </w:p>
    <w:p w14:paraId="43DEBC27" w14:textId="1E269950" w:rsidR="003B46BA" w:rsidRPr="00C639CC" w:rsidRDefault="00317487" w:rsidP="004F1F1A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kritisch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opeenvolging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vroeger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directe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invloed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einddatum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  <w:r w:rsidR="00AC29DE" w:rsidRPr="00C639CC">
        <w:rPr>
          <w:lang w:val="nl-BE"/>
        </w:rPr>
        <w:br/>
        <w:t>T</w:t>
      </w:r>
      <w:r w:rsidRPr="00C639CC">
        <w:rPr>
          <w:lang w:val="nl-BE"/>
        </w:rPr>
        <w:t>ip: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kritisch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creëert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buffers.</w:t>
      </w:r>
    </w:p>
    <w:p w14:paraId="20C7AE60" w14:textId="3346856A" w:rsidR="00317487" w:rsidRPr="00C639CC" w:rsidRDefault="00317487" w:rsidP="004F1F1A">
      <w:pPr>
        <w:pStyle w:val="cpPoint"/>
        <w:rPr>
          <w:lang w:val="nl-BE"/>
        </w:rPr>
      </w:pPr>
      <w:r w:rsidRPr="00C639CC">
        <w:rPr>
          <w:lang w:val="nl-BE"/>
        </w:rPr>
        <w:t>Zoals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aangehaald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opstellen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AC29DE" w:rsidRPr="00C639CC">
        <w:rPr>
          <w:lang w:val="nl-BE"/>
        </w:rPr>
        <w:t>iteratief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bijvoorbeeld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veranderingen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doorgevoerd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3,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noodzaken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opnieuw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gelden.</w:t>
      </w:r>
    </w:p>
    <w:p w14:paraId="27795CD6" w14:textId="493761DC" w:rsidR="00317487" w:rsidRPr="00C639CC" w:rsidRDefault="00317487" w:rsidP="00FB343E">
      <w:pPr>
        <w:pStyle w:val="Heading4"/>
      </w:pPr>
      <w:r w:rsidRPr="00C639CC">
        <w:lastRenderedPageBreak/>
        <w:t>De</w:t>
      </w:r>
      <w:r w:rsidR="00273153" w:rsidRPr="00C639CC">
        <w:t xml:space="preserve"> </w:t>
      </w:r>
      <w:r w:rsidRPr="00C639CC">
        <w:t>GANTT</w:t>
      </w:r>
      <w:r w:rsidR="00273153" w:rsidRPr="00C639CC">
        <w:t xml:space="preserve"> </w:t>
      </w:r>
      <w:r w:rsidRPr="00C639CC">
        <w:t>chart</w:t>
      </w:r>
    </w:p>
    <w:p w14:paraId="34DA90F2" w14:textId="75BB2547" w:rsidR="003B46BA" w:rsidRPr="00C639CC" w:rsidRDefault="00317487" w:rsidP="00AC29DE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Gantt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Chart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staafdiagram.</w:t>
      </w:r>
    </w:p>
    <w:p w14:paraId="0ED35DF9" w14:textId="3799A317" w:rsidR="003B46BA" w:rsidRPr="00C639CC" w:rsidRDefault="00317487" w:rsidP="00AC29DE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visuele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weergave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structuur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tijdsplanning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</w:p>
    <w:p w14:paraId="7E813AEE" w14:textId="21F16133" w:rsidR="003B46BA" w:rsidRPr="00C639CC" w:rsidRDefault="00317487" w:rsidP="00AC29DE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Gantt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Chart:</w:t>
      </w:r>
    </w:p>
    <w:p w14:paraId="332B1C08" w14:textId="61254767" w:rsidR="003B46BA" w:rsidRPr="00C639CC" w:rsidRDefault="00AC29DE" w:rsidP="00AC29D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</w:t>
      </w:r>
      <w:r w:rsidR="00317487" w:rsidRPr="00C639CC">
        <w:rPr>
          <w:lang w:val="nl-BE"/>
        </w:rPr>
        <w:t>eeft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inzicht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projectduur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(op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horizontale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as),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tijdseenheden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(dagen,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weken,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maanden)</w:t>
      </w:r>
      <w:r w:rsidRPr="00C639CC">
        <w:rPr>
          <w:lang w:val="nl-BE"/>
        </w:rPr>
        <w:t>.</w:t>
      </w:r>
    </w:p>
    <w:p w14:paraId="660D1189" w14:textId="28021615" w:rsidR="003B46BA" w:rsidRPr="00C639CC" w:rsidRDefault="00AC29DE" w:rsidP="004F1F1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</w:t>
      </w:r>
      <w:r w:rsidR="00317487" w:rsidRPr="00C639CC">
        <w:rPr>
          <w:lang w:val="nl-BE"/>
        </w:rPr>
        <w:t>estaat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meerdere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staven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mijlpaal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start-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einddatum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(d</w:t>
      </w:r>
      <w:r w:rsidR="00317487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doorlooptijd</w:t>
      </w:r>
      <w:r w:rsidRPr="00C639CC">
        <w:rPr>
          <w:lang w:val="nl-BE"/>
        </w:rPr>
        <w:t>)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projectonderdeel</w:t>
      </w:r>
      <w:r w:rsidRPr="00C639CC">
        <w:rPr>
          <w:lang w:val="nl-BE"/>
        </w:rPr>
        <w:t>.</w:t>
      </w:r>
    </w:p>
    <w:p w14:paraId="62FD7FDD" w14:textId="49C57A7F" w:rsidR="003B46BA" w:rsidRPr="00C639CC" w:rsidRDefault="00AC29DE" w:rsidP="00AC29D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</w:t>
      </w:r>
      <w:r w:rsidR="00317487" w:rsidRPr="00C639CC">
        <w:rPr>
          <w:lang w:val="nl-BE"/>
        </w:rPr>
        <w:t>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verbinding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projectonderdelen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mijlpalen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onderlinge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afhankelijkheden</w:t>
      </w:r>
      <w:r w:rsidRPr="00C639CC">
        <w:rPr>
          <w:lang w:val="nl-BE"/>
        </w:rPr>
        <w:t>/</w:t>
      </w:r>
    </w:p>
    <w:p w14:paraId="248CC03F" w14:textId="17F2C79D" w:rsidR="00317487" w:rsidRPr="00C639CC" w:rsidRDefault="00AC29DE" w:rsidP="00AC29DE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317487" w:rsidRPr="00C639CC">
        <w:rPr>
          <w:lang w:val="nl-BE"/>
        </w:rPr>
        <w:t>isualiseert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verantwoordelijke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partners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projectonderdeel</w:t>
      </w:r>
      <w:r w:rsidRPr="00C639CC">
        <w:rPr>
          <w:lang w:val="nl-BE"/>
        </w:rPr>
        <w:t>.</w:t>
      </w:r>
    </w:p>
    <w:p w14:paraId="7FA17365" w14:textId="77777777" w:rsidR="00AC29DE" w:rsidRPr="00C639CC" w:rsidRDefault="00AC29DE" w:rsidP="00AC29DE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916B43C" w14:textId="78BDF477" w:rsidR="00E965DE" w:rsidRPr="00C639CC" w:rsidRDefault="00317487" w:rsidP="00AC29DE">
      <w:pPr>
        <w:pStyle w:val="cpParagraph"/>
      </w:pPr>
      <w:r w:rsidRPr="00C639CC">
        <w:t>Hierna</w:t>
      </w:r>
      <w:r w:rsidR="00273153" w:rsidRPr="00C639CC">
        <w:t xml:space="preserve"> </w:t>
      </w:r>
      <w:r w:rsidRPr="00C639CC">
        <w:t>volgen</w:t>
      </w:r>
      <w:r w:rsidR="00273153" w:rsidRPr="00C639CC">
        <w:t xml:space="preserve"> </w:t>
      </w:r>
      <w:r w:rsidRPr="00C639CC">
        <w:t>2</w:t>
      </w:r>
      <w:r w:rsidR="00273153" w:rsidRPr="00C639CC">
        <w:t xml:space="preserve"> </w:t>
      </w:r>
      <w:r w:rsidRPr="00C639CC">
        <w:t>voorbeelden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GANTT</w:t>
      </w:r>
      <w:r w:rsidR="00273153" w:rsidRPr="00C639CC">
        <w:t xml:space="preserve"> </w:t>
      </w:r>
      <w:r w:rsidRPr="00C639CC">
        <w:t>chart.</w:t>
      </w:r>
    </w:p>
    <w:p w14:paraId="5D12834C" w14:textId="4C611E52" w:rsidR="00E965DE" w:rsidRPr="00C639CC" w:rsidRDefault="00317487" w:rsidP="00AC29DE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specifieke</w:t>
      </w:r>
      <w:r w:rsidR="00273153" w:rsidRPr="00C639CC">
        <w:t xml:space="preserve"> </w:t>
      </w:r>
      <w:r w:rsidRPr="00C639CC">
        <w:t>taakdenominatie.</w:t>
      </w:r>
    </w:p>
    <w:p w14:paraId="197581CD" w14:textId="6B457E02" w:rsidR="00317487" w:rsidRPr="00C639CC" w:rsidRDefault="00317487" w:rsidP="00AC29DE">
      <w:pPr>
        <w:pStyle w:val="cpPicture"/>
      </w:pPr>
      <w:r w:rsidRPr="00C639CC">
        <w:drawing>
          <wp:inline distT="0" distB="0" distL="0" distR="0" wp14:anchorId="75BA608A" wp14:editId="441B585B">
            <wp:extent cx="5209200" cy="1396800"/>
            <wp:effectExtent l="19050" t="19050" r="10795" b="13335"/>
            <wp:docPr id="35" name="Picture 35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D48DC9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139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316C2" w14:textId="1A4AD744" w:rsidR="004F1F1A" w:rsidRPr="00C639CC" w:rsidRDefault="004F1F1A" w:rsidP="004F1F1A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tweede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globaal</w:t>
      </w:r>
      <w:r w:rsidR="00273153" w:rsidRPr="00C639CC">
        <w:t xml:space="preserve"> </w:t>
      </w:r>
      <w:r w:rsidRPr="00C639CC">
        <w:t>voorbeeld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bouw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huis.</w:t>
      </w:r>
    </w:p>
    <w:p w14:paraId="4C016246" w14:textId="0A3D0D9C" w:rsidR="00317487" w:rsidRPr="00C639CC" w:rsidRDefault="00317487" w:rsidP="00AC29DE">
      <w:pPr>
        <w:pStyle w:val="cpPicture"/>
      </w:pPr>
      <w:r w:rsidRPr="00C639CC">
        <w:drawing>
          <wp:inline distT="0" distB="0" distL="0" distR="0" wp14:anchorId="1A1AFC23" wp14:editId="1820F9C9">
            <wp:extent cx="5220000" cy="3895200"/>
            <wp:effectExtent l="19050" t="19050" r="19050" b="10160"/>
            <wp:docPr id="34" name="Picture 3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D4288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89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9F41C" w14:textId="772870C3" w:rsidR="003B46BA" w:rsidRPr="00C639CC" w:rsidRDefault="00317487" w:rsidP="00FB343E">
      <w:pPr>
        <w:pStyle w:val="Heading3"/>
      </w:pPr>
      <w:r w:rsidRPr="00C639CC">
        <w:t>Stap</w:t>
      </w:r>
      <w:r w:rsidR="00273153" w:rsidRPr="00C639CC">
        <w:t xml:space="preserve"> </w:t>
      </w:r>
      <w:r w:rsidRPr="00C639CC">
        <w:t>5:</w:t>
      </w:r>
      <w:r w:rsidR="00273153" w:rsidRPr="00C639CC">
        <w:t xml:space="preserve"> </w:t>
      </w:r>
      <w:r w:rsidRPr="00C639CC">
        <w:t>Planning</w:t>
      </w:r>
      <w:r w:rsidR="00273153" w:rsidRPr="00C639CC">
        <w:t xml:space="preserve"> </w:t>
      </w:r>
      <w:r w:rsidRPr="00C639CC">
        <w:t>opvolgen</w:t>
      </w:r>
    </w:p>
    <w:p w14:paraId="417B1108" w14:textId="77777777" w:rsidR="004F1F1A" w:rsidRPr="00C639CC" w:rsidRDefault="00317487" w:rsidP="004F1F1A">
      <w:pPr>
        <w:pStyle w:val="cpParagraph"/>
      </w:pPr>
      <w:r w:rsidRPr="00C639CC">
        <w:t>Definitie:</w:t>
      </w:r>
    </w:p>
    <w:p w14:paraId="62185924" w14:textId="3F1365C2" w:rsidR="003B46BA" w:rsidRPr="00C639CC" w:rsidRDefault="00317487" w:rsidP="004F1F1A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opvolgen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controle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planning.</w:t>
      </w:r>
    </w:p>
    <w:p w14:paraId="5A59B59C" w14:textId="77777777" w:rsidR="004F1F1A" w:rsidRPr="00C639CC" w:rsidRDefault="004F1F1A" w:rsidP="004F1F1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1F9DCAD" w14:textId="294925AB" w:rsidR="00317487" w:rsidRPr="00C639CC" w:rsidRDefault="00317487" w:rsidP="004F1F1A">
      <w:pPr>
        <w:pStyle w:val="cpParagraph"/>
      </w:pPr>
      <w:r w:rsidRPr="00C639CC">
        <w:lastRenderedPageBreak/>
        <w:t>Begrippen:</w:t>
      </w:r>
    </w:p>
    <w:p w14:paraId="0E867123" w14:textId="62F0B793" w:rsidR="003B46BA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toekennen</w:t>
      </w:r>
      <w:r w:rsidR="003273F3" w:rsidRPr="00C639CC">
        <w:rPr>
          <w:lang w:val="nl-BE"/>
        </w:rPr>
        <w:t>.</w:t>
      </w:r>
    </w:p>
    <w:p w14:paraId="144F97A7" w14:textId="141FDE3D" w:rsidR="003B46BA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Vooruitgang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meten</w:t>
      </w:r>
      <w:r w:rsidR="003273F3" w:rsidRPr="00C639CC">
        <w:rPr>
          <w:lang w:val="nl-BE"/>
        </w:rPr>
        <w:t>.</w:t>
      </w:r>
    </w:p>
    <w:p w14:paraId="2859D2A8" w14:textId="2A08986D" w:rsidR="003273F3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Bijwerken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planne</w:t>
      </w:r>
      <w:r w:rsidR="003273F3" w:rsidRPr="00C639CC">
        <w:rPr>
          <w:lang w:val="nl-BE"/>
        </w:rPr>
        <w:t>n.</w:t>
      </w:r>
    </w:p>
    <w:p w14:paraId="01614DB9" w14:textId="08280234" w:rsidR="00317487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Correctieve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acties</w:t>
      </w:r>
      <w:r w:rsidR="003273F3" w:rsidRPr="00C639CC">
        <w:rPr>
          <w:lang w:val="nl-BE"/>
        </w:rPr>
        <w:t>.</w:t>
      </w:r>
    </w:p>
    <w:p w14:paraId="46DD35EE" w14:textId="694C3451" w:rsidR="003273F3" w:rsidRPr="00C639CC" w:rsidRDefault="003273F3" w:rsidP="00FB343E">
      <w:pPr>
        <w:pStyle w:val="Heading2"/>
      </w:pPr>
      <w:r w:rsidRPr="00C639CC">
        <w:t>Vragen</w:t>
      </w:r>
    </w:p>
    <w:p w14:paraId="2B7FFF3D" w14:textId="6AD0E392" w:rsidR="003273F3" w:rsidRPr="00C639CC" w:rsidRDefault="003273F3" w:rsidP="00FB343E">
      <w:pPr>
        <w:pStyle w:val="Heading3"/>
      </w:pPr>
      <w:r w:rsidRPr="00C639CC">
        <w:t>Toevoegen</w:t>
      </w:r>
      <w:r w:rsidR="00273153" w:rsidRPr="00C639CC">
        <w:t xml:space="preserve"> </w:t>
      </w:r>
      <w:r w:rsidRPr="00C639CC">
        <w:t>mijlpaal</w:t>
      </w:r>
    </w:p>
    <w:p w14:paraId="09425A0B" w14:textId="700100F7" w:rsidR="00E965DE" w:rsidRPr="00C639CC" w:rsidRDefault="00317487" w:rsidP="003273F3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senior</w:t>
      </w:r>
      <w:r w:rsidR="00273153" w:rsidRPr="00C639CC">
        <w:t xml:space="preserve"> </w:t>
      </w:r>
      <w:r w:rsidRPr="00C639CC">
        <w:t>management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gevraagd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mijlpaal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toe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voegen.</w:t>
      </w:r>
    </w:p>
    <w:p w14:paraId="0CEF57D3" w14:textId="3CAB9150" w:rsidR="00317487" w:rsidRPr="00C639CC" w:rsidRDefault="00317487" w:rsidP="003273F3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kenmerken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mijlpaal?</w:t>
      </w:r>
    </w:p>
    <w:p w14:paraId="5508F42C" w14:textId="6D989421" w:rsidR="00317487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voltooiing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</w:p>
    <w:p w14:paraId="538C1C01" w14:textId="332ECEDA" w:rsidR="00317487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voltooiing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deliverables</w:t>
      </w:r>
      <w:r w:rsidR="003273F3" w:rsidRPr="00C639CC">
        <w:rPr>
          <w:lang w:val="nl-BE"/>
        </w:rPr>
        <w:t>.</w:t>
      </w:r>
    </w:p>
    <w:p w14:paraId="411B369E" w14:textId="0582A2B7" w:rsidR="00317487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nul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(0)</w:t>
      </w:r>
      <w:r w:rsidR="003273F3" w:rsidRPr="00C639CC">
        <w:rPr>
          <w:lang w:val="nl-BE"/>
        </w:rPr>
        <w:t>.</w:t>
      </w:r>
    </w:p>
    <w:p w14:paraId="4C0B2696" w14:textId="1E21322E" w:rsidR="00317487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antwoorden</w:t>
      </w:r>
      <w:r w:rsidR="003273F3" w:rsidRPr="00C639CC">
        <w:rPr>
          <w:lang w:val="nl-BE"/>
        </w:rPr>
        <w:t>.</w:t>
      </w:r>
    </w:p>
    <w:p w14:paraId="09337B51" w14:textId="77777777" w:rsidR="003273F3" w:rsidRPr="00C639CC" w:rsidRDefault="003273F3" w:rsidP="003273F3">
      <w:pPr>
        <w:pStyle w:val="cpPoint"/>
        <w:numPr>
          <w:ilvl w:val="0"/>
          <w:numId w:val="0"/>
        </w:numPr>
        <w:ind w:left="1644" w:hanging="360"/>
        <w:rPr>
          <w:highlight w:val="yellow"/>
          <w:lang w:val="nl-BE"/>
        </w:rPr>
      </w:pPr>
    </w:p>
    <w:p w14:paraId="62D42481" w14:textId="780C93CB" w:rsidR="00317487" w:rsidRPr="00C639CC" w:rsidRDefault="00317487" w:rsidP="00733E7C">
      <w:pPr>
        <w:pStyle w:val="cpPoint"/>
        <w:rPr>
          <w:lang w:val="nl-BE"/>
        </w:rPr>
      </w:pPr>
      <w:r w:rsidRPr="00C639CC">
        <w:rPr>
          <w:lang w:val="nl-BE"/>
        </w:rPr>
        <w:t>J</w:t>
      </w:r>
      <w:r w:rsidR="003273F3" w:rsidRPr="00C639CC">
        <w:rPr>
          <w:lang w:val="nl-BE"/>
        </w:rPr>
        <w:t>uist</w:t>
      </w:r>
      <w:r w:rsidR="00273153" w:rsidRPr="00C639CC">
        <w:rPr>
          <w:lang w:val="nl-BE"/>
        </w:rPr>
        <w:t xml:space="preserve"> </w:t>
      </w:r>
      <w:r w:rsidR="003273F3" w:rsidRPr="00C639CC">
        <w:rPr>
          <w:sz w:val="20"/>
          <w:szCs w:val="20"/>
          <w:lang w:val="nl-BE"/>
        </w:rPr>
        <w:t>antwoord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(D)</w:t>
      </w:r>
      <w:r w:rsidR="00273153" w:rsidRPr="00C639CC">
        <w:rPr>
          <w:lang w:val="nl-BE"/>
        </w:rPr>
        <w:t xml:space="preserve"> </w:t>
      </w:r>
      <w:r w:rsidR="003273F3"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afronding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deliverables,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voltooiing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evenement,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duration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zero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(0).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kenmerken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mijlpaal.</w:t>
      </w:r>
    </w:p>
    <w:p w14:paraId="34A9F3EF" w14:textId="150A5921" w:rsidR="003273F3" w:rsidRPr="00C639CC" w:rsidRDefault="003273F3" w:rsidP="003273F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1727B08" w14:textId="01E920BD" w:rsidR="003273F3" w:rsidRPr="00C639CC" w:rsidRDefault="003273F3" w:rsidP="00FB343E">
      <w:pPr>
        <w:pStyle w:val="Heading3"/>
      </w:pPr>
      <w:r w:rsidRPr="00C639CC">
        <w:t>Workbreak</w:t>
      </w:r>
      <w:r w:rsidR="00273153" w:rsidRPr="00C639CC">
        <w:t xml:space="preserve"> </w:t>
      </w:r>
      <w:r w:rsidRPr="00C639CC">
        <w:t>down</w:t>
      </w:r>
      <w:r w:rsidR="00273153" w:rsidRPr="00C639CC">
        <w:t xml:space="preserve"> </w:t>
      </w:r>
      <w:r w:rsidRPr="00C639CC">
        <w:t>structure</w:t>
      </w:r>
      <w:r w:rsidR="00273153" w:rsidRPr="00C639CC">
        <w:t xml:space="preserve"> </w:t>
      </w:r>
      <w:r w:rsidRPr="00C639CC">
        <w:t>(WBS)</w:t>
      </w:r>
    </w:p>
    <w:p w14:paraId="50214171" w14:textId="595F67EE" w:rsidR="00317487" w:rsidRPr="00C639CC" w:rsidRDefault="00317487" w:rsidP="003273F3">
      <w:pPr>
        <w:pStyle w:val="cpParagraph"/>
      </w:pPr>
      <w:r w:rsidRPr="00C639CC">
        <w:t>Je</w:t>
      </w:r>
      <w:r w:rsidR="00273153" w:rsidRPr="00C639CC">
        <w:t xml:space="preserve"> </w:t>
      </w:r>
      <w:r w:rsidRPr="00C639CC">
        <w:t>hebt</w:t>
      </w:r>
      <w:r w:rsidR="00273153" w:rsidRPr="00C639CC">
        <w:t xml:space="preserve"> </w:t>
      </w:r>
      <w:r w:rsidRPr="00C639CC">
        <w:t>net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WBS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voltooid.</w:t>
      </w:r>
      <w:r w:rsidR="00273153" w:rsidRPr="00C639CC">
        <w:t xml:space="preserve"> </w:t>
      </w:r>
      <w:r w:rsidRPr="00C639CC">
        <w:t>Welke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uitspraken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waar?</w:t>
      </w:r>
    </w:p>
    <w:p w14:paraId="7357F033" w14:textId="5B66F2AE" w:rsidR="003B46BA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WBS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niveau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alternatieven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geïdentificeerd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56B2AE89" w14:textId="5DFAD839" w:rsidR="00317487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WBS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niveau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projectrestricties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aannames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gemakkelijk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geïdentificeerd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0D64454F" w14:textId="287855CA" w:rsidR="003B46BA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WBS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projectactiviteiten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niveau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(sub-)taak,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productanalyse.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ingeschat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tijdschattingen,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volgordelijkheden.</w:t>
      </w:r>
    </w:p>
    <w:p w14:paraId="516D9803" w14:textId="77777777" w:rsidR="003273F3" w:rsidRPr="00C639CC" w:rsidRDefault="003273F3" w:rsidP="003273F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D66FC0C" w14:textId="101D593F" w:rsidR="003B46BA" w:rsidRPr="00C639CC" w:rsidRDefault="003273F3" w:rsidP="003273F3">
      <w:pPr>
        <w:pStyle w:val="cpPoint"/>
        <w:rPr>
          <w:lang w:val="nl-BE"/>
        </w:rPr>
      </w:pPr>
      <w:r w:rsidRPr="00C639CC">
        <w:rPr>
          <w:lang w:val="nl-BE"/>
        </w:rPr>
        <w:t>Juist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antwoord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(C)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</w:t>
      </w:r>
      <w:r w:rsidR="00317487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WBS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uitsplitsen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taken,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17487" w:rsidRPr="00C639CC">
        <w:rPr>
          <w:lang w:val="nl-BE"/>
        </w:rPr>
        <w:t>bereiken.</w:t>
      </w:r>
    </w:p>
    <w:p w14:paraId="65E5C175" w14:textId="77777777" w:rsidR="003273F3" w:rsidRPr="00C639CC" w:rsidRDefault="003273F3" w:rsidP="003273F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684499C" w14:textId="77777777" w:rsidR="003273F3" w:rsidRPr="00C639CC" w:rsidRDefault="003273F3" w:rsidP="00FB343E">
      <w:pPr>
        <w:pStyle w:val="Heading2"/>
      </w:pPr>
      <w:r w:rsidRPr="00C639CC">
        <w:t>Opdracht</w:t>
      </w:r>
    </w:p>
    <w:p w14:paraId="3B2CA025" w14:textId="765FDDE2" w:rsidR="003B46BA" w:rsidRPr="00C639CC" w:rsidRDefault="00317487" w:rsidP="00FB343E">
      <w:pPr>
        <w:pStyle w:val="Heading3"/>
      </w:pPr>
      <w:r w:rsidRPr="00C639CC">
        <w:t>Opdracht</w:t>
      </w:r>
      <w:r w:rsidR="00273153" w:rsidRPr="00C639CC">
        <w:t xml:space="preserve"> </w:t>
      </w:r>
      <w:r w:rsidRPr="00C639CC">
        <w:t>1</w:t>
      </w:r>
    </w:p>
    <w:p w14:paraId="17A3658A" w14:textId="2579EA81" w:rsidR="00E965DE" w:rsidRPr="00C639CC" w:rsidRDefault="00317487" w:rsidP="003273F3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organisatie</w:t>
      </w:r>
      <w:r w:rsidR="00273153" w:rsidRPr="00C639CC">
        <w:t xml:space="preserve"> </w:t>
      </w:r>
      <w:r w:rsidRPr="00C639CC">
        <w:t>wil</w:t>
      </w:r>
      <w:r w:rsidR="00273153" w:rsidRPr="00C639CC">
        <w:t xml:space="preserve"> </w:t>
      </w:r>
      <w:r w:rsidRPr="00C639CC">
        <w:t>verhuizen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beter</w:t>
      </w:r>
      <w:r w:rsidR="00273153" w:rsidRPr="00C639CC">
        <w:t xml:space="preserve"> </w:t>
      </w:r>
      <w:r w:rsidRPr="00C639CC">
        <w:t>geschikte</w:t>
      </w:r>
      <w:r w:rsidR="00273153" w:rsidRPr="00C639CC">
        <w:t xml:space="preserve"> </w:t>
      </w:r>
      <w:r w:rsidRPr="00C639CC">
        <w:t>locatie.</w:t>
      </w:r>
    </w:p>
    <w:p w14:paraId="108C3A47" w14:textId="126EA0D6" w:rsidR="00317487" w:rsidRPr="00C639CC" w:rsidRDefault="00317487" w:rsidP="003273F3">
      <w:pPr>
        <w:pStyle w:val="cpParagraph"/>
      </w:pPr>
      <w:r w:rsidRPr="00C639CC">
        <w:t>Om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verhuis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voeren</w:t>
      </w:r>
      <w:r w:rsidR="00273153" w:rsidRPr="00C639CC">
        <w:t xml:space="preserve"> </w:t>
      </w:r>
      <w:r w:rsidRPr="00C639CC">
        <w:t>werden</w:t>
      </w:r>
      <w:r w:rsidR="00273153" w:rsidRPr="00C639CC">
        <w:t xml:space="preserve"> </w:t>
      </w:r>
      <w:r w:rsidRPr="00C639CC">
        <w:t>onder</w:t>
      </w:r>
      <w:r w:rsidR="00273153" w:rsidRPr="00C639CC">
        <w:t xml:space="preserve"> </w:t>
      </w:r>
      <w:r w:rsidRPr="00C639CC">
        <w:t>meer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taken</w:t>
      </w:r>
      <w:r w:rsidR="00273153" w:rsidRPr="00C639CC">
        <w:t xml:space="preserve"> </w:t>
      </w:r>
      <w:r w:rsidRPr="00C639CC">
        <w:t>geïdentificeerd:</w:t>
      </w:r>
    </w:p>
    <w:tbl>
      <w:tblPr>
        <w:tblStyle w:val="GridTable1Light"/>
        <w:tblW w:w="10005" w:type="dxa"/>
        <w:tblLook w:val="04A0" w:firstRow="1" w:lastRow="0" w:firstColumn="1" w:lastColumn="0" w:noHBand="0" w:noVBand="1"/>
      </w:tblPr>
      <w:tblGrid>
        <w:gridCol w:w="1026"/>
        <w:gridCol w:w="8118"/>
        <w:gridCol w:w="861"/>
      </w:tblGrid>
      <w:tr w:rsidR="00317487" w:rsidRPr="00C639CC" w14:paraId="75E4992C" w14:textId="77777777" w:rsidTr="003273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3" w:type="dxa"/>
            <w:hideMark/>
          </w:tcPr>
          <w:p w14:paraId="6EA47DB9" w14:textId="762D11F3" w:rsidR="00317487" w:rsidRPr="00C639CC" w:rsidRDefault="003273F3" w:rsidP="00395028">
            <w:r w:rsidRPr="00C639CC">
              <w:t>Nummer</w:t>
            </w:r>
          </w:p>
        </w:tc>
        <w:tc>
          <w:tcPr>
            <w:tcW w:w="8505" w:type="dxa"/>
            <w:hideMark/>
          </w:tcPr>
          <w:p w14:paraId="37780A6F" w14:textId="77777777" w:rsidR="00317487" w:rsidRPr="00C639CC" w:rsidRDefault="00317487" w:rsidP="003950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Taken</w:t>
            </w:r>
          </w:p>
        </w:tc>
        <w:tc>
          <w:tcPr>
            <w:tcW w:w="0" w:type="auto"/>
            <w:hideMark/>
          </w:tcPr>
          <w:p w14:paraId="13351147" w14:textId="77777777" w:rsidR="00317487" w:rsidRPr="00C639CC" w:rsidRDefault="00317487" w:rsidP="003950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Weken</w:t>
            </w:r>
          </w:p>
        </w:tc>
      </w:tr>
      <w:tr w:rsidR="00317487" w:rsidRPr="00C639CC" w14:paraId="1BCD2FDF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3" w:type="dxa"/>
            <w:hideMark/>
          </w:tcPr>
          <w:p w14:paraId="5DD518A8" w14:textId="77777777" w:rsidR="00317487" w:rsidRPr="00C639CC" w:rsidRDefault="00317487" w:rsidP="00395028">
            <w:r w:rsidRPr="00C639CC">
              <w:t>A</w:t>
            </w:r>
          </w:p>
        </w:tc>
        <w:tc>
          <w:tcPr>
            <w:tcW w:w="8505" w:type="dxa"/>
            <w:hideMark/>
          </w:tcPr>
          <w:p w14:paraId="531FBF9E" w14:textId="2D7F57BA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Inspecteer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nieuwe</w:t>
            </w:r>
            <w:r w:rsidR="00273153" w:rsidRPr="00C639CC">
              <w:t xml:space="preserve"> </w:t>
            </w:r>
            <w:r w:rsidRPr="00C639CC">
              <w:t>locatie,</w:t>
            </w:r>
            <w:r w:rsidR="00273153" w:rsidRPr="00C639CC">
              <w:t xml:space="preserve"> </w:t>
            </w:r>
            <w:r w:rsidRPr="00C639CC">
              <w:t>maak</w:t>
            </w:r>
            <w:r w:rsidR="00273153" w:rsidRPr="00C639CC">
              <w:t xml:space="preserve"> </w:t>
            </w:r>
            <w:r w:rsidRPr="00C639CC">
              <w:t>een</w:t>
            </w:r>
            <w:r w:rsidR="00273153" w:rsidRPr="00C639CC">
              <w:t xml:space="preserve"> </w:t>
            </w:r>
            <w:r w:rsidRPr="00C639CC">
              <w:t>lijst</w:t>
            </w:r>
            <w:r w:rsidR="00273153" w:rsidRPr="00C639CC">
              <w:t xml:space="preserve"> </w:t>
            </w:r>
            <w:r w:rsidRPr="00C639CC">
              <w:t>van</w:t>
            </w:r>
            <w:r w:rsidR="00273153" w:rsidRPr="00C639CC">
              <w:t xml:space="preserve"> </w:t>
            </w:r>
            <w:r w:rsidRPr="00C639CC">
              <w:t>vereiste</w:t>
            </w:r>
            <w:r w:rsidR="00273153" w:rsidRPr="00C639CC">
              <w:t xml:space="preserve"> </w:t>
            </w:r>
            <w:r w:rsidRPr="00C639CC">
              <w:t>communicatiemiddelen.</w:t>
            </w:r>
            <w:r w:rsidR="00273153" w:rsidRPr="00C639CC">
              <w:t xml:space="preserve"> </w:t>
            </w:r>
          </w:p>
        </w:tc>
        <w:tc>
          <w:tcPr>
            <w:tcW w:w="0" w:type="auto"/>
            <w:hideMark/>
          </w:tcPr>
          <w:p w14:paraId="04070165" w14:textId="77777777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3</w:t>
            </w:r>
          </w:p>
        </w:tc>
      </w:tr>
      <w:tr w:rsidR="00317487" w:rsidRPr="00C639CC" w14:paraId="41AC5D91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3" w:type="dxa"/>
            <w:hideMark/>
          </w:tcPr>
          <w:p w14:paraId="29B24FFC" w14:textId="77777777" w:rsidR="00317487" w:rsidRPr="00C639CC" w:rsidRDefault="00317487" w:rsidP="00395028">
            <w:r w:rsidRPr="00C639CC">
              <w:t>B</w:t>
            </w:r>
          </w:p>
        </w:tc>
        <w:tc>
          <w:tcPr>
            <w:tcW w:w="8505" w:type="dxa"/>
            <w:hideMark/>
          </w:tcPr>
          <w:p w14:paraId="38B34572" w14:textId="29033B82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Bestel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ontvang</w:t>
            </w:r>
            <w:r w:rsidR="00273153" w:rsidRPr="00C639CC">
              <w:t xml:space="preserve"> </w:t>
            </w:r>
            <w:r w:rsidRPr="00C639CC">
              <w:t>alle</w:t>
            </w:r>
            <w:r w:rsidR="00273153" w:rsidRPr="00C639CC">
              <w:t xml:space="preserve"> </w:t>
            </w:r>
            <w:r w:rsidRPr="00C639CC">
              <w:t>communicatiemiddelen.</w:t>
            </w:r>
            <w:r w:rsidR="00273153" w:rsidRPr="00C639CC">
              <w:t xml:space="preserve"> </w:t>
            </w:r>
          </w:p>
        </w:tc>
        <w:tc>
          <w:tcPr>
            <w:tcW w:w="0" w:type="auto"/>
            <w:hideMark/>
          </w:tcPr>
          <w:p w14:paraId="507C0A85" w14:textId="77777777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10</w:t>
            </w:r>
          </w:p>
        </w:tc>
      </w:tr>
      <w:tr w:rsidR="00317487" w:rsidRPr="00C639CC" w14:paraId="5C3FBB5D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3" w:type="dxa"/>
            <w:hideMark/>
          </w:tcPr>
          <w:p w14:paraId="0C8E67EF" w14:textId="77777777" w:rsidR="00317487" w:rsidRPr="00C639CC" w:rsidRDefault="00317487" w:rsidP="00395028">
            <w:r w:rsidRPr="00C639CC">
              <w:t>C</w:t>
            </w:r>
          </w:p>
        </w:tc>
        <w:tc>
          <w:tcPr>
            <w:tcW w:w="8505" w:type="dxa"/>
            <w:hideMark/>
          </w:tcPr>
          <w:p w14:paraId="4E35F0A6" w14:textId="24F6056E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Identificeer,</w:t>
            </w:r>
            <w:r w:rsidR="00273153" w:rsidRPr="00C639CC">
              <w:t xml:space="preserve"> </w:t>
            </w:r>
            <w:r w:rsidRPr="00C639CC">
              <w:t>bestel,</w:t>
            </w:r>
            <w:r w:rsidR="00273153" w:rsidRPr="00C639CC">
              <w:t xml:space="preserve"> </w:t>
            </w:r>
            <w:r w:rsidRPr="00C639CC">
              <w:t>ontvang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vereiste</w:t>
            </w:r>
            <w:r w:rsidR="00273153" w:rsidRPr="00C639CC">
              <w:t xml:space="preserve"> </w:t>
            </w:r>
            <w:r w:rsidRPr="00C639CC">
              <w:t>vervangtoestellen</w:t>
            </w:r>
            <w:r w:rsidR="00273153" w:rsidRPr="00C639CC">
              <w:t xml:space="preserve"> </w:t>
            </w:r>
            <w:r w:rsidRPr="00C639CC">
              <w:t>(</w:t>
            </w:r>
            <w:r w:rsidR="006421DC" w:rsidRPr="00C639CC">
              <w:t>Pc’s</w:t>
            </w:r>
            <w:r w:rsidRPr="00C639CC">
              <w:t>,</w:t>
            </w:r>
            <w:r w:rsidR="00273153" w:rsidRPr="00C639CC">
              <w:t xml:space="preserve"> </w:t>
            </w:r>
            <w:r w:rsidRPr="00C639CC">
              <w:t>printers,</w:t>
            </w:r>
            <w:r w:rsidR="00273153" w:rsidRPr="00C639CC">
              <w:t xml:space="preserve"> </w:t>
            </w:r>
            <w:r w:rsidRPr="00C639CC">
              <w:t>servers,</w:t>
            </w:r>
            <w:r w:rsidR="00273153" w:rsidRPr="00C639CC">
              <w:t xml:space="preserve"> </w:t>
            </w:r>
            <w:r w:rsidRPr="00C639CC">
              <w:t>andere</w:t>
            </w:r>
            <w:r w:rsidR="00273153" w:rsidRPr="00C639CC">
              <w:t xml:space="preserve"> </w:t>
            </w:r>
            <w:r w:rsidRPr="00C639CC">
              <w:t>hardware).</w:t>
            </w:r>
          </w:p>
        </w:tc>
        <w:tc>
          <w:tcPr>
            <w:tcW w:w="0" w:type="auto"/>
            <w:hideMark/>
          </w:tcPr>
          <w:p w14:paraId="065DEC52" w14:textId="77777777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8</w:t>
            </w:r>
          </w:p>
        </w:tc>
      </w:tr>
      <w:tr w:rsidR="00317487" w:rsidRPr="00C639CC" w14:paraId="77FC798B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3" w:type="dxa"/>
            <w:hideMark/>
          </w:tcPr>
          <w:p w14:paraId="1403B3C2" w14:textId="77777777" w:rsidR="00317487" w:rsidRPr="00C639CC" w:rsidRDefault="00317487" w:rsidP="00395028">
            <w:r w:rsidRPr="00C639CC">
              <w:t>D</w:t>
            </w:r>
          </w:p>
        </w:tc>
        <w:tc>
          <w:tcPr>
            <w:tcW w:w="8505" w:type="dxa"/>
            <w:hideMark/>
          </w:tcPr>
          <w:p w14:paraId="6D13CC33" w14:textId="5D47B67E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Bestel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ontvang</w:t>
            </w:r>
            <w:r w:rsidR="00273153" w:rsidRPr="00C639CC">
              <w:t xml:space="preserve"> </w:t>
            </w:r>
            <w:r w:rsidRPr="00C639CC">
              <w:t>alle</w:t>
            </w:r>
            <w:r w:rsidR="00273153" w:rsidRPr="00C639CC">
              <w:t xml:space="preserve"> </w:t>
            </w:r>
            <w:r w:rsidRPr="00C639CC">
              <w:t>vereiste</w:t>
            </w:r>
            <w:r w:rsidR="00273153" w:rsidRPr="00C639CC">
              <w:t xml:space="preserve"> </w:t>
            </w:r>
            <w:r w:rsidR="006421DC" w:rsidRPr="00C639CC">
              <w:t>kantoorbenodigdheden</w:t>
            </w:r>
            <w:r w:rsidRPr="00C639CC">
              <w:t>.</w:t>
            </w:r>
            <w:r w:rsidR="00273153" w:rsidRPr="00C639CC">
              <w:t xml:space="preserve"> </w:t>
            </w:r>
          </w:p>
        </w:tc>
        <w:tc>
          <w:tcPr>
            <w:tcW w:w="0" w:type="auto"/>
            <w:hideMark/>
          </w:tcPr>
          <w:p w14:paraId="2B8DBF9B" w14:textId="77777777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11</w:t>
            </w:r>
          </w:p>
        </w:tc>
      </w:tr>
      <w:tr w:rsidR="00317487" w:rsidRPr="00C639CC" w14:paraId="61C99E4F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3" w:type="dxa"/>
            <w:hideMark/>
          </w:tcPr>
          <w:p w14:paraId="2BCFBA57" w14:textId="77777777" w:rsidR="00317487" w:rsidRPr="00C639CC" w:rsidRDefault="00317487" w:rsidP="00395028">
            <w:r w:rsidRPr="00C639CC">
              <w:t>E</w:t>
            </w:r>
          </w:p>
        </w:tc>
        <w:tc>
          <w:tcPr>
            <w:tcW w:w="8505" w:type="dxa"/>
            <w:hideMark/>
          </w:tcPr>
          <w:p w14:paraId="5B2C645C" w14:textId="10934DBA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Test</w:t>
            </w:r>
            <w:r w:rsidR="00273153" w:rsidRPr="00C639CC">
              <w:t xml:space="preserve"> </w:t>
            </w:r>
            <w:r w:rsidRPr="00C639CC">
              <w:t>alle</w:t>
            </w:r>
            <w:r w:rsidR="00273153" w:rsidRPr="00C639CC">
              <w:t xml:space="preserve"> </w:t>
            </w:r>
            <w:r w:rsidRPr="00C639CC">
              <w:t>communicatiemiddelen</w:t>
            </w:r>
            <w:r w:rsidR="00273153" w:rsidRPr="00C639CC">
              <w:t xml:space="preserve"> </w:t>
            </w:r>
            <w:r w:rsidRPr="00C639CC">
              <w:t>op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nieuwe</w:t>
            </w:r>
            <w:r w:rsidR="00273153" w:rsidRPr="00C639CC">
              <w:t xml:space="preserve"> </w:t>
            </w:r>
            <w:r w:rsidRPr="00C639CC">
              <w:t>hardware.</w:t>
            </w:r>
          </w:p>
        </w:tc>
        <w:tc>
          <w:tcPr>
            <w:tcW w:w="0" w:type="auto"/>
            <w:hideMark/>
          </w:tcPr>
          <w:p w14:paraId="51130592" w14:textId="77777777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1</w:t>
            </w:r>
          </w:p>
        </w:tc>
      </w:tr>
      <w:tr w:rsidR="00317487" w:rsidRPr="00C639CC" w14:paraId="7055FD29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3" w:type="dxa"/>
            <w:hideMark/>
          </w:tcPr>
          <w:p w14:paraId="0ECB2899" w14:textId="77777777" w:rsidR="00317487" w:rsidRPr="00C639CC" w:rsidRDefault="00317487" w:rsidP="00395028">
            <w:r w:rsidRPr="00C639CC">
              <w:t>F</w:t>
            </w:r>
          </w:p>
        </w:tc>
        <w:tc>
          <w:tcPr>
            <w:tcW w:w="8505" w:type="dxa"/>
            <w:hideMark/>
          </w:tcPr>
          <w:p w14:paraId="22E13EA4" w14:textId="10E51CFA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Test</w:t>
            </w:r>
            <w:r w:rsidR="00273153" w:rsidRPr="00C639CC">
              <w:t xml:space="preserve"> </w:t>
            </w:r>
            <w:r w:rsidRPr="00C639CC">
              <w:t>alle</w:t>
            </w:r>
            <w:r w:rsidR="00273153" w:rsidRPr="00C639CC">
              <w:t xml:space="preserve"> </w:t>
            </w:r>
            <w:r w:rsidRPr="00C639CC">
              <w:t>bestaande</w:t>
            </w:r>
            <w:r w:rsidR="00273153" w:rsidRPr="00C639CC">
              <w:t xml:space="preserve"> </w:t>
            </w:r>
            <w:r w:rsidRPr="00C639CC">
              <w:t>bestuurssystemen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applicatiesoftware</w:t>
            </w:r>
            <w:r w:rsidR="00273153" w:rsidRPr="00C639CC">
              <w:t xml:space="preserve"> </w:t>
            </w:r>
            <w:r w:rsidRPr="00C639CC">
              <w:t>op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nieuwe</w:t>
            </w:r>
            <w:r w:rsidR="00273153" w:rsidRPr="00C639CC">
              <w:t xml:space="preserve"> </w:t>
            </w:r>
            <w:r w:rsidRPr="00C639CC">
              <w:t>hardware.</w:t>
            </w:r>
            <w:r w:rsidR="00273153" w:rsidRPr="00C639CC">
              <w:t xml:space="preserve"> </w:t>
            </w:r>
          </w:p>
        </w:tc>
        <w:tc>
          <w:tcPr>
            <w:tcW w:w="0" w:type="auto"/>
            <w:hideMark/>
          </w:tcPr>
          <w:p w14:paraId="362CD0E0" w14:textId="77777777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2</w:t>
            </w:r>
          </w:p>
        </w:tc>
      </w:tr>
      <w:tr w:rsidR="00317487" w:rsidRPr="00C639CC" w14:paraId="454F6732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3" w:type="dxa"/>
            <w:hideMark/>
          </w:tcPr>
          <w:p w14:paraId="2DDDFB4B" w14:textId="77777777" w:rsidR="00317487" w:rsidRPr="00C639CC" w:rsidRDefault="00317487" w:rsidP="00395028">
            <w:r w:rsidRPr="00C639CC">
              <w:t>G</w:t>
            </w:r>
          </w:p>
        </w:tc>
        <w:tc>
          <w:tcPr>
            <w:tcW w:w="8505" w:type="dxa"/>
            <w:hideMark/>
          </w:tcPr>
          <w:p w14:paraId="37FE2737" w14:textId="2EA9C02F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Test</w:t>
            </w:r>
            <w:r w:rsidR="00273153" w:rsidRPr="00C639CC">
              <w:t xml:space="preserve"> </w:t>
            </w:r>
            <w:r w:rsidRPr="00C639CC">
              <w:t>alle</w:t>
            </w:r>
            <w:r w:rsidR="00273153" w:rsidRPr="00C639CC">
              <w:t xml:space="preserve"> </w:t>
            </w:r>
            <w:r w:rsidRPr="00C639CC">
              <w:t>applicatiesoftware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databasesystemen</w:t>
            </w:r>
            <w:r w:rsidR="00273153" w:rsidRPr="00C639CC">
              <w:t xml:space="preserve"> </w:t>
            </w:r>
            <w:r w:rsidRPr="00C639CC">
              <w:t>op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nieuwe</w:t>
            </w:r>
            <w:r w:rsidR="00273153" w:rsidRPr="00C639CC">
              <w:t xml:space="preserve"> </w:t>
            </w:r>
            <w:r w:rsidRPr="00C639CC">
              <w:t>hardware.</w:t>
            </w:r>
            <w:r w:rsidR="00273153" w:rsidRPr="00C639CC">
              <w:t xml:space="preserve"> </w:t>
            </w:r>
          </w:p>
        </w:tc>
        <w:tc>
          <w:tcPr>
            <w:tcW w:w="0" w:type="auto"/>
            <w:hideMark/>
          </w:tcPr>
          <w:p w14:paraId="2C3340F3" w14:textId="77777777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2</w:t>
            </w:r>
          </w:p>
        </w:tc>
      </w:tr>
      <w:tr w:rsidR="00317487" w:rsidRPr="00C639CC" w14:paraId="18A280C3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3" w:type="dxa"/>
            <w:hideMark/>
          </w:tcPr>
          <w:p w14:paraId="1236B67E" w14:textId="77777777" w:rsidR="00317487" w:rsidRPr="00C639CC" w:rsidRDefault="00317487" w:rsidP="00395028">
            <w:r w:rsidRPr="00C639CC">
              <w:t>H</w:t>
            </w:r>
          </w:p>
        </w:tc>
        <w:tc>
          <w:tcPr>
            <w:tcW w:w="8505" w:type="dxa"/>
            <w:hideMark/>
          </w:tcPr>
          <w:p w14:paraId="5803C4A2" w14:textId="0CA87E3F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Verhuis</w:t>
            </w:r>
            <w:r w:rsidR="00273153" w:rsidRPr="00C639CC">
              <w:t xml:space="preserve"> </w:t>
            </w:r>
            <w:r w:rsidRPr="00C639CC">
              <w:t>personeel</w:t>
            </w:r>
            <w:r w:rsidR="00273153" w:rsidRPr="00C639CC">
              <w:t xml:space="preserve"> </w:t>
            </w:r>
            <w:r w:rsidRPr="00C639CC">
              <w:t>naar</w:t>
            </w:r>
            <w:r w:rsidR="00273153" w:rsidRPr="00C639CC">
              <w:t xml:space="preserve"> </w:t>
            </w:r>
            <w:r w:rsidRPr="00C639CC">
              <w:t>nieuwe</w:t>
            </w:r>
            <w:r w:rsidR="00273153" w:rsidRPr="00C639CC">
              <w:t xml:space="preserve"> </w:t>
            </w:r>
            <w:r w:rsidRPr="00C639CC">
              <w:t>locatie.</w:t>
            </w:r>
            <w:r w:rsidR="00273153" w:rsidRPr="00C639CC">
              <w:t xml:space="preserve"> </w:t>
            </w:r>
          </w:p>
        </w:tc>
        <w:tc>
          <w:tcPr>
            <w:tcW w:w="0" w:type="auto"/>
            <w:hideMark/>
          </w:tcPr>
          <w:p w14:paraId="239B51EC" w14:textId="77777777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1</w:t>
            </w:r>
          </w:p>
        </w:tc>
      </w:tr>
    </w:tbl>
    <w:p w14:paraId="54E02780" w14:textId="77777777" w:rsidR="003273F3" w:rsidRPr="00C639CC" w:rsidRDefault="003273F3" w:rsidP="003273F3">
      <w:pPr>
        <w:pStyle w:val="cpParagraph"/>
      </w:pPr>
    </w:p>
    <w:p w14:paraId="023B938F" w14:textId="6F6AD1BA" w:rsidR="00317487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simultaan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draaien,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A.</w:t>
      </w:r>
    </w:p>
    <w:p w14:paraId="712DAC83" w14:textId="27A2DFCD" w:rsidR="003B46BA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C.</w:t>
      </w:r>
    </w:p>
    <w:p w14:paraId="70E1AD54" w14:textId="4FD8E004" w:rsidR="00317487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enkel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C.</w:t>
      </w:r>
    </w:p>
    <w:p w14:paraId="1CC36ED2" w14:textId="04880CA4" w:rsidR="00317487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F.</w:t>
      </w:r>
    </w:p>
    <w:p w14:paraId="32C75454" w14:textId="66F4242B" w:rsidR="003B46BA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starten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afgewerkt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zijn.</w:t>
      </w:r>
    </w:p>
    <w:p w14:paraId="42432B57" w14:textId="77777777" w:rsidR="003273F3" w:rsidRPr="00C639CC" w:rsidRDefault="003273F3" w:rsidP="003273F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6A55AEB" w14:textId="3F705C18" w:rsidR="00E965DE" w:rsidRPr="00C639CC" w:rsidRDefault="00317487" w:rsidP="003273F3">
      <w:pPr>
        <w:pStyle w:val="cpParagraph"/>
      </w:pPr>
      <w:r w:rsidRPr="00C639CC">
        <w:t>Teken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Gantt</w:t>
      </w:r>
      <w:r w:rsidR="00273153" w:rsidRPr="00C639CC">
        <w:t xml:space="preserve"> </w:t>
      </w:r>
      <w:r w:rsidRPr="00C639CC">
        <w:t>chart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project.</w:t>
      </w:r>
    </w:p>
    <w:p w14:paraId="03FCCAD4" w14:textId="787CBEF9" w:rsidR="00E965DE" w:rsidRPr="00C639CC" w:rsidRDefault="00317487" w:rsidP="003273F3">
      <w:pPr>
        <w:pStyle w:val="cpParagraph"/>
      </w:pPr>
      <w:r w:rsidRPr="00C639CC">
        <w:t>Toon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doorlooptijden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afhankelijkheden.</w:t>
      </w:r>
    </w:p>
    <w:p w14:paraId="7BC00586" w14:textId="21C8ABCF" w:rsidR="00317487" w:rsidRPr="00C639CC" w:rsidRDefault="00317487" w:rsidP="003273F3">
      <w:pPr>
        <w:pStyle w:val="cpParagraph"/>
      </w:pPr>
      <w:r w:rsidRPr="00C639CC">
        <w:t>Welke</w:t>
      </w:r>
      <w:r w:rsidR="00273153" w:rsidRPr="00C639CC">
        <w:t xml:space="preserve"> </w:t>
      </w:r>
      <w:r w:rsidRPr="00C639CC">
        <w:t>taken</w:t>
      </w:r>
      <w:r w:rsidR="00273153" w:rsidRPr="00C639CC">
        <w:t xml:space="preserve"> </w:t>
      </w:r>
      <w:r w:rsidRPr="00C639CC">
        <w:t>bevinden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kritisch</w:t>
      </w:r>
      <w:r w:rsidR="00273153" w:rsidRPr="00C639CC">
        <w:t xml:space="preserve"> </w:t>
      </w:r>
      <w:r w:rsidRPr="00C639CC">
        <w:t>pad?</w:t>
      </w:r>
    </w:p>
    <w:p w14:paraId="0497C3C5" w14:textId="3CB51086" w:rsidR="00317487" w:rsidRPr="00C639CC" w:rsidRDefault="00317487" w:rsidP="00FB343E">
      <w:pPr>
        <w:pStyle w:val="Heading3"/>
      </w:pPr>
      <w:r w:rsidRPr="00C639CC">
        <w:t>Opdracht</w:t>
      </w:r>
      <w:r w:rsidR="00273153" w:rsidRPr="00C639CC">
        <w:t xml:space="preserve"> </w:t>
      </w:r>
      <w:r w:rsidRPr="00C639CC">
        <w:t>2</w:t>
      </w:r>
    </w:p>
    <w:p w14:paraId="0AF6597F" w14:textId="0D190FFA" w:rsidR="00E965DE" w:rsidRPr="00C639CC" w:rsidRDefault="00317487" w:rsidP="003273F3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klein</w:t>
      </w:r>
      <w:r w:rsidR="00273153" w:rsidRPr="00C639CC">
        <w:t xml:space="preserve"> </w:t>
      </w:r>
      <w:r w:rsidRPr="00C639CC">
        <w:t>IT</w:t>
      </w:r>
      <w:r w:rsidR="003273F3" w:rsidRPr="00C639CC">
        <w:t>-</w:t>
      </w:r>
      <w:r w:rsidRPr="00C639CC">
        <w:t>departement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gevraagd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online</w:t>
      </w:r>
      <w:r w:rsidR="00273153" w:rsidRPr="00C639CC">
        <w:t xml:space="preserve"> </w:t>
      </w:r>
      <w:r w:rsidRPr="00C639CC">
        <w:t>enquiry</w:t>
      </w:r>
      <w:r w:rsidR="00273153" w:rsidRPr="00C639CC">
        <w:t xml:space="preserve"> </w:t>
      </w:r>
      <w:r w:rsidRPr="00C639CC">
        <w:t>databasesysteem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ontwerpen.</w:t>
      </w:r>
    </w:p>
    <w:p w14:paraId="4D3E16B6" w14:textId="59EFDB99" w:rsidR="00317487" w:rsidRPr="00C639CC" w:rsidRDefault="00317487" w:rsidP="003273F3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IT</w:t>
      </w:r>
      <w:r w:rsidR="003273F3" w:rsidRPr="00C639CC">
        <w:t>-</w:t>
      </w:r>
      <w:r w:rsidRPr="00C639CC">
        <w:t>manager,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="00117D8E">
        <w:t>ook</w:t>
      </w:r>
      <w:r w:rsidR="00273153" w:rsidRPr="00C639CC">
        <w:t xml:space="preserve"> </w:t>
      </w:r>
      <w:r w:rsidRPr="00C639CC">
        <w:t>projectmanager</w:t>
      </w:r>
      <w:r w:rsidR="00273153" w:rsidRPr="00C639CC">
        <w:t xml:space="preserve"> </w:t>
      </w:r>
      <w:r w:rsidRPr="00C639CC">
        <w:t>is,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draft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werkplan</w:t>
      </w:r>
      <w:r w:rsidR="00273153" w:rsidRPr="00C639CC">
        <w:t xml:space="preserve"> </w:t>
      </w:r>
      <w:r w:rsidRPr="00C639CC">
        <w:t>opgesteld.</w:t>
      </w:r>
      <w:r w:rsidR="00273153" w:rsidRPr="00C639CC">
        <w:t xml:space="preserve"> </w:t>
      </w:r>
    </w:p>
    <w:tbl>
      <w:tblPr>
        <w:tblStyle w:val="GridTable1Light"/>
        <w:tblW w:w="10005" w:type="dxa"/>
        <w:tblLook w:val="04A0" w:firstRow="1" w:lastRow="0" w:firstColumn="1" w:lastColumn="0" w:noHBand="0" w:noVBand="1"/>
      </w:tblPr>
      <w:tblGrid>
        <w:gridCol w:w="1026"/>
        <w:gridCol w:w="8118"/>
        <w:gridCol w:w="861"/>
      </w:tblGrid>
      <w:tr w:rsidR="00317487" w:rsidRPr="00C639CC" w14:paraId="053EB486" w14:textId="77777777" w:rsidTr="003273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hideMark/>
          </w:tcPr>
          <w:p w14:paraId="61FA1C28" w14:textId="429AA67D" w:rsidR="00317487" w:rsidRPr="00C639CC" w:rsidRDefault="003273F3" w:rsidP="00395028">
            <w:r w:rsidRPr="00C639CC">
              <w:t>Nummer</w:t>
            </w:r>
          </w:p>
        </w:tc>
        <w:tc>
          <w:tcPr>
            <w:tcW w:w="8374" w:type="dxa"/>
            <w:hideMark/>
          </w:tcPr>
          <w:p w14:paraId="531714C7" w14:textId="5F5D70D4" w:rsidR="00317487" w:rsidRPr="00C639CC" w:rsidRDefault="00317487" w:rsidP="003950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Taken</w:t>
            </w:r>
          </w:p>
        </w:tc>
        <w:tc>
          <w:tcPr>
            <w:tcW w:w="0" w:type="auto"/>
            <w:hideMark/>
          </w:tcPr>
          <w:p w14:paraId="378505DD" w14:textId="77777777" w:rsidR="00317487" w:rsidRPr="00C639CC" w:rsidRDefault="00317487" w:rsidP="003950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Weken</w:t>
            </w:r>
          </w:p>
        </w:tc>
      </w:tr>
      <w:tr w:rsidR="00317487" w:rsidRPr="00C639CC" w14:paraId="40BB0759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hideMark/>
          </w:tcPr>
          <w:p w14:paraId="51A025DC" w14:textId="77777777" w:rsidR="00317487" w:rsidRPr="00C639CC" w:rsidRDefault="00317487" w:rsidP="00395028">
            <w:r w:rsidRPr="00C639CC">
              <w:t>A</w:t>
            </w:r>
          </w:p>
        </w:tc>
        <w:tc>
          <w:tcPr>
            <w:tcW w:w="8374" w:type="dxa"/>
            <w:hideMark/>
          </w:tcPr>
          <w:p w14:paraId="07D95712" w14:textId="1485184B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Verzamel</w:t>
            </w:r>
            <w:r w:rsidR="00273153" w:rsidRPr="00C639CC">
              <w:t xml:space="preserve"> </w:t>
            </w:r>
            <w:r w:rsidRPr="00C639CC">
              <w:t>vereisten</w:t>
            </w:r>
            <w:r w:rsidR="00273153" w:rsidRPr="00C639CC">
              <w:t xml:space="preserve"> </w:t>
            </w:r>
            <w:r w:rsidRPr="00C639CC">
              <w:t>bij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eindgebruikers.</w:t>
            </w:r>
            <w:r w:rsidR="00273153" w:rsidRPr="00C639CC">
              <w:t xml:space="preserve"> </w:t>
            </w:r>
            <w:r w:rsidRPr="00C639CC">
              <w:t>Beschrijf</w:t>
            </w:r>
            <w:r w:rsidR="00273153" w:rsidRPr="00C639CC">
              <w:t xml:space="preserve"> </w:t>
            </w:r>
            <w:r w:rsidRPr="00C639CC">
              <w:t>op</w:t>
            </w:r>
            <w:r w:rsidR="00273153" w:rsidRPr="00C639CC">
              <w:t xml:space="preserve"> </w:t>
            </w:r>
            <w:r w:rsidRPr="00C639CC">
              <w:t>architecturaal</w:t>
            </w:r>
            <w:r w:rsidR="00273153" w:rsidRPr="00C639CC">
              <w:t xml:space="preserve"> </w:t>
            </w:r>
            <w:r w:rsidRPr="00C639CC">
              <w:t>niveau</w:t>
            </w:r>
            <w:r w:rsidR="00273153" w:rsidRPr="00C639CC">
              <w:t xml:space="preserve"> </w:t>
            </w:r>
            <w:r w:rsidRPr="00C639CC">
              <w:t>een</w:t>
            </w:r>
            <w:r w:rsidR="00273153" w:rsidRPr="00C639CC">
              <w:t xml:space="preserve"> </w:t>
            </w:r>
            <w:r w:rsidRPr="00C639CC">
              <w:t>haalbare</w:t>
            </w:r>
            <w:r w:rsidR="00273153" w:rsidRPr="00C639CC">
              <w:t xml:space="preserve"> </w:t>
            </w:r>
            <w:r w:rsidRPr="00C639CC">
              <w:t>oplossing.</w:t>
            </w:r>
          </w:p>
        </w:tc>
        <w:tc>
          <w:tcPr>
            <w:tcW w:w="0" w:type="auto"/>
            <w:hideMark/>
          </w:tcPr>
          <w:p w14:paraId="37EE0177" w14:textId="4A9271C5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3</w:t>
            </w:r>
            <w:r w:rsidR="00273153" w:rsidRPr="00C639CC">
              <w:t xml:space="preserve"> </w:t>
            </w:r>
          </w:p>
        </w:tc>
      </w:tr>
      <w:tr w:rsidR="00317487" w:rsidRPr="00C639CC" w14:paraId="548F6738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hideMark/>
          </w:tcPr>
          <w:p w14:paraId="6215C85B" w14:textId="77777777" w:rsidR="00317487" w:rsidRPr="00C639CC" w:rsidRDefault="00317487" w:rsidP="00395028">
            <w:r w:rsidRPr="00C639CC">
              <w:t>B</w:t>
            </w:r>
          </w:p>
        </w:tc>
        <w:tc>
          <w:tcPr>
            <w:tcW w:w="8374" w:type="dxa"/>
            <w:hideMark/>
          </w:tcPr>
          <w:p w14:paraId="78B441E4" w14:textId="0F9B08B7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Ontwerp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onderliggende</w:t>
            </w:r>
            <w:r w:rsidR="00273153" w:rsidRPr="00C639CC">
              <w:t xml:space="preserve"> </w:t>
            </w:r>
            <w:r w:rsidRPr="00C639CC">
              <w:t>database</w:t>
            </w:r>
            <w:r w:rsidR="00273153" w:rsidRPr="00C639CC">
              <w:t xml:space="preserve"> </w:t>
            </w:r>
            <w:r w:rsidRPr="00C639CC">
              <w:t>structuur.</w:t>
            </w:r>
          </w:p>
        </w:tc>
        <w:tc>
          <w:tcPr>
            <w:tcW w:w="0" w:type="auto"/>
            <w:hideMark/>
          </w:tcPr>
          <w:p w14:paraId="3650CB2E" w14:textId="1DE5B250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2</w:t>
            </w:r>
            <w:r w:rsidR="00273153" w:rsidRPr="00C639CC">
              <w:t xml:space="preserve"> </w:t>
            </w:r>
          </w:p>
        </w:tc>
      </w:tr>
      <w:tr w:rsidR="00317487" w:rsidRPr="00C639CC" w14:paraId="5DE2D5D9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hideMark/>
          </w:tcPr>
          <w:p w14:paraId="1C77C270" w14:textId="77777777" w:rsidR="00317487" w:rsidRPr="00C639CC" w:rsidRDefault="00317487" w:rsidP="00395028">
            <w:r w:rsidRPr="00C639CC">
              <w:t>C</w:t>
            </w:r>
          </w:p>
        </w:tc>
        <w:tc>
          <w:tcPr>
            <w:tcW w:w="8374" w:type="dxa"/>
            <w:hideMark/>
          </w:tcPr>
          <w:p w14:paraId="396AF62A" w14:textId="3DAA8E96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Bouw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test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input-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data-validatie</w:t>
            </w:r>
            <w:r w:rsidR="00273153" w:rsidRPr="00C639CC">
              <w:t xml:space="preserve"> </w:t>
            </w:r>
            <w:r w:rsidRPr="00C639CC">
              <w:t>software.</w:t>
            </w:r>
          </w:p>
        </w:tc>
        <w:tc>
          <w:tcPr>
            <w:tcW w:w="0" w:type="auto"/>
            <w:hideMark/>
          </w:tcPr>
          <w:p w14:paraId="57727AEE" w14:textId="7DFB46FA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7</w:t>
            </w:r>
            <w:r w:rsidR="00273153" w:rsidRPr="00C639CC">
              <w:t xml:space="preserve"> </w:t>
            </w:r>
          </w:p>
        </w:tc>
      </w:tr>
      <w:tr w:rsidR="00317487" w:rsidRPr="00C639CC" w14:paraId="0B19325A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hideMark/>
          </w:tcPr>
          <w:p w14:paraId="6232DA6B" w14:textId="77777777" w:rsidR="00317487" w:rsidRPr="00C639CC" w:rsidRDefault="00317487" w:rsidP="00395028">
            <w:r w:rsidRPr="00C639CC">
              <w:t>D</w:t>
            </w:r>
          </w:p>
        </w:tc>
        <w:tc>
          <w:tcPr>
            <w:tcW w:w="8374" w:type="dxa"/>
            <w:hideMark/>
          </w:tcPr>
          <w:p w14:paraId="53F22CFC" w14:textId="11A0DAD2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Bouw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test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enquiry</w:t>
            </w:r>
            <w:r w:rsidR="00273153" w:rsidRPr="00C639CC">
              <w:t xml:space="preserve"> </w:t>
            </w:r>
            <w:r w:rsidRPr="00C639CC">
              <w:t>software.</w:t>
            </w:r>
          </w:p>
        </w:tc>
        <w:tc>
          <w:tcPr>
            <w:tcW w:w="0" w:type="auto"/>
            <w:hideMark/>
          </w:tcPr>
          <w:p w14:paraId="0CB4B1E4" w14:textId="491F5F7E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5</w:t>
            </w:r>
            <w:r w:rsidR="00273153" w:rsidRPr="00C639CC">
              <w:t xml:space="preserve"> </w:t>
            </w:r>
          </w:p>
        </w:tc>
      </w:tr>
      <w:tr w:rsidR="00317487" w:rsidRPr="00C639CC" w14:paraId="201C2037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hideMark/>
          </w:tcPr>
          <w:p w14:paraId="60AD54D9" w14:textId="77777777" w:rsidR="00317487" w:rsidRPr="00C639CC" w:rsidRDefault="00317487" w:rsidP="00395028">
            <w:r w:rsidRPr="00C639CC">
              <w:t>E</w:t>
            </w:r>
          </w:p>
        </w:tc>
        <w:tc>
          <w:tcPr>
            <w:tcW w:w="8374" w:type="dxa"/>
            <w:hideMark/>
          </w:tcPr>
          <w:p w14:paraId="749D04D6" w14:textId="72266E5C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Bouw</w:t>
            </w:r>
            <w:r w:rsidR="00273153" w:rsidRPr="00C639CC">
              <w:t xml:space="preserve"> </w:t>
            </w:r>
            <w:r w:rsidRPr="00C639CC">
              <w:t>en</w:t>
            </w:r>
            <w:r w:rsidR="00273153" w:rsidRPr="00C639CC">
              <w:t xml:space="preserve"> </w:t>
            </w:r>
            <w:r w:rsidRPr="00C639CC">
              <w:t>test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rapporteringssoftware.</w:t>
            </w:r>
          </w:p>
        </w:tc>
        <w:tc>
          <w:tcPr>
            <w:tcW w:w="0" w:type="auto"/>
            <w:hideMark/>
          </w:tcPr>
          <w:p w14:paraId="46CF772F" w14:textId="7E2C7979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4</w:t>
            </w:r>
            <w:r w:rsidR="00273153" w:rsidRPr="00C639CC">
              <w:t xml:space="preserve"> </w:t>
            </w:r>
          </w:p>
        </w:tc>
      </w:tr>
      <w:tr w:rsidR="00317487" w:rsidRPr="00C639CC" w14:paraId="24E7C016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hideMark/>
          </w:tcPr>
          <w:p w14:paraId="720CA529" w14:textId="77777777" w:rsidR="00317487" w:rsidRPr="00C639CC" w:rsidRDefault="00317487" w:rsidP="00395028">
            <w:r w:rsidRPr="00C639CC">
              <w:t>F</w:t>
            </w:r>
          </w:p>
        </w:tc>
        <w:tc>
          <w:tcPr>
            <w:tcW w:w="8374" w:type="dxa"/>
            <w:hideMark/>
          </w:tcPr>
          <w:p w14:paraId="6A290529" w14:textId="0BEC4C9E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Voer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integratie</w:t>
            </w:r>
            <w:r w:rsidR="00273153" w:rsidRPr="00C639CC">
              <w:t xml:space="preserve"> </w:t>
            </w:r>
            <w:r w:rsidRPr="00C639CC">
              <w:t>testen</w:t>
            </w:r>
            <w:r w:rsidR="00273153" w:rsidRPr="00C639CC">
              <w:t xml:space="preserve"> </w:t>
            </w:r>
            <w:r w:rsidRPr="00C639CC">
              <w:t>uit.</w:t>
            </w:r>
          </w:p>
        </w:tc>
        <w:tc>
          <w:tcPr>
            <w:tcW w:w="0" w:type="auto"/>
            <w:hideMark/>
          </w:tcPr>
          <w:p w14:paraId="42B7EC0E" w14:textId="64C43277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2</w:t>
            </w:r>
            <w:r w:rsidR="00273153" w:rsidRPr="00C639CC">
              <w:t xml:space="preserve"> </w:t>
            </w:r>
          </w:p>
        </w:tc>
      </w:tr>
      <w:tr w:rsidR="00317487" w:rsidRPr="00C639CC" w14:paraId="72DC20AF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hideMark/>
          </w:tcPr>
          <w:p w14:paraId="69C0CE27" w14:textId="77777777" w:rsidR="00317487" w:rsidRPr="00C639CC" w:rsidRDefault="00317487" w:rsidP="00395028">
            <w:r w:rsidRPr="00C639CC">
              <w:t>G</w:t>
            </w:r>
          </w:p>
        </w:tc>
        <w:tc>
          <w:tcPr>
            <w:tcW w:w="8374" w:type="dxa"/>
            <w:hideMark/>
          </w:tcPr>
          <w:p w14:paraId="24B196EB" w14:textId="4FFA4F23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Schrijf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gebruikershandleidingen.</w:t>
            </w:r>
          </w:p>
        </w:tc>
        <w:tc>
          <w:tcPr>
            <w:tcW w:w="0" w:type="auto"/>
            <w:hideMark/>
          </w:tcPr>
          <w:p w14:paraId="4BF78CAA" w14:textId="28FD59D0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3</w:t>
            </w:r>
            <w:r w:rsidR="00273153" w:rsidRPr="00C639CC">
              <w:t xml:space="preserve"> </w:t>
            </w:r>
          </w:p>
        </w:tc>
      </w:tr>
      <w:tr w:rsidR="00317487" w:rsidRPr="00C639CC" w14:paraId="5C1CD012" w14:textId="77777777" w:rsidTr="003273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hideMark/>
          </w:tcPr>
          <w:p w14:paraId="01DECBFE" w14:textId="77777777" w:rsidR="00317487" w:rsidRPr="00C639CC" w:rsidRDefault="00317487" w:rsidP="00395028">
            <w:r w:rsidRPr="00C639CC">
              <w:t>H</w:t>
            </w:r>
          </w:p>
        </w:tc>
        <w:tc>
          <w:tcPr>
            <w:tcW w:w="8374" w:type="dxa"/>
            <w:hideMark/>
          </w:tcPr>
          <w:p w14:paraId="5B4490D6" w14:textId="1D361912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De</w:t>
            </w:r>
            <w:r w:rsidR="00273153" w:rsidRPr="00C639CC">
              <w:t xml:space="preserve"> </w:t>
            </w:r>
            <w:r w:rsidRPr="00C639CC">
              <w:t>eindgebruikers</w:t>
            </w:r>
            <w:r w:rsidR="00273153" w:rsidRPr="00C639CC">
              <w:t xml:space="preserve"> </w:t>
            </w:r>
            <w:r w:rsidRPr="00C639CC">
              <w:t>voeren</w:t>
            </w:r>
            <w:r w:rsidR="00273153" w:rsidRPr="00C639CC">
              <w:t xml:space="preserve"> </w:t>
            </w:r>
            <w:r w:rsidRPr="00C639CC">
              <w:t>de</w:t>
            </w:r>
            <w:r w:rsidR="00273153" w:rsidRPr="00C639CC">
              <w:t xml:space="preserve"> </w:t>
            </w:r>
            <w:r w:rsidRPr="00C639CC">
              <w:t>acceptatietesten</w:t>
            </w:r>
            <w:r w:rsidR="00273153" w:rsidRPr="00C639CC">
              <w:t xml:space="preserve"> </w:t>
            </w:r>
            <w:r w:rsidRPr="00C639CC">
              <w:t>uit.</w:t>
            </w:r>
          </w:p>
        </w:tc>
        <w:tc>
          <w:tcPr>
            <w:tcW w:w="0" w:type="auto"/>
            <w:hideMark/>
          </w:tcPr>
          <w:p w14:paraId="7075391C" w14:textId="407011D9" w:rsidR="00317487" w:rsidRPr="00C639CC" w:rsidRDefault="00317487" w:rsidP="003950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9CC">
              <w:t>2</w:t>
            </w:r>
            <w:r w:rsidR="00273153" w:rsidRPr="00C639CC">
              <w:t xml:space="preserve"> </w:t>
            </w:r>
          </w:p>
        </w:tc>
      </w:tr>
    </w:tbl>
    <w:p w14:paraId="586727C4" w14:textId="77777777" w:rsidR="00317487" w:rsidRPr="00C639CC" w:rsidRDefault="00317487" w:rsidP="003273F3">
      <w:pPr>
        <w:pStyle w:val="cpParagraph"/>
      </w:pPr>
    </w:p>
    <w:p w14:paraId="6E323EF7" w14:textId="3BC02C59" w:rsidR="003B46BA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volgen.</w:t>
      </w:r>
    </w:p>
    <w:p w14:paraId="69EB516A" w14:textId="75862A56" w:rsidR="00317487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gelijktijdig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volgen.</w:t>
      </w:r>
    </w:p>
    <w:p w14:paraId="48934129" w14:textId="0BC61940" w:rsidR="003B46BA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gelijktijdig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uitgevoerd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starten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voltooid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werden.</w:t>
      </w:r>
    </w:p>
    <w:p w14:paraId="0D0D60FB" w14:textId="55BD118B" w:rsidR="00317487" w:rsidRPr="00C639CC" w:rsidRDefault="00317487" w:rsidP="003273F3">
      <w:pPr>
        <w:pStyle w:val="cpPoint"/>
        <w:rPr>
          <w:lang w:val="nl-BE"/>
        </w:rPr>
      </w:pP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G.</w:t>
      </w:r>
    </w:p>
    <w:p w14:paraId="7A8B06E6" w14:textId="77777777" w:rsidR="003273F3" w:rsidRPr="00C639CC" w:rsidRDefault="003273F3" w:rsidP="003273F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B7A60A3" w14:textId="22D9CFB0" w:rsidR="00E965DE" w:rsidRPr="00C639CC" w:rsidRDefault="00317487" w:rsidP="003273F3">
      <w:pPr>
        <w:pStyle w:val="cpParagraph"/>
      </w:pPr>
      <w:r w:rsidRPr="00C639CC">
        <w:t>Teken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Gantt</w:t>
      </w:r>
      <w:r w:rsidR="00273153" w:rsidRPr="00C639CC">
        <w:t xml:space="preserve"> </w:t>
      </w:r>
      <w:r w:rsidRPr="00C639CC">
        <w:t>chart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project.</w:t>
      </w:r>
    </w:p>
    <w:p w14:paraId="72C8FF33" w14:textId="28BE24FB" w:rsidR="003B46BA" w:rsidRPr="00C639CC" w:rsidRDefault="00317487" w:rsidP="003273F3">
      <w:pPr>
        <w:pStyle w:val="cpParagraph"/>
      </w:pPr>
      <w:r w:rsidRPr="00C639CC">
        <w:t>Toon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doorlooptijden,</w:t>
      </w:r>
      <w:r w:rsidR="00273153" w:rsidRPr="00C639CC">
        <w:t xml:space="preserve"> </w:t>
      </w:r>
      <w:r w:rsidRPr="00C639CC">
        <w:t>afhankelijkheden,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kritisch</w:t>
      </w:r>
      <w:r w:rsidR="00273153" w:rsidRPr="00C639CC">
        <w:t xml:space="preserve"> </w:t>
      </w:r>
      <w:r w:rsidRPr="00C639CC">
        <w:t>pad.</w:t>
      </w:r>
    </w:p>
    <w:p w14:paraId="41471042" w14:textId="0FF49819" w:rsidR="00B06B7A" w:rsidRPr="00C639CC" w:rsidRDefault="00B06B7A" w:rsidP="00FB343E">
      <w:pPr>
        <w:pStyle w:val="Heading1"/>
      </w:pPr>
      <w:r w:rsidRPr="00C639CC">
        <w:lastRenderedPageBreak/>
        <w:t>Communicatie</w:t>
      </w:r>
    </w:p>
    <w:p w14:paraId="7C6B61D3" w14:textId="6CE34D75" w:rsidR="00B06B7A" w:rsidRPr="00C639CC" w:rsidRDefault="00B06B7A" w:rsidP="008D3D2A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basismodel</w:t>
      </w:r>
      <w:r w:rsidR="00273153" w:rsidRPr="00C639CC">
        <w:t xml:space="preserve"> </w:t>
      </w:r>
      <w:r w:rsidRPr="00C639CC">
        <w:t>bespreken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onderdeel</w:t>
      </w:r>
      <w:r w:rsidR="00273153" w:rsidRPr="00C639CC">
        <w:t xml:space="preserve"> </w:t>
      </w:r>
      <w:r w:rsidRPr="00C639CC">
        <w:t>'Beheersen',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="006421DC" w:rsidRPr="00C639CC">
        <w:t>beheers aspect</w:t>
      </w:r>
      <w:r w:rsidR="00273153" w:rsidRPr="00C639CC">
        <w:t xml:space="preserve"> </w:t>
      </w:r>
      <w:r w:rsidRPr="00C639CC">
        <w:t>'Informatie'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nog</w:t>
      </w:r>
      <w:r w:rsidR="00273153" w:rsidRPr="00C639CC">
        <w:t xml:space="preserve"> </w:t>
      </w:r>
      <w:r w:rsidRPr="00C639CC">
        <w:t>'Communicatie'.</w:t>
      </w:r>
    </w:p>
    <w:p w14:paraId="2AF1E90E" w14:textId="15D52B58" w:rsidR="008D3D2A" w:rsidRPr="00C639CC" w:rsidRDefault="008D3D2A" w:rsidP="008D3D2A">
      <w:pPr>
        <w:pStyle w:val="cpPicture"/>
      </w:pPr>
      <w:r w:rsidRPr="00C639CC">
        <w:drawing>
          <wp:inline distT="0" distB="0" distL="0" distR="0" wp14:anchorId="2DEC7974" wp14:editId="63FC309A">
            <wp:extent cx="6296400" cy="4370400"/>
            <wp:effectExtent l="19050" t="19050" r="9525" b="1143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E8657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437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852D8" w14:textId="77777777" w:rsidR="008D3D2A" w:rsidRPr="00C639CC" w:rsidRDefault="00B06B7A" w:rsidP="008D3D2A">
      <w:pPr>
        <w:pStyle w:val="cpParagraph"/>
      </w:pPr>
      <w:r w:rsidRPr="00C639CC">
        <w:t>Doel:</w:t>
      </w:r>
    </w:p>
    <w:p w14:paraId="797C52B5" w14:textId="1983B89C" w:rsidR="00B06B7A" w:rsidRPr="00C639CC" w:rsidRDefault="00B06B7A" w:rsidP="008D3D2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gegevens,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moment,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medium,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uitwisselen.</w:t>
      </w:r>
    </w:p>
    <w:p w14:paraId="19EF4662" w14:textId="77777777" w:rsidR="008D3D2A" w:rsidRPr="00C639CC" w:rsidRDefault="008D3D2A" w:rsidP="008D3D2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17DD547" w14:textId="77777777" w:rsidR="00B06B7A" w:rsidRPr="00C639CC" w:rsidRDefault="00B06B7A" w:rsidP="008D3D2A">
      <w:pPr>
        <w:pStyle w:val="cpParagraph"/>
      </w:pPr>
      <w:r w:rsidRPr="00C639CC">
        <w:t>Aandachtspunten:</w:t>
      </w:r>
    </w:p>
    <w:p w14:paraId="4E0CE5F9" w14:textId="29D13D2B" w:rsidR="008D3D2A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cliënt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ICT,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begrijpbare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taal</w:t>
      </w:r>
      <w:r w:rsidR="008D3D2A" w:rsidRPr="00C639CC">
        <w:rPr>
          <w:lang w:val="nl-BE"/>
        </w:rPr>
        <w:t>.</w:t>
      </w:r>
    </w:p>
    <w:p w14:paraId="79059255" w14:textId="77777777" w:rsidR="008D3D2A" w:rsidRPr="00C639CC" w:rsidRDefault="008D3D2A" w:rsidP="008D3D2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90A529A" w14:textId="739AC22E" w:rsidR="00001F23" w:rsidRPr="00C639CC" w:rsidRDefault="00B06B7A" w:rsidP="008D3D2A">
      <w:pPr>
        <w:pStyle w:val="cpParagraph"/>
      </w:pPr>
      <w:r w:rsidRPr="00C639CC">
        <w:t>Meer</w:t>
      </w:r>
      <w:r w:rsidR="00273153" w:rsidRPr="00C639CC">
        <w:t xml:space="preserve"> </w:t>
      </w:r>
      <w:r w:rsidRPr="00C639CC">
        <w:t>communiceren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belanghebbenden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...</w:t>
      </w:r>
    </w:p>
    <w:p w14:paraId="4EC31174" w14:textId="46E63FC4" w:rsidR="00001F23" w:rsidRPr="00C639CC" w:rsidRDefault="008D3D2A" w:rsidP="008D3D2A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B06B7A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doen</w:t>
      </w:r>
      <w:r w:rsidRPr="00C639CC">
        <w:rPr>
          <w:lang w:val="nl-BE"/>
        </w:rPr>
        <w:t>.</w:t>
      </w:r>
    </w:p>
    <w:p w14:paraId="7DB05F51" w14:textId="774A4D78" w:rsidR="00001F23" w:rsidRPr="00C639CC" w:rsidRDefault="008D3D2A" w:rsidP="008D3D2A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B06B7A" w:rsidRPr="00C639CC">
        <w:rPr>
          <w:lang w:val="nl-BE"/>
        </w:rPr>
        <w:t>aarom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doen</w:t>
      </w:r>
      <w:r w:rsidRPr="00C639CC">
        <w:rPr>
          <w:lang w:val="nl-BE"/>
        </w:rPr>
        <w:t>.</w:t>
      </w:r>
    </w:p>
    <w:p w14:paraId="71DA657A" w14:textId="72696ACA" w:rsidR="00001F23" w:rsidRPr="00C639CC" w:rsidRDefault="008D3D2A" w:rsidP="008D3D2A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B06B7A" w:rsidRPr="00C639CC">
        <w:rPr>
          <w:lang w:val="nl-BE"/>
        </w:rPr>
        <w:t>oe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doen</w:t>
      </w:r>
      <w:r w:rsidRPr="00C639CC">
        <w:rPr>
          <w:lang w:val="nl-BE"/>
        </w:rPr>
        <w:t>.</w:t>
      </w:r>
    </w:p>
    <w:p w14:paraId="1A4ED54A" w14:textId="64EC195B" w:rsidR="00B06B7A" w:rsidRPr="00C639CC" w:rsidRDefault="008D3D2A" w:rsidP="008D3D2A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B06B7A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leren</w:t>
      </w:r>
      <w:r w:rsidRPr="00C639CC">
        <w:rPr>
          <w:lang w:val="nl-BE"/>
        </w:rPr>
        <w:t>.</w:t>
      </w:r>
    </w:p>
    <w:p w14:paraId="11535DA9" w14:textId="77777777" w:rsidR="008D3D2A" w:rsidRPr="00C639CC" w:rsidRDefault="008D3D2A" w:rsidP="008D3D2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D592750" w14:textId="77777777" w:rsidR="00B06B7A" w:rsidRPr="00C639CC" w:rsidRDefault="00B06B7A" w:rsidP="008D3D2A">
      <w:pPr>
        <w:pStyle w:val="cpParagraph"/>
      </w:pPr>
      <w:r w:rsidRPr="00C639CC">
        <w:t>Details:</w:t>
      </w:r>
    </w:p>
    <w:p w14:paraId="40460114" w14:textId="32BB537F" w:rsidR="00B06B7A" w:rsidRPr="00C639CC" w:rsidRDefault="00416678" w:rsidP="00416678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B06B7A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bepalen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beheersen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informatie:</w:t>
      </w:r>
    </w:p>
    <w:p w14:paraId="58A42E03" w14:textId="27AA2DD5" w:rsidR="00B06B7A" w:rsidRPr="00C639CC" w:rsidRDefault="00416678" w:rsidP="0041667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</w:t>
      </w:r>
      <w:r w:rsidR="00B06B7A" w:rsidRPr="00C639CC">
        <w:rPr>
          <w:lang w:val="nl-BE"/>
        </w:rPr>
        <w:t>echnische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&amp;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inhoudelijke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documentatie</w:t>
      </w:r>
    </w:p>
    <w:p w14:paraId="2D860973" w14:textId="514FF50D" w:rsidR="00B06B7A" w:rsidRPr="00C639CC" w:rsidRDefault="00416678" w:rsidP="0041667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</w:t>
      </w:r>
      <w:r w:rsidR="00B06B7A" w:rsidRPr="00C639CC">
        <w:rPr>
          <w:lang w:val="nl-BE"/>
        </w:rPr>
        <w:t>nformatie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extern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verdeeld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wordt,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zoveel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via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bestaande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geëigende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communicatiekanalen</w:t>
      </w:r>
      <w:r w:rsidRPr="00C639CC">
        <w:rPr>
          <w:lang w:val="nl-BE"/>
        </w:rPr>
        <w:t>.</w:t>
      </w:r>
    </w:p>
    <w:p w14:paraId="0A254AE3" w14:textId="201DFF4E" w:rsidR="00B06B7A" w:rsidRPr="00C639CC" w:rsidRDefault="00416678" w:rsidP="00416678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B06B7A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bepalen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(document)coderingssysteem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versi</w:t>
      </w:r>
      <w:r w:rsidR="006421DC">
        <w:rPr>
          <w:lang w:val="nl-BE"/>
        </w:rPr>
        <w:t>ebeheer</w:t>
      </w:r>
      <w:r w:rsidRPr="00C639CC">
        <w:rPr>
          <w:lang w:val="nl-BE"/>
        </w:rPr>
        <w:t>.</w:t>
      </w:r>
    </w:p>
    <w:p w14:paraId="53B68C3A" w14:textId="4ECEBE99" w:rsidR="00B06B7A" w:rsidRPr="00C639CC" w:rsidRDefault="00416678" w:rsidP="00416678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B06B7A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vaststellen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van:</w:t>
      </w:r>
    </w:p>
    <w:p w14:paraId="1D2E7BE4" w14:textId="30BD317A" w:rsidR="00B06B7A" w:rsidRPr="00C639CC" w:rsidRDefault="00416678" w:rsidP="0041667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lastRenderedPageBreak/>
        <w:t>W</w:t>
      </w:r>
      <w:r w:rsidR="00B06B7A" w:rsidRPr="00C639CC">
        <w:rPr>
          <w:lang w:val="nl-BE"/>
        </w:rPr>
        <w:t>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geven,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lijnmanagement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informeert,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vice-versa</w:t>
      </w:r>
      <w:r w:rsidRPr="00C639CC">
        <w:rPr>
          <w:lang w:val="nl-BE"/>
        </w:rPr>
        <w:t>.</w:t>
      </w:r>
    </w:p>
    <w:p w14:paraId="47D9F9AF" w14:textId="6A926F93" w:rsidR="003B46BA" w:rsidRPr="00C639CC" w:rsidRDefault="00416678" w:rsidP="0041667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</w:t>
      </w:r>
      <w:r w:rsidR="00B06B7A" w:rsidRPr="00C639CC">
        <w:rPr>
          <w:lang w:val="nl-BE"/>
        </w:rPr>
        <w:t>ia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lopen</w:t>
      </w:r>
      <w:r w:rsidR="00273153" w:rsidRPr="00C639CC">
        <w:rPr>
          <w:lang w:val="nl-BE"/>
        </w:rPr>
        <w:t xml:space="preserve"> en in welke vorm.</w:t>
      </w:r>
    </w:p>
    <w:p w14:paraId="01FDFEEE" w14:textId="2E1A3A10" w:rsidR="00B06B7A" w:rsidRPr="00C639CC" w:rsidRDefault="00416678" w:rsidP="0041667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B06B7A" w:rsidRPr="00C639CC">
        <w:rPr>
          <w:lang w:val="nl-BE"/>
        </w:rPr>
        <w:t>aar,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gearchiveerd</w:t>
      </w:r>
      <w:r w:rsidRPr="00C639CC">
        <w:rPr>
          <w:lang w:val="nl-BE"/>
        </w:rPr>
        <w:t>.</w:t>
      </w:r>
    </w:p>
    <w:p w14:paraId="0829A13E" w14:textId="5B1AC8D1" w:rsidR="00B06B7A" w:rsidRPr="00C639CC" w:rsidRDefault="00416678" w:rsidP="00416678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B06B7A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bepalen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mag/moet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goedkeuren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wijzigen</w:t>
      </w:r>
      <w:r w:rsidRPr="00C639CC">
        <w:rPr>
          <w:lang w:val="nl-BE"/>
        </w:rPr>
        <w:t>.</w:t>
      </w:r>
    </w:p>
    <w:p w14:paraId="401B8485" w14:textId="178DAC61" w:rsidR="00B06B7A" w:rsidRPr="00C639CC" w:rsidRDefault="00416678" w:rsidP="00416678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B06B7A" w:rsidRPr="00C639CC">
        <w:rPr>
          <w:lang w:val="nl-BE"/>
        </w:rPr>
        <w:t>pvolgen:</w:t>
      </w:r>
    </w:p>
    <w:p w14:paraId="0DECB9AC" w14:textId="6AB83E44" w:rsidR="003B46BA" w:rsidRPr="00C639CC" w:rsidRDefault="00273153" w:rsidP="0027315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N</w:t>
      </w:r>
      <w:r w:rsidR="00B06B7A" w:rsidRPr="00C639CC">
        <w:rPr>
          <w:lang w:val="nl-BE"/>
        </w:rPr>
        <w:t>agaan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of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informatie-identificatie,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-registratie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-bewaking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op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de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juiste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wijze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plaatsvindt</w:t>
      </w:r>
      <w:r w:rsidRPr="00C639CC">
        <w:rPr>
          <w:lang w:val="nl-BE"/>
        </w:rPr>
        <w:t>.</w:t>
      </w:r>
    </w:p>
    <w:p w14:paraId="6BC17771" w14:textId="13893BB7" w:rsidR="003B46BA" w:rsidRPr="00C639CC" w:rsidRDefault="00273153" w:rsidP="0027315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B06B7A" w:rsidRPr="00C639CC">
        <w:rPr>
          <w:lang w:val="nl-BE"/>
        </w:rPr>
        <w:t>et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nagaan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of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alle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activiteiten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plaatsvinden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op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basis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de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laatst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geldende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beslispunten</w:t>
      </w:r>
      <w:r w:rsidRPr="00C639CC">
        <w:rPr>
          <w:lang w:val="nl-BE"/>
        </w:rPr>
        <w:t>.</w:t>
      </w:r>
    </w:p>
    <w:p w14:paraId="1B777C4C" w14:textId="0AB52F57" w:rsidR="003B46BA" w:rsidRPr="00C639CC" w:rsidRDefault="00273153" w:rsidP="0027315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K</w:t>
      </w:r>
      <w:r w:rsidR="00B06B7A" w:rsidRPr="00C639CC">
        <w:rPr>
          <w:lang w:val="nl-BE"/>
        </w:rPr>
        <w:t>rijgt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elke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betrokkene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zijn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vooropgestelde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afgesproken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informatie</w:t>
      </w:r>
      <w:r w:rsidRPr="00C639CC">
        <w:rPr>
          <w:lang w:val="nl-BE"/>
        </w:rPr>
        <w:t>.</w:t>
      </w:r>
    </w:p>
    <w:p w14:paraId="29CEAE06" w14:textId="298D1304" w:rsidR="00B06B7A" w:rsidRPr="00C639CC" w:rsidRDefault="00273153" w:rsidP="00273153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B06B7A" w:rsidRPr="00C639CC">
        <w:rPr>
          <w:lang w:val="nl-BE"/>
        </w:rPr>
        <w:t>ijsturen:</w:t>
      </w:r>
    </w:p>
    <w:p w14:paraId="56651D50" w14:textId="34B6E1A5" w:rsidR="003B46BA" w:rsidRPr="00C639CC" w:rsidRDefault="00273153" w:rsidP="0027315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B06B7A" w:rsidRPr="00C639CC">
        <w:rPr>
          <w:lang w:val="nl-BE"/>
        </w:rPr>
        <w:t>et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toevoegen/wijzigen/laten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vervallen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te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beheersen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informatie</w:t>
      </w:r>
      <w:r w:rsidRPr="00C639CC">
        <w:rPr>
          <w:lang w:val="nl-BE"/>
        </w:rPr>
        <w:t>.</w:t>
      </w:r>
    </w:p>
    <w:p w14:paraId="41D731D0" w14:textId="75D501CB" w:rsidR="003B46BA" w:rsidRPr="00C639CC" w:rsidRDefault="00273153" w:rsidP="0027315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A</w:t>
      </w:r>
      <w:r w:rsidR="00B06B7A" w:rsidRPr="00C639CC">
        <w:rPr>
          <w:lang w:val="nl-BE"/>
        </w:rPr>
        <w:t>ndere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goedkeuring</w:t>
      </w:r>
      <w:r w:rsidRPr="00C639CC">
        <w:rPr>
          <w:lang w:val="nl-BE"/>
        </w:rPr>
        <w:t xml:space="preserve">s- </w:t>
      </w:r>
      <w:r w:rsidR="00B06B7A" w:rsidRPr="00C639CC">
        <w:rPr>
          <w:lang w:val="nl-BE"/>
        </w:rPr>
        <w:t>/wijzigingsprocedures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invoeren</w:t>
      </w:r>
      <w:r w:rsidRPr="00C639CC">
        <w:rPr>
          <w:lang w:val="nl-BE"/>
        </w:rPr>
        <w:t>.</w:t>
      </w:r>
    </w:p>
    <w:p w14:paraId="2D33B399" w14:textId="5269161C" w:rsidR="00B06B7A" w:rsidRPr="00C639CC" w:rsidRDefault="00273153" w:rsidP="0027315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A</w:t>
      </w:r>
      <w:r w:rsidR="00B06B7A" w:rsidRPr="00C639CC">
        <w:rPr>
          <w:lang w:val="nl-BE"/>
        </w:rPr>
        <w:t>ndere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hulpmiddelen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inzetten</w:t>
      </w:r>
      <w:r w:rsidRPr="00C639CC">
        <w:rPr>
          <w:lang w:val="nl-BE"/>
        </w:rPr>
        <w:t>.</w:t>
      </w:r>
    </w:p>
    <w:p w14:paraId="337DBB9D" w14:textId="1C12C546" w:rsidR="00B06B7A" w:rsidRPr="00C639CC" w:rsidRDefault="00273153" w:rsidP="0027315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B06B7A" w:rsidRPr="00C639CC">
        <w:rPr>
          <w:lang w:val="nl-BE"/>
        </w:rPr>
        <w:t>istributielijsten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up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t</w:t>
      </w:r>
      <w:r w:rsidRPr="00C639CC">
        <w:rPr>
          <w:lang w:val="nl-BE"/>
        </w:rPr>
        <w:t xml:space="preserve">o </w:t>
      </w:r>
      <w:r w:rsidR="00B06B7A" w:rsidRPr="00C639CC">
        <w:rPr>
          <w:lang w:val="nl-BE"/>
        </w:rPr>
        <w:t>date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houden</w:t>
      </w:r>
      <w:r w:rsidRPr="00C639CC">
        <w:rPr>
          <w:lang w:val="nl-BE"/>
        </w:rPr>
        <w:t>.</w:t>
      </w:r>
    </w:p>
    <w:p w14:paraId="7993575D" w14:textId="0ECF4075" w:rsidR="00B06B7A" w:rsidRPr="00C639CC" w:rsidRDefault="00273153" w:rsidP="0027315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C</w:t>
      </w:r>
      <w:r w:rsidR="00B06B7A" w:rsidRPr="00C639CC">
        <w:rPr>
          <w:lang w:val="nl-BE"/>
        </w:rPr>
        <w:t>ommunicatie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afstemmen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op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de</w:t>
      </w:r>
      <w:r w:rsidRPr="00C639CC">
        <w:rPr>
          <w:lang w:val="nl-BE"/>
        </w:rPr>
        <w:t xml:space="preserve"> </w:t>
      </w:r>
      <w:r w:rsidR="00B06B7A" w:rsidRPr="00C639CC">
        <w:rPr>
          <w:lang w:val="nl-BE"/>
        </w:rPr>
        <w:t>doelgroep</w:t>
      </w:r>
      <w:r w:rsidRPr="00C639CC">
        <w:rPr>
          <w:lang w:val="nl-BE"/>
        </w:rPr>
        <w:t>.</w:t>
      </w:r>
    </w:p>
    <w:p w14:paraId="3FE88B1E" w14:textId="77777777" w:rsidR="00273153" w:rsidRPr="00C639CC" w:rsidRDefault="00273153" w:rsidP="0027315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5C824DC" w14:textId="047CB5FA" w:rsidR="00273153" w:rsidRPr="00C639CC" w:rsidRDefault="00273153" w:rsidP="00FB343E">
      <w:pPr>
        <w:pStyle w:val="Heading2"/>
      </w:pPr>
      <w:r w:rsidRPr="00C639CC">
        <w:t>Vraag e-commerce</w:t>
      </w:r>
    </w:p>
    <w:p w14:paraId="2E8A6AB5" w14:textId="2B1E7871" w:rsidR="00B06B7A" w:rsidRPr="00C639CC" w:rsidRDefault="00B06B7A" w:rsidP="00273153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organisatie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eerste</w:t>
      </w:r>
      <w:r w:rsidR="00273153" w:rsidRPr="00C639CC">
        <w:t xml:space="preserve"> </w:t>
      </w:r>
      <w:r w:rsidRPr="00C639CC">
        <w:t>ideeën</w:t>
      </w:r>
      <w:r w:rsidR="00273153" w:rsidRPr="00C639CC">
        <w:t xml:space="preserve"> </w:t>
      </w:r>
      <w:r w:rsidRPr="00C639CC">
        <w:t>ontstaan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e-commerce.</w:t>
      </w:r>
      <w:r w:rsidR="00273153" w:rsidRPr="00C639CC">
        <w:t xml:space="preserve"> </w:t>
      </w:r>
      <w:r w:rsidRPr="00C639CC">
        <w:t>Besloten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betrokken</w:t>
      </w:r>
      <w:r w:rsidR="00273153" w:rsidRPr="00C639CC">
        <w:t xml:space="preserve"> </w:t>
      </w:r>
      <w:r w:rsidRPr="00C639CC">
        <w:t>partijen</w:t>
      </w:r>
      <w:r w:rsidR="00273153" w:rsidRPr="00C639CC">
        <w:t xml:space="preserve"> </w:t>
      </w:r>
      <w:r w:rsidRPr="00C639CC">
        <w:t>daarover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berichten.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bedoeling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daarbij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houding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betrokken</w:t>
      </w:r>
      <w:r w:rsidR="00273153" w:rsidRPr="00C639CC">
        <w:t xml:space="preserve"> </w:t>
      </w:r>
      <w:r w:rsidRPr="00C639CC">
        <w:t>partijen</w:t>
      </w:r>
      <w:r w:rsidR="00273153" w:rsidRPr="00C639CC">
        <w:t xml:space="preserve"> </w:t>
      </w:r>
      <w:r w:rsidRPr="00C639CC">
        <w:t>zodanig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wijzigen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iedereen</w:t>
      </w:r>
      <w:r w:rsidR="00273153" w:rsidRPr="00C639CC">
        <w:t xml:space="preserve"> </w:t>
      </w:r>
      <w:r w:rsidRPr="00C639CC">
        <w:t>achter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zal</w:t>
      </w:r>
      <w:r w:rsidR="00273153" w:rsidRPr="00C639CC">
        <w:t xml:space="preserve"> </w:t>
      </w:r>
      <w:r w:rsidRPr="00C639CC">
        <w:t>staan.</w:t>
      </w:r>
    </w:p>
    <w:p w14:paraId="0F2C7920" w14:textId="20B65968" w:rsidR="00B06B7A" w:rsidRPr="00C639CC" w:rsidRDefault="00B06B7A" w:rsidP="00273153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beste</w:t>
      </w:r>
      <w:r w:rsidR="00273153" w:rsidRPr="00C639CC">
        <w:t xml:space="preserve"> </w:t>
      </w:r>
      <w:r w:rsidRPr="00C639CC">
        <w:t>communicatiemiddel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hierboven</w:t>
      </w:r>
      <w:r w:rsidR="00273153" w:rsidRPr="00C639CC">
        <w:t xml:space="preserve"> </w:t>
      </w:r>
      <w:r w:rsidRPr="00C639CC">
        <w:t>beschreven</w:t>
      </w:r>
      <w:r w:rsidR="00273153" w:rsidRPr="00C639CC">
        <w:t xml:space="preserve"> </w:t>
      </w:r>
      <w:r w:rsidRPr="00C639CC">
        <w:t>situatie?</w:t>
      </w:r>
    </w:p>
    <w:p w14:paraId="382F6C29" w14:textId="1A656219" w:rsidR="00B06B7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E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brochure</w:t>
      </w:r>
      <w:r w:rsidR="00273153" w:rsidRPr="00C639CC">
        <w:rPr>
          <w:lang w:val="nl-BE"/>
        </w:rPr>
        <w:t>.</w:t>
      </w:r>
    </w:p>
    <w:p w14:paraId="0E5528D4" w14:textId="5A565BE3" w:rsidR="00B06B7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E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intranet-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internetdiscussie</w:t>
      </w:r>
      <w:r w:rsidR="00273153" w:rsidRPr="00C639CC">
        <w:rPr>
          <w:lang w:val="nl-BE"/>
        </w:rPr>
        <w:t>.</w:t>
      </w:r>
    </w:p>
    <w:p w14:paraId="740C0EE0" w14:textId="48F16675" w:rsidR="00B06B7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E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nieuwsbrief</w:t>
      </w:r>
      <w:r w:rsidR="00273153" w:rsidRPr="00C639CC">
        <w:rPr>
          <w:lang w:val="nl-BE"/>
        </w:rPr>
        <w:t>.</w:t>
      </w:r>
    </w:p>
    <w:p w14:paraId="466E56D8" w14:textId="77777777" w:rsidR="00273153" w:rsidRPr="00C639CC" w:rsidRDefault="00273153" w:rsidP="0027315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4F482B7" w14:textId="5A09B2F5" w:rsidR="003B46B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brochure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overtuigen,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name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niveau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kennis.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brochure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bijdragen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gewijzigde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houding.</w:t>
      </w:r>
    </w:p>
    <w:p w14:paraId="78D91E0B" w14:textId="6C4D61CE" w:rsidR="003B46B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dialoog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partijen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aanzien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verbetert.</w:t>
      </w:r>
    </w:p>
    <w:p w14:paraId="28012560" w14:textId="4786319C" w:rsidR="00B06B7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nieuwsbrief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slechts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kennis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dragen.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nieuwsbrief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bijdragen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houding.</w:t>
      </w:r>
    </w:p>
    <w:p w14:paraId="5B5D1A2C" w14:textId="1EF69AB7" w:rsidR="00A1488A" w:rsidRPr="00C639CC" w:rsidRDefault="00273153" w:rsidP="00FB343E">
      <w:pPr>
        <w:pStyle w:val="Heading2"/>
      </w:pPr>
      <w:r w:rsidRPr="00C639CC">
        <w:t>Vraag factureringsproces</w:t>
      </w:r>
    </w:p>
    <w:p w14:paraId="341952E5" w14:textId="7FDF2EB7" w:rsidR="00B06B7A" w:rsidRPr="00C639CC" w:rsidRDefault="00B06B7A" w:rsidP="00273153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middelgroot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nieuw</w:t>
      </w:r>
      <w:r w:rsidR="00273153" w:rsidRPr="00C639CC">
        <w:t xml:space="preserve"> </w:t>
      </w:r>
      <w:r w:rsidRPr="00C639CC">
        <w:t>factureringsproces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zeven</w:t>
      </w:r>
      <w:r w:rsidR="00273153" w:rsidRPr="00C639CC">
        <w:t xml:space="preserve"> </w:t>
      </w:r>
      <w:r w:rsidRPr="00C639CC">
        <w:t>facturerende</w:t>
      </w:r>
      <w:r w:rsidR="00273153" w:rsidRPr="00C639CC">
        <w:t xml:space="preserve"> </w:t>
      </w:r>
      <w:r w:rsidRPr="00C639CC">
        <w:t>afdelingen</w:t>
      </w:r>
      <w:r w:rsidR="00273153" w:rsidRPr="00C639CC">
        <w:t xml:space="preserve"> </w:t>
      </w:r>
      <w:r w:rsidRPr="00C639CC">
        <w:t>gesproken.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alle</w:t>
      </w:r>
      <w:r w:rsidR="00273153" w:rsidRPr="00C639CC">
        <w:t xml:space="preserve"> </w:t>
      </w:r>
      <w:r w:rsidRPr="00C639CC">
        <w:t>projectafspraken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vast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leggen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besloten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informatiebeheer</w:t>
      </w:r>
      <w:r w:rsidR="00273153" w:rsidRPr="00C639CC">
        <w:t xml:space="preserve"> </w:t>
      </w:r>
      <w:r w:rsidRPr="00C639CC">
        <w:t>goed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richten.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komen</w:t>
      </w:r>
      <w:r w:rsidR="00273153" w:rsidRPr="00C639CC">
        <w:t xml:space="preserve"> </w:t>
      </w:r>
      <w:r w:rsidRPr="00C639CC">
        <w:t>daarom</w:t>
      </w:r>
      <w:r w:rsidR="00273153" w:rsidRPr="00C639CC">
        <w:t xml:space="preserve"> </w:t>
      </w:r>
      <w:r w:rsidRPr="00C639CC">
        <w:t>richtlijnen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identificeren,</w:t>
      </w:r>
      <w:r w:rsidR="00273153" w:rsidRPr="00C639CC">
        <w:t xml:space="preserve"> </w:t>
      </w:r>
      <w:r w:rsidRPr="00C639CC">
        <w:t>registreren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archiveren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informatie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distribueren,</w:t>
      </w:r>
      <w:r w:rsidR="00273153" w:rsidRPr="00C639CC">
        <w:t xml:space="preserve"> </w:t>
      </w:r>
      <w:r w:rsidRPr="00C639CC">
        <w:t>goedkeuren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wijzigen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informatie.</w:t>
      </w:r>
      <w:r w:rsidR="00273153" w:rsidRPr="00C639CC">
        <w:t xml:space="preserve"> </w:t>
      </w:r>
      <w:r w:rsidRPr="00C639CC">
        <w:t>Welke</w:t>
      </w:r>
      <w:r w:rsidR="00273153" w:rsidRPr="00C639CC">
        <w:t xml:space="preserve"> </w:t>
      </w:r>
      <w:r w:rsidRPr="00C639CC">
        <w:t>activiteit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hierbij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vergeten?</w:t>
      </w:r>
    </w:p>
    <w:p w14:paraId="4A8DE49F" w14:textId="5A522D1C" w:rsidR="00B06B7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Z</w:t>
      </w:r>
      <w:r w:rsidRPr="00C639CC">
        <w:rPr>
          <w:lang w:val="nl-BE"/>
        </w:rPr>
        <w:t>orgen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terug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toegang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>.</w:t>
      </w:r>
    </w:p>
    <w:p w14:paraId="408881E7" w14:textId="31DA272D" w:rsidR="00B06B7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Z</w:t>
      </w:r>
      <w:r w:rsidRPr="00C639CC">
        <w:rPr>
          <w:lang w:val="nl-BE"/>
        </w:rPr>
        <w:t>orgen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informatiestromen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beschreven</w:t>
      </w:r>
      <w:r w:rsidR="00273153" w:rsidRPr="00C639CC">
        <w:rPr>
          <w:lang w:val="nl-BE"/>
        </w:rPr>
        <w:t>.</w:t>
      </w:r>
    </w:p>
    <w:p w14:paraId="4FEC4219" w14:textId="18611B00" w:rsidR="00B06B7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Z</w:t>
      </w:r>
      <w:r w:rsidRPr="00C639CC">
        <w:rPr>
          <w:lang w:val="nl-BE"/>
        </w:rPr>
        <w:t>orgen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informatie</w:t>
      </w:r>
      <w:r w:rsidR="00273153" w:rsidRPr="00C639CC">
        <w:rPr>
          <w:lang w:val="nl-BE"/>
        </w:rPr>
        <w:t>.</w:t>
      </w:r>
    </w:p>
    <w:p w14:paraId="13FFA0D3" w14:textId="77777777" w:rsidR="00273153" w:rsidRPr="00C639CC" w:rsidRDefault="00273153" w:rsidP="0027315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C728939" w14:textId="0F6546BF" w:rsidR="003B46B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identificeren,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registreren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archiveren.</w:t>
      </w:r>
    </w:p>
    <w:p w14:paraId="48CF28AE" w14:textId="644A934A" w:rsidR="003B46B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distribueren,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goedkeuren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wijzigen.</w:t>
      </w:r>
    </w:p>
    <w:p w14:paraId="43592C33" w14:textId="642C954C" w:rsidR="00B06B7A" w:rsidRPr="00C639CC" w:rsidRDefault="00B06B7A" w:rsidP="00273153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bewaken.</w:t>
      </w:r>
    </w:p>
    <w:p w14:paraId="1D68680B" w14:textId="77777777" w:rsidR="00273153" w:rsidRPr="00C639CC" w:rsidRDefault="00273153" w:rsidP="0027315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E9A1CE0" w14:textId="3939A107" w:rsidR="00B06B7A" w:rsidRPr="00C639CC" w:rsidRDefault="00B06B7A" w:rsidP="00FB343E">
      <w:pPr>
        <w:pStyle w:val="Heading1"/>
      </w:pPr>
      <w:r w:rsidRPr="00C639CC">
        <w:lastRenderedPageBreak/>
        <w:t>Kwaliteit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Risico's</w:t>
      </w:r>
    </w:p>
    <w:p w14:paraId="428B131D" w14:textId="50544E8B" w:rsidR="00B06B7A" w:rsidRPr="00C639CC" w:rsidRDefault="00B06B7A" w:rsidP="00740B35">
      <w:pPr>
        <w:pStyle w:val="cpParagraph"/>
      </w:pP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basismodel</w:t>
      </w:r>
      <w:r w:rsidR="00273153" w:rsidRPr="00C639CC">
        <w:t xml:space="preserve"> </w:t>
      </w:r>
      <w:r w:rsidRPr="00C639CC">
        <w:t>bespreken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onderdeel</w:t>
      </w:r>
      <w:r w:rsidR="00273153" w:rsidRPr="00C639CC">
        <w:t xml:space="preserve"> </w:t>
      </w:r>
      <w:r w:rsidRPr="00C639CC">
        <w:t>'Beheersen',</w:t>
      </w:r>
      <w:r w:rsidR="00273153" w:rsidRPr="00C639CC">
        <w:t xml:space="preserve"> </w:t>
      </w:r>
      <w:r w:rsidRPr="00C639CC">
        <w:t>nu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="006421DC" w:rsidRPr="00C639CC">
        <w:t>beheers aspect</w:t>
      </w:r>
      <w:r w:rsidR="00273153" w:rsidRPr="00C639CC">
        <w:t xml:space="preserve"> </w:t>
      </w:r>
      <w:r w:rsidRPr="00C639CC">
        <w:t>'Kwaliteit',</w:t>
      </w:r>
      <w:r w:rsidR="00273153" w:rsidRPr="00C639CC">
        <w:t xml:space="preserve"> </w:t>
      </w:r>
      <w:r w:rsidRPr="00C639CC">
        <w:t>inclusief</w:t>
      </w:r>
      <w:r w:rsidR="00273153" w:rsidRPr="00C639CC">
        <w:t xml:space="preserve"> </w:t>
      </w:r>
      <w:r w:rsidRPr="00C639CC">
        <w:t>Risico's.</w:t>
      </w:r>
    </w:p>
    <w:p w14:paraId="75E50F42" w14:textId="5F57208A" w:rsidR="00740B35" w:rsidRPr="00C639CC" w:rsidRDefault="00740B35" w:rsidP="00740B35">
      <w:pPr>
        <w:pStyle w:val="cpPicture"/>
      </w:pPr>
      <w:r w:rsidRPr="00C639CC">
        <w:drawing>
          <wp:inline distT="0" distB="0" distL="0" distR="0" wp14:anchorId="2C884904" wp14:editId="0365F41A">
            <wp:extent cx="6296400" cy="4370400"/>
            <wp:effectExtent l="19050" t="19050" r="9525" b="1143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E8657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437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32C95" w14:textId="77777777" w:rsidR="00B06B7A" w:rsidRPr="00C639CC" w:rsidRDefault="00B06B7A" w:rsidP="00FB343E">
      <w:pPr>
        <w:pStyle w:val="Heading2"/>
      </w:pPr>
      <w:r w:rsidRPr="00C639CC">
        <w:t>Kwaliteit</w:t>
      </w:r>
    </w:p>
    <w:p w14:paraId="0D19B5BE" w14:textId="77777777" w:rsidR="00733E7C" w:rsidRPr="00C639CC" w:rsidRDefault="00B06B7A" w:rsidP="00733E7C">
      <w:pPr>
        <w:pStyle w:val="cpParagraph"/>
      </w:pPr>
      <w:r w:rsidRPr="00C639CC">
        <w:t>Definitie:</w:t>
      </w:r>
    </w:p>
    <w:p w14:paraId="33CE570A" w14:textId="2E5DE33C" w:rsidR="003B46BA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Kwaliteit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afgesproken.</w:t>
      </w:r>
    </w:p>
    <w:p w14:paraId="62E34AE3" w14:textId="77777777" w:rsidR="00733E7C" w:rsidRPr="00C639CC" w:rsidRDefault="00733E7C" w:rsidP="00733E7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0A0EC82" w14:textId="4E587D5E" w:rsidR="00B06B7A" w:rsidRPr="00C639CC" w:rsidRDefault="00B06B7A" w:rsidP="00733E7C">
      <w:pPr>
        <w:pStyle w:val="cpParagraph"/>
      </w:pPr>
      <w:r w:rsidRPr="00C639CC">
        <w:t>Aandachtspunten:</w:t>
      </w:r>
    </w:p>
    <w:p w14:paraId="7D27735C" w14:textId="44BCDB5A" w:rsidR="003B46BA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Kwantificeerbaar</w:t>
      </w:r>
      <w:r w:rsidR="00733E7C" w:rsidRPr="00C639CC">
        <w:rPr>
          <w:lang w:val="nl-BE"/>
        </w:rPr>
        <w:t>.</w:t>
      </w:r>
    </w:p>
    <w:p w14:paraId="1B62E0CF" w14:textId="1C37F353" w:rsidR="003B46BA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Controleerbaar</w:t>
      </w:r>
      <w:r w:rsidR="00733E7C" w:rsidRPr="00C639CC">
        <w:rPr>
          <w:lang w:val="nl-BE"/>
        </w:rPr>
        <w:t>.</w:t>
      </w:r>
    </w:p>
    <w:p w14:paraId="172C7897" w14:textId="297E72A6" w:rsidR="003B46BA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Tussentijds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opvolgen,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o.a.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reviews</w:t>
      </w:r>
      <w:r w:rsidR="00733E7C" w:rsidRPr="00C639CC">
        <w:rPr>
          <w:lang w:val="nl-BE"/>
        </w:rPr>
        <w:t>.</w:t>
      </w:r>
    </w:p>
    <w:p w14:paraId="47F9DBBC" w14:textId="73010652" w:rsidR="003B46BA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Toetsen,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testen,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prototypes</w:t>
      </w:r>
      <w:r w:rsidR="00733E7C" w:rsidRPr="00C639CC">
        <w:rPr>
          <w:lang w:val="nl-BE"/>
        </w:rPr>
        <w:t>.</w:t>
      </w:r>
    </w:p>
    <w:p w14:paraId="6F4EAAA9" w14:textId="388B9E71" w:rsidR="003B46BA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Valideren</w:t>
      </w:r>
      <w:r w:rsidR="00733E7C" w:rsidRPr="00C639CC">
        <w:rPr>
          <w:lang w:val="nl-BE"/>
        </w:rPr>
        <w:t>.</w:t>
      </w:r>
    </w:p>
    <w:p w14:paraId="5F4A279F" w14:textId="77777777" w:rsidR="00733E7C" w:rsidRPr="00C639CC" w:rsidRDefault="00733E7C" w:rsidP="00733E7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D43E263" w14:textId="77777777" w:rsidR="00733E7C" w:rsidRPr="00C639CC" w:rsidRDefault="00B06B7A" w:rsidP="00733E7C">
      <w:pPr>
        <w:pStyle w:val="cpParagraph"/>
      </w:pPr>
      <w:r w:rsidRPr="00C639CC">
        <w:t>Details:</w:t>
      </w:r>
    </w:p>
    <w:p w14:paraId="4294C823" w14:textId="7050B80B" w:rsidR="00B06B7A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Kwaliteit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over:</w:t>
      </w:r>
    </w:p>
    <w:p w14:paraId="16D95430" w14:textId="0F99F952" w:rsidR="00001F23" w:rsidRPr="00C639CC" w:rsidRDefault="00733E7C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B06B7A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stellen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eisen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(bijhorende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systemen,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procedures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technieken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zichtbaar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maken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tussenresultaat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voldoet).</w:t>
      </w:r>
    </w:p>
    <w:p w14:paraId="60CEB264" w14:textId="16588209" w:rsidR="00B06B7A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Merk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kostprijs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fouten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exponentieel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stijgt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afhankelijk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levenscyclus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voordoen.</w:t>
      </w:r>
    </w:p>
    <w:p w14:paraId="749E91B3" w14:textId="7F7819AB" w:rsidR="00B06B7A" w:rsidRPr="00C639CC" w:rsidRDefault="00733E7C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B06B7A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ervoor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zorgen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eisen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controleerbaar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(SMART)</w:t>
      </w:r>
      <w:r w:rsidRPr="00C639CC">
        <w:rPr>
          <w:lang w:val="nl-BE"/>
        </w:rPr>
        <w:t>.</w:t>
      </w:r>
    </w:p>
    <w:p w14:paraId="02486509" w14:textId="78F2C731" w:rsidR="00B06B7A" w:rsidRPr="00C639CC" w:rsidRDefault="00733E7C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B06B7A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beoordelen,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vaststellen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goedkeuren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eisen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bekendmaken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ervan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samenspraak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projectteam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stuurgroep</w:t>
      </w:r>
      <w:r w:rsidRPr="00C639CC">
        <w:rPr>
          <w:lang w:val="nl-BE"/>
        </w:rPr>
        <w:t>.</w:t>
      </w:r>
    </w:p>
    <w:p w14:paraId="2E58B80D" w14:textId="78254F67" w:rsidR="00B06B7A" w:rsidRPr="00C639CC" w:rsidRDefault="00733E7C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A</w:t>
      </w:r>
      <w:r w:rsidR="00B06B7A" w:rsidRPr="00C639CC">
        <w:rPr>
          <w:lang w:val="nl-BE"/>
        </w:rPr>
        <w:t>nticiperen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acceptatieproblemen</w:t>
      </w:r>
      <w:r w:rsidRPr="00C639CC">
        <w:rPr>
          <w:lang w:val="nl-BE"/>
        </w:rPr>
        <w:t>.</w:t>
      </w:r>
    </w:p>
    <w:p w14:paraId="75CBC076" w14:textId="4A6427DD" w:rsidR="00001F23" w:rsidRPr="00C639CC" w:rsidRDefault="00B06B7A" w:rsidP="00733E7C">
      <w:pPr>
        <w:pStyle w:val="cpParagraph"/>
      </w:pPr>
      <w:r w:rsidRPr="00C639CC">
        <w:lastRenderedPageBreak/>
        <w:t>Het</w:t>
      </w:r>
      <w:r w:rsidR="00273153" w:rsidRPr="00C639CC">
        <w:t xml:space="preserve"> </w:t>
      </w:r>
      <w:r w:rsidRPr="00C639CC">
        <w:t>management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kwaliteit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ingebed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aanpak.</w:t>
      </w:r>
    </w:p>
    <w:p w14:paraId="7337C7E6" w14:textId="7F5A3674" w:rsidR="003B46BA" w:rsidRPr="00C639CC" w:rsidRDefault="00B06B7A" w:rsidP="00733E7C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gebaseerd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principes:</w:t>
      </w:r>
    </w:p>
    <w:p w14:paraId="2504BB6F" w14:textId="6E26F7FF" w:rsidR="003B46BA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Realisatie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kwaliteitsplan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733E7C" w:rsidRPr="00C639CC">
        <w:rPr>
          <w:lang w:val="nl-BE"/>
        </w:rPr>
        <w:t>.</w:t>
      </w:r>
    </w:p>
    <w:p w14:paraId="676D2DA5" w14:textId="7741D0CD" w:rsidR="003B46BA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Review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validatie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doorheen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fases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733E7C" w:rsidRPr="00C639CC">
        <w:rPr>
          <w:lang w:val="nl-BE"/>
        </w:rPr>
        <w:t>.</w:t>
      </w:r>
    </w:p>
    <w:p w14:paraId="71301D05" w14:textId="104BEF56" w:rsidR="00B06B7A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Continue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verfijning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</w:t>
      </w:r>
      <w:r w:rsidR="00733E7C" w:rsidRPr="00C639CC">
        <w:rPr>
          <w:lang w:val="nl-BE"/>
        </w:rPr>
        <w:t>.</w:t>
      </w:r>
    </w:p>
    <w:p w14:paraId="4C296692" w14:textId="77777777" w:rsidR="00733E7C" w:rsidRPr="00C639CC" w:rsidRDefault="00733E7C" w:rsidP="00733E7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7534CD9" w14:textId="61C85FC9" w:rsidR="00B06B7A" w:rsidRPr="00C639CC" w:rsidRDefault="00B06B7A" w:rsidP="00733E7C">
      <w:pPr>
        <w:pStyle w:val="Heading2"/>
      </w:pPr>
      <w:r w:rsidRPr="00C639CC">
        <w:t>Risicobeheersing</w:t>
      </w:r>
    </w:p>
    <w:p w14:paraId="7D1AC77E" w14:textId="77777777" w:rsidR="00B06B7A" w:rsidRPr="00C639CC" w:rsidRDefault="00B06B7A" w:rsidP="00733E7C">
      <w:pPr>
        <w:pStyle w:val="cpParagraph"/>
      </w:pPr>
      <w:r w:rsidRPr="00C639CC">
        <w:t>Definitie:</w:t>
      </w:r>
    </w:p>
    <w:p w14:paraId="0764349F" w14:textId="162006F0" w:rsidR="00B06B7A" w:rsidRPr="00C639CC" w:rsidRDefault="00733E7C" w:rsidP="00733E7C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B06B7A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tijdig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herkennen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kaart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brengen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toekomstige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potentiële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verstoringen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project.</w:t>
      </w:r>
    </w:p>
    <w:p w14:paraId="2A437761" w14:textId="344C304A" w:rsidR="00B06B7A" w:rsidRPr="00C639CC" w:rsidRDefault="00733E7C" w:rsidP="00733E7C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B06B7A" w:rsidRPr="00C639CC">
        <w:rPr>
          <w:lang w:val="nl-BE"/>
        </w:rPr>
        <w:t>nalyseren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mogelijke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problemen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maatregelen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voorzien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problemen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lossen.</w:t>
      </w:r>
    </w:p>
    <w:p w14:paraId="79477FE1" w14:textId="77777777" w:rsidR="00B06B7A" w:rsidRPr="00C639CC" w:rsidRDefault="00B06B7A" w:rsidP="00733E7C">
      <w:pPr>
        <w:pStyle w:val="cpParagraph"/>
      </w:pPr>
      <w:r w:rsidRPr="00C639CC">
        <w:t>Details:</w:t>
      </w:r>
    </w:p>
    <w:p w14:paraId="71A237A4" w14:textId="5B0967DB" w:rsidR="003B46BA" w:rsidRPr="00C639CC" w:rsidRDefault="00733E7C" w:rsidP="00733E7C">
      <w:pPr>
        <w:pStyle w:val="cpPoint"/>
        <w:rPr>
          <w:lang w:val="nl-BE"/>
        </w:rPr>
      </w:pPr>
      <w:r w:rsidRPr="00C639CC">
        <w:rPr>
          <w:lang w:val="nl-BE"/>
        </w:rPr>
        <w:t>R</w:t>
      </w:r>
      <w:r w:rsidR="00B06B7A" w:rsidRPr="00C639CC">
        <w:rPr>
          <w:lang w:val="nl-BE"/>
        </w:rPr>
        <w:t>isico’s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benoemen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nominatief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toewijzen</w:t>
      </w:r>
      <w:r w:rsidRPr="00C639CC">
        <w:rPr>
          <w:lang w:val="nl-BE"/>
        </w:rPr>
        <w:t>.</w:t>
      </w:r>
    </w:p>
    <w:p w14:paraId="2AD7BCB7" w14:textId="5383E673" w:rsidR="00B06B7A" w:rsidRPr="00C639CC" w:rsidRDefault="00733E7C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</w:t>
      </w:r>
      <w:r w:rsidR="00B06B7A" w:rsidRPr="00C639CC">
        <w:rPr>
          <w:lang w:val="nl-BE"/>
        </w:rPr>
        <w:t>nverwachte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gebeurtenis(sen)</w:t>
      </w:r>
      <w:r w:rsidRPr="00C639CC">
        <w:rPr>
          <w:lang w:val="nl-BE"/>
        </w:rPr>
        <w:t>.</w:t>
      </w:r>
    </w:p>
    <w:p w14:paraId="0B0F34DC" w14:textId="34C3104F" w:rsidR="003B46BA" w:rsidRPr="00C639CC" w:rsidRDefault="00733E7C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</w:t>
      </w:r>
      <w:r w:rsidR="00B06B7A" w:rsidRPr="00C639CC">
        <w:rPr>
          <w:lang w:val="nl-BE"/>
        </w:rPr>
        <w:t>ntbreken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verwachte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gebeurtenis(sen)</w:t>
      </w:r>
      <w:r w:rsidRPr="00C639CC">
        <w:rPr>
          <w:lang w:val="nl-BE"/>
        </w:rPr>
        <w:t>.</w:t>
      </w:r>
    </w:p>
    <w:p w14:paraId="1FF9C937" w14:textId="7AA75D07" w:rsidR="00B06B7A" w:rsidRPr="00C639CC" w:rsidRDefault="00733E7C" w:rsidP="00733E7C">
      <w:pPr>
        <w:pStyle w:val="cpPoint"/>
        <w:rPr>
          <w:lang w:val="nl-BE"/>
        </w:rPr>
      </w:pPr>
      <w:r w:rsidRPr="00C639CC">
        <w:rPr>
          <w:lang w:val="nl-BE"/>
        </w:rPr>
        <w:t>P</w:t>
      </w:r>
      <w:r w:rsidR="00B06B7A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risico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mogelijke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gevolgen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inschatten:</w:t>
      </w:r>
    </w:p>
    <w:p w14:paraId="4CA8FA6D" w14:textId="131E83D8" w:rsidR="00B06B7A" w:rsidRPr="00C639CC" w:rsidRDefault="00733E7C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K</w:t>
      </w:r>
      <w:r w:rsidR="00B06B7A" w:rsidRPr="00C639CC">
        <w:rPr>
          <w:lang w:val="nl-BE"/>
        </w:rPr>
        <w:t>ans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gebeurt</w:t>
      </w:r>
      <w:r w:rsidRPr="00C639CC">
        <w:rPr>
          <w:lang w:val="nl-BE"/>
        </w:rPr>
        <w:t>.</w:t>
      </w:r>
    </w:p>
    <w:p w14:paraId="099C1153" w14:textId="0F7DC6C0" w:rsidR="00B06B7A" w:rsidRPr="00C639CC" w:rsidRDefault="00733E7C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</w:t>
      </w:r>
      <w:r w:rsidR="00B06B7A" w:rsidRPr="00C639CC">
        <w:rPr>
          <w:lang w:val="nl-BE"/>
        </w:rPr>
        <w:t>mpact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project</w:t>
      </w:r>
      <w:r w:rsidRPr="00C639CC">
        <w:rPr>
          <w:lang w:val="nl-BE"/>
        </w:rPr>
        <w:t>.</w:t>
      </w:r>
    </w:p>
    <w:p w14:paraId="43515BF1" w14:textId="5F8117A8" w:rsidR="00B06B7A" w:rsidRPr="00C639CC" w:rsidRDefault="00733E7C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</w:t>
      </w:r>
      <w:r w:rsidR="00B06B7A" w:rsidRPr="00C639CC">
        <w:rPr>
          <w:lang w:val="nl-BE"/>
        </w:rPr>
        <w:t>reventieve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acties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&amp;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actieplan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risico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temperen</w:t>
      </w:r>
      <w:r w:rsidRPr="00C639CC">
        <w:rPr>
          <w:lang w:val="nl-BE"/>
        </w:rPr>
        <w:t>.</w:t>
      </w:r>
    </w:p>
    <w:p w14:paraId="23410EA2" w14:textId="7C9ED840" w:rsidR="00B06B7A" w:rsidRPr="00C639CC" w:rsidRDefault="00733E7C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A</w:t>
      </w:r>
      <w:r w:rsidR="00B06B7A" w:rsidRPr="00C639CC">
        <w:rPr>
          <w:lang w:val="nl-BE"/>
        </w:rPr>
        <w:t>lternatieven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(nood)oplossingen</w:t>
      </w:r>
      <w:r w:rsidRPr="00C639CC">
        <w:rPr>
          <w:lang w:val="nl-BE"/>
        </w:rPr>
        <w:t>.</w:t>
      </w:r>
    </w:p>
    <w:p w14:paraId="11DB2DC7" w14:textId="473A2690" w:rsidR="00B06B7A" w:rsidRPr="00C639CC" w:rsidRDefault="00733E7C" w:rsidP="00733E7C">
      <w:pPr>
        <w:pStyle w:val="cpPoint"/>
        <w:rPr>
          <w:lang w:val="nl-BE"/>
        </w:rPr>
      </w:pPr>
      <w:r w:rsidRPr="00C639CC">
        <w:rPr>
          <w:lang w:val="nl-BE"/>
        </w:rPr>
        <w:t>S</w:t>
      </w:r>
      <w:r w:rsidR="00B06B7A" w:rsidRPr="00C639CC">
        <w:rPr>
          <w:lang w:val="nl-BE"/>
        </w:rPr>
        <w:t>tatus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risico’s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gedurende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hele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opgevolgd</w:t>
      </w:r>
      <w:r w:rsidRPr="00C639CC">
        <w:rPr>
          <w:lang w:val="nl-BE"/>
        </w:rPr>
        <w:t>.</w:t>
      </w:r>
    </w:p>
    <w:p w14:paraId="2077E55D" w14:textId="252B5F92" w:rsidR="00B06B7A" w:rsidRPr="00C639CC" w:rsidRDefault="00733E7C" w:rsidP="00733E7C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B06B7A" w:rsidRPr="00C639CC">
        <w:rPr>
          <w:lang w:val="nl-BE"/>
        </w:rPr>
        <w:t>pdrachtgever,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stuurgroep,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projectteam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periodiek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inlichten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status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06B7A" w:rsidRPr="00C639CC">
        <w:rPr>
          <w:lang w:val="nl-BE"/>
        </w:rPr>
        <w:t>risico’s</w:t>
      </w:r>
      <w:r w:rsidRPr="00C639CC">
        <w:rPr>
          <w:lang w:val="nl-BE"/>
        </w:rPr>
        <w:t>.</w:t>
      </w:r>
    </w:p>
    <w:p w14:paraId="0BFE344A" w14:textId="77777777" w:rsidR="00733E7C" w:rsidRPr="00C639CC" w:rsidRDefault="00733E7C" w:rsidP="00733E7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2A6F1DC" w14:textId="5594A10F" w:rsidR="00B06B7A" w:rsidRPr="00C639CC" w:rsidRDefault="00B06B7A" w:rsidP="00733E7C">
      <w:pPr>
        <w:pStyle w:val="cpParagraph"/>
      </w:pPr>
      <w:r w:rsidRPr="00C639CC">
        <w:t>Voorbeeld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risicobeheersingstemplate:</w:t>
      </w:r>
    </w:p>
    <w:p w14:paraId="0E20D4FA" w14:textId="5889825B" w:rsidR="00B06B7A" w:rsidRPr="00C639CC" w:rsidRDefault="00B06B7A" w:rsidP="00733E7C">
      <w:pPr>
        <w:pStyle w:val="cpPicture"/>
      </w:pPr>
      <w:r w:rsidRPr="00C639CC">
        <w:drawing>
          <wp:inline distT="0" distB="0" distL="0" distR="0" wp14:anchorId="4402E713" wp14:editId="60CC4D87">
            <wp:extent cx="6554115" cy="2943636"/>
            <wp:effectExtent l="19050" t="19050" r="18415" b="2857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8849B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943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A1709" w14:textId="18C71F0B" w:rsidR="003B46BA" w:rsidRPr="00C639CC" w:rsidRDefault="00B06B7A" w:rsidP="00733E7C">
      <w:pPr>
        <w:pStyle w:val="cpParagraph"/>
      </w:pPr>
      <w:r w:rsidRPr="00C639CC">
        <w:t>Valkuilen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risicobeheer:</w:t>
      </w:r>
    </w:p>
    <w:p w14:paraId="3A84E6B0" w14:textId="77777777" w:rsidR="00733E7C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weinig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communiceren:</w:t>
      </w:r>
    </w:p>
    <w:p w14:paraId="6BE65EA9" w14:textId="10EBA0CF" w:rsidR="00B06B7A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Slechts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eenmalig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interne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communicatie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achtergronden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risicomanagement.</w:t>
      </w:r>
    </w:p>
    <w:p w14:paraId="5F6234E5" w14:textId="77777777" w:rsidR="00733E7C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persoon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beleggen:</w:t>
      </w:r>
    </w:p>
    <w:p w14:paraId="4D47D909" w14:textId="77777777" w:rsidR="00733E7C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hoofd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gezien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benoemd,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terwijl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achteraf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helemaal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blijken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zijn.</w:t>
      </w:r>
    </w:p>
    <w:p w14:paraId="0F209F42" w14:textId="629D72BE" w:rsidR="00733E7C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lastRenderedPageBreak/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risicomanagement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persoon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belegd.</w:t>
      </w:r>
    </w:p>
    <w:p w14:paraId="2A0BD831" w14:textId="7EA806FA" w:rsidR="00001F23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Spreiden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boodschap.</w:t>
      </w:r>
    </w:p>
    <w:p w14:paraId="7FCA6450" w14:textId="2E121807" w:rsidR="00B06B7A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nominatieve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individuele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toewijzing.</w:t>
      </w:r>
    </w:p>
    <w:p w14:paraId="425D6028" w14:textId="77777777" w:rsidR="00733E7C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Standaard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checklists:</w:t>
      </w:r>
    </w:p>
    <w:p w14:paraId="1277590F" w14:textId="68E05E6C" w:rsidR="00B06B7A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risicomanagement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inspiratiebron.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onwaarschijnlijk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standaardrisico's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precies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toepassing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project.</w:t>
      </w:r>
    </w:p>
    <w:p w14:paraId="5C6ABB16" w14:textId="77777777" w:rsidR="00733E7C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Eénzijdige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nadruk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'harde'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aspecten:</w:t>
      </w:r>
    </w:p>
    <w:p w14:paraId="50EA2A11" w14:textId="385DEA4A" w:rsidR="003B46BA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'</w:t>
      </w:r>
      <w:r w:rsidR="00733E7C" w:rsidRPr="00C639CC">
        <w:rPr>
          <w:lang w:val="nl-BE"/>
        </w:rPr>
        <w:t>Z</w:t>
      </w:r>
      <w:r w:rsidRPr="00C639CC">
        <w:rPr>
          <w:lang w:val="nl-BE"/>
        </w:rPr>
        <w:t>achte'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factoren,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bijvoorbeeld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organisatiecultuur,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acceptatie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beoogde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doelgroep,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belangrijk.</w:t>
      </w:r>
    </w:p>
    <w:p w14:paraId="3E87A9BB" w14:textId="77777777" w:rsidR="00733E7C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Bagatelliseren:</w:t>
      </w:r>
    </w:p>
    <w:p w14:paraId="2EDC73C4" w14:textId="60244016" w:rsidR="00B06B7A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"Het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mee".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reële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proporties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terug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brengen.</w:t>
      </w:r>
    </w:p>
    <w:p w14:paraId="025DB8CE" w14:textId="77777777" w:rsidR="00733E7C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Het-ligt-nooit-aan-mij-syndroom:</w:t>
      </w:r>
    </w:p>
    <w:p w14:paraId="5A51F0E8" w14:textId="44F53D06" w:rsidR="00B06B7A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gevoelige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onderwerpen,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bespreekbaar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maken.</w:t>
      </w:r>
    </w:p>
    <w:p w14:paraId="25695A64" w14:textId="77777777" w:rsidR="00733E7C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Aanwijzen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schuldigen:</w:t>
      </w:r>
    </w:p>
    <w:p w14:paraId="1493D1CB" w14:textId="612C61AA" w:rsidR="00B06B7A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management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misbruikt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risicomanagement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'schuldigen'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plaats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oorzaken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oplossingen.</w:t>
      </w:r>
    </w:p>
    <w:p w14:paraId="0A083C0C" w14:textId="77777777" w:rsidR="00733E7C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weinig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tijd:</w:t>
      </w:r>
    </w:p>
    <w:p w14:paraId="60F11BAE" w14:textId="77777777" w:rsidR="00733E7C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loopt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vergeet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vervolgens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dagelijkse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beslommeringen.</w:t>
      </w:r>
    </w:p>
    <w:p w14:paraId="05E4269A" w14:textId="21B61284" w:rsidR="00B06B7A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Risicobeheer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continu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iteratief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proces.</w:t>
      </w:r>
    </w:p>
    <w:p w14:paraId="7C5352F8" w14:textId="77777777" w:rsidR="00733E7C" w:rsidRPr="00C639CC" w:rsidRDefault="00B06B7A" w:rsidP="00733E7C">
      <w:pPr>
        <w:pStyle w:val="cpPoint"/>
        <w:rPr>
          <w:lang w:val="nl-BE"/>
        </w:rPr>
      </w:pPr>
      <w:r w:rsidRPr="00C639CC">
        <w:rPr>
          <w:lang w:val="nl-BE"/>
        </w:rPr>
        <w:t>Verslapping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aandacht:</w:t>
      </w:r>
    </w:p>
    <w:p w14:paraId="7A16370F" w14:textId="23A2DC19" w:rsidR="003B46BA" w:rsidRPr="00C639CC" w:rsidRDefault="00B06B7A" w:rsidP="00733E7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Verslapping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aandacht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risicoanalyses,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'op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beide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slapen',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opduikende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onderkend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39E2630E" w14:textId="2CEA7D7B" w:rsidR="00733E7C" w:rsidRPr="00C639CC" w:rsidRDefault="00733E7C" w:rsidP="00733E7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A307F23" w14:textId="77777777" w:rsidR="00733E7C" w:rsidRPr="00C639CC" w:rsidRDefault="00733E7C" w:rsidP="00733E7C">
      <w:pPr>
        <w:pStyle w:val="Heading2"/>
      </w:pPr>
      <w:r w:rsidRPr="00C639CC">
        <w:t>Vragen</w:t>
      </w:r>
    </w:p>
    <w:p w14:paraId="3ADC9786" w14:textId="5BBD2F0E" w:rsidR="00733E7C" w:rsidRPr="00C639CC" w:rsidRDefault="00733E7C" w:rsidP="00733E7C">
      <w:pPr>
        <w:pStyle w:val="Heading3"/>
      </w:pPr>
      <w:r w:rsidRPr="00C639CC">
        <w:t>Vervroegen einddatum</w:t>
      </w:r>
    </w:p>
    <w:p w14:paraId="56F6933F" w14:textId="496FD520" w:rsidR="00001F23" w:rsidRPr="00C639CC" w:rsidRDefault="002B2878" w:rsidP="00733E7C">
      <w:pPr>
        <w:pStyle w:val="cpParagraph"/>
      </w:pP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IT-project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einddatum</w:t>
      </w:r>
      <w:r w:rsidR="00273153" w:rsidRPr="00C639CC">
        <w:t xml:space="preserve"> </w:t>
      </w:r>
      <w:r w:rsidRPr="00C639CC">
        <w:t>acht</w:t>
      </w:r>
      <w:r w:rsidR="00273153" w:rsidRPr="00C639CC">
        <w:t xml:space="preserve"> </w:t>
      </w:r>
      <w:r w:rsidRPr="00C639CC">
        <w:t>maanden</w:t>
      </w:r>
      <w:r w:rsidR="00273153" w:rsidRPr="00C639CC">
        <w:t xml:space="preserve"> </w:t>
      </w:r>
      <w:r w:rsidRPr="00C639CC">
        <w:t>verderop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tijd</w:t>
      </w:r>
      <w:r w:rsidR="00273153" w:rsidRPr="00C639CC">
        <w:t xml:space="preserve"> </w:t>
      </w:r>
      <w:r w:rsidRPr="00C639CC">
        <w:t>gepland.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ontwerpfase</w:t>
      </w:r>
      <w:r w:rsidR="00273153" w:rsidRPr="00C639CC">
        <w:t xml:space="preserve"> </w:t>
      </w:r>
      <w:r w:rsidRPr="00C639CC">
        <w:t>krijgt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projectleider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dringende</w:t>
      </w:r>
      <w:r w:rsidR="00273153" w:rsidRPr="00C639CC">
        <w:t xml:space="preserve"> </w:t>
      </w:r>
      <w:r w:rsidRPr="00C639CC">
        <w:t>verzoek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einddatum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twee</w:t>
      </w:r>
      <w:r w:rsidR="00273153" w:rsidRPr="00C639CC">
        <w:t xml:space="preserve"> </w:t>
      </w:r>
      <w:r w:rsidRPr="00C639CC">
        <w:t>maanden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vervroegen.</w:t>
      </w:r>
    </w:p>
    <w:p w14:paraId="409A5B87" w14:textId="28DAB851" w:rsidR="00001F23" w:rsidRPr="00C639CC" w:rsidRDefault="002B2878" w:rsidP="00733E7C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projectleider</w:t>
      </w:r>
      <w:r w:rsidR="00273153" w:rsidRPr="00C639CC">
        <w:t xml:space="preserve"> </w:t>
      </w:r>
      <w:r w:rsidRPr="00C639CC">
        <w:t>stelt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consequenties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verzoek</w:t>
      </w:r>
      <w:r w:rsidR="00273153" w:rsidRPr="00C639CC">
        <w:t xml:space="preserve"> </w:t>
      </w:r>
      <w:r w:rsidRPr="00C639CC">
        <w:t>vast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komt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conclusie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twee</w:t>
      </w:r>
      <w:r w:rsidR="00273153" w:rsidRPr="00C639CC">
        <w:t xml:space="preserve"> </w:t>
      </w:r>
      <w:r w:rsidRPr="00C639CC">
        <w:t>extra</w:t>
      </w:r>
      <w:r w:rsidR="00273153" w:rsidRPr="00C639CC">
        <w:t xml:space="preserve"> </w:t>
      </w:r>
      <w:r w:rsidRPr="00C639CC">
        <w:t>projectmedewerkers</w:t>
      </w:r>
      <w:r w:rsidR="00273153" w:rsidRPr="00C639CC">
        <w:t xml:space="preserve"> </w:t>
      </w:r>
      <w:r w:rsidRPr="00C639CC">
        <w:t>nodig</w:t>
      </w:r>
      <w:r w:rsidR="00273153" w:rsidRPr="00C639CC">
        <w:t xml:space="preserve"> </w:t>
      </w:r>
      <w:r w:rsidRPr="00C639CC">
        <w:t>heeft.</w:t>
      </w:r>
      <w:r w:rsidR="00273153" w:rsidRPr="00C639CC">
        <w:t xml:space="preserve"> </w:t>
      </w:r>
      <w:r w:rsidRPr="00C639CC">
        <w:t>Nadat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laten</w:t>
      </w:r>
      <w:r w:rsidR="00273153" w:rsidRPr="00C639CC">
        <w:t xml:space="preserve"> </w:t>
      </w:r>
      <w:r w:rsidRPr="00C639CC">
        <w:t>weten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hij</w:t>
      </w:r>
      <w:r w:rsidR="00273153" w:rsidRPr="00C639CC">
        <w:t xml:space="preserve"> </w:t>
      </w:r>
      <w:r w:rsidRPr="00C639CC">
        <w:t>hiervoor</w:t>
      </w:r>
      <w:r w:rsidR="00273153" w:rsidRPr="00C639CC">
        <w:t xml:space="preserve"> </w:t>
      </w:r>
      <w:r w:rsidRPr="00C639CC">
        <w:t>geen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heeft,</w:t>
      </w:r>
      <w:r w:rsidR="00273153" w:rsidRPr="00C639CC">
        <w:t xml:space="preserve"> </w:t>
      </w:r>
      <w:r w:rsidRPr="00C639CC">
        <w:t>brengt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projectleider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voorstel</w:t>
      </w:r>
      <w:r w:rsidR="00273153" w:rsidRPr="00C639CC">
        <w:t xml:space="preserve"> </w:t>
      </w:r>
      <w:r w:rsidRPr="00C639CC">
        <w:t>uit.</w:t>
      </w:r>
    </w:p>
    <w:p w14:paraId="114114F2" w14:textId="76904060" w:rsidR="002B2878" w:rsidRPr="00C639CC" w:rsidRDefault="002B2878" w:rsidP="00733E7C">
      <w:pPr>
        <w:pStyle w:val="cpParagraph"/>
      </w:pPr>
      <w:r w:rsidRPr="00C639CC">
        <w:t>Welk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onderstaande</w:t>
      </w:r>
      <w:r w:rsidR="00273153" w:rsidRPr="00C639CC">
        <w:t xml:space="preserve"> </w:t>
      </w:r>
      <w:r w:rsidRPr="00C639CC">
        <w:t>voorstellen</w:t>
      </w:r>
      <w:r w:rsidR="00273153" w:rsidRPr="00C639CC">
        <w:t xml:space="preserve"> </w:t>
      </w:r>
      <w:r w:rsidRPr="00C639CC">
        <w:t>zal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minste</w:t>
      </w:r>
      <w:r w:rsidR="00273153" w:rsidRPr="00C639CC">
        <w:t xml:space="preserve"> </w:t>
      </w:r>
      <w:r w:rsidRPr="00C639CC">
        <w:t>weerstand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opdrachtgever</w:t>
      </w:r>
      <w:r w:rsidR="00273153" w:rsidRPr="00C639CC">
        <w:t xml:space="preserve"> </w:t>
      </w:r>
      <w:r w:rsidRPr="00C639CC">
        <w:t>opleveren?</w:t>
      </w:r>
    </w:p>
    <w:p w14:paraId="08CD3CAB" w14:textId="5C0017F7" w:rsidR="002B2878" w:rsidRPr="00C639CC" w:rsidRDefault="002B2878" w:rsidP="00733E7C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kwaliteitseisen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verlagen.</w:t>
      </w:r>
    </w:p>
    <w:p w14:paraId="449D1ACD" w14:textId="6E45D2DA" w:rsidR="002B2878" w:rsidRPr="00C639CC" w:rsidRDefault="002B2878" w:rsidP="00733E7C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bepaald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opleveren.</w:t>
      </w:r>
    </w:p>
    <w:p w14:paraId="5A1A0A88" w14:textId="67C9D241" w:rsidR="002B2878" w:rsidRPr="00C639CC" w:rsidRDefault="002B2878" w:rsidP="00733E7C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keuze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opdrachtgever.</w:t>
      </w:r>
    </w:p>
    <w:p w14:paraId="449403B2" w14:textId="77777777" w:rsidR="00733E7C" w:rsidRPr="00C639CC" w:rsidRDefault="00733E7C" w:rsidP="00733E7C">
      <w:pPr>
        <w:pStyle w:val="cpPoint"/>
        <w:numPr>
          <w:ilvl w:val="0"/>
          <w:numId w:val="0"/>
        </w:numPr>
        <w:ind w:left="1644" w:hanging="360"/>
        <w:rPr>
          <w:highlight w:val="yellow"/>
          <w:lang w:val="nl-BE"/>
        </w:rPr>
      </w:pPr>
    </w:p>
    <w:p w14:paraId="7C3B9FD3" w14:textId="46836623" w:rsidR="003B46BA" w:rsidRPr="00C639CC" w:rsidRDefault="002B2878" w:rsidP="00733E7C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mindere/slechte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snel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ingebruikname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weerstand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gebruikers.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gesteld.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eventueel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reparatieproject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scepsis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weinig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rekenen.</w:t>
      </w:r>
    </w:p>
    <w:p w14:paraId="4A79FB56" w14:textId="657E319C" w:rsidR="003B46BA" w:rsidRPr="00C639CC" w:rsidRDefault="002B2878" w:rsidP="00733E7C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betekent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zeker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weerstand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stuiten.</w:t>
      </w:r>
    </w:p>
    <w:p w14:paraId="1F53A788" w14:textId="5B0A6FAE" w:rsidR="002B2878" w:rsidRPr="00C639CC" w:rsidRDefault="002B2878" w:rsidP="00733E7C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kiezen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functionaliteit.</w:t>
      </w:r>
    </w:p>
    <w:p w14:paraId="3A6B41C6" w14:textId="3FC7216C" w:rsidR="00733E7C" w:rsidRPr="00C639CC" w:rsidRDefault="00733E7C" w:rsidP="00733E7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6E1D884" w14:textId="10F580B7" w:rsidR="00733E7C" w:rsidRPr="00C639CC" w:rsidRDefault="00733E7C" w:rsidP="00733E7C">
      <w:pPr>
        <w:pStyle w:val="Heading3"/>
      </w:pPr>
      <w:r w:rsidRPr="00C639CC">
        <w:lastRenderedPageBreak/>
        <w:t>Risicovolle gebeurtenis</w:t>
      </w:r>
    </w:p>
    <w:p w14:paraId="137B4892" w14:textId="0F7588C5" w:rsidR="003B46BA" w:rsidRPr="00C639CC" w:rsidRDefault="003C78E5" w:rsidP="00395028">
      <w:r w:rsidRPr="00C639CC">
        <w:t>Alle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uitspraken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waar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betrekking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risicovolle</w:t>
      </w:r>
      <w:r w:rsidR="00273153" w:rsidRPr="00C639CC">
        <w:t xml:space="preserve"> </w:t>
      </w:r>
      <w:r w:rsidRPr="00C639CC">
        <w:t>gebeurtenissen,</w:t>
      </w:r>
      <w:r w:rsidR="00273153" w:rsidRPr="00C639CC">
        <w:t xml:space="preserve"> </w:t>
      </w:r>
      <w:r w:rsidRPr="00C639CC">
        <w:t>behalve</w:t>
      </w:r>
      <w:r w:rsidR="00273153" w:rsidRPr="00C639CC">
        <w:t xml:space="preserve"> </w:t>
      </w:r>
      <w:r w:rsidRPr="00C639CC">
        <w:t>welke?</w:t>
      </w:r>
      <w:r w:rsidR="00733E7C" w:rsidRPr="00C639CC">
        <w:t xml:space="preserve"> </w:t>
      </w:r>
      <w:r w:rsidRPr="00C639CC">
        <w:t>Kies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minst</w:t>
      </w:r>
      <w:r w:rsidR="00273153" w:rsidRPr="00C639CC">
        <w:t xml:space="preserve"> </w:t>
      </w:r>
      <w:r w:rsidRPr="00C639CC">
        <w:t>juiste</w:t>
      </w:r>
      <w:r w:rsidR="00273153" w:rsidRPr="00C639CC">
        <w:t xml:space="preserve"> </w:t>
      </w:r>
      <w:r w:rsidRPr="00C639CC">
        <w:t>antwoord.</w:t>
      </w:r>
    </w:p>
    <w:p w14:paraId="2B0C9E32" w14:textId="77777777" w:rsidR="00733E7C" w:rsidRPr="00C639CC" w:rsidRDefault="00733E7C" w:rsidP="00395028"/>
    <w:p w14:paraId="2EB35473" w14:textId="1E9038E7" w:rsidR="003C78E5" w:rsidRPr="00C639CC" w:rsidRDefault="003C78E5" w:rsidP="00733E7C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onzekere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gebeurtenissen.</w:t>
      </w:r>
    </w:p>
    <w:p w14:paraId="30BB9F03" w14:textId="27FC853B" w:rsidR="003C78E5" w:rsidRPr="00C639CC" w:rsidRDefault="003C78E5" w:rsidP="00733E7C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voordoen,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positief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negatief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projectdoelstellingen.</w:t>
      </w:r>
    </w:p>
    <w:p w14:paraId="28D00AC3" w14:textId="1E1DB996" w:rsidR="003C78E5" w:rsidRPr="00C639CC" w:rsidRDefault="003C78E5" w:rsidP="00733E7C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Onbekende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bedreigingen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projectdoelstellingen,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plannen.</w:t>
      </w:r>
    </w:p>
    <w:p w14:paraId="756565AA" w14:textId="77777777" w:rsidR="00733E7C" w:rsidRPr="00C639CC" w:rsidRDefault="00733E7C" w:rsidP="00733E7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10640D8" w14:textId="35579804" w:rsidR="003B46BA" w:rsidRPr="00C639CC" w:rsidRDefault="003C78E5" w:rsidP="00733E7C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="00733E7C" w:rsidRPr="00C639CC">
        <w:rPr>
          <w:lang w:val="nl-BE"/>
        </w:rPr>
        <w:t xml:space="preserve">Juist. </w:t>
      </w:r>
      <w:r w:rsidRPr="00C639CC">
        <w:rPr>
          <w:lang w:val="nl-BE"/>
        </w:rPr>
        <w:t>Onbekende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bedreigingen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proactief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maatregelen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opzetten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reserves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voorzien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ermee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gaan.</w:t>
      </w:r>
    </w:p>
    <w:p w14:paraId="7C6F9962" w14:textId="4B308DF7" w:rsidR="00733E7C" w:rsidRPr="00C639CC" w:rsidRDefault="00733E7C" w:rsidP="00733E7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0C32B7A" w14:textId="392517D0" w:rsidR="00733E7C" w:rsidRPr="00C639CC" w:rsidRDefault="001F6238" w:rsidP="00733E7C">
      <w:pPr>
        <w:pStyle w:val="Heading3"/>
      </w:pPr>
      <w:r w:rsidRPr="00C639CC">
        <w:t>Afdelingen samenvoegen</w:t>
      </w:r>
    </w:p>
    <w:p w14:paraId="221D4B00" w14:textId="77777777" w:rsidR="006132A1" w:rsidRPr="00C639CC" w:rsidRDefault="003C78E5" w:rsidP="006132A1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groot,</w:t>
      </w:r>
      <w:r w:rsidR="00273153" w:rsidRPr="00C639CC">
        <w:t xml:space="preserve"> </w:t>
      </w:r>
      <w:r w:rsidRPr="00C639CC">
        <w:t>strategisch</w:t>
      </w:r>
      <w:r w:rsidR="00273153" w:rsidRPr="00C639CC">
        <w:t xml:space="preserve"> </w:t>
      </w:r>
      <w:r w:rsidRPr="00C639CC">
        <w:t>belangrijk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twee</w:t>
      </w:r>
      <w:r w:rsidR="00273153" w:rsidRPr="00C639CC">
        <w:t xml:space="preserve"> </w:t>
      </w:r>
      <w:r w:rsidRPr="00C639CC">
        <w:t>ICT-afdelingen</w:t>
      </w:r>
      <w:r w:rsidR="00273153" w:rsidRPr="00C639CC">
        <w:t xml:space="preserve"> </w:t>
      </w:r>
      <w:r w:rsidRPr="00C639CC">
        <w:t>samen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voegen,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stuurgroep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risico-inventarisatie</w:t>
      </w:r>
      <w:r w:rsidR="00273153" w:rsidRPr="00C639CC">
        <w:t xml:space="preserve"> </w:t>
      </w:r>
      <w:r w:rsidRPr="00C639CC">
        <w:t>uitgevoerd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vijf</w:t>
      </w:r>
      <w:r w:rsidR="00273153" w:rsidRPr="00C639CC">
        <w:t xml:space="preserve"> </w:t>
      </w:r>
      <w:r w:rsidRPr="00C639CC">
        <w:t>belangrijke</w:t>
      </w:r>
      <w:r w:rsidR="00273153" w:rsidRPr="00C639CC">
        <w:t xml:space="preserve"> </w:t>
      </w:r>
      <w:r w:rsidRPr="00C639CC">
        <w:t>risico's</w:t>
      </w:r>
      <w:r w:rsidR="00273153" w:rsidRPr="00C639CC">
        <w:t xml:space="preserve"> </w:t>
      </w:r>
      <w:r w:rsidRPr="00C639CC">
        <w:t>gedefinieerd.</w:t>
      </w:r>
    </w:p>
    <w:p w14:paraId="7655818C" w14:textId="15BA2B56" w:rsidR="003B46BA" w:rsidRPr="00C639CC" w:rsidRDefault="003C78E5" w:rsidP="006132A1">
      <w:pPr>
        <w:pStyle w:val="cpParagraph"/>
      </w:pPr>
      <w:r w:rsidRPr="00C639CC">
        <w:t>Aansluitend</w:t>
      </w:r>
      <w:r w:rsidR="00273153" w:rsidRPr="00C639CC">
        <w:t xml:space="preserve"> </w:t>
      </w:r>
      <w:r w:rsidRPr="00C639CC">
        <w:t>hebben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samen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projectleider</w:t>
      </w:r>
      <w:r w:rsidR="00273153" w:rsidRPr="00C639CC">
        <w:t xml:space="preserve"> </w:t>
      </w:r>
      <w:r w:rsidRPr="00C639CC">
        <w:t>beheersmaatregelen</w:t>
      </w:r>
      <w:r w:rsidR="00273153" w:rsidRPr="00C639CC">
        <w:t xml:space="preserve"> </w:t>
      </w:r>
      <w:r w:rsidRPr="00C639CC">
        <w:t>geïdentificeerd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afspraken</w:t>
      </w:r>
      <w:r w:rsidR="00273153" w:rsidRPr="00C639CC">
        <w:t xml:space="preserve"> </w:t>
      </w:r>
      <w:r w:rsidRPr="00C639CC">
        <w:t>gemaakt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moment</w:t>
      </w:r>
      <w:r w:rsidR="00273153" w:rsidRPr="00C639CC">
        <w:t xml:space="preserve"> </w:t>
      </w:r>
      <w:r w:rsidRPr="00C639CC">
        <w:t>waarop</w:t>
      </w:r>
      <w:r w:rsidR="00273153" w:rsidRPr="00C639CC">
        <w:t xml:space="preserve"> </w:t>
      </w:r>
      <w:r w:rsidRPr="00C639CC">
        <w:t>zij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risicoanalyse</w:t>
      </w:r>
      <w:r w:rsidR="00273153" w:rsidRPr="00C639CC">
        <w:t xml:space="preserve"> </w:t>
      </w:r>
      <w:r w:rsidRPr="00C639CC">
        <w:t>zullen</w:t>
      </w:r>
      <w:r w:rsidR="00273153" w:rsidRPr="00C639CC">
        <w:t xml:space="preserve"> </w:t>
      </w:r>
      <w:r w:rsidRPr="00C639CC">
        <w:t>updaten.</w:t>
      </w:r>
    </w:p>
    <w:p w14:paraId="4AC66706" w14:textId="7FE07E7D" w:rsidR="003B46BA" w:rsidRPr="00C639CC" w:rsidRDefault="003C78E5" w:rsidP="006132A1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procedure</w:t>
      </w:r>
      <w:r w:rsidR="00273153" w:rsidRPr="00C639CC">
        <w:t xml:space="preserve"> </w:t>
      </w:r>
      <w:r w:rsidRPr="00C639CC">
        <w:t>verkeerd</w:t>
      </w:r>
      <w:r w:rsidR="00273153" w:rsidRPr="00C639CC">
        <w:t xml:space="preserve"> </w:t>
      </w:r>
      <w:r w:rsidRPr="00C639CC">
        <w:t>gegaan?</w:t>
      </w:r>
    </w:p>
    <w:p w14:paraId="5C3460B3" w14:textId="14348487" w:rsidR="003C78E5" w:rsidRPr="00C639CC" w:rsidRDefault="003C78E5" w:rsidP="006132A1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projectleider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risico-inventarisatie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uitvoeren.</w:t>
      </w:r>
    </w:p>
    <w:p w14:paraId="606E8DB0" w14:textId="7C55D28C" w:rsidR="003C78E5" w:rsidRPr="00C639CC" w:rsidRDefault="003C78E5" w:rsidP="006132A1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hadden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afspraken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evalueren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beheersmaatregelen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gewenste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gehad.</w:t>
      </w:r>
    </w:p>
    <w:p w14:paraId="0C3E90E7" w14:textId="58D300C9" w:rsidR="003C78E5" w:rsidRPr="00C639CC" w:rsidRDefault="003C78E5" w:rsidP="006132A1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hadden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afspraken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beheersmaatregelen.</w:t>
      </w:r>
    </w:p>
    <w:p w14:paraId="31D20B4B" w14:textId="77777777" w:rsidR="006132A1" w:rsidRPr="00C639CC" w:rsidRDefault="006132A1" w:rsidP="006132A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2D40B31" w14:textId="44B3E258" w:rsidR="003B46BA" w:rsidRPr="00C639CC" w:rsidRDefault="003C78E5" w:rsidP="006132A1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risicoanalyse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strategisch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ongebruikelijk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stuurgroep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uitvoert.</w:t>
      </w:r>
    </w:p>
    <w:p w14:paraId="6238D303" w14:textId="184F29CC" w:rsidR="003B46BA" w:rsidRPr="00C639CC" w:rsidRDefault="003C78E5" w:rsidP="006132A1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activiteit,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uitvoeren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beheersmaatregelen.</w:t>
      </w:r>
    </w:p>
    <w:p w14:paraId="2E5321D9" w14:textId="620801C7" w:rsidR="003C78E5" w:rsidRPr="00C639CC" w:rsidRDefault="003C78E5" w:rsidP="006132A1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Juist.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ervaring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blijkt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absoluut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knelpunt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risicomanagement.</w:t>
      </w:r>
    </w:p>
    <w:p w14:paraId="68391EB6" w14:textId="77777777" w:rsidR="006132A1" w:rsidRPr="00C639CC" w:rsidRDefault="006132A1" w:rsidP="006132A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807CEE6" w14:textId="14A757E0" w:rsidR="003C78E5" w:rsidRPr="00C639CC" w:rsidRDefault="003C78E5" w:rsidP="00395028"/>
    <w:p w14:paraId="120D1083" w14:textId="754C106D" w:rsidR="00916406" w:rsidRPr="00C639CC" w:rsidRDefault="00916406" w:rsidP="006132A1">
      <w:pPr>
        <w:pStyle w:val="Heading1"/>
      </w:pPr>
      <w:r w:rsidRPr="00C639CC">
        <w:lastRenderedPageBreak/>
        <w:t>Agile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Scrum</w:t>
      </w:r>
    </w:p>
    <w:p w14:paraId="02E85594" w14:textId="43765AB0" w:rsidR="00916406" w:rsidRPr="00C639CC" w:rsidRDefault="00916406" w:rsidP="004C03C6">
      <w:pPr>
        <w:pStyle w:val="Heading2"/>
      </w:pPr>
      <w:r w:rsidRPr="00C639CC">
        <w:t>Inleiding</w:t>
      </w:r>
      <w:r w:rsidR="00E97E28" w:rsidRPr="00C639CC">
        <w:t xml:space="preserve"> Agile</w:t>
      </w:r>
    </w:p>
    <w:p w14:paraId="7101987D" w14:textId="359AA6FD" w:rsidR="00001F23" w:rsidRPr="00C639CC" w:rsidRDefault="00916406" w:rsidP="004C03C6">
      <w:pPr>
        <w:pStyle w:val="cpParagraph"/>
      </w:pPr>
      <w:r w:rsidRPr="00C639CC">
        <w:t>Vroegere</w:t>
      </w:r>
      <w:r w:rsidR="00273153" w:rsidRPr="00C639CC">
        <w:t xml:space="preserve"> </w:t>
      </w:r>
      <w:r w:rsidRPr="00C639CC">
        <w:t>projectmethodes</w:t>
      </w:r>
      <w:r w:rsidR="00273153" w:rsidRPr="00C639CC">
        <w:t xml:space="preserve"> </w:t>
      </w:r>
      <w:r w:rsidRPr="00C639CC">
        <w:t>gingen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sterk</w:t>
      </w:r>
      <w:r w:rsidR="00273153" w:rsidRPr="00C639CC">
        <w:t xml:space="preserve"> </w:t>
      </w:r>
      <w:r w:rsidRPr="00C639CC">
        <w:t>gefaseerde</w:t>
      </w:r>
      <w:r w:rsidR="00273153" w:rsidRPr="00C639CC">
        <w:t xml:space="preserve"> </w:t>
      </w:r>
      <w:r w:rsidRPr="00C639CC">
        <w:t>softwareontwikkeling.</w:t>
      </w:r>
    </w:p>
    <w:p w14:paraId="10976CC2" w14:textId="5DF164E9" w:rsidR="00001F23" w:rsidRPr="00C639CC" w:rsidRDefault="00916406" w:rsidP="004C03C6">
      <w:pPr>
        <w:pStyle w:val="cpParagraph"/>
      </w:pPr>
      <w:r w:rsidRPr="00C639CC">
        <w:t>De</w:t>
      </w:r>
      <w:r w:rsidR="00273153" w:rsidRPr="00C639CC">
        <w:t xml:space="preserve"> </w:t>
      </w:r>
      <w:r w:rsidR="006421DC" w:rsidRPr="00C639CC">
        <w:t>fases</w:t>
      </w:r>
      <w:r w:rsidR="00273153" w:rsidRPr="00C639CC">
        <w:t xml:space="preserve"> </w:t>
      </w:r>
      <w:r w:rsidRPr="00C639CC">
        <w:t>volgen</w:t>
      </w:r>
      <w:r w:rsidR="00273153" w:rsidRPr="00C639CC">
        <w:t xml:space="preserve"> </w:t>
      </w:r>
      <w:r w:rsidRPr="00C639CC">
        <w:t>elkaar</w:t>
      </w:r>
      <w:r w:rsidR="00273153" w:rsidRPr="00C639CC">
        <w:t xml:space="preserve"> </w:t>
      </w:r>
      <w:r w:rsidRPr="00C639CC">
        <w:t>daarbij</w:t>
      </w:r>
      <w:r w:rsidR="00273153" w:rsidRPr="00C639CC">
        <w:t xml:space="preserve"> </w:t>
      </w:r>
      <w:r w:rsidRPr="00C639CC">
        <w:t>sequentieel</w:t>
      </w:r>
      <w:r w:rsidR="00273153" w:rsidRPr="00C639CC">
        <w:t xml:space="preserve"> </w:t>
      </w:r>
      <w:r w:rsidRPr="00C639CC">
        <w:t>op.</w:t>
      </w:r>
      <w:r w:rsidR="00273153" w:rsidRPr="00C639CC">
        <w:t xml:space="preserve"> </w:t>
      </w:r>
      <w:r w:rsidRPr="00C639CC">
        <w:t>Zo</w:t>
      </w:r>
      <w:r w:rsidR="00273153" w:rsidRPr="00C639CC">
        <w:t xml:space="preserve"> </w:t>
      </w:r>
      <w:r w:rsidRPr="00C639CC">
        <w:t>zal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eerst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volledige</w:t>
      </w:r>
      <w:r w:rsidR="00273153" w:rsidRPr="00C639CC">
        <w:t xml:space="preserve"> </w:t>
      </w:r>
      <w:r w:rsidRPr="00C639CC">
        <w:t>functionele</w:t>
      </w:r>
      <w:r w:rsidR="00273153" w:rsidRPr="00C639CC">
        <w:t xml:space="preserve"> </w:t>
      </w:r>
      <w:r w:rsidRPr="00C639CC">
        <w:t>analyse</w:t>
      </w:r>
      <w:r w:rsidR="00273153" w:rsidRPr="00C639CC">
        <w:t xml:space="preserve"> </w:t>
      </w:r>
      <w:r w:rsidRPr="00C639CC">
        <w:t>uitwerken,</w:t>
      </w:r>
      <w:r w:rsidR="00273153" w:rsidRPr="00C639CC">
        <w:t xml:space="preserve"> </w:t>
      </w:r>
      <w:r w:rsidRPr="00C639CC">
        <w:t>vooraleer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technische</w:t>
      </w:r>
      <w:r w:rsidR="00273153" w:rsidRPr="00C639CC">
        <w:t xml:space="preserve"> </w:t>
      </w:r>
      <w:r w:rsidRPr="00C639CC">
        <w:t>analyse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voeren.</w:t>
      </w:r>
      <w:r w:rsidR="00670CAF" w:rsidRPr="00C639CC">
        <w:t xml:space="preserve"> </w:t>
      </w:r>
      <w:r w:rsidRPr="00C639CC">
        <w:t>Programmeren</w:t>
      </w:r>
      <w:r w:rsidR="00273153" w:rsidRPr="00C639CC">
        <w:t xml:space="preserve"> </w:t>
      </w:r>
      <w:r w:rsidRPr="00C639CC">
        <w:t>gebeurt</w:t>
      </w:r>
      <w:r w:rsidR="00273153" w:rsidRPr="00C639CC">
        <w:t xml:space="preserve"> </w:t>
      </w:r>
      <w:r w:rsidRPr="00C639CC">
        <w:t>na</w:t>
      </w:r>
      <w:r w:rsidR="00273153" w:rsidRPr="00C639CC">
        <w:t xml:space="preserve"> </w:t>
      </w:r>
      <w:r w:rsidRPr="00C639CC">
        <w:t>afronden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technische</w:t>
      </w:r>
      <w:r w:rsidR="00273153" w:rsidRPr="00C639CC">
        <w:t xml:space="preserve"> </w:t>
      </w:r>
      <w:r w:rsidRPr="00C639CC">
        <w:t>analyse.</w:t>
      </w:r>
      <w:r w:rsidR="00670CAF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wel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watervalsysteem</w:t>
      </w:r>
      <w:r w:rsidR="00273153" w:rsidRPr="00C639CC">
        <w:t xml:space="preserve"> </w:t>
      </w:r>
      <w:r w:rsidRPr="00C639CC">
        <w:t>genoemd.</w:t>
      </w:r>
    </w:p>
    <w:p w14:paraId="2627B1E9" w14:textId="0762CED8" w:rsidR="00916406" w:rsidRPr="00C639CC" w:rsidRDefault="00916406" w:rsidP="004C03C6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watervalsysteem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gekenmerkt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nadelen,</w:t>
      </w:r>
      <w:r w:rsidR="00273153" w:rsidRPr="00C639CC">
        <w:t xml:space="preserve"> </w:t>
      </w:r>
      <w:r w:rsidRPr="00C639CC">
        <w:t>waaronder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tekort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flexibiliteit,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moeilijkheid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gaandeweg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sturen.</w:t>
      </w:r>
    </w:p>
    <w:p w14:paraId="141609FA" w14:textId="7C354BE6" w:rsidR="00001F23" w:rsidRPr="00C639CC" w:rsidRDefault="00916406" w:rsidP="004C03C6">
      <w:pPr>
        <w:pStyle w:val="cpParagraph"/>
      </w:pPr>
      <w:r w:rsidRPr="00C639CC">
        <w:t>Agile</w:t>
      </w:r>
      <w:r w:rsidR="00273153" w:rsidRPr="00C639CC">
        <w:t xml:space="preserve"> </w:t>
      </w:r>
      <w:r w:rsidRPr="00C639CC">
        <w:t>methoden</w:t>
      </w:r>
      <w:r w:rsidR="00273153" w:rsidRPr="00C639CC">
        <w:t xml:space="preserve"> </w:t>
      </w:r>
      <w:r w:rsidRPr="00C639CC">
        <w:t>komen</w:t>
      </w:r>
      <w:r w:rsidR="00273153" w:rsidRPr="00C639CC">
        <w:t xml:space="preserve"> </w:t>
      </w:r>
      <w:r w:rsidRPr="00C639CC">
        <w:t>voort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projectervaringen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toonaangevende</w:t>
      </w:r>
      <w:r w:rsidR="00273153" w:rsidRPr="00C639CC">
        <w:t xml:space="preserve"> </w:t>
      </w:r>
      <w:r w:rsidRPr="00C639CC">
        <w:t>softwareprofessionals,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uitdagingen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beperkingen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traditionele</w:t>
      </w:r>
      <w:r w:rsidR="00273153" w:rsidRPr="00C639CC">
        <w:t xml:space="preserve"> </w:t>
      </w:r>
      <w:r w:rsidRPr="00C639CC">
        <w:t>watervalontwikkeling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na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hebben</w:t>
      </w:r>
      <w:r w:rsidR="00273153" w:rsidRPr="00C639CC">
        <w:t xml:space="preserve"> </w:t>
      </w:r>
      <w:r w:rsidRPr="00C639CC">
        <w:t>ervaren.</w:t>
      </w:r>
    </w:p>
    <w:p w14:paraId="5BE0F264" w14:textId="66D89143" w:rsidR="00916406" w:rsidRPr="00C639CC" w:rsidRDefault="00916406" w:rsidP="004C03C6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Agile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reactie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problemen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traditionele</w:t>
      </w:r>
      <w:r w:rsidR="00273153" w:rsidRPr="00C639CC">
        <w:t xml:space="preserve"> </w:t>
      </w:r>
      <w:r w:rsidRPr="00C639CC">
        <w:t>softwareontwikkeling</w:t>
      </w:r>
      <w:r w:rsidR="00273153" w:rsidRPr="00C639CC">
        <w:t xml:space="preserve"> </w:t>
      </w:r>
      <w:r w:rsidRPr="00C639CC">
        <w:t>stellen.</w:t>
      </w:r>
      <w:r w:rsidR="00670CAF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bijeenkomst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aantal</w:t>
      </w:r>
      <w:r w:rsidR="00273153" w:rsidRPr="00C639CC">
        <w:t xml:space="preserve"> </w:t>
      </w:r>
      <w:r w:rsidRPr="00C639CC">
        <w:t>softwareprofessionals</w:t>
      </w:r>
      <w:r w:rsidR="00273153" w:rsidRPr="00C639CC">
        <w:t xml:space="preserve"> </w:t>
      </w:r>
      <w:r w:rsidRPr="00C639CC">
        <w:t>werd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Agile</w:t>
      </w:r>
      <w:r w:rsidR="00273153" w:rsidRPr="00C639CC">
        <w:t xml:space="preserve"> </w:t>
      </w:r>
      <w:r w:rsidRPr="00C639CC">
        <w:t>Manifesto</w:t>
      </w:r>
      <w:r w:rsidR="00273153" w:rsidRPr="00C639CC">
        <w:t xml:space="preserve"> </w:t>
      </w:r>
      <w:r w:rsidRPr="00C639CC">
        <w:t>opgesteld</w:t>
      </w:r>
      <w:r w:rsidR="00273153" w:rsidRPr="00C639CC">
        <w:t xml:space="preserve"> </w:t>
      </w:r>
      <w:r w:rsidRPr="00C639CC">
        <w:t>(zie</w:t>
      </w:r>
      <w:r w:rsidR="00273153" w:rsidRPr="00C639CC">
        <w:t xml:space="preserve"> </w:t>
      </w:r>
      <w:r w:rsidRPr="00C639CC">
        <w:t>verder</w:t>
      </w:r>
      <w:r w:rsidR="004C03C6" w:rsidRPr="00C639CC">
        <w:t>op</w:t>
      </w:r>
      <w:r w:rsidRPr="00C639CC">
        <w:t>).</w:t>
      </w:r>
    </w:p>
    <w:p w14:paraId="5FBFC064" w14:textId="09D052AF" w:rsidR="00916406" w:rsidRPr="00C639CC" w:rsidRDefault="00916406" w:rsidP="004C03C6">
      <w:pPr>
        <w:pStyle w:val="cpParagraph"/>
      </w:pPr>
      <w:r w:rsidRPr="00C639CC">
        <w:t>Agile</w:t>
      </w:r>
      <w:r w:rsidR="00273153" w:rsidRPr="00C639CC">
        <w:t xml:space="preserve"> </w:t>
      </w:r>
      <w:r w:rsidRPr="00C639CC">
        <w:t>ontwikkeling</w:t>
      </w:r>
      <w:r w:rsidR="00273153" w:rsidRPr="00C639CC">
        <w:t xml:space="preserve"> </w:t>
      </w:r>
      <w:r w:rsidRPr="00C639CC">
        <w:t>biedt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kader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softwareontwikkeling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constant</w:t>
      </w:r>
      <w:r w:rsidR="00273153" w:rsidRPr="00C639CC">
        <w:t xml:space="preserve"> </w:t>
      </w:r>
      <w:r w:rsidRPr="00C639CC">
        <w:t>evoluerend</w:t>
      </w:r>
      <w:r w:rsidR="00273153" w:rsidRPr="00C639CC">
        <w:t xml:space="preserve"> </w:t>
      </w:r>
      <w:r w:rsidRPr="00C639CC">
        <w:t>functioneel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technisch</w:t>
      </w:r>
      <w:r w:rsidR="00273153" w:rsidRPr="00C639CC">
        <w:t xml:space="preserve"> </w:t>
      </w:r>
      <w:r w:rsidRPr="00C639CC">
        <w:t>landschap.</w:t>
      </w:r>
      <w:r w:rsidR="00273153" w:rsidRPr="00C639CC">
        <w:t xml:space="preserve"> </w:t>
      </w:r>
      <w:r w:rsidRPr="00C639CC">
        <w:t>Daarbij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focus</w:t>
      </w:r>
      <w:r w:rsidR="00273153" w:rsidRPr="00C639CC">
        <w:t xml:space="preserve"> </w:t>
      </w:r>
      <w:r w:rsidRPr="00C639CC">
        <w:t>gehouden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snelle</w:t>
      </w:r>
      <w:r w:rsidR="00273153" w:rsidRPr="00C639CC">
        <w:t xml:space="preserve"> </w:t>
      </w:r>
      <w:r w:rsidRPr="00C639CC">
        <w:t>oplevering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bedrijfswaarde,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bijkomend</w:t>
      </w:r>
      <w:r w:rsidR="00273153" w:rsidRPr="00C639CC">
        <w:t xml:space="preserve"> </w:t>
      </w:r>
      <w:r w:rsidRPr="00C639CC">
        <w:t>doel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risico's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softwareontwikkeling</w:t>
      </w:r>
      <w:r w:rsidR="00273153" w:rsidRPr="00C639CC">
        <w:t xml:space="preserve"> </w:t>
      </w:r>
      <w:r w:rsidRPr="00C639CC">
        <w:t>aanzienlijk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verminderen.</w:t>
      </w:r>
    </w:p>
    <w:p w14:paraId="1CB21376" w14:textId="2CF27188" w:rsidR="00001F23" w:rsidRPr="00C639CC" w:rsidRDefault="00916406" w:rsidP="004C03C6">
      <w:pPr>
        <w:pStyle w:val="cpParagraph"/>
      </w:pPr>
      <w:r w:rsidRPr="00C639CC">
        <w:t>Agile</w:t>
      </w:r>
      <w:r w:rsidR="00273153" w:rsidRPr="00C639CC">
        <w:t xml:space="preserve"> </w:t>
      </w:r>
      <w:r w:rsidRPr="00C639CC">
        <w:t>ontwikkeling</w:t>
      </w:r>
      <w:r w:rsidR="00273153" w:rsidRPr="00C639CC">
        <w:t xml:space="preserve"> </w:t>
      </w:r>
      <w:r w:rsidRPr="00C639CC">
        <w:t>versnelt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oplevering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toegevoegde</w:t>
      </w:r>
      <w:r w:rsidR="00273153" w:rsidRPr="00C639CC">
        <w:t xml:space="preserve"> </w:t>
      </w:r>
      <w:r w:rsidRPr="00C639CC">
        <w:t>bedrijfswaarde.</w:t>
      </w:r>
    </w:p>
    <w:p w14:paraId="25EBF69B" w14:textId="131FD5AD" w:rsidR="00001F23" w:rsidRPr="00C639CC" w:rsidRDefault="00916406" w:rsidP="004C03C6">
      <w:pPr>
        <w:pStyle w:val="cpParagraph"/>
      </w:pPr>
      <w:r w:rsidRPr="00C639CC">
        <w:t>Door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proces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continue</w:t>
      </w:r>
      <w:r w:rsidR="00273153" w:rsidRPr="00C639CC">
        <w:t xml:space="preserve"> </w:t>
      </w:r>
      <w:r w:rsidRPr="00C639CC">
        <w:t>planning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feedback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ervoor</w:t>
      </w:r>
      <w:r w:rsidR="00273153" w:rsidRPr="00C639CC">
        <w:t xml:space="preserve"> </w:t>
      </w:r>
      <w:r w:rsidRPr="00C639CC">
        <w:t>gezorgd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waarde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hele</w:t>
      </w:r>
      <w:r w:rsidR="00273153" w:rsidRPr="00C639CC">
        <w:t xml:space="preserve"> </w:t>
      </w:r>
      <w:r w:rsidRPr="00C639CC">
        <w:t>ontwikkelingsproces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gemaximaliseerd.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gevolg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iteratieve</w:t>
      </w:r>
      <w:r w:rsidR="00273153" w:rsidRPr="00C639CC">
        <w:t xml:space="preserve"> </w:t>
      </w:r>
      <w:r w:rsidRPr="00C639CC">
        <w:t>planning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'feedback-loop',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teams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staat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geleverde</w:t>
      </w:r>
      <w:r w:rsidR="00273153" w:rsidRPr="00C639CC">
        <w:t xml:space="preserve"> </w:t>
      </w:r>
      <w:r w:rsidRPr="00C639CC">
        <w:t>software</w:t>
      </w:r>
      <w:r w:rsidR="00273153" w:rsidRPr="00C639CC">
        <w:t xml:space="preserve"> </w:t>
      </w:r>
      <w:r w:rsidRPr="00C639CC">
        <w:t>continu</w:t>
      </w:r>
      <w:r w:rsidR="00273153" w:rsidRPr="00C639CC">
        <w:t xml:space="preserve"> </w:t>
      </w:r>
      <w:r w:rsidRPr="00C639CC">
        <w:t>af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stemmen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gewenste</w:t>
      </w:r>
      <w:r w:rsidR="00273153" w:rsidRPr="00C639CC">
        <w:t xml:space="preserve"> </w:t>
      </w:r>
      <w:r w:rsidRPr="00C639CC">
        <w:t>bedrijfsbehoeften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gemakkelijk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passen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veranderende</w:t>
      </w:r>
      <w:r w:rsidR="00273153" w:rsidRPr="00C639CC">
        <w:t xml:space="preserve"> </w:t>
      </w:r>
      <w:r w:rsidRPr="00C639CC">
        <w:t>vereisten</w:t>
      </w:r>
      <w:r w:rsidR="00273153" w:rsidRPr="00C639CC">
        <w:t xml:space="preserve"> </w:t>
      </w:r>
      <w:r w:rsidRPr="00C639CC">
        <w:t>gedurende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hele</w:t>
      </w:r>
      <w:r w:rsidR="00273153" w:rsidRPr="00C639CC">
        <w:t xml:space="preserve"> </w:t>
      </w:r>
      <w:r w:rsidRPr="00C639CC">
        <w:t>proces.</w:t>
      </w:r>
    </w:p>
    <w:p w14:paraId="55250334" w14:textId="3E92BF40" w:rsidR="00001F23" w:rsidRPr="00C639CC" w:rsidRDefault="00916406" w:rsidP="004C03C6">
      <w:pPr>
        <w:pStyle w:val="cpParagraph"/>
      </w:pPr>
      <w:r w:rsidRPr="00C639CC">
        <w:t>Door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status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meten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evalueren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basis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onbetwistbare</w:t>
      </w:r>
      <w:r w:rsidR="00273153" w:rsidRPr="00C639CC">
        <w:t xml:space="preserve"> </w:t>
      </w:r>
      <w:r w:rsidRPr="00C639CC">
        <w:t>opgeleverde</w:t>
      </w:r>
      <w:r w:rsidR="00273153" w:rsidRPr="00C639CC">
        <w:t xml:space="preserve"> </w:t>
      </w:r>
      <w:r w:rsidRPr="00C639CC">
        <w:t>software,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veel</w:t>
      </w:r>
      <w:r w:rsidR="00273153" w:rsidRPr="00C639CC">
        <w:t xml:space="preserve"> </w:t>
      </w:r>
      <w:r w:rsidRPr="00C639CC">
        <w:t>nauwkeuriger</w:t>
      </w:r>
      <w:r w:rsidR="00273153" w:rsidRPr="00C639CC">
        <w:t xml:space="preserve"> </w:t>
      </w:r>
      <w:r w:rsidRPr="00C639CC">
        <w:t>inzicht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daadwerkelijke</w:t>
      </w:r>
      <w:r w:rsidR="00273153" w:rsidRPr="00C639CC">
        <w:t xml:space="preserve"> </w:t>
      </w:r>
      <w:r w:rsidRPr="00C639CC">
        <w:t>voortgang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projecten</w:t>
      </w:r>
      <w:r w:rsidR="00273153" w:rsidRPr="00C639CC">
        <w:t xml:space="preserve"> </w:t>
      </w:r>
      <w:r w:rsidRPr="00C639CC">
        <w:t>beschikbaar.</w:t>
      </w:r>
    </w:p>
    <w:p w14:paraId="5A44A2E7" w14:textId="31D13719" w:rsidR="00916406" w:rsidRPr="00C639CC" w:rsidRDefault="00916406" w:rsidP="004C03C6">
      <w:pPr>
        <w:pStyle w:val="cpParagraph"/>
      </w:pPr>
      <w:r w:rsidRPr="00C639CC">
        <w:t>Bedoeling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="00720EC4" w:rsidRPr="00C639CC">
        <w:t>ook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volgen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Agile</w:t>
      </w:r>
      <w:r w:rsidR="00273153" w:rsidRPr="00C639CC">
        <w:t xml:space="preserve"> </w:t>
      </w:r>
      <w:r w:rsidRPr="00C639CC">
        <w:t>proces,</w:t>
      </w:r>
      <w:r w:rsidR="00273153" w:rsidRPr="00C639CC">
        <w:t xml:space="preserve"> </w:t>
      </w:r>
      <w:r w:rsidRPr="00C639CC">
        <w:t>software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opgeleverd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beter</w:t>
      </w:r>
      <w:r w:rsidR="00273153" w:rsidRPr="00C639CC">
        <w:t xml:space="preserve"> </w:t>
      </w:r>
      <w:r w:rsidRPr="00C639CC">
        <w:t>voldoet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behoeften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bedrijf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klant.</w:t>
      </w:r>
    </w:p>
    <w:p w14:paraId="6A63A418" w14:textId="5F76F228" w:rsidR="003B46BA" w:rsidRPr="00C639CC" w:rsidRDefault="00916406" w:rsidP="00E97E28">
      <w:pPr>
        <w:pStyle w:val="Heading3"/>
      </w:pPr>
      <w:r w:rsidRPr="00C639CC">
        <w:t>Het</w:t>
      </w:r>
      <w:r w:rsidR="00273153" w:rsidRPr="00C639CC">
        <w:t xml:space="preserve"> </w:t>
      </w:r>
      <w:r w:rsidRPr="00C639CC">
        <w:t>Agile</w:t>
      </w:r>
      <w:r w:rsidR="00273153" w:rsidRPr="00C639CC">
        <w:t xml:space="preserve"> </w:t>
      </w:r>
      <w:r w:rsidRPr="00C639CC">
        <w:t>Manifesto</w:t>
      </w:r>
      <w:r w:rsidR="00273153" w:rsidRPr="00C639CC">
        <w:t xml:space="preserve"> </w:t>
      </w:r>
      <w:r w:rsidRPr="00C639CC">
        <w:t>(Bron:</w:t>
      </w:r>
      <w:r w:rsidR="00273153" w:rsidRPr="00C639CC">
        <w:t xml:space="preserve"> </w:t>
      </w:r>
      <w:r w:rsidRPr="00C639CC">
        <w:t>http://agilemanifesto.org)</w:t>
      </w:r>
    </w:p>
    <w:p w14:paraId="24E0F5CC" w14:textId="13AF657F" w:rsidR="00720EC4" w:rsidRPr="00C639CC" w:rsidRDefault="00916406" w:rsidP="00720EC4">
      <w:pPr>
        <w:pStyle w:val="cpParagraph"/>
      </w:pPr>
      <w:r w:rsidRPr="00C639CC">
        <w:t>Wij</w:t>
      </w:r>
      <w:r w:rsidR="00273153" w:rsidRPr="00C639CC">
        <w:t xml:space="preserve"> </w:t>
      </w:r>
      <w:r w:rsidRPr="00C639CC">
        <w:t>laten</w:t>
      </w:r>
      <w:r w:rsidR="00273153" w:rsidRPr="00C639CC">
        <w:t xml:space="preserve"> </w:t>
      </w:r>
      <w:r w:rsidRPr="00C639CC">
        <w:t>zien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betere</w:t>
      </w:r>
      <w:r w:rsidR="00273153" w:rsidRPr="00C639CC">
        <w:t xml:space="preserve"> </w:t>
      </w:r>
      <w:r w:rsidRPr="00C639CC">
        <w:t>manieren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software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ontwikkelen</w:t>
      </w:r>
      <w:r w:rsidR="00720EC4" w:rsidRPr="00C639CC">
        <w:t xml:space="preserve"> d</w:t>
      </w:r>
      <w:r w:rsidRPr="00C639CC">
        <w:t>oor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praktijk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tonen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werkt</w:t>
      </w:r>
      <w:r w:rsidR="00720EC4" w:rsidRPr="00C639CC">
        <w:t xml:space="preserve"> e</w:t>
      </w:r>
      <w:r w:rsidRPr="00C639CC">
        <w:t>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anderen</w:t>
      </w:r>
      <w:r w:rsidR="00273153" w:rsidRPr="00C639CC">
        <w:t xml:space="preserve"> </w:t>
      </w:r>
      <w:r w:rsidRPr="00C639CC">
        <w:t>ermee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helpen.</w:t>
      </w:r>
    </w:p>
    <w:p w14:paraId="0594133E" w14:textId="5F98D9F7" w:rsidR="00720EC4" w:rsidRPr="00C639CC" w:rsidRDefault="00916406" w:rsidP="00720EC4">
      <w:pPr>
        <w:pStyle w:val="cpParagraph"/>
      </w:pPr>
      <w:r w:rsidRPr="00C639CC">
        <w:t>Daarom</w:t>
      </w:r>
      <w:r w:rsidR="00273153" w:rsidRPr="00C639CC">
        <w:t xml:space="preserve"> </w:t>
      </w:r>
      <w:r w:rsidRPr="00C639CC">
        <w:t>verkiezen</w:t>
      </w:r>
      <w:r w:rsidR="00273153" w:rsidRPr="00C639CC">
        <w:t xml:space="preserve"> </w:t>
      </w:r>
      <w:r w:rsidRPr="00C639CC">
        <w:t>we</w:t>
      </w:r>
      <w:r w:rsidR="00720EC4" w:rsidRPr="00C639CC">
        <w:t>:</w:t>
      </w:r>
    </w:p>
    <w:p w14:paraId="618148BB" w14:textId="437C4727" w:rsidR="00001F23" w:rsidRPr="00C639CC" w:rsidRDefault="00916406" w:rsidP="00720EC4">
      <w:pPr>
        <w:pStyle w:val="cpPoint"/>
        <w:rPr>
          <w:lang w:val="nl-BE"/>
        </w:rPr>
      </w:pPr>
      <w:r w:rsidRPr="00C639CC">
        <w:rPr>
          <w:rStyle w:val="cpValop"/>
          <w:lang w:val="nl-BE"/>
        </w:rPr>
        <w:t>Mensen</w:t>
      </w:r>
      <w:r w:rsidR="00273153" w:rsidRPr="00C639CC">
        <w:rPr>
          <w:rStyle w:val="cpValop"/>
          <w:lang w:val="nl-BE"/>
        </w:rPr>
        <w:t xml:space="preserve"> </w:t>
      </w:r>
      <w:r w:rsidRPr="00C639CC">
        <w:rPr>
          <w:rStyle w:val="cpValop"/>
          <w:lang w:val="nl-BE"/>
        </w:rPr>
        <w:t>en</w:t>
      </w:r>
      <w:r w:rsidR="00273153" w:rsidRPr="00C639CC">
        <w:rPr>
          <w:rStyle w:val="cpValop"/>
          <w:lang w:val="nl-BE"/>
        </w:rPr>
        <w:t xml:space="preserve"> </w:t>
      </w:r>
      <w:r w:rsidRPr="00C639CC">
        <w:rPr>
          <w:rStyle w:val="cpValop"/>
          <w:lang w:val="nl-BE"/>
        </w:rPr>
        <w:t>hun</w:t>
      </w:r>
      <w:r w:rsidR="00273153" w:rsidRPr="00C639CC">
        <w:rPr>
          <w:rStyle w:val="cpValop"/>
          <w:lang w:val="nl-BE"/>
        </w:rPr>
        <w:t xml:space="preserve"> </w:t>
      </w:r>
      <w:r w:rsidRPr="00C639CC">
        <w:rPr>
          <w:rStyle w:val="cpValop"/>
          <w:lang w:val="nl-BE"/>
        </w:rPr>
        <w:t>onderlinge</w:t>
      </w:r>
      <w:r w:rsidR="00273153" w:rsidRPr="00C639CC">
        <w:rPr>
          <w:rStyle w:val="cpValop"/>
          <w:lang w:val="nl-BE"/>
        </w:rPr>
        <w:t xml:space="preserve"> </w:t>
      </w:r>
      <w:r w:rsidRPr="00C639CC">
        <w:rPr>
          <w:rStyle w:val="cpValop"/>
          <w:lang w:val="nl-BE"/>
        </w:rPr>
        <w:t>interactie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hulpmiddelen</w:t>
      </w:r>
      <w:r w:rsidR="00720EC4" w:rsidRPr="00C639CC">
        <w:rPr>
          <w:lang w:val="nl-BE"/>
        </w:rPr>
        <w:t>.</w:t>
      </w:r>
    </w:p>
    <w:p w14:paraId="464D9FFE" w14:textId="4008CCE6" w:rsidR="00001F23" w:rsidRPr="00C639CC" w:rsidRDefault="00916406" w:rsidP="00720EC4">
      <w:pPr>
        <w:pStyle w:val="cpPoint"/>
        <w:rPr>
          <w:lang w:val="nl-BE"/>
        </w:rPr>
      </w:pPr>
      <w:r w:rsidRPr="00C639CC">
        <w:rPr>
          <w:rStyle w:val="cpValop"/>
          <w:lang w:val="nl-BE"/>
        </w:rPr>
        <w:t>Werkende</w:t>
      </w:r>
      <w:r w:rsidR="00273153" w:rsidRPr="00C639CC">
        <w:rPr>
          <w:rStyle w:val="cpValop"/>
          <w:lang w:val="nl-BE"/>
        </w:rPr>
        <w:t xml:space="preserve"> </w:t>
      </w:r>
      <w:r w:rsidRPr="00C639CC">
        <w:rPr>
          <w:rStyle w:val="cpValop"/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allesomvattende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documentatie</w:t>
      </w:r>
      <w:r w:rsidR="00720EC4" w:rsidRPr="00C639CC">
        <w:rPr>
          <w:lang w:val="nl-BE"/>
        </w:rPr>
        <w:t>.</w:t>
      </w:r>
    </w:p>
    <w:p w14:paraId="2F1C7223" w14:textId="2CA96C6C" w:rsidR="00001F23" w:rsidRPr="00C639CC" w:rsidRDefault="00916406" w:rsidP="00720EC4">
      <w:pPr>
        <w:pStyle w:val="cpPoint"/>
        <w:rPr>
          <w:lang w:val="nl-BE"/>
        </w:rPr>
      </w:pPr>
      <w:r w:rsidRPr="00C639CC">
        <w:rPr>
          <w:rStyle w:val="cpValop"/>
          <w:lang w:val="nl-BE"/>
        </w:rPr>
        <w:t>Samenwerking</w:t>
      </w:r>
      <w:r w:rsidR="00273153" w:rsidRPr="00C639CC">
        <w:rPr>
          <w:rStyle w:val="cpValop"/>
          <w:lang w:val="nl-BE"/>
        </w:rPr>
        <w:t xml:space="preserve"> </w:t>
      </w:r>
      <w:r w:rsidRPr="00C639CC">
        <w:rPr>
          <w:rStyle w:val="cpValop"/>
          <w:lang w:val="nl-BE"/>
        </w:rPr>
        <w:t>met</w:t>
      </w:r>
      <w:r w:rsidR="00273153" w:rsidRPr="00C639CC">
        <w:rPr>
          <w:rStyle w:val="cpValop"/>
          <w:lang w:val="nl-BE"/>
        </w:rPr>
        <w:t xml:space="preserve"> </w:t>
      </w:r>
      <w:r w:rsidRPr="00C639CC">
        <w:rPr>
          <w:rStyle w:val="cpValop"/>
          <w:lang w:val="nl-BE"/>
        </w:rPr>
        <w:t>de</w:t>
      </w:r>
      <w:r w:rsidR="00273153" w:rsidRPr="00C639CC">
        <w:rPr>
          <w:rStyle w:val="cpValop"/>
          <w:lang w:val="nl-BE"/>
        </w:rPr>
        <w:t xml:space="preserve"> </w:t>
      </w:r>
      <w:r w:rsidRPr="00C639CC">
        <w:rPr>
          <w:rStyle w:val="cpValop"/>
          <w:lang w:val="nl-BE"/>
        </w:rPr>
        <w:t>klant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contractonderhandelingen</w:t>
      </w:r>
      <w:r w:rsidR="00720EC4" w:rsidRPr="00C639CC">
        <w:rPr>
          <w:lang w:val="nl-BE"/>
        </w:rPr>
        <w:t>.</w:t>
      </w:r>
    </w:p>
    <w:p w14:paraId="2AAA9FEF" w14:textId="7AB12F0B" w:rsidR="00001F23" w:rsidRPr="00C639CC" w:rsidRDefault="00916406" w:rsidP="00720EC4">
      <w:pPr>
        <w:pStyle w:val="cpPoint"/>
        <w:rPr>
          <w:lang w:val="nl-BE"/>
        </w:rPr>
      </w:pPr>
      <w:r w:rsidRPr="00C639CC">
        <w:rPr>
          <w:rStyle w:val="cpValop"/>
          <w:lang w:val="nl-BE"/>
        </w:rPr>
        <w:t>Inspelen</w:t>
      </w:r>
      <w:r w:rsidR="00273153" w:rsidRPr="00C639CC">
        <w:rPr>
          <w:rStyle w:val="cpValop"/>
          <w:lang w:val="nl-BE"/>
        </w:rPr>
        <w:t xml:space="preserve"> </w:t>
      </w:r>
      <w:r w:rsidRPr="00C639CC">
        <w:rPr>
          <w:rStyle w:val="cpValop"/>
          <w:lang w:val="nl-BE"/>
        </w:rPr>
        <w:t>op</w:t>
      </w:r>
      <w:r w:rsidR="00273153" w:rsidRPr="00C639CC">
        <w:rPr>
          <w:rStyle w:val="cpValop"/>
          <w:lang w:val="nl-BE"/>
        </w:rPr>
        <w:t xml:space="preserve"> </w:t>
      </w:r>
      <w:r w:rsidRPr="00C639CC">
        <w:rPr>
          <w:rStyle w:val="cpValop"/>
          <w:lang w:val="nl-BE"/>
        </w:rPr>
        <w:t>verandering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plan.</w:t>
      </w:r>
    </w:p>
    <w:p w14:paraId="7A66A198" w14:textId="77777777" w:rsidR="00720EC4" w:rsidRPr="00C639CC" w:rsidRDefault="00720EC4" w:rsidP="00720EC4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6CA49E3" w14:textId="30F26EFE" w:rsidR="003B46BA" w:rsidRPr="00C639CC" w:rsidRDefault="00916406" w:rsidP="00720EC4">
      <w:pPr>
        <w:pStyle w:val="cpParagraph"/>
      </w:pPr>
      <w:r w:rsidRPr="00C639CC">
        <w:t>Hoewel</w:t>
      </w:r>
      <w:r w:rsidR="00273153" w:rsidRPr="00C639CC">
        <w:t xml:space="preserve"> </w:t>
      </w:r>
      <w:r w:rsidRPr="00C639CC">
        <w:t>wij</w:t>
      </w:r>
      <w:r w:rsidR="00273153" w:rsidRPr="00C639CC">
        <w:t xml:space="preserve"> </w:t>
      </w:r>
      <w:r w:rsidRPr="00C639CC">
        <w:t>waardering</w:t>
      </w:r>
      <w:r w:rsidR="00273153" w:rsidRPr="00C639CC">
        <w:t xml:space="preserve"> </w:t>
      </w:r>
      <w:r w:rsidRPr="00C639CC">
        <w:t>hebben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al</w:t>
      </w:r>
      <w:r w:rsidR="00273153" w:rsidRPr="00C639CC">
        <w:t xml:space="preserve"> </w:t>
      </w:r>
      <w:r w:rsidRPr="00C639CC">
        <w:t>hetgeen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rechterkant</w:t>
      </w:r>
      <w:r w:rsidR="00273153" w:rsidRPr="00C639CC">
        <w:t xml:space="preserve"> </w:t>
      </w:r>
      <w:r w:rsidRPr="00C639CC">
        <w:t>staat</w:t>
      </w:r>
      <w:r w:rsidR="00273153" w:rsidRPr="00C639CC">
        <w:t xml:space="preserve"> </w:t>
      </w:r>
      <w:r w:rsidRPr="00C639CC">
        <w:t>vermeld,</w:t>
      </w:r>
      <w:r w:rsidR="00720EC4" w:rsidRPr="00C639CC">
        <w:t xml:space="preserve"> </w:t>
      </w:r>
      <w:r w:rsidRPr="00C639CC">
        <w:t>hechten</w:t>
      </w:r>
      <w:r w:rsidR="00273153" w:rsidRPr="00C639CC">
        <w:t xml:space="preserve"> </w:t>
      </w:r>
      <w:r w:rsidRPr="00C639CC">
        <w:t>wij</w:t>
      </w:r>
      <w:r w:rsidR="00273153" w:rsidRPr="00C639CC">
        <w:t xml:space="preserve"> </w:t>
      </w:r>
      <w:r w:rsidRPr="00C639CC">
        <w:t>méér</w:t>
      </w:r>
      <w:r w:rsidR="00273153" w:rsidRPr="00C639CC">
        <w:t xml:space="preserve"> </w:t>
      </w:r>
      <w:r w:rsidRPr="00C639CC">
        <w:t>waarde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linkerzijde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genoemd.</w:t>
      </w:r>
    </w:p>
    <w:p w14:paraId="4C891330" w14:textId="506C7BDA" w:rsidR="00EF3718" w:rsidRPr="00C639CC" w:rsidRDefault="00EF3718" w:rsidP="00E97E28">
      <w:pPr>
        <w:pStyle w:val="Heading3"/>
      </w:pPr>
      <w:r w:rsidRPr="00C639CC">
        <w:t>Principes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Agile</w:t>
      </w:r>
      <w:r w:rsidR="00273153" w:rsidRPr="00C639CC">
        <w:t xml:space="preserve"> </w:t>
      </w:r>
      <w:r w:rsidRPr="00C639CC">
        <w:t>softwareontwikkeling</w:t>
      </w:r>
    </w:p>
    <w:p w14:paraId="41B1E637" w14:textId="6CD83B3A" w:rsidR="00EF3718" w:rsidRPr="00C639CC" w:rsidRDefault="00EF3718" w:rsidP="001E299B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Agile</w:t>
      </w:r>
      <w:r w:rsidR="00273153" w:rsidRPr="00C639CC">
        <w:t xml:space="preserve"> </w:t>
      </w:r>
      <w:r w:rsidRPr="00C639CC">
        <w:t>Manifesto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verder</w:t>
      </w:r>
      <w:r w:rsidR="00273153" w:rsidRPr="00C639CC">
        <w:t xml:space="preserve"> </w:t>
      </w:r>
      <w:r w:rsidRPr="00C639CC">
        <w:t>geconcretiseerd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Principes.</w:t>
      </w:r>
    </w:p>
    <w:p w14:paraId="60D99449" w14:textId="3BCA74D6" w:rsidR="00EF3718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Onze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hoogste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prioriteit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tevredenstellen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vroegtijdig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voortdurend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waardevolle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software.</w:t>
      </w:r>
    </w:p>
    <w:p w14:paraId="2EF03D61" w14:textId="60F10A8F" w:rsidR="00001F23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Verwelkom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veranderende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behoeftes,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zelfs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ontwikkelproces.</w:t>
      </w:r>
    </w:p>
    <w:p w14:paraId="161A993A" w14:textId="700441A5" w:rsidR="00EF3718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Agile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benutten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verandering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concurrentievoordeel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klant.</w:t>
      </w:r>
    </w:p>
    <w:p w14:paraId="3AAC22FF" w14:textId="1A2F0178" w:rsidR="00001F23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Lever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regelmatig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op.</w:t>
      </w:r>
    </w:p>
    <w:p w14:paraId="1574FE58" w14:textId="6F76E78C" w:rsidR="00EF3718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Liefst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hooguit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maanden.</w:t>
      </w:r>
    </w:p>
    <w:p w14:paraId="14ABA33D" w14:textId="62508B76" w:rsidR="00001F23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Mensen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business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ontwikkelaars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dagelijks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samenwerken</w:t>
      </w:r>
      <w:r w:rsidR="001B3043" w:rsidRPr="00C639CC">
        <w:rPr>
          <w:lang w:val="nl-BE"/>
        </w:rPr>
        <w:t>.</w:t>
      </w:r>
    </w:p>
    <w:p w14:paraId="444E3941" w14:textId="72E3D800" w:rsidR="00EF3718" w:rsidRPr="00C639CC" w:rsidRDefault="00117D8E" w:rsidP="001E299B">
      <w:pPr>
        <w:pStyle w:val="cpPoint"/>
        <w:rPr>
          <w:lang w:val="nl-BE"/>
        </w:rPr>
      </w:pPr>
      <w:r>
        <w:rPr>
          <w:lang w:val="nl-BE"/>
        </w:rPr>
        <w:t>G</w:t>
      </w:r>
      <w:r w:rsidR="00EF3718" w:rsidRPr="00C639CC">
        <w:rPr>
          <w:lang w:val="nl-BE"/>
        </w:rPr>
        <w:t>edurende</w:t>
      </w:r>
      <w:r w:rsidR="00273153" w:rsidRPr="00C639CC">
        <w:rPr>
          <w:lang w:val="nl-BE"/>
        </w:rPr>
        <w:t xml:space="preserve"> </w:t>
      </w:r>
      <w:r w:rsidR="00EF3718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EF3718" w:rsidRPr="00C639CC">
        <w:rPr>
          <w:lang w:val="nl-BE"/>
        </w:rPr>
        <w:t>gehele</w:t>
      </w:r>
      <w:r w:rsidR="00273153" w:rsidRPr="00C639CC">
        <w:rPr>
          <w:lang w:val="nl-BE"/>
        </w:rPr>
        <w:t xml:space="preserve"> </w:t>
      </w:r>
      <w:r w:rsidR="00EF3718" w:rsidRPr="00C639CC">
        <w:rPr>
          <w:lang w:val="nl-BE"/>
        </w:rPr>
        <w:t>project.</w:t>
      </w:r>
    </w:p>
    <w:p w14:paraId="3F23D45F" w14:textId="29432F55" w:rsidR="00001F23" w:rsidRPr="00C639CC" w:rsidRDefault="006421DC" w:rsidP="001E299B">
      <w:pPr>
        <w:pStyle w:val="cpPoint"/>
        <w:rPr>
          <w:lang w:val="nl-BE"/>
        </w:rPr>
      </w:pPr>
      <w:r w:rsidRPr="00C639CC">
        <w:rPr>
          <w:lang w:val="nl-BE"/>
        </w:rPr>
        <w:t>Opbouwen</w:t>
      </w:r>
      <w:r w:rsidR="001B3043" w:rsidRPr="00C639CC">
        <w:rPr>
          <w:lang w:val="nl-BE"/>
        </w:rPr>
        <w:t xml:space="preserve"> van p</w:t>
      </w:r>
      <w:r w:rsidR="00EF3718" w:rsidRPr="00C639CC">
        <w:rPr>
          <w:lang w:val="nl-BE"/>
        </w:rPr>
        <w:t>rojecten</w:t>
      </w:r>
      <w:r w:rsidR="00273153" w:rsidRPr="00C639CC">
        <w:rPr>
          <w:lang w:val="nl-BE"/>
        </w:rPr>
        <w:t xml:space="preserve"> </w:t>
      </w:r>
      <w:r w:rsidR="00EF3718" w:rsidRPr="00C639CC">
        <w:rPr>
          <w:lang w:val="nl-BE"/>
        </w:rPr>
        <w:t>rond</w:t>
      </w:r>
      <w:r w:rsidR="00273153" w:rsidRPr="00C639CC">
        <w:rPr>
          <w:lang w:val="nl-BE"/>
        </w:rPr>
        <w:t xml:space="preserve"> </w:t>
      </w:r>
      <w:r w:rsidR="00EF3718" w:rsidRPr="00C639CC">
        <w:rPr>
          <w:lang w:val="nl-BE"/>
        </w:rPr>
        <w:t>gemotiveerde</w:t>
      </w:r>
      <w:r w:rsidR="00273153" w:rsidRPr="00C639CC">
        <w:rPr>
          <w:lang w:val="nl-BE"/>
        </w:rPr>
        <w:t xml:space="preserve"> </w:t>
      </w:r>
      <w:r w:rsidR="00EF3718" w:rsidRPr="00C639CC">
        <w:rPr>
          <w:lang w:val="nl-BE"/>
        </w:rPr>
        <w:t>individuen.</w:t>
      </w:r>
    </w:p>
    <w:p w14:paraId="07F750CD" w14:textId="772319FF" w:rsidR="00EF3718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Geef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omgeving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ondersteuning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vertrouw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klaren.</w:t>
      </w:r>
    </w:p>
    <w:p w14:paraId="35E38850" w14:textId="3B6E9C9F" w:rsidR="00EF3718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efficiënte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praten.</w:t>
      </w:r>
    </w:p>
    <w:p w14:paraId="333BBF7A" w14:textId="1D7B4B38" w:rsidR="003B46BA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Werkende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voortgang.</w:t>
      </w:r>
    </w:p>
    <w:p w14:paraId="29511D99" w14:textId="1E015373" w:rsidR="00001F23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Agile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bevorderen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constante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ontwikkeling.</w:t>
      </w:r>
    </w:p>
    <w:p w14:paraId="64A285A0" w14:textId="7A0778F2" w:rsidR="00EF3718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opdrachtgevers,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ontwikkelaars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constant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tempo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eeuwig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volhouden.</w:t>
      </w:r>
    </w:p>
    <w:p w14:paraId="67AB71FC" w14:textId="33EB2DC8" w:rsidR="003B46BA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Voortdurende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aandacht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technische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versterken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agility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(wendbaarheid).</w:t>
      </w:r>
    </w:p>
    <w:p w14:paraId="2B7BD4B6" w14:textId="604824AD" w:rsidR="00EF3718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Eenvoud,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maximaliseren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essentieel.</w:t>
      </w:r>
    </w:p>
    <w:p w14:paraId="489C1C50" w14:textId="4AB3E494" w:rsidR="00EF3718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architecturen,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zelfsturende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teams.</w:t>
      </w:r>
    </w:p>
    <w:p w14:paraId="38864189" w14:textId="511D18ED" w:rsidR="00001F23" w:rsidRPr="00C639CC" w:rsidRDefault="00EF3718" w:rsidP="001E299B">
      <w:pPr>
        <w:pStyle w:val="cpPoint"/>
        <w:rPr>
          <w:lang w:val="nl-BE"/>
        </w:rPr>
      </w:pP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onderzoekt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effectiever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vervolgens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gedrag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aan.</w:t>
      </w:r>
    </w:p>
    <w:p w14:paraId="64522AB1" w14:textId="77777777" w:rsidR="00B65D94" w:rsidRPr="00C639CC" w:rsidRDefault="00B65D94" w:rsidP="00B65D94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9362F85" w14:textId="08C147D0" w:rsidR="000F61F3" w:rsidRPr="00C639CC" w:rsidRDefault="000F61F3" w:rsidP="00E97E28">
      <w:pPr>
        <w:pStyle w:val="Heading3"/>
      </w:pPr>
      <w:r w:rsidRPr="00C639CC">
        <w:t>Agile</w:t>
      </w:r>
      <w:r w:rsidR="00273153" w:rsidRPr="00C639CC">
        <w:t xml:space="preserve"> </w:t>
      </w:r>
      <w:r w:rsidRPr="00C639CC">
        <w:t>softwareontwikkeling</w:t>
      </w:r>
      <w:r w:rsidR="00273153" w:rsidRPr="00C639CC">
        <w:t xml:space="preserve"> </w:t>
      </w:r>
      <w:r w:rsidR="00FD0873" w:rsidRPr="00C639CC">
        <w:t>–</w:t>
      </w:r>
      <w:r w:rsidR="00273153" w:rsidRPr="00C639CC">
        <w:t xml:space="preserve"> </w:t>
      </w:r>
      <w:r w:rsidR="00FD0873" w:rsidRPr="00C639CC">
        <w:t>B</w:t>
      </w:r>
      <w:r w:rsidRPr="00C639CC">
        <w:t>ottom-line</w:t>
      </w:r>
    </w:p>
    <w:p w14:paraId="3EC9CDD2" w14:textId="068C831B" w:rsidR="000F61F3" w:rsidRPr="00C639CC" w:rsidRDefault="000F61F3" w:rsidP="00670CAF">
      <w:pPr>
        <w:pStyle w:val="cpPoint"/>
        <w:rPr>
          <w:lang w:val="nl-BE"/>
        </w:rPr>
      </w:pPr>
      <w:r w:rsidRPr="00C639CC">
        <w:rPr>
          <w:lang w:val="nl-BE"/>
        </w:rPr>
        <w:t>Agile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softwareontwikkeling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conceptueel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raamwerk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software-engineering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ontwikkelingsherhalingen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levenscyclus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bevordert.</w:t>
      </w:r>
    </w:p>
    <w:p w14:paraId="5EE9B639" w14:textId="4EF3F4B9" w:rsidR="000F61F3" w:rsidRPr="00C639CC" w:rsidRDefault="000F61F3" w:rsidP="00670CAF">
      <w:pPr>
        <w:pStyle w:val="cpPoint"/>
        <w:rPr>
          <w:lang w:val="nl-BE"/>
        </w:rPr>
      </w:pP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gedurende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tijdseenheid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iteratie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genoemd.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iteratie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duren.</w:t>
      </w:r>
    </w:p>
    <w:p w14:paraId="470086BE" w14:textId="25FA2DE7" w:rsidR="000F61F3" w:rsidRPr="00C639CC" w:rsidRDefault="000F61F3" w:rsidP="00670CAF">
      <w:pPr>
        <w:pStyle w:val="cpPoint"/>
        <w:rPr>
          <w:lang w:val="nl-BE"/>
        </w:rPr>
      </w:pPr>
      <w:r w:rsidRPr="00C639CC">
        <w:rPr>
          <w:lang w:val="nl-BE"/>
        </w:rPr>
        <w:t>Agile-methoden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benadrukken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primaire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maatstaf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vooruitgang.</w:t>
      </w:r>
    </w:p>
    <w:p w14:paraId="7A3DFF49" w14:textId="418E1B19" w:rsidR="000F61F3" w:rsidRPr="00C639CC" w:rsidRDefault="000F61F3" w:rsidP="00670CAF">
      <w:pPr>
        <w:pStyle w:val="cpPoint"/>
        <w:rPr>
          <w:lang w:val="nl-BE"/>
        </w:rPr>
      </w:pPr>
      <w:r w:rsidRPr="00C639CC">
        <w:rPr>
          <w:lang w:val="nl-BE"/>
        </w:rPr>
        <w:t>Agile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</w:t>
      </w:r>
      <w:r w:rsidR="00FD0873" w:rsidRPr="00C639CC">
        <w:rPr>
          <w:lang w:val="nl-BE"/>
        </w:rPr>
        <w:t>:</w:t>
      </w:r>
    </w:p>
    <w:p w14:paraId="377792AC" w14:textId="1D499BF9" w:rsidR="000F61F3" w:rsidRPr="00C639CC" w:rsidRDefault="000F61F3" w:rsidP="00670CA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lezen</w:t>
      </w:r>
      <w:r w:rsidR="00670CAF" w:rsidRPr="00C639CC">
        <w:rPr>
          <w:lang w:val="nl-BE"/>
        </w:rPr>
        <w:t>.</w:t>
      </w:r>
    </w:p>
    <w:p w14:paraId="0142B3C5" w14:textId="2BF150C3" w:rsidR="000F61F3" w:rsidRPr="00C639CC" w:rsidRDefault="000F61F3" w:rsidP="00670CA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enkele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training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geleerd</w:t>
      </w:r>
      <w:r w:rsidR="00670CAF" w:rsidRPr="00C639CC">
        <w:rPr>
          <w:lang w:val="nl-BE"/>
        </w:rPr>
        <w:t>.</w:t>
      </w:r>
    </w:p>
    <w:p w14:paraId="76F73387" w14:textId="0DE01EB3" w:rsidR="000F61F3" w:rsidRPr="00C639CC" w:rsidRDefault="000F61F3" w:rsidP="00670CA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afgedwongen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controlelijsten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regels</w:t>
      </w:r>
      <w:r w:rsidR="00670CAF" w:rsidRPr="00C639CC">
        <w:rPr>
          <w:lang w:val="nl-BE"/>
        </w:rPr>
        <w:t>.</w:t>
      </w:r>
    </w:p>
    <w:p w14:paraId="6A067C63" w14:textId="77777777" w:rsidR="00670CAF" w:rsidRPr="00C639CC" w:rsidRDefault="00670CAF" w:rsidP="00670CA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4B20AFF" w14:textId="14F2AACD" w:rsidR="000F61F3" w:rsidRPr="00C639CC" w:rsidRDefault="000F61F3" w:rsidP="00E97E28">
      <w:pPr>
        <w:pStyle w:val="Heading3"/>
      </w:pPr>
      <w:r w:rsidRPr="00C639CC">
        <w:t>Wanneer</w:t>
      </w:r>
      <w:r w:rsidR="00273153" w:rsidRPr="00C639CC">
        <w:t xml:space="preserve"> </w:t>
      </w:r>
      <w:r w:rsidRPr="00C639CC">
        <w:t>Agile</w:t>
      </w:r>
      <w:r w:rsidR="00273153" w:rsidRPr="00C639CC">
        <w:t xml:space="preserve"> </w:t>
      </w:r>
      <w:r w:rsidRPr="00C639CC">
        <w:t>toepassen?</w:t>
      </w:r>
    </w:p>
    <w:p w14:paraId="0D5C8C44" w14:textId="6D195626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G</w:t>
      </w:r>
      <w:r w:rsidR="000F61F3" w:rsidRPr="00C639CC">
        <w:rPr>
          <w:lang w:val="nl-BE"/>
        </w:rPr>
        <w:t>edetailleerde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eisen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vooraf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gedefinieerd</w:t>
      </w:r>
      <w:r w:rsidRPr="00C639CC">
        <w:rPr>
          <w:lang w:val="nl-BE"/>
        </w:rPr>
        <w:t>.</w:t>
      </w:r>
    </w:p>
    <w:p w14:paraId="327DC5F3" w14:textId="000AED3D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0F61F3" w:rsidRPr="00C639CC">
        <w:rPr>
          <w:lang w:val="nl-BE"/>
        </w:rPr>
        <w:t>erk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incrementeel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opgeleverd</w:t>
      </w:r>
      <w:r w:rsidRPr="00C639CC">
        <w:rPr>
          <w:lang w:val="nl-BE"/>
        </w:rPr>
        <w:t>.</w:t>
      </w:r>
    </w:p>
    <w:p w14:paraId="1E1FCC6D" w14:textId="3E3BF355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W</w:t>
      </w:r>
      <w:r w:rsidR="000F61F3" w:rsidRPr="00C639CC">
        <w:rPr>
          <w:lang w:val="nl-BE"/>
        </w:rPr>
        <w:t>erk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gemeten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gecontroleerd</w:t>
      </w:r>
      <w:r w:rsidRPr="00C639CC">
        <w:rPr>
          <w:lang w:val="nl-BE"/>
        </w:rPr>
        <w:t>.</w:t>
      </w:r>
    </w:p>
    <w:p w14:paraId="44F24092" w14:textId="1CF2EA3C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0F61F3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productiviteit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gemaximaliseerd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bekende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technologieën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passen</w:t>
      </w:r>
      <w:r w:rsidRPr="00C639CC">
        <w:rPr>
          <w:lang w:val="nl-BE"/>
        </w:rPr>
        <w:t>.</w:t>
      </w:r>
    </w:p>
    <w:p w14:paraId="1CA40C1D" w14:textId="2E10C58E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O</w:t>
      </w:r>
      <w:r w:rsidR="000F61F3" w:rsidRPr="00C639CC">
        <w:rPr>
          <w:lang w:val="nl-BE"/>
        </w:rPr>
        <w:t>rganisaties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bereid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alles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doen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laten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slagen</w:t>
      </w:r>
      <w:r w:rsidRPr="00C639CC">
        <w:rPr>
          <w:lang w:val="nl-BE"/>
        </w:rPr>
        <w:t>.</w:t>
      </w:r>
    </w:p>
    <w:p w14:paraId="5C717DAA" w14:textId="5477B68C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0F61F3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belangrijk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niemand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vertrouwen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aanpak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werken</w:t>
      </w:r>
      <w:r w:rsidRPr="00C639CC">
        <w:rPr>
          <w:lang w:val="nl-BE"/>
        </w:rPr>
        <w:t>.</w:t>
      </w:r>
    </w:p>
    <w:p w14:paraId="08EEC764" w14:textId="77FDDD70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C</w:t>
      </w:r>
      <w:r w:rsidR="000F61F3" w:rsidRPr="00C639CC">
        <w:rPr>
          <w:lang w:val="nl-BE"/>
        </w:rPr>
        <w:t>ontrole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beheer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empirisch,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gebaseerd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experimentele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vordering</w:t>
      </w:r>
      <w:r w:rsidRPr="00C639CC">
        <w:rPr>
          <w:lang w:val="nl-BE"/>
        </w:rPr>
        <w:t>.</w:t>
      </w:r>
    </w:p>
    <w:p w14:paraId="61251AE1" w14:textId="77777777" w:rsidR="00670CAF" w:rsidRPr="00C639CC" w:rsidRDefault="00670CAF" w:rsidP="00670CA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5462642" w14:textId="1610FF6E" w:rsidR="000F61F3" w:rsidRPr="00C639CC" w:rsidRDefault="000F61F3" w:rsidP="00E97E28">
      <w:pPr>
        <w:pStyle w:val="Heading3"/>
      </w:pPr>
      <w:r w:rsidRPr="00C639CC">
        <w:t>Wanneer</w:t>
      </w:r>
      <w:r w:rsidR="00273153" w:rsidRPr="00C639CC">
        <w:t xml:space="preserve"> </w:t>
      </w:r>
      <w:r w:rsidRPr="00C639CC">
        <w:t>Agile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toepassen?</w:t>
      </w:r>
    </w:p>
    <w:p w14:paraId="7F368FC9" w14:textId="1AD8B747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0F61F3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omgeving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flexibel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ingesteld</w:t>
      </w:r>
      <w:r w:rsidRPr="00C639CC">
        <w:rPr>
          <w:lang w:val="nl-BE"/>
        </w:rPr>
        <w:t>.</w:t>
      </w:r>
    </w:p>
    <w:p w14:paraId="6B36FBBE" w14:textId="2AD5C6D8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0F61F3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bedrijfscultuur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staat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open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type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ontwikkelomgeving</w:t>
      </w:r>
      <w:r w:rsidRPr="00C639CC">
        <w:rPr>
          <w:lang w:val="nl-BE"/>
        </w:rPr>
        <w:t>.</w:t>
      </w:r>
    </w:p>
    <w:p w14:paraId="37648D41" w14:textId="436E72C2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T</w:t>
      </w:r>
      <w:r w:rsidR="000F61F3" w:rsidRPr="00C639CC">
        <w:rPr>
          <w:lang w:val="nl-BE"/>
        </w:rPr>
        <w:t>eams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ontwikkelaars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groter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12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mensen</w:t>
      </w:r>
      <w:r w:rsidRPr="00C639CC">
        <w:rPr>
          <w:lang w:val="nl-BE"/>
        </w:rPr>
        <w:t>.</w:t>
      </w:r>
    </w:p>
    <w:p w14:paraId="278BB960" w14:textId="65AA44DE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K</w:t>
      </w:r>
      <w:r w:rsidR="000F61F3" w:rsidRPr="00C639CC">
        <w:rPr>
          <w:lang w:val="nl-BE"/>
        </w:rPr>
        <w:t>osten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groot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probleem</w:t>
      </w:r>
      <w:r w:rsidRPr="00C639CC">
        <w:rPr>
          <w:lang w:val="nl-BE"/>
        </w:rPr>
        <w:t>.</w:t>
      </w:r>
    </w:p>
    <w:p w14:paraId="36536BA5" w14:textId="7C9A6EE3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0F61F3" w:rsidRPr="00C639CC">
        <w:rPr>
          <w:lang w:val="nl-BE"/>
        </w:rPr>
        <w:t>r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managementondersteuning</w:t>
      </w:r>
      <w:r w:rsidRPr="00C639CC">
        <w:rPr>
          <w:lang w:val="nl-BE"/>
        </w:rPr>
        <w:t>.</w:t>
      </w:r>
    </w:p>
    <w:p w14:paraId="395575A1" w14:textId="2BF00090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0F61F3" w:rsidRPr="00C639CC">
        <w:rPr>
          <w:lang w:val="nl-BE"/>
        </w:rPr>
        <w:t>r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formele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training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beschikbaar</w:t>
      </w:r>
      <w:r w:rsidRPr="00C639CC">
        <w:rPr>
          <w:lang w:val="nl-BE"/>
        </w:rPr>
        <w:t>.</w:t>
      </w:r>
    </w:p>
    <w:p w14:paraId="1E8E6F6B" w14:textId="17F96020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Z</w:t>
      </w:r>
      <w:r w:rsidR="000F61F3" w:rsidRPr="00C639CC">
        <w:rPr>
          <w:lang w:val="nl-BE"/>
        </w:rPr>
        <w:t>eer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grote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opdrachten</w:t>
      </w:r>
      <w:r w:rsidRPr="00C639CC">
        <w:rPr>
          <w:lang w:val="nl-BE"/>
        </w:rPr>
        <w:t>.</w:t>
      </w:r>
    </w:p>
    <w:p w14:paraId="59550BC0" w14:textId="250D075F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0F61F3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business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collega's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beschikbaar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committed</w:t>
      </w:r>
      <w:r w:rsidRPr="00C639CC">
        <w:rPr>
          <w:lang w:val="nl-BE"/>
        </w:rPr>
        <w:t>.</w:t>
      </w:r>
    </w:p>
    <w:p w14:paraId="2EB0A137" w14:textId="79EC9A3A" w:rsidR="000F61F3" w:rsidRPr="00C639CC" w:rsidRDefault="00670CAF" w:rsidP="00670CAF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0F61F3" w:rsidRPr="00C639CC">
        <w:rPr>
          <w:lang w:val="nl-BE"/>
        </w:rPr>
        <w:t>r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grote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fysieke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afstand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0F61F3" w:rsidRPr="00C639CC">
        <w:rPr>
          <w:lang w:val="nl-BE"/>
        </w:rPr>
        <w:t>betrokkenen</w:t>
      </w:r>
      <w:r w:rsidRPr="00C639CC">
        <w:rPr>
          <w:lang w:val="nl-BE"/>
        </w:rPr>
        <w:t>.</w:t>
      </w:r>
    </w:p>
    <w:p w14:paraId="04E58E99" w14:textId="77777777" w:rsidR="00FD0873" w:rsidRPr="00C639CC" w:rsidRDefault="00FD0873" w:rsidP="00FD087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E2F6614" w14:textId="1179837E" w:rsidR="00670CAF" w:rsidRPr="00C639CC" w:rsidRDefault="00670CAF" w:rsidP="00E97E28">
      <w:pPr>
        <w:pStyle w:val="Heading3"/>
      </w:pPr>
      <w:r w:rsidRPr="00C639CC">
        <w:t>Vraag</w:t>
      </w:r>
    </w:p>
    <w:p w14:paraId="72AAA29B" w14:textId="0E83C9AC" w:rsidR="00FF33E0" w:rsidRPr="00C639CC" w:rsidRDefault="00492234" w:rsidP="00670CAF">
      <w:pPr>
        <w:pStyle w:val="cpParagraph"/>
      </w:pPr>
      <w:r w:rsidRPr="00C639CC">
        <w:t>Er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bestaand</w:t>
      </w:r>
      <w:r w:rsidR="00273153" w:rsidRPr="00C639CC">
        <w:t xml:space="preserve"> </w:t>
      </w:r>
      <w:r w:rsidR="006421DC" w:rsidRPr="00C639CC">
        <w:t>web gebaseerd</w:t>
      </w:r>
      <w:r w:rsidR="00273153" w:rsidRPr="00C639CC">
        <w:t xml:space="preserve"> </w:t>
      </w:r>
      <w:r w:rsidRPr="00C639CC">
        <w:t>reserveringssysteem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ticketing</w:t>
      </w:r>
      <w:r w:rsidR="006421DC">
        <w:t xml:space="preserve"> </w:t>
      </w:r>
      <w:r w:rsidRPr="00C639CC">
        <w:t>bedrijf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wijzigen.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systeem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vijf</w:t>
      </w:r>
      <w:r w:rsidR="00273153" w:rsidRPr="00C639CC">
        <w:t xml:space="preserve"> </w:t>
      </w:r>
      <w:r w:rsidRPr="00C639CC">
        <w:t>verschillende</w:t>
      </w:r>
      <w:r w:rsidR="00273153" w:rsidRPr="00C639CC">
        <w:t xml:space="preserve"> </w:t>
      </w:r>
      <w:r w:rsidRPr="00C639CC">
        <w:t>schermen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gebruiker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openen,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omvang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bedrijf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type</w:t>
      </w:r>
      <w:r w:rsidR="00273153" w:rsidRPr="00C639CC">
        <w:t xml:space="preserve"> </w:t>
      </w:r>
      <w:r w:rsidRPr="00C639CC">
        <w:t>tickets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vakanties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verkoopt,</w:t>
      </w:r>
      <w:r w:rsidR="00273153" w:rsidRPr="00C639CC">
        <w:t xml:space="preserve"> </w:t>
      </w:r>
      <w:r w:rsidRPr="00C639CC">
        <w:t>betekent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nieuwe</w:t>
      </w:r>
      <w:r w:rsidR="00273153" w:rsidRPr="00C639CC">
        <w:t xml:space="preserve"> </w:t>
      </w:r>
      <w:r w:rsidRPr="00C639CC">
        <w:t>functionaliteiten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toegevoegd.</w:t>
      </w:r>
    </w:p>
    <w:p w14:paraId="50916AD1" w14:textId="77777777" w:rsidR="00FF33E0" w:rsidRPr="00C639CC" w:rsidRDefault="00492234" w:rsidP="00670CAF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bedrijf</w:t>
      </w:r>
      <w:r w:rsidR="00273153" w:rsidRPr="00C639CC">
        <w:t xml:space="preserve"> </w:t>
      </w:r>
      <w:r w:rsidRPr="00C639CC">
        <w:t>kan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systeem</w:t>
      </w:r>
      <w:r w:rsidR="00273153" w:rsidRPr="00C639CC">
        <w:t xml:space="preserve"> </w:t>
      </w:r>
      <w:r w:rsidRPr="00C639CC">
        <w:t>gedurende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bepaalde</w:t>
      </w:r>
      <w:r w:rsidR="00273153" w:rsidRPr="00C639CC">
        <w:t xml:space="preserve"> </w:t>
      </w:r>
      <w:r w:rsidRPr="00C639CC">
        <w:t>periode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uitschakelen,</w:t>
      </w:r>
      <w:r w:rsidR="00273153" w:rsidRPr="00C639CC">
        <w:t xml:space="preserve"> </w:t>
      </w:r>
      <w:r w:rsidRPr="00C639CC">
        <w:t>omdat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leidt</w:t>
      </w:r>
      <w:r w:rsidR="00273153" w:rsidRPr="00C639CC">
        <w:t xml:space="preserve"> </w:t>
      </w:r>
      <w:r w:rsidRPr="00C639CC">
        <w:t>tot</w:t>
      </w:r>
      <w:r w:rsidR="00273153" w:rsidRPr="00C639CC">
        <w:t xml:space="preserve"> </w:t>
      </w:r>
      <w:r w:rsidRPr="00C639CC">
        <w:t>verloren</w:t>
      </w:r>
      <w:r w:rsidR="00273153" w:rsidRPr="00C639CC">
        <w:t xml:space="preserve"> </w:t>
      </w:r>
      <w:r w:rsidRPr="00C639CC">
        <w:t>boekingen.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kennis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gedaan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worden,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bekend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gebruikers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systeem,</w:t>
      </w:r>
      <w:r w:rsidR="00273153" w:rsidRPr="00C639CC">
        <w:t xml:space="preserve"> </w:t>
      </w:r>
      <w:r w:rsidRPr="00C639CC">
        <w:t>maar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onwaarschijnlijk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gebruikers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staat</w:t>
      </w:r>
      <w:r w:rsidR="00273153" w:rsidRPr="00C639CC">
        <w:t xml:space="preserve"> </w:t>
      </w:r>
      <w:r w:rsidRPr="00C639CC">
        <w:t>zullen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helpen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uitwerking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vereisten,</w:t>
      </w:r>
      <w:r w:rsidR="00273153" w:rsidRPr="00C639CC">
        <w:t xml:space="preserve"> </w:t>
      </w:r>
      <w:r w:rsidRPr="00C639CC">
        <w:t>omdat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druk</w:t>
      </w:r>
      <w:r w:rsidR="00273153" w:rsidRPr="00C639CC">
        <w:t xml:space="preserve"> </w:t>
      </w:r>
      <w:r w:rsidRPr="00C639CC">
        <w:t>hebben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huidige</w:t>
      </w:r>
      <w:r w:rsidR="00273153" w:rsidRPr="00C639CC">
        <w:t xml:space="preserve"> </w:t>
      </w:r>
      <w:r w:rsidRPr="00C639CC">
        <w:t>systeem.</w:t>
      </w:r>
    </w:p>
    <w:p w14:paraId="0C2FF6FD" w14:textId="3772F799" w:rsidR="00492234" w:rsidRPr="00C639CC" w:rsidRDefault="00492234" w:rsidP="00670CAF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voltooid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groot</w:t>
      </w:r>
      <w:r w:rsidR="00273153" w:rsidRPr="00C639CC">
        <w:t xml:space="preserve"> </w:t>
      </w:r>
      <w:r w:rsidRPr="00C639CC">
        <w:t>evenement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één</w:t>
      </w:r>
      <w:r w:rsidR="00273153" w:rsidRPr="00C639CC">
        <w:t xml:space="preserve"> </w:t>
      </w:r>
      <w:r w:rsidRPr="00C639CC">
        <w:t>maand.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budget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vastgesteld.</w:t>
      </w:r>
      <w:r w:rsidR="00273153" w:rsidRPr="00C639CC">
        <w:t xml:space="preserve"> </w:t>
      </w:r>
      <w:r w:rsidRPr="00C639CC">
        <w:t>Jij</w:t>
      </w:r>
      <w:r w:rsidR="00273153" w:rsidRPr="00C639CC">
        <w:t xml:space="preserve"> </w:t>
      </w:r>
      <w:r w:rsidRPr="00C639CC">
        <w:t>bent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projectmanager.</w:t>
      </w:r>
    </w:p>
    <w:p w14:paraId="2722FC23" w14:textId="4F5DA9AA" w:rsidR="00492234" w:rsidRPr="00C639CC" w:rsidRDefault="00492234" w:rsidP="00670CAF">
      <w:pPr>
        <w:pStyle w:val="cpParagraph"/>
      </w:pPr>
      <w:r w:rsidRPr="00C639CC">
        <w:t>Ga</w:t>
      </w:r>
      <w:r w:rsidR="00273153" w:rsidRPr="00C639CC">
        <w:t xml:space="preserve"> </w:t>
      </w:r>
      <w:r w:rsidRPr="00C639CC">
        <w:t>je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Agile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overwegen?</w:t>
      </w:r>
    </w:p>
    <w:p w14:paraId="042F9559" w14:textId="77777777" w:rsidR="00492234" w:rsidRPr="00C639CC" w:rsidRDefault="00492234" w:rsidP="00FF33E0">
      <w:pPr>
        <w:pStyle w:val="cpPoint"/>
        <w:rPr>
          <w:lang w:val="nl-BE"/>
        </w:rPr>
      </w:pPr>
      <w:r w:rsidRPr="00C639CC">
        <w:rPr>
          <w:lang w:val="nl-BE"/>
        </w:rPr>
        <w:t>Ja</w:t>
      </w:r>
    </w:p>
    <w:p w14:paraId="30812783" w14:textId="170677FE" w:rsidR="00492234" w:rsidRPr="00C639CC" w:rsidRDefault="00492234" w:rsidP="00FF33E0">
      <w:pPr>
        <w:pStyle w:val="cpPoint"/>
        <w:rPr>
          <w:lang w:val="nl-BE"/>
        </w:rPr>
      </w:pPr>
      <w:r w:rsidRPr="00C639CC">
        <w:rPr>
          <w:lang w:val="nl-BE"/>
        </w:rPr>
        <w:t>Neen</w:t>
      </w:r>
    </w:p>
    <w:p w14:paraId="6E35FB60" w14:textId="27F9833E" w:rsidR="00FF33E0" w:rsidRPr="00C639CC" w:rsidRDefault="00FF33E0" w:rsidP="00FF33E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EED6214" w14:textId="0BA9F1E1" w:rsidR="00492234" w:rsidRPr="00C639CC" w:rsidRDefault="00FF33E0" w:rsidP="00726B18">
      <w:pPr>
        <w:pStyle w:val="cpPoint"/>
        <w:rPr>
          <w:lang w:val="nl-BE"/>
        </w:rPr>
      </w:pPr>
      <w:r w:rsidRPr="00C639CC">
        <w:rPr>
          <w:lang w:val="nl-BE"/>
        </w:rPr>
        <w:t xml:space="preserve">Nee is juist antwoord. </w:t>
      </w:r>
      <w:r w:rsidR="00492234" w:rsidRPr="00C639CC">
        <w:rPr>
          <w:lang w:val="nl-BE"/>
        </w:rPr>
        <w:t>Omwille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onder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volgende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beperkingen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voldoet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voldoende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vereisten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Agile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project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succesvol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af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ronden:</w:t>
      </w:r>
    </w:p>
    <w:p w14:paraId="13D85FED" w14:textId="5024D6B9" w:rsidR="00492234" w:rsidRPr="00C639CC" w:rsidRDefault="00FF33E0" w:rsidP="00FF33E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</w:t>
      </w:r>
      <w:r w:rsidR="00492234" w:rsidRPr="00C639CC">
        <w:rPr>
          <w:lang w:val="nl-BE"/>
        </w:rPr>
        <w:t>ebruikers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inhoudelijke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kennis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deelnemen</w:t>
      </w:r>
      <w:r w:rsidRPr="00C639CC">
        <w:rPr>
          <w:lang w:val="nl-BE"/>
        </w:rPr>
        <w:t>.</w:t>
      </w:r>
    </w:p>
    <w:p w14:paraId="6EE4C596" w14:textId="73CD7072" w:rsidR="00492234" w:rsidRPr="00C639CC" w:rsidRDefault="00FF33E0" w:rsidP="00FF33E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492234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iteratief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karakter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ondermijnd,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omdat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slechts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maand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leveren,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dus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slechts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enkele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mogelijk</w:t>
      </w:r>
      <w:r w:rsidRPr="00C639CC">
        <w:rPr>
          <w:lang w:val="nl-BE"/>
        </w:rPr>
        <w:t>.</w:t>
      </w:r>
    </w:p>
    <w:p w14:paraId="1F9D9324" w14:textId="2526105D" w:rsidR="003B46BA" w:rsidRPr="00C639CC" w:rsidRDefault="00FF33E0" w:rsidP="00FF33E0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492234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budget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ligt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voorbaat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onherroepelijk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vast.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veronderstelt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budget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bepalende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rol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mag</w:t>
      </w:r>
      <w:r w:rsidR="00273153" w:rsidRPr="00C639CC">
        <w:rPr>
          <w:lang w:val="nl-BE"/>
        </w:rPr>
        <w:t xml:space="preserve"> </w:t>
      </w:r>
      <w:r w:rsidR="00492234" w:rsidRPr="00C639CC">
        <w:rPr>
          <w:lang w:val="nl-BE"/>
        </w:rPr>
        <w:t>spelen</w:t>
      </w:r>
      <w:r w:rsidRPr="00C639CC">
        <w:rPr>
          <w:lang w:val="nl-BE"/>
        </w:rPr>
        <w:t>.</w:t>
      </w:r>
    </w:p>
    <w:p w14:paraId="404E7AAE" w14:textId="77777777" w:rsidR="00FF33E0" w:rsidRPr="00C639CC" w:rsidRDefault="00FF33E0" w:rsidP="00FF33E0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F5EC83C" w14:textId="1FC38ABB" w:rsidR="007374A0" w:rsidRPr="00C639CC" w:rsidRDefault="00E97E28" w:rsidP="00FF33E0">
      <w:pPr>
        <w:pStyle w:val="Heading2"/>
      </w:pPr>
      <w:r w:rsidRPr="00C639CC">
        <w:t xml:space="preserve">Inleiding </w:t>
      </w:r>
      <w:r w:rsidR="007374A0" w:rsidRPr="00C639CC">
        <w:t>Scrum</w:t>
      </w:r>
    </w:p>
    <w:p w14:paraId="2BADF496" w14:textId="70972953" w:rsidR="00E97E28" w:rsidRPr="00C639CC" w:rsidRDefault="00E97E28" w:rsidP="00E97E28">
      <w:pPr>
        <w:pStyle w:val="Heading3"/>
      </w:pPr>
      <w:r w:rsidRPr="00C639CC">
        <w:t>Wat is Scrum?</w:t>
      </w:r>
    </w:p>
    <w:p w14:paraId="42346796" w14:textId="4FC90CFA" w:rsidR="007374A0" w:rsidRPr="00C639CC" w:rsidRDefault="007374A0" w:rsidP="00E97E28">
      <w:pPr>
        <w:pStyle w:val="cpParagraph"/>
      </w:pPr>
      <w:r w:rsidRPr="00C639CC">
        <w:t>Agile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verder</w:t>
      </w:r>
      <w:r w:rsidR="00273153" w:rsidRPr="00C639CC">
        <w:t xml:space="preserve"> </w:t>
      </w:r>
      <w:r w:rsidRPr="00C639CC">
        <w:t>geconcretiseerd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geïmplementeerd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verschillende</w:t>
      </w:r>
      <w:r w:rsidR="00273153" w:rsidRPr="00C639CC">
        <w:t xml:space="preserve"> </w:t>
      </w:r>
      <w:r w:rsidRPr="00C639CC">
        <w:t>benaderingen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aanpakken.</w:t>
      </w:r>
      <w:r w:rsidR="00273153" w:rsidRPr="00C639CC">
        <w:t xml:space="preserve"> </w:t>
      </w:r>
      <w:r w:rsidRPr="00C639CC">
        <w:t>Eén</w:t>
      </w:r>
      <w:r w:rsidR="00273153" w:rsidRPr="00C639CC">
        <w:t xml:space="preserve"> </w:t>
      </w:r>
      <w:r w:rsidRPr="00C639CC">
        <w:t>bekende</w:t>
      </w:r>
      <w:r w:rsidR="00273153" w:rsidRPr="00C639CC">
        <w:t xml:space="preserve"> </w:t>
      </w:r>
      <w:r w:rsidRPr="00C639CC">
        <w:t>werkwijze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="00D957FC" w:rsidRPr="00C639CC">
        <w:t>Scrum</w:t>
      </w:r>
      <w:r w:rsidRPr="00C639CC">
        <w:t>.</w:t>
      </w:r>
    </w:p>
    <w:p w14:paraId="6F76AB66" w14:textId="7F0B2ACD" w:rsidR="007374A0" w:rsidRPr="00C639CC" w:rsidRDefault="007374A0" w:rsidP="00E97E28">
      <w:pPr>
        <w:pStyle w:val="cpPoint"/>
        <w:rPr>
          <w:lang w:val="nl-BE"/>
        </w:rPr>
      </w:pP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Agile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proces,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focussen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kortst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tijd.</w:t>
      </w:r>
    </w:p>
    <w:p w14:paraId="369A53F4" w14:textId="2456C833" w:rsidR="007374A0" w:rsidRPr="00C639CC" w:rsidRDefault="007374A0" w:rsidP="00E97E2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snel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herhaaldelijk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twee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maand.</w:t>
      </w:r>
    </w:p>
    <w:p w14:paraId="7A2D2696" w14:textId="03434394" w:rsidR="003B46BA" w:rsidRPr="00C639CC" w:rsidRDefault="007374A0" w:rsidP="00E97E28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business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partners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prioriteiten.</w:t>
      </w:r>
    </w:p>
    <w:p w14:paraId="0ABD0A54" w14:textId="236AE5AB" w:rsidR="007374A0" w:rsidRPr="00C639CC" w:rsidRDefault="007374A0" w:rsidP="00E97E28">
      <w:pPr>
        <w:pStyle w:val="cpPoint"/>
        <w:rPr>
          <w:lang w:val="nl-BE"/>
        </w:rPr>
      </w:pPr>
      <w:r w:rsidRPr="00C639CC">
        <w:rPr>
          <w:lang w:val="nl-BE"/>
        </w:rPr>
        <w:t>Teams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zichzelf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hoogste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prioriteit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leveren.</w:t>
      </w:r>
    </w:p>
    <w:p w14:paraId="1141EDF1" w14:textId="1E5D24CA" w:rsidR="007374A0" w:rsidRPr="00C639CC" w:rsidRDefault="007374A0" w:rsidP="00E97E28">
      <w:pPr>
        <w:pStyle w:val="cpPoint"/>
        <w:rPr>
          <w:lang w:val="nl-BE"/>
        </w:rPr>
      </w:pP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besluiten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uitbreidingen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sprint.</w:t>
      </w:r>
    </w:p>
    <w:p w14:paraId="76590B0F" w14:textId="77777777" w:rsidR="00E97E28" w:rsidRPr="00C639CC" w:rsidRDefault="00E97E28" w:rsidP="00E97E28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951FD96" w14:textId="74286B94" w:rsidR="007374A0" w:rsidRPr="00C639CC" w:rsidRDefault="007374A0" w:rsidP="00E97E28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life</w:t>
      </w:r>
      <w:r w:rsidR="00273153" w:rsidRPr="00C639CC">
        <w:t xml:space="preserve"> </w:t>
      </w:r>
      <w:r w:rsidRPr="00C639CC">
        <w:t>cycle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iteratieve</w:t>
      </w:r>
      <w:r w:rsidR="00273153" w:rsidRPr="00C639CC">
        <w:t xml:space="preserve"> </w:t>
      </w:r>
      <w:r w:rsidRPr="00C639CC">
        <w:t>ontwikkelingslevenscyclus:</w:t>
      </w:r>
    </w:p>
    <w:p w14:paraId="170C4E1E" w14:textId="77777777" w:rsidR="00E97E28" w:rsidRPr="00C639CC" w:rsidRDefault="007374A0" w:rsidP="00E97E28">
      <w:pPr>
        <w:pStyle w:val="cpPoint"/>
        <w:rPr>
          <w:lang w:val="nl-BE"/>
        </w:rPr>
      </w:pPr>
      <w:r w:rsidRPr="00C639CC">
        <w:rPr>
          <w:lang w:val="nl-BE"/>
        </w:rPr>
        <w:t>Evenwicht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belangrijk:</w:t>
      </w:r>
    </w:p>
    <w:p w14:paraId="497A1E76" w14:textId="7A950038" w:rsidR="007374A0" w:rsidRPr="00C639CC" w:rsidRDefault="00E97E28" w:rsidP="00E97E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</w:t>
      </w:r>
      <w:r w:rsidR="007374A0" w:rsidRPr="00C639CC">
        <w:rPr>
          <w:lang w:val="nl-BE"/>
        </w:rPr>
        <w:t>r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enkel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voldoende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proces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ingericht,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mensen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helpen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meest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efficiënt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werken</w:t>
      </w:r>
      <w:r w:rsidRPr="00C639CC">
        <w:rPr>
          <w:lang w:val="nl-BE"/>
        </w:rPr>
        <w:t>.</w:t>
      </w:r>
    </w:p>
    <w:p w14:paraId="516A3C7C" w14:textId="77777777" w:rsidR="00E97E28" w:rsidRPr="00C639CC" w:rsidRDefault="007374A0" w:rsidP="00726B1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belangrijk.</w:t>
      </w:r>
    </w:p>
    <w:p w14:paraId="5992A41A" w14:textId="77777777" w:rsidR="00E97E28" w:rsidRPr="00C639CC" w:rsidRDefault="007374A0" w:rsidP="00726B18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Kleine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releases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betekenen</w:t>
      </w:r>
      <w:r w:rsidR="00273153" w:rsidRPr="00C639CC">
        <w:rPr>
          <w:lang w:val="nl-BE"/>
        </w:rPr>
        <w:t xml:space="preserve"> </w:t>
      </w:r>
      <w:r w:rsidR="00E97E28" w:rsidRPr="00C639CC">
        <w:rPr>
          <w:lang w:val="nl-BE"/>
        </w:rPr>
        <w:t>meer zichtbaarheid</w:t>
      </w:r>
      <w:r w:rsidRPr="00C639CC">
        <w:rPr>
          <w:lang w:val="nl-BE"/>
        </w:rPr>
        <w:t>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vermogen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E97E28" w:rsidRPr="00C639CC">
        <w:rPr>
          <w:lang w:val="nl-BE"/>
        </w:rPr>
        <w:t>snel aan te passen.</w:t>
      </w:r>
    </w:p>
    <w:p w14:paraId="61C3577D" w14:textId="77777777" w:rsidR="00E97E28" w:rsidRPr="00C639CC" w:rsidRDefault="00E97E28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7374A0" w:rsidRPr="00C639CC">
        <w:rPr>
          <w:lang w:val="nl-BE"/>
        </w:rPr>
        <w:t>it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vermindert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behoefte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prognoses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giswerk</w:t>
      </w:r>
      <w:r w:rsidRPr="00C639CC">
        <w:rPr>
          <w:lang w:val="nl-BE"/>
        </w:rPr>
        <w:t>.</w:t>
      </w:r>
    </w:p>
    <w:p w14:paraId="45052A0A" w14:textId="77777777" w:rsidR="00E97E28" w:rsidRPr="00C639CC" w:rsidRDefault="00E97E28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7374A0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vermindert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risico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potentiële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kosten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fouten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beperken</w:t>
      </w:r>
      <w:r w:rsidRPr="00C639CC">
        <w:rPr>
          <w:lang w:val="nl-BE"/>
        </w:rPr>
        <w:t>.</w:t>
      </w:r>
    </w:p>
    <w:p w14:paraId="5BF991BA" w14:textId="77777777" w:rsidR="00E97E28" w:rsidRPr="00C639CC" w:rsidRDefault="00E97E28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</w:t>
      </w:r>
      <w:r w:rsidR="007374A0" w:rsidRPr="00C639CC">
        <w:rPr>
          <w:lang w:val="nl-BE"/>
        </w:rPr>
        <w:t>valuatie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functies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vereisten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richt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productoptimalisatie</w:t>
      </w:r>
      <w:r w:rsidRPr="00C639CC">
        <w:rPr>
          <w:lang w:val="nl-BE"/>
        </w:rPr>
        <w:t>.</w:t>
      </w:r>
    </w:p>
    <w:p w14:paraId="75FFABFF" w14:textId="77777777" w:rsidR="00E97E28" w:rsidRPr="00C639CC" w:rsidRDefault="007374A0" w:rsidP="00726B18">
      <w:pPr>
        <w:pStyle w:val="cpPoint"/>
        <w:rPr>
          <w:lang w:val="nl-BE"/>
        </w:rPr>
      </w:pPr>
      <w:r w:rsidRPr="00C639CC">
        <w:rPr>
          <w:lang w:val="nl-BE"/>
        </w:rPr>
        <w:t>Belangrijke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verschillen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waterval-levenscyclus:</w:t>
      </w:r>
    </w:p>
    <w:p w14:paraId="35F52AB0" w14:textId="77777777" w:rsidR="00E97E28" w:rsidRPr="00C639CC" w:rsidRDefault="007374A0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Korte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tijdsbestekken,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zichtbaarheid</w:t>
      </w:r>
      <w:r w:rsidR="00E97E28" w:rsidRPr="00C639CC">
        <w:rPr>
          <w:lang w:val="nl-BE"/>
        </w:rPr>
        <w:t>.</w:t>
      </w:r>
    </w:p>
    <w:p w14:paraId="52FB6FBE" w14:textId="77777777" w:rsidR="00E97E28" w:rsidRPr="00C639CC" w:rsidRDefault="007374A0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Volledige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kleine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releases</w:t>
      </w:r>
      <w:r w:rsidR="00E97E28" w:rsidRPr="00C639CC">
        <w:rPr>
          <w:lang w:val="nl-BE"/>
        </w:rPr>
        <w:t>.</w:t>
      </w:r>
    </w:p>
    <w:p w14:paraId="7B43BBAA" w14:textId="34976283" w:rsidR="007374A0" w:rsidRPr="00C639CC" w:rsidRDefault="007374A0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Sterke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samenwerking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complete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teams</w:t>
      </w:r>
      <w:r w:rsidR="00E97E28" w:rsidRPr="00C639CC">
        <w:rPr>
          <w:lang w:val="nl-BE"/>
        </w:rPr>
        <w:t>.</w:t>
      </w:r>
    </w:p>
    <w:p w14:paraId="2EAAF9B5" w14:textId="77777777" w:rsidR="00E97E28" w:rsidRPr="00C639CC" w:rsidRDefault="00E97E28" w:rsidP="00E97E28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57E6178" w14:textId="708BD5AA" w:rsidR="00001F23" w:rsidRPr="00C639CC" w:rsidRDefault="007374A0" w:rsidP="00E97E28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life</w:t>
      </w:r>
      <w:r w:rsidR="00273153" w:rsidRPr="00C639CC">
        <w:t xml:space="preserve"> </w:t>
      </w:r>
      <w:r w:rsidRPr="00C639CC">
        <w:t>cycle</w:t>
      </w:r>
      <w:r w:rsidR="00273153" w:rsidRPr="00C639CC">
        <w:t xml:space="preserve"> </w:t>
      </w:r>
      <w:r w:rsidRPr="00C639CC">
        <w:t>gaat</w:t>
      </w:r>
      <w:r w:rsidR="00273153" w:rsidRPr="00C639CC">
        <w:t xml:space="preserve"> </w:t>
      </w:r>
      <w:r w:rsidRPr="00C639CC">
        <w:t>ervan</w:t>
      </w:r>
      <w:r w:rsidR="00273153" w:rsidRPr="00C639CC">
        <w:t xml:space="preserve"> </w:t>
      </w:r>
      <w:r w:rsidRPr="00C639CC">
        <w:t>uit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="006421DC">
        <w:t>P</w:t>
      </w:r>
      <w:r w:rsidRPr="00C639CC">
        <w:t>roduct</w:t>
      </w:r>
      <w:r w:rsidR="00273153" w:rsidRPr="00C639CC">
        <w:t xml:space="preserve"> </w:t>
      </w:r>
      <w:r w:rsidR="006421DC">
        <w:t>B</w:t>
      </w:r>
      <w:r w:rsidRPr="00C639CC">
        <w:t>acklog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opgesteld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business</w:t>
      </w:r>
      <w:r w:rsidR="00273153" w:rsidRPr="00C639CC">
        <w:t xml:space="preserve"> </w:t>
      </w:r>
      <w:r w:rsidRPr="00C639CC">
        <w:t>vereisten.</w:t>
      </w:r>
    </w:p>
    <w:p w14:paraId="66A0742A" w14:textId="644AC804" w:rsidR="00001F23" w:rsidRPr="00C639CC" w:rsidRDefault="007374A0" w:rsidP="00E97E28">
      <w:pPr>
        <w:pStyle w:val="cpParagraph"/>
      </w:pPr>
      <w:r w:rsidRPr="00C639CC">
        <w:t>In</w:t>
      </w:r>
      <w:r w:rsidR="00273153" w:rsidRPr="00C639CC">
        <w:t xml:space="preserve"> </w:t>
      </w:r>
      <w:r w:rsidRPr="00C639CC">
        <w:t>overleg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6421DC">
        <w:t>S</w:t>
      </w:r>
      <w:r w:rsidRPr="00C639CC">
        <w:t>print</w:t>
      </w:r>
      <w:r w:rsidR="00273153" w:rsidRPr="00C639CC">
        <w:t xml:space="preserve"> </w:t>
      </w:r>
      <w:r w:rsidR="006421DC">
        <w:t>B</w:t>
      </w:r>
      <w:r w:rsidRPr="00C639CC">
        <w:t>acklog</w:t>
      </w:r>
      <w:r w:rsidR="00273153" w:rsidRPr="00C639CC">
        <w:t xml:space="preserve"> </w:t>
      </w:r>
      <w:r w:rsidRPr="00C639CC">
        <w:t>bepaald,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vereisten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functies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uitgewerkt.</w:t>
      </w:r>
    </w:p>
    <w:p w14:paraId="62DF1F2D" w14:textId="256BD6C9" w:rsidR="00001F23" w:rsidRPr="00C639CC" w:rsidRDefault="007374A0" w:rsidP="00E97E28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resultaat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werkende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implementeerbare</w:t>
      </w:r>
      <w:r w:rsidR="00273153" w:rsidRPr="00C639CC">
        <w:t xml:space="preserve"> </w:t>
      </w:r>
      <w:r w:rsidRPr="00C639CC">
        <w:t>softwarecomponent.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duurt</w:t>
      </w:r>
      <w:r w:rsidR="00273153" w:rsidRPr="00C639CC">
        <w:t xml:space="preserve"> </w:t>
      </w:r>
      <w:r w:rsidRPr="00C639CC">
        <w:t>tussen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2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4</w:t>
      </w:r>
      <w:r w:rsidR="00273153" w:rsidRPr="00C639CC">
        <w:t xml:space="preserve"> </w:t>
      </w:r>
      <w:r w:rsidRPr="00C639CC">
        <w:t>weken.</w:t>
      </w:r>
    </w:p>
    <w:p w14:paraId="41D583BB" w14:textId="3A22C4A2" w:rsidR="003B46BA" w:rsidRPr="00C639CC" w:rsidRDefault="007374A0" w:rsidP="00E97E28">
      <w:pPr>
        <w:pStyle w:val="cpParagraph"/>
      </w:pPr>
      <w:r w:rsidRPr="00C639CC">
        <w:t>Dagelijks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team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meeting</w:t>
      </w:r>
      <w:r w:rsidR="00273153" w:rsidRPr="00C639CC">
        <w:t xml:space="preserve"> </w:t>
      </w:r>
      <w:r w:rsidRPr="00C639CC">
        <w:t>gehouden,</w:t>
      </w:r>
      <w:r w:rsidR="00273153" w:rsidRPr="00C639CC">
        <w:t xml:space="preserve"> </w:t>
      </w:r>
      <w:r w:rsidRPr="00C639CC">
        <w:t>waar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voortgang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mogelijke</w:t>
      </w:r>
      <w:r w:rsidR="00273153" w:rsidRPr="00C639CC">
        <w:t xml:space="preserve"> </w:t>
      </w:r>
      <w:r w:rsidRPr="00C639CC">
        <w:t>problemen</w:t>
      </w:r>
      <w:r w:rsidR="00273153" w:rsidRPr="00C639CC">
        <w:t xml:space="preserve"> </w:t>
      </w:r>
      <w:r w:rsidRPr="00C639CC">
        <w:t>benoemd</w:t>
      </w:r>
      <w:r w:rsidR="00273153" w:rsidRPr="00C639CC">
        <w:t xml:space="preserve"> </w:t>
      </w:r>
      <w:r w:rsidRPr="00C639CC">
        <w:t>worden.</w:t>
      </w:r>
    </w:p>
    <w:p w14:paraId="7C24F9B2" w14:textId="28B015AD" w:rsidR="007374A0" w:rsidRPr="00C639CC" w:rsidRDefault="007374A0" w:rsidP="00E97E28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life</w:t>
      </w:r>
      <w:r w:rsidR="00273153" w:rsidRPr="00C639CC">
        <w:t xml:space="preserve"> </w:t>
      </w:r>
      <w:r w:rsidRPr="00C639CC">
        <w:t>cycle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hierna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detail</w:t>
      </w:r>
      <w:r w:rsidR="00273153" w:rsidRPr="00C639CC">
        <w:t xml:space="preserve"> </w:t>
      </w:r>
      <w:r w:rsidRPr="00C639CC">
        <w:t>besproken.</w:t>
      </w:r>
    </w:p>
    <w:p w14:paraId="72E2F07B" w14:textId="2E7B34A0" w:rsidR="003C78E5" w:rsidRPr="00C639CC" w:rsidRDefault="007374A0" w:rsidP="00E97E28">
      <w:pPr>
        <w:pStyle w:val="cpPicture"/>
      </w:pPr>
      <w:r w:rsidRPr="00C639CC">
        <w:drawing>
          <wp:inline distT="0" distB="0" distL="0" distR="0" wp14:anchorId="32728FBC" wp14:editId="3BEBDD54">
            <wp:extent cx="5216400" cy="2386800"/>
            <wp:effectExtent l="19050" t="19050" r="22860" b="1397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884784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400" cy="238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ABCA5" w14:textId="5C8A3BF2" w:rsidR="007374A0" w:rsidRPr="00C639CC" w:rsidRDefault="007374A0" w:rsidP="00E97E28">
      <w:pPr>
        <w:pStyle w:val="Heading3"/>
      </w:pPr>
      <w:r w:rsidRPr="00C639CC">
        <w:t>Het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Framework</w:t>
      </w:r>
    </w:p>
    <w:p w14:paraId="599A66A8" w14:textId="5845DA7F" w:rsidR="00001F23" w:rsidRPr="00C639CC" w:rsidRDefault="007374A0" w:rsidP="00E97E28">
      <w:pPr>
        <w:pStyle w:val="cpParagraph"/>
      </w:pPr>
      <w:r w:rsidRPr="00C639CC">
        <w:t>Scrum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framework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raamwerk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ontwikkelen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complexe</w:t>
      </w:r>
      <w:r w:rsidR="00273153" w:rsidRPr="00C639CC">
        <w:t xml:space="preserve"> </w:t>
      </w:r>
      <w:r w:rsidRPr="00C639CC">
        <w:t>producten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systemen.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gebaseerd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empirische</w:t>
      </w:r>
      <w:r w:rsidR="00273153" w:rsidRPr="00C639CC">
        <w:t xml:space="preserve"> </w:t>
      </w:r>
      <w:r w:rsidRPr="00C639CC">
        <w:t>procesbesturingstheorie.</w:t>
      </w:r>
    </w:p>
    <w:p w14:paraId="66F3F342" w14:textId="5C4B878A" w:rsidR="007374A0" w:rsidRPr="00C639CC" w:rsidRDefault="007374A0" w:rsidP="00E97E28">
      <w:pPr>
        <w:pStyle w:val="cpParagraph"/>
      </w:pPr>
      <w:r w:rsidRPr="00C639CC">
        <w:t>Scrum</w:t>
      </w:r>
      <w:r w:rsidR="00273153" w:rsidRPr="00C639CC">
        <w:t xml:space="preserve"> </w:t>
      </w:r>
      <w:r w:rsidRPr="00C639CC">
        <w:t>maakt</w:t>
      </w:r>
      <w:r w:rsidR="00273153" w:rsidRPr="00C639CC">
        <w:t xml:space="preserve"> </w:t>
      </w:r>
      <w:r w:rsidRPr="00C639CC">
        <w:t>gebruik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iteratieve,</w:t>
      </w:r>
      <w:r w:rsidR="00273153" w:rsidRPr="00C639CC">
        <w:t xml:space="preserve"> </w:t>
      </w:r>
      <w:r w:rsidRPr="00C639CC">
        <w:t>incrementele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voorspelbaarheid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opleveringen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beheer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risico's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optimaliseren.</w:t>
      </w:r>
    </w:p>
    <w:p w14:paraId="37C82BC7" w14:textId="59BAEB7F" w:rsidR="007374A0" w:rsidRPr="00C639CC" w:rsidRDefault="007374A0" w:rsidP="00E97E28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raamwerk</w:t>
      </w:r>
      <w:r w:rsidR="00273153" w:rsidRPr="00C639CC">
        <w:t xml:space="preserve"> </w:t>
      </w:r>
      <w:r w:rsidRPr="00C639CC">
        <w:t>omvat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onderdelen:</w:t>
      </w:r>
    </w:p>
    <w:p w14:paraId="1544545A" w14:textId="496B1123" w:rsidR="007374A0" w:rsidRPr="00C639CC" w:rsidRDefault="007374A0" w:rsidP="00E97E28">
      <w:pPr>
        <w:pStyle w:val="cpPoint"/>
        <w:rPr>
          <w:lang w:val="nl-BE"/>
        </w:rPr>
      </w:pPr>
      <w:r w:rsidRPr="00C639CC">
        <w:rPr>
          <w:lang w:val="nl-BE"/>
        </w:rPr>
        <w:t>Rollen</w:t>
      </w:r>
      <w:r w:rsidR="00E97E28" w:rsidRPr="00C639CC">
        <w:rPr>
          <w:lang w:val="nl-BE"/>
        </w:rPr>
        <w:t>:</w:t>
      </w:r>
    </w:p>
    <w:p w14:paraId="7964B91D" w14:textId="1F260779" w:rsidR="007374A0" w:rsidRPr="00C639CC" w:rsidRDefault="007374A0" w:rsidP="00E97E2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="006421DC">
        <w:rPr>
          <w:lang w:val="nl-BE"/>
        </w:rPr>
        <w:t>O</w:t>
      </w:r>
      <w:r w:rsidRPr="00C639CC">
        <w:rPr>
          <w:lang w:val="nl-BE"/>
        </w:rPr>
        <w:t>wner</w:t>
      </w:r>
      <w:r w:rsidR="00E97E28" w:rsidRPr="00C639CC">
        <w:rPr>
          <w:lang w:val="nl-BE"/>
        </w:rPr>
        <w:t>.</w:t>
      </w:r>
    </w:p>
    <w:p w14:paraId="4464C038" w14:textId="4E59416E" w:rsidR="00E97E28" w:rsidRPr="00C639CC" w:rsidRDefault="007374A0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="006421DC">
        <w:rPr>
          <w:lang w:val="nl-BE"/>
        </w:rPr>
        <w:t>M</w:t>
      </w:r>
      <w:r w:rsidRPr="00C639CC">
        <w:rPr>
          <w:lang w:val="nl-BE"/>
        </w:rPr>
        <w:t>aster</w:t>
      </w:r>
      <w:r w:rsidR="00E97E28" w:rsidRPr="00C639CC">
        <w:rPr>
          <w:lang w:val="nl-BE"/>
        </w:rPr>
        <w:t>.</w:t>
      </w:r>
    </w:p>
    <w:p w14:paraId="1780CA0F" w14:textId="77777777" w:rsidR="00E97E28" w:rsidRPr="00C639CC" w:rsidRDefault="007374A0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Team</w:t>
      </w:r>
      <w:r w:rsidR="00E97E28" w:rsidRPr="00C639CC">
        <w:rPr>
          <w:lang w:val="nl-BE"/>
        </w:rPr>
        <w:t>.</w:t>
      </w:r>
    </w:p>
    <w:p w14:paraId="3E44082A" w14:textId="77777777" w:rsidR="00E948AA" w:rsidRPr="00C639CC" w:rsidRDefault="00E948AA" w:rsidP="00E948AA">
      <w:pPr>
        <w:pStyle w:val="cpPoint"/>
        <w:rPr>
          <w:lang w:val="nl-BE"/>
        </w:rPr>
      </w:pPr>
      <w:r w:rsidRPr="00C639CC">
        <w:rPr>
          <w:lang w:val="nl-BE"/>
        </w:rPr>
        <w:t>Artefacten:</w:t>
      </w:r>
    </w:p>
    <w:p w14:paraId="52F9F87E" w14:textId="721090A7" w:rsidR="00E948AA" w:rsidRPr="00C639CC" w:rsidRDefault="00E948AA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 xml:space="preserve">Product </w:t>
      </w:r>
      <w:r w:rsidR="006421DC">
        <w:rPr>
          <w:lang w:val="nl-BE"/>
        </w:rPr>
        <w:t>B</w:t>
      </w:r>
      <w:r w:rsidRPr="00C639CC">
        <w:rPr>
          <w:lang w:val="nl-BE"/>
        </w:rPr>
        <w:t>acklog</w:t>
      </w:r>
      <w:r w:rsidR="006421DC">
        <w:rPr>
          <w:lang w:val="nl-BE"/>
        </w:rPr>
        <w:t>.</w:t>
      </w:r>
    </w:p>
    <w:p w14:paraId="5ABECD51" w14:textId="008A53BA" w:rsidR="00E948AA" w:rsidRPr="00C639CC" w:rsidRDefault="00E948AA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 xml:space="preserve">Sprint </w:t>
      </w:r>
      <w:r w:rsidR="006421DC">
        <w:rPr>
          <w:lang w:val="nl-BE"/>
        </w:rPr>
        <w:t>B</w:t>
      </w:r>
      <w:r w:rsidRPr="00C639CC">
        <w:rPr>
          <w:lang w:val="nl-BE"/>
        </w:rPr>
        <w:t>acklog</w:t>
      </w:r>
      <w:r w:rsidR="006421DC">
        <w:rPr>
          <w:lang w:val="nl-BE"/>
        </w:rPr>
        <w:t>.</w:t>
      </w:r>
    </w:p>
    <w:p w14:paraId="64D78A92" w14:textId="55BAC030" w:rsidR="00E948AA" w:rsidRPr="00C639CC" w:rsidRDefault="00E948AA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Burndown charts</w:t>
      </w:r>
      <w:r w:rsidR="006421DC">
        <w:rPr>
          <w:lang w:val="nl-BE"/>
        </w:rPr>
        <w:t>.</w:t>
      </w:r>
    </w:p>
    <w:p w14:paraId="2B385969" w14:textId="77777777" w:rsidR="00E97E28" w:rsidRPr="00C639CC" w:rsidRDefault="007374A0" w:rsidP="00726B18">
      <w:pPr>
        <w:pStyle w:val="cpPoint"/>
        <w:rPr>
          <w:lang w:val="nl-BE"/>
        </w:rPr>
      </w:pPr>
      <w:r w:rsidRPr="00C639CC">
        <w:rPr>
          <w:lang w:val="nl-BE"/>
        </w:rPr>
        <w:t>Ceremonies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meetings</w:t>
      </w:r>
      <w:r w:rsidR="00E97E28" w:rsidRPr="00C639CC">
        <w:rPr>
          <w:lang w:val="nl-BE"/>
        </w:rPr>
        <w:t>:</w:t>
      </w:r>
    </w:p>
    <w:p w14:paraId="0D8F3110" w14:textId="56987472" w:rsidR="00E97E28" w:rsidRPr="00C639CC" w:rsidRDefault="007374A0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="006421DC">
        <w:rPr>
          <w:lang w:val="nl-BE"/>
        </w:rPr>
        <w:t>P</w:t>
      </w:r>
      <w:r w:rsidRPr="00C639CC">
        <w:rPr>
          <w:lang w:val="nl-BE"/>
        </w:rPr>
        <w:t>lanning</w:t>
      </w:r>
      <w:r w:rsidR="00E97E28" w:rsidRPr="00C639CC">
        <w:rPr>
          <w:lang w:val="nl-BE"/>
        </w:rPr>
        <w:t>.</w:t>
      </w:r>
    </w:p>
    <w:p w14:paraId="50F5061E" w14:textId="7CE180A1" w:rsidR="00E97E28" w:rsidRPr="00C639CC" w:rsidRDefault="007374A0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Daily</w:t>
      </w:r>
      <w:r w:rsidR="00273153" w:rsidRPr="00C639CC">
        <w:rPr>
          <w:lang w:val="nl-BE"/>
        </w:rPr>
        <w:t xml:space="preserve"> </w:t>
      </w:r>
      <w:r w:rsidR="006421DC">
        <w:rPr>
          <w:lang w:val="nl-BE"/>
        </w:rPr>
        <w:t>S</w:t>
      </w:r>
      <w:r w:rsidRPr="00C639CC">
        <w:rPr>
          <w:lang w:val="nl-BE"/>
        </w:rPr>
        <w:t>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meeting</w:t>
      </w:r>
      <w:r w:rsidR="00E97E28" w:rsidRPr="00C639CC">
        <w:rPr>
          <w:lang w:val="nl-BE"/>
        </w:rPr>
        <w:t>.</w:t>
      </w:r>
    </w:p>
    <w:p w14:paraId="439EE3C5" w14:textId="77777777" w:rsidR="00E97E28" w:rsidRPr="00C639CC" w:rsidRDefault="007374A0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lastRenderedPageBreak/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review</w:t>
      </w:r>
      <w:r w:rsidR="00E97E28" w:rsidRPr="00C639CC">
        <w:rPr>
          <w:lang w:val="nl-BE"/>
        </w:rPr>
        <w:t>.</w:t>
      </w:r>
    </w:p>
    <w:p w14:paraId="34205314" w14:textId="77777777" w:rsidR="00E97E28" w:rsidRPr="00C639CC" w:rsidRDefault="007374A0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retrospective</w:t>
      </w:r>
      <w:r w:rsidR="00E97E28" w:rsidRPr="00C639CC">
        <w:rPr>
          <w:lang w:val="nl-BE"/>
        </w:rPr>
        <w:t>.</w:t>
      </w:r>
    </w:p>
    <w:p w14:paraId="42C72618" w14:textId="7F1053B2" w:rsidR="00E97E28" w:rsidRPr="00C639CC" w:rsidRDefault="00E97E28" w:rsidP="00E97E28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641ABA5" w14:textId="2DBB4C06" w:rsidR="00E97E28" w:rsidRPr="00C639CC" w:rsidRDefault="007374A0" w:rsidP="00E97E28">
      <w:pPr>
        <w:pStyle w:val="cpParagraph"/>
      </w:pPr>
      <w:r w:rsidRPr="00C639CC">
        <w:t>De</w:t>
      </w:r>
      <w:r w:rsidR="00273153" w:rsidRPr="00C639CC">
        <w:t xml:space="preserve"> </w:t>
      </w:r>
      <w:r w:rsidR="00E97E28" w:rsidRPr="00C639CC">
        <w:t xml:space="preserve">afbeeldingen </w:t>
      </w:r>
      <w:r w:rsidR="006421DC" w:rsidRPr="00C639CC">
        <w:t>hieronder geven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overzicht</w:t>
      </w:r>
      <w:r w:rsidR="00273153" w:rsidRPr="00C639CC">
        <w:t xml:space="preserve"> </w:t>
      </w:r>
      <w:r w:rsidRPr="00C639CC">
        <w:t>van</w:t>
      </w:r>
      <w:r w:rsidR="00E97E28" w:rsidRPr="00C639CC">
        <w:t>:</w:t>
      </w:r>
    </w:p>
    <w:p w14:paraId="660A1B7F" w14:textId="77777777" w:rsidR="00E97E28" w:rsidRPr="00C639CC" w:rsidRDefault="00E97E28" w:rsidP="00726B18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7374A0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belangrijkste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componenten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raamwerk</w:t>
      </w:r>
      <w:r w:rsidRPr="00C639CC">
        <w:rPr>
          <w:lang w:val="nl-BE"/>
        </w:rPr>
        <w:t>.</w:t>
      </w:r>
    </w:p>
    <w:p w14:paraId="28880736" w14:textId="6F1AA69E" w:rsidR="007374A0" w:rsidRPr="00C639CC" w:rsidRDefault="00E97E28" w:rsidP="00726B18">
      <w:pPr>
        <w:pStyle w:val="cpPoint"/>
        <w:rPr>
          <w:lang w:val="nl-BE"/>
        </w:rPr>
      </w:pPr>
      <w:r w:rsidRPr="00C639CC">
        <w:rPr>
          <w:lang w:val="nl-BE"/>
        </w:rPr>
        <w:t>H</w:t>
      </w:r>
      <w:r w:rsidR="007374A0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="007374A0" w:rsidRPr="00C639CC">
        <w:rPr>
          <w:lang w:val="nl-BE"/>
        </w:rPr>
        <w:t>ontwikkelproces</w:t>
      </w:r>
      <w:r w:rsidRPr="00C639CC">
        <w:rPr>
          <w:lang w:val="nl-BE"/>
        </w:rPr>
        <w:t>.</w:t>
      </w:r>
    </w:p>
    <w:p w14:paraId="6C770052" w14:textId="77777777" w:rsidR="00E97E28" w:rsidRPr="00C639CC" w:rsidRDefault="00E97E28" w:rsidP="00E97E28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5895D4A" w14:textId="344099B8" w:rsidR="007374A0" w:rsidRPr="00C639CC" w:rsidRDefault="007374A0" w:rsidP="00E97E28">
      <w:pPr>
        <w:pStyle w:val="cpParagraph"/>
      </w:pPr>
      <w:r w:rsidRPr="00C639CC">
        <w:t>Bestudeer</w:t>
      </w:r>
      <w:r w:rsidR="00273153" w:rsidRPr="00C639CC">
        <w:t xml:space="preserve"> </w:t>
      </w:r>
      <w:r w:rsidRPr="00C639CC">
        <w:t>eerst</w:t>
      </w:r>
      <w:r w:rsidR="00273153" w:rsidRPr="00C639CC">
        <w:t xml:space="preserve"> </w:t>
      </w:r>
      <w:r w:rsidRPr="00C639CC">
        <w:t>globaal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overzichten.</w:t>
      </w:r>
      <w:r w:rsidR="00E97E28" w:rsidRPr="00C639CC">
        <w:t xml:space="preserve"> </w:t>
      </w:r>
      <w:r w:rsidRPr="00C639CC">
        <w:t>Daarna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dieper</w:t>
      </w:r>
      <w:r w:rsidR="00273153" w:rsidRPr="00C639CC">
        <w:t xml:space="preserve"> </w:t>
      </w:r>
      <w:r w:rsidRPr="00C639CC">
        <w:t>ingegaan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onderdeel.</w:t>
      </w:r>
    </w:p>
    <w:p w14:paraId="479E97F8" w14:textId="09AC7541" w:rsidR="007374A0" w:rsidRPr="00C639CC" w:rsidRDefault="00342005" w:rsidP="00E97E28">
      <w:pPr>
        <w:pStyle w:val="cpPicture"/>
      </w:pPr>
      <w:r w:rsidRPr="00C639CC">
        <w:drawing>
          <wp:inline distT="0" distB="0" distL="0" distR="0" wp14:anchorId="6525A39F" wp14:editId="25C2A869">
            <wp:extent cx="5302800" cy="3610800"/>
            <wp:effectExtent l="19050" t="19050" r="12700" b="2794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883BE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800" cy="361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AEF2B" w14:textId="2DB79FC5" w:rsidR="00342005" w:rsidRPr="00C639CC" w:rsidRDefault="00342005" w:rsidP="00E97E28">
      <w:pPr>
        <w:pStyle w:val="cpPicture"/>
      </w:pPr>
      <w:r w:rsidRPr="00C639CC">
        <w:drawing>
          <wp:inline distT="0" distB="0" distL="0" distR="0" wp14:anchorId="182AB64B" wp14:editId="37C3978A">
            <wp:extent cx="5659200" cy="3859200"/>
            <wp:effectExtent l="19050" t="19050" r="17780" b="2730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88786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200" cy="385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9EB6C" w14:textId="77777777" w:rsidR="008C2981" w:rsidRPr="00C639CC" w:rsidRDefault="00342005" w:rsidP="00E948AA">
      <w:pPr>
        <w:pStyle w:val="Heading3"/>
      </w:pPr>
      <w:r w:rsidRPr="00C639CC">
        <w:lastRenderedPageBreak/>
        <w:t>Rol</w:t>
      </w:r>
      <w:r w:rsidR="008C2981" w:rsidRPr="00C639CC">
        <w:t>len</w:t>
      </w:r>
    </w:p>
    <w:p w14:paraId="4EA96BC2" w14:textId="4609F386" w:rsidR="00342005" w:rsidRPr="00C639CC" w:rsidRDefault="008C2981" w:rsidP="008C2981">
      <w:pPr>
        <w:pStyle w:val="Heading4"/>
      </w:pPr>
      <w:r w:rsidRPr="00C639CC">
        <w:t>Rol</w:t>
      </w:r>
      <w:r w:rsidR="00273153" w:rsidRPr="00C639CC">
        <w:t xml:space="preserve"> </w:t>
      </w:r>
      <w:r w:rsidR="00342005" w:rsidRPr="00C639CC">
        <w:t>Product</w:t>
      </w:r>
      <w:r w:rsidR="00273153" w:rsidRPr="00C639CC">
        <w:t xml:space="preserve"> </w:t>
      </w:r>
      <w:r w:rsidR="00342005" w:rsidRPr="00C639CC">
        <w:t>Owner:</w:t>
      </w:r>
      <w:r w:rsidR="00273153" w:rsidRPr="00C639CC">
        <w:t xml:space="preserve"> </w:t>
      </w:r>
      <w:r w:rsidR="00342005" w:rsidRPr="00C639CC">
        <w:t>bepaalt</w:t>
      </w:r>
      <w:r w:rsidR="00273153" w:rsidRPr="00C639CC">
        <w:t xml:space="preserve"> </w:t>
      </w:r>
      <w:r w:rsidR="00E948AA" w:rsidRPr="00C639CC">
        <w:t>wat</w:t>
      </w:r>
    </w:p>
    <w:p w14:paraId="0514F103" w14:textId="09E6F568" w:rsidR="00001F23" w:rsidRPr="00C639CC" w:rsidRDefault="00342005" w:rsidP="00E948A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vertegenwoordigt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stakeholders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klant.</w:t>
      </w:r>
    </w:p>
    <w:p w14:paraId="5497D9A0" w14:textId="5C08C4AC" w:rsidR="00342005" w:rsidRPr="00C639CC" w:rsidRDefault="00342005" w:rsidP="00E948A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E948AA" w:rsidRPr="00C639CC">
        <w:rPr>
          <w:lang w:val="nl-BE"/>
        </w:rPr>
        <w:t>P</w:t>
      </w:r>
      <w:r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="00E948AA" w:rsidRPr="00C639CC">
        <w:rPr>
          <w:lang w:val="nl-BE"/>
        </w:rPr>
        <w:t>O</w:t>
      </w:r>
      <w:r w:rsidRPr="00C639CC">
        <w:rPr>
          <w:lang w:val="nl-BE"/>
        </w:rPr>
        <w:t>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visie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geproduceerd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succes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bereiken.</w:t>
      </w:r>
    </w:p>
    <w:p w14:paraId="6084BB65" w14:textId="79FCE0A7" w:rsidR="00342005" w:rsidRPr="00C639CC" w:rsidRDefault="00342005" w:rsidP="00E948A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zorgen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toevoegt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bedrijf.</w:t>
      </w:r>
    </w:p>
    <w:p w14:paraId="5F15FD96" w14:textId="64C85906" w:rsidR="00342005" w:rsidRPr="00C639CC" w:rsidRDefault="00342005" w:rsidP="00726B18">
      <w:pPr>
        <w:pStyle w:val="cpPoint"/>
        <w:rPr>
          <w:lang w:val="nl-BE"/>
        </w:rPr>
      </w:pPr>
      <w:r w:rsidRPr="00C639CC">
        <w:rPr>
          <w:lang w:val="nl-BE"/>
        </w:rPr>
        <w:t>Verzamelt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input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belanghebbenden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enkele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lijst,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Backlog.</w:t>
      </w:r>
      <w:r w:rsidR="00E948AA" w:rsidRPr="00C639CC">
        <w:rPr>
          <w:lang w:val="nl-BE"/>
        </w:rPr>
        <w:t xml:space="preserve"> </w:t>
      </w:r>
      <w:r w:rsidRPr="00C639CC">
        <w:rPr>
          <w:lang w:val="nl-BE"/>
        </w:rPr>
        <w:t>Details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neergeschreven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'</w:t>
      </w:r>
      <w:r w:rsidR="006421D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6421DC">
        <w:rPr>
          <w:lang w:val="nl-BE"/>
        </w:rPr>
        <w:t>S</w:t>
      </w:r>
      <w:r w:rsidRPr="00C639CC">
        <w:rPr>
          <w:lang w:val="nl-BE"/>
        </w:rPr>
        <w:t>tories',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functionaliteiten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beschreven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gebruikersstandpunt.</w:t>
      </w:r>
    </w:p>
    <w:p w14:paraId="69AE52E9" w14:textId="6DEAD754" w:rsidR="00342005" w:rsidRPr="00C639CC" w:rsidRDefault="006421DC" w:rsidP="00E948AA">
      <w:pPr>
        <w:pStyle w:val="cpPoint"/>
        <w:rPr>
          <w:lang w:val="nl-BE"/>
        </w:rPr>
      </w:pPr>
      <w:r w:rsidRPr="00C639CC">
        <w:rPr>
          <w:lang w:val="nl-BE"/>
        </w:rPr>
        <w:t>Prioriteert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Backlog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lijst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bedrijfswaarde,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return-on-investment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risiconiveau.</w:t>
      </w:r>
    </w:p>
    <w:p w14:paraId="5FAF924E" w14:textId="426CF0E7" w:rsidR="00342005" w:rsidRPr="00C639CC" w:rsidRDefault="00342005" w:rsidP="00E948A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definieert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acceptatiecriteria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accepteert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niet)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tussen-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eindresultaten.</w:t>
      </w:r>
    </w:p>
    <w:p w14:paraId="6D8C961F" w14:textId="7C1F75FD" w:rsidR="00342005" w:rsidRPr="00C639CC" w:rsidRDefault="00342005" w:rsidP="00726B18">
      <w:pPr>
        <w:pStyle w:val="cpPoint"/>
        <w:rPr>
          <w:lang w:val="nl-BE"/>
        </w:rPr>
      </w:pPr>
      <w:r w:rsidRPr="00C639CC">
        <w:rPr>
          <w:lang w:val="nl-BE"/>
        </w:rPr>
        <w:t>Scrum-teams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één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hebben.</w:t>
      </w:r>
      <w:r w:rsidR="00E948AA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bevelen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persoon</w:t>
      </w:r>
      <w:r w:rsidR="00273153" w:rsidRPr="00C639CC">
        <w:rPr>
          <w:lang w:val="nl-BE"/>
        </w:rPr>
        <w:t xml:space="preserve"> </w:t>
      </w:r>
      <w:r w:rsidR="00117D8E">
        <w:rPr>
          <w:lang w:val="nl-BE"/>
        </w:rPr>
        <w:t>ook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is.</w:t>
      </w:r>
    </w:p>
    <w:p w14:paraId="456810A8" w14:textId="0E2EDC3C" w:rsidR="00342005" w:rsidRPr="00C639CC" w:rsidRDefault="00342005" w:rsidP="00E948AA">
      <w:pPr>
        <w:pStyle w:val="cpPoint"/>
        <w:rPr>
          <w:lang w:val="nl-BE"/>
        </w:rPr>
      </w:pPr>
      <w:r w:rsidRPr="00C639CC">
        <w:rPr>
          <w:lang w:val="nl-BE"/>
        </w:rPr>
        <w:t>Profiel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Owner:</w:t>
      </w:r>
    </w:p>
    <w:p w14:paraId="4453DE5D" w14:textId="5DFE57DB" w:rsidR="00342005" w:rsidRPr="00C639CC" w:rsidRDefault="00342005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Toegewijd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volledig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softwareontwikkeling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implementatie</w:t>
      </w:r>
      <w:r w:rsidR="00E948AA" w:rsidRPr="00C639CC">
        <w:rPr>
          <w:lang w:val="nl-BE"/>
        </w:rPr>
        <w:t>.</w:t>
      </w:r>
    </w:p>
    <w:p w14:paraId="60866DC0" w14:textId="68FC91FC" w:rsidR="00342005" w:rsidRPr="00C639CC" w:rsidRDefault="00342005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Verantwoordelijk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E948AA" w:rsidRPr="00C639CC">
        <w:rPr>
          <w:lang w:val="nl-BE"/>
        </w:rPr>
        <w:t>.</w:t>
      </w:r>
    </w:p>
    <w:p w14:paraId="202D4208" w14:textId="3C794F68" w:rsidR="00342005" w:rsidRPr="00C639CC" w:rsidRDefault="00342005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Geautoriseerd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nemen</w:t>
      </w:r>
      <w:r w:rsidR="00E948AA" w:rsidRPr="00C639CC">
        <w:rPr>
          <w:lang w:val="nl-BE"/>
        </w:rPr>
        <w:t>.</w:t>
      </w:r>
    </w:p>
    <w:p w14:paraId="034AFA3C" w14:textId="14E820FA" w:rsidR="00342005" w:rsidRPr="00C639CC" w:rsidRDefault="00342005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Werkt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nauw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samen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E948AA" w:rsidRPr="00C639CC">
        <w:rPr>
          <w:lang w:val="nl-BE"/>
        </w:rPr>
        <w:t>.</w:t>
      </w:r>
    </w:p>
    <w:p w14:paraId="6E6E94A7" w14:textId="2845C248" w:rsidR="00342005" w:rsidRPr="00C639CC" w:rsidRDefault="00342005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geïnformeerd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zakelijke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doeleinden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bedrijfsdomein</w:t>
      </w:r>
      <w:r w:rsidR="00E948AA" w:rsidRPr="00C639CC">
        <w:rPr>
          <w:lang w:val="nl-BE"/>
        </w:rPr>
        <w:t>.</w:t>
      </w:r>
    </w:p>
    <w:p w14:paraId="2349C81A" w14:textId="20C32259" w:rsidR="00342005" w:rsidRPr="00C639CC" w:rsidRDefault="00342005" w:rsidP="00E948AA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Owner?</w:t>
      </w:r>
    </w:p>
    <w:p w14:paraId="608E5A8B" w14:textId="173B051F" w:rsidR="00342005" w:rsidRPr="00C639CC" w:rsidRDefault="00342005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Zegt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gebeuren</w:t>
      </w:r>
      <w:r w:rsidR="00E948AA" w:rsidRPr="00C639CC">
        <w:rPr>
          <w:lang w:val="nl-BE"/>
        </w:rPr>
        <w:t>.</w:t>
      </w:r>
    </w:p>
    <w:p w14:paraId="5034832D" w14:textId="4E403C3F" w:rsidR="00342005" w:rsidRPr="00C639CC" w:rsidRDefault="00342005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Daagt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grenzen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verleggen</w:t>
      </w:r>
      <w:r w:rsidR="00E948AA" w:rsidRPr="00C639CC">
        <w:rPr>
          <w:lang w:val="nl-BE"/>
        </w:rPr>
        <w:t>.</w:t>
      </w:r>
    </w:p>
    <w:p w14:paraId="1B91E36C" w14:textId="11540964" w:rsidR="003B46BA" w:rsidRPr="00C639CC" w:rsidRDefault="00342005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Denkt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toegevoegde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business</w:t>
      </w:r>
      <w:r w:rsidR="00E948AA" w:rsidRPr="00C639CC">
        <w:rPr>
          <w:lang w:val="nl-BE"/>
        </w:rPr>
        <w:t>.</w:t>
      </w:r>
    </w:p>
    <w:p w14:paraId="74C1D362" w14:textId="5FF90643" w:rsidR="003B46BA" w:rsidRPr="00C639CC" w:rsidRDefault="00342005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Beschermt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externe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beïnvloeding</w:t>
      </w:r>
      <w:r w:rsidR="00E948AA" w:rsidRPr="00C639CC">
        <w:rPr>
          <w:lang w:val="nl-BE"/>
        </w:rPr>
        <w:t>.</w:t>
      </w:r>
    </w:p>
    <w:p w14:paraId="3EF5FB91" w14:textId="6F72165F" w:rsidR="00342005" w:rsidRPr="00C639CC" w:rsidRDefault="00342005" w:rsidP="00E948A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Zorgt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lopende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gebeurt</w:t>
      </w:r>
      <w:r w:rsidR="00E948AA" w:rsidRPr="00C639CC">
        <w:rPr>
          <w:lang w:val="nl-BE"/>
        </w:rPr>
        <w:t>.</w:t>
      </w:r>
    </w:p>
    <w:p w14:paraId="7DC0C17D" w14:textId="2721DA66" w:rsidR="00342005" w:rsidRPr="00C639CC" w:rsidRDefault="00342005" w:rsidP="00E948AA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niet?</w:t>
      </w:r>
    </w:p>
    <w:p w14:paraId="2307881A" w14:textId="77777777" w:rsidR="00E948AA" w:rsidRPr="00C639CC" w:rsidRDefault="00342005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Zeggen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gedaan,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</w:t>
      </w:r>
      <w:r w:rsidR="00E948AA" w:rsidRPr="00C639CC">
        <w:rPr>
          <w:lang w:val="nl-BE"/>
        </w:rPr>
        <w:t>.</w:t>
      </w:r>
    </w:p>
    <w:p w14:paraId="6F144D48" w14:textId="4D00165F" w:rsidR="00E948AA" w:rsidRPr="00C639CC" w:rsidRDefault="00342005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Enkel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korte termijnleveringen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</w:t>
      </w:r>
      <w:r w:rsidR="00E948AA" w:rsidRPr="00C639CC">
        <w:rPr>
          <w:lang w:val="nl-BE"/>
        </w:rPr>
        <w:t>.</w:t>
      </w:r>
    </w:p>
    <w:p w14:paraId="02A616A0" w14:textId="77777777" w:rsidR="00E948AA" w:rsidRPr="00C639CC" w:rsidRDefault="00342005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destabiliseren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veranderingen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lopende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leggen</w:t>
      </w:r>
      <w:r w:rsidR="00E948AA" w:rsidRPr="00C639CC">
        <w:rPr>
          <w:lang w:val="nl-BE"/>
        </w:rPr>
        <w:t>.</w:t>
      </w:r>
    </w:p>
    <w:p w14:paraId="272DBC65" w14:textId="5EBD9353" w:rsidR="00342005" w:rsidRPr="00C639CC" w:rsidRDefault="00342005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kost-wat-kost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vasthouden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oorspronkelijke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scope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</w:t>
      </w:r>
      <w:r w:rsidR="00E948AA" w:rsidRPr="00C639CC">
        <w:rPr>
          <w:lang w:val="nl-BE"/>
        </w:rPr>
        <w:t>.</w:t>
      </w:r>
    </w:p>
    <w:p w14:paraId="29C9AE5F" w14:textId="77777777" w:rsidR="00E948AA" w:rsidRPr="00C639CC" w:rsidRDefault="00E948AA" w:rsidP="00E948A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8135BCA" w14:textId="00BA1030" w:rsidR="00342005" w:rsidRPr="00C639CC" w:rsidRDefault="00342005" w:rsidP="008C2981">
      <w:pPr>
        <w:pStyle w:val="Heading4"/>
      </w:pPr>
      <w:r w:rsidRPr="00C639CC">
        <w:t>Rol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Master:</w:t>
      </w:r>
      <w:r w:rsidR="00273153" w:rsidRPr="00C639CC">
        <w:t xml:space="preserve"> </w:t>
      </w:r>
      <w:r w:rsidRPr="00C639CC">
        <w:t>beheert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="00E948AA" w:rsidRPr="00C639CC">
        <w:t>Proces</w:t>
      </w:r>
    </w:p>
    <w:p w14:paraId="39B50FE0" w14:textId="65EE4D83" w:rsidR="00342005" w:rsidRPr="00C639CC" w:rsidRDefault="00342005" w:rsidP="00856F8C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ontwikkelingsproces,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handhaver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regels.</w:t>
      </w:r>
    </w:p>
    <w:p w14:paraId="722EE6C1" w14:textId="4F9A92F4" w:rsidR="00342005" w:rsidRPr="00C639CC" w:rsidRDefault="00342005" w:rsidP="00856F8C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coacht,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ondersteunt,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faciliteert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belemmeringen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focussen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gekoppelde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opleveringen.</w:t>
      </w:r>
    </w:p>
    <w:p w14:paraId="0C5766EA" w14:textId="1B6A4F73" w:rsidR="00342005" w:rsidRPr="00C639CC" w:rsidRDefault="00342005" w:rsidP="00856F8C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teamleider,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fungeert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buffer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eventuele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afleidende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invloeden.</w:t>
      </w:r>
    </w:p>
    <w:p w14:paraId="1013C899" w14:textId="53117F27" w:rsidR="00342005" w:rsidRPr="00C639CC" w:rsidRDefault="00342005" w:rsidP="00856F8C">
      <w:pPr>
        <w:pStyle w:val="cpPoint"/>
        <w:rPr>
          <w:lang w:val="nl-BE"/>
        </w:rPr>
      </w:pP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begeleidt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uitmuntendheid.</w:t>
      </w:r>
    </w:p>
    <w:p w14:paraId="620341CA" w14:textId="20BA4C93" w:rsidR="00342005" w:rsidRPr="00C639CC" w:rsidRDefault="00342005" w:rsidP="00856F8C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Master?</w:t>
      </w:r>
    </w:p>
    <w:p w14:paraId="422404FD" w14:textId="77777777" w:rsidR="00856F8C" w:rsidRPr="00C639CC" w:rsidRDefault="00342005" w:rsidP="00856F8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Dient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team:</w:t>
      </w:r>
    </w:p>
    <w:p w14:paraId="31FFC2AB" w14:textId="0443AF65" w:rsidR="00342005" w:rsidRPr="00C639CC" w:rsidRDefault="00856F8C" w:rsidP="00856F8C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H</w:t>
      </w:r>
      <w:r w:rsidR="00342005" w:rsidRPr="00C639CC">
        <w:rPr>
          <w:lang w:val="nl-BE"/>
        </w:rPr>
        <w:t>elpt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belemmeringen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verwijderen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effectiviteit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bedreigen,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storende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invloeden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buitenaf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tegen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houden</w:t>
      </w:r>
      <w:r w:rsidRPr="00C639CC">
        <w:rPr>
          <w:lang w:val="nl-BE"/>
        </w:rPr>
        <w:t>.</w:t>
      </w:r>
    </w:p>
    <w:p w14:paraId="3BDBDD42" w14:textId="6126D68B" w:rsidR="00342005" w:rsidRPr="00C639CC" w:rsidRDefault="00342005" w:rsidP="00856F8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Faciliteert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groepsinteracties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helpt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volledige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potentieel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bereiken</w:t>
      </w:r>
      <w:r w:rsidR="00856F8C" w:rsidRPr="00C639CC">
        <w:rPr>
          <w:lang w:val="nl-BE"/>
        </w:rPr>
        <w:t>.</w:t>
      </w:r>
    </w:p>
    <w:p w14:paraId="7CC3FD39" w14:textId="2A0180DE" w:rsidR="00342005" w:rsidRPr="00C639CC" w:rsidRDefault="00342005" w:rsidP="00856F8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lastRenderedPageBreak/>
        <w:t>Coacht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helpen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hun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werkwijzen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effectiviteit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verbeteren</w:t>
      </w:r>
      <w:r w:rsidR="00856F8C" w:rsidRPr="00C639CC">
        <w:rPr>
          <w:lang w:val="nl-BE"/>
        </w:rPr>
        <w:t>.</w:t>
      </w:r>
    </w:p>
    <w:p w14:paraId="05D66228" w14:textId="7963B5F4" w:rsidR="00342005" w:rsidRPr="00C639CC" w:rsidRDefault="00342005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Begeleidt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toepassen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</w:t>
      </w:r>
      <w:r w:rsidR="00856F8C" w:rsidRPr="00C639CC">
        <w:rPr>
          <w:lang w:val="nl-BE"/>
        </w:rPr>
        <w:t xml:space="preserve">. </w:t>
      </w:r>
      <w:r w:rsidRPr="00C639CC">
        <w:rPr>
          <w:lang w:val="nl-BE"/>
        </w:rPr>
        <w:t>Traint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omringende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organisatie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belanghebbenden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</w:t>
      </w:r>
      <w:r w:rsidR="00856F8C" w:rsidRPr="00C639CC">
        <w:rPr>
          <w:lang w:val="nl-BE"/>
        </w:rPr>
        <w:t>.</w:t>
      </w:r>
    </w:p>
    <w:p w14:paraId="0C80421F" w14:textId="1E13B224" w:rsidR="00342005" w:rsidRPr="00C639CC" w:rsidRDefault="00342005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Zorgt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standaard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Scrum-regels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-praktijken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gevolgd,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856F8C" w:rsidRPr="00C639CC">
        <w:rPr>
          <w:lang w:val="nl-BE"/>
        </w:rPr>
        <w:t xml:space="preserve"> </w:t>
      </w:r>
      <w:r w:rsidRPr="00C639CC">
        <w:rPr>
          <w:lang w:val="nl-BE"/>
        </w:rPr>
        <w:t>organiseert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Scrum-gerelateerde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praktijken</w:t>
      </w:r>
      <w:r w:rsidR="00856F8C" w:rsidRPr="00C639CC">
        <w:rPr>
          <w:lang w:val="nl-BE"/>
        </w:rPr>
        <w:t>.</w:t>
      </w:r>
    </w:p>
    <w:p w14:paraId="2F754B79" w14:textId="420B9797" w:rsidR="00342005" w:rsidRPr="00C639CC" w:rsidRDefault="00342005" w:rsidP="00856F8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Tips</w:t>
      </w:r>
      <w:r w:rsidR="00856F8C" w:rsidRPr="00C639CC">
        <w:rPr>
          <w:lang w:val="nl-BE"/>
        </w:rPr>
        <w:t>:</w:t>
      </w:r>
    </w:p>
    <w:p w14:paraId="41DD1AE0" w14:textId="57B25919" w:rsidR="00342005" w:rsidRPr="00C639CC" w:rsidRDefault="00342005" w:rsidP="00856F8C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toegewezen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Scrum 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856F8C" w:rsidRPr="00C639CC">
        <w:rPr>
          <w:lang w:val="nl-BE"/>
        </w:rPr>
        <w:t>.</w:t>
      </w:r>
    </w:p>
    <w:p w14:paraId="5A5CECDF" w14:textId="4D4584A3" w:rsidR="00342005" w:rsidRPr="00C639CC" w:rsidRDefault="00342005" w:rsidP="00856F8C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Kleine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bekwaam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speelt</w:t>
      </w:r>
      <w:r w:rsidR="00856F8C" w:rsidRPr="00C639CC">
        <w:rPr>
          <w:lang w:val="nl-BE"/>
        </w:rPr>
        <w:t>.</w:t>
      </w:r>
    </w:p>
    <w:p w14:paraId="39F81DA0" w14:textId="7EFE4A1C" w:rsidR="00342005" w:rsidRPr="00C639CC" w:rsidRDefault="00342005" w:rsidP="00856F8C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achtergrond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discipline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856F8C" w:rsidRPr="00C639CC">
        <w:rPr>
          <w:lang w:val="nl-BE"/>
        </w:rPr>
        <w:t>.</w:t>
      </w:r>
    </w:p>
    <w:p w14:paraId="7E954B34" w14:textId="74ED7EEE" w:rsidR="00342005" w:rsidRPr="00C639CC" w:rsidRDefault="00342005" w:rsidP="00856F8C">
      <w:pPr>
        <w:pStyle w:val="cpPoint"/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niet?</w:t>
      </w:r>
    </w:p>
    <w:p w14:paraId="4073000E" w14:textId="3C124375" w:rsidR="00342005" w:rsidRPr="00C639CC" w:rsidRDefault="00342005" w:rsidP="00856F8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Scrum 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teamleden</w:t>
      </w:r>
      <w:r w:rsidR="00856F8C" w:rsidRPr="00C639CC">
        <w:rPr>
          <w:lang w:val="nl-BE"/>
        </w:rPr>
        <w:t>.</w:t>
      </w:r>
    </w:p>
    <w:p w14:paraId="16D5DDCC" w14:textId="4A3DE5B1" w:rsidR="00342005" w:rsidRPr="00C639CC" w:rsidRDefault="00342005" w:rsidP="00856F8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Scrum 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856F8C" w:rsidRPr="00C639CC">
        <w:rPr>
          <w:lang w:val="nl-BE"/>
        </w:rPr>
        <w:t>.</w:t>
      </w:r>
    </w:p>
    <w:p w14:paraId="25AAA43E" w14:textId="1FCE6095" w:rsidR="00342005" w:rsidRPr="00C639CC" w:rsidRDefault="00342005" w:rsidP="00856F8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Scrum 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"drijft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niet"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bereiken</w:t>
      </w:r>
      <w:r w:rsidR="00856F8C" w:rsidRPr="00C639CC">
        <w:rPr>
          <w:lang w:val="nl-BE"/>
        </w:rPr>
        <w:t>.</w:t>
      </w:r>
    </w:p>
    <w:p w14:paraId="1E6B9CCB" w14:textId="7C862BBA" w:rsidR="00342005" w:rsidRPr="00C639CC" w:rsidRDefault="00342005" w:rsidP="00856F8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Scrum 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neemt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856F8C" w:rsidRPr="00C639CC">
        <w:rPr>
          <w:lang w:val="nl-BE"/>
        </w:rPr>
        <w:t>.</w:t>
      </w:r>
    </w:p>
    <w:p w14:paraId="3F1931F7" w14:textId="67A39ADD" w:rsidR="003B46BA" w:rsidRPr="00C639CC" w:rsidRDefault="00342005" w:rsidP="00856F8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Scrum 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overruled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856F8C" w:rsidRPr="00C639CC">
        <w:rPr>
          <w:lang w:val="nl-BE"/>
        </w:rPr>
        <w:t>.</w:t>
      </w:r>
    </w:p>
    <w:p w14:paraId="18AFBF22" w14:textId="6F837443" w:rsidR="00342005" w:rsidRPr="00C639CC" w:rsidRDefault="00342005" w:rsidP="00856F8C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Scrum 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bepaalt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productstrategie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technische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</w:t>
      </w:r>
      <w:r w:rsidR="00856F8C" w:rsidRPr="00C639CC">
        <w:rPr>
          <w:lang w:val="nl-BE"/>
        </w:rPr>
        <w:t>, …</w:t>
      </w:r>
      <w:r w:rsidRPr="00C639CC">
        <w:rPr>
          <w:lang w:val="nl-BE"/>
        </w:rPr>
        <w:t>.</w:t>
      </w:r>
    </w:p>
    <w:p w14:paraId="649CF77F" w14:textId="77777777" w:rsidR="00856F8C" w:rsidRPr="00C639CC" w:rsidRDefault="00856F8C" w:rsidP="00856F8C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4513341" w14:textId="39156860" w:rsidR="00342005" w:rsidRPr="00C639CC" w:rsidRDefault="00342005" w:rsidP="008C2981">
      <w:pPr>
        <w:pStyle w:val="Heading4"/>
      </w:pPr>
      <w:r w:rsidRPr="00C639CC">
        <w:t>Rol</w:t>
      </w:r>
      <w:r w:rsidR="00273153" w:rsidRPr="00C639CC">
        <w:t xml:space="preserve"> </w:t>
      </w:r>
      <w:r w:rsidRPr="00C639CC">
        <w:t>Ontwikkelteam:</w:t>
      </w:r>
      <w:r w:rsidR="00273153" w:rsidRPr="00C639CC">
        <w:t xml:space="preserve"> </w:t>
      </w:r>
      <w:r w:rsidRPr="00C639CC">
        <w:t>bepaalt</w:t>
      </w:r>
      <w:r w:rsidR="00273153" w:rsidRPr="00C639CC">
        <w:t xml:space="preserve"> </w:t>
      </w:r>
      <w:r w:rsidR="00856F8C" w:rsidRPr="00C639CC">
        <w:t xml:space="preserve">hoe </w:t>
      </w:r>
      <w:r w:rsidRPr="00C639CC">
        <w:t>en</w:t>
      </w:r>
      <w:r w:rsidR="00273153" w:rsidRPr="00C639CC">
        <w:t xml:space="preserve"> </w:t>
      </w:r>
      <w:r w:rsidR="00856F8C" w:rsidRPr="00C639CC">
        <w:t>hoeveel</w:t>
      </w:r>
    </w:p>
    <w:p w14:paraId="14282A0D" w14:textId="201EE630" w:rsidR="003B46BA" w:rsidRPr="00C639CC" w:rsidRDefault="00342005" w:rsidP="00290A8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essentieel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ontplooien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zelf-organiserend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fysisch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dezelfde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locatie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bevinden.</w:t>
      </w:r>
    </w:p>
    <w:p w14:paraId="023EA1A2" w14:textId="62E82327" w:rsidR="00342005" w:rsidRPr="00C639CC" w:rsidRDefault="00342005" w:rsidP="00290A8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afgesproken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beloofde,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bruikbare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softwarecomponenten,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sprint.</w:t>
      </w:r>
    </w:p>
    <w:p w14:paraId="37CB7382" w14:textId="593705BE" w:rsidR="00342005" w:rsidRPr="00C639CC" w:rsidRDefault="00342005" w:rsidP="00290A8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sprintplanningsmeeting</w:t>
      </w:r>
      <w:r w:rsidR="00290A88" w:rsidRPr="00C639CC">
        <w:rPr>
          <w:lang w:val="nl-BE"/>
        </w:rPr>
        <w:t>.</w:t>
      </w:r>
    </w:p>
    <w:p w14:paraId="131B09CA" w14:textId="16382250" w:rsidR="00342005" w:rsidRPr="00C639CC" w:rsidRDefault="00342005" w:rsidP="00290A8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verbindt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B23441" w:rsidRPr="00C639CC">
        <w:rPr>
          <w:lang w:val="nl-BE"/>
        </w:rPr>
        <w:t xml:space="preserve"> </w:t>
      </w:r>
      <w:r w:rsidRPr="00C639CC">
        <w:rPr>
          <w:lang w:val="nl-BE"/>
        </w:rPr>
        <w:t>doelstellingen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behalen,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leveren</w:t>
      </w:r>
    </w:p>
    <w:p w14:paraId="0F534069" w14:textId="3CC4BF35" w:rsidR="00342005" w:rsidRPr="00C639CC" w:rsidRDefault="00342005" w:rsidP="00290A88">
      <w:pPr>
        <w:pStyle w:val="cpPoint"/>
        <w:rPr>
          <w:lang w:val="nl-BE"/>
        </w:rPr>
      </w:pP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3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9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mensen,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cross functionele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multidisciplinaire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vaardigheden.</w:t>
      </w:r>
    </w:p>
    <w:p w14:paraId="07DAAE33" w14:textId="236C210D" w:rsidR="00342005" w:rsidRPr="00C639CC" w:rsidRDefault="00342005" w:rsidP="00290A8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volledig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omvattend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analyseren,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ontwerpen,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testen,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technische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communicatie,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documentatie,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enz.</w:t>
      </w:r>
      <w:r w:rsidR="00290A88" w:rsidRPr="00C639CC">
        <w:rPr>
          <w:lang w:val="nl-BE"/>
        </w:rPr>
        <w:t xml:space="preserve"> ….</w:t>
      </w:r>
    </w:p>
    <w:p w14:paraId="6B599AE3" w14:textId="2EE43313" w:rsidR="00342005" w:rsidRPr="00C639CC" w:rsidRDefault="00342005" w:rsidP="00290A88">
      <w:pPr>
        <w:pStyle w:val="cpPoint"/>
        <w:rPr>
          <w:lang w:val="nl-BE"/>
        </w:rPr>
      </w:pPr>
      <w:r w:rsidRPr="00C639CC">
        <w:rPr>
          <w:lang w:val="nl-BE"/>
        </w:rPr>
        <w:t>Teamleden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volledig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toegewijd,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100%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beschikbaar</w:t>
      </w:r>
      <w:r w:rsidR="00290A88" w:rsidRPr="00C639CC">
        <w:rPr>
          <w:lang w:val="nl-BE"/>
        </w:rPr>
        <w:t>.</w:t>
      </w:r>
    </w:p>
    <w:p w14:paraId="6797F7CA" w14:textId="03882CB5" w:rsidR="00342005" w:rsidRPr="00C639CC" w:rsidRDefault="00342005" w:rsidP="00290A88">
      <w:pPr>
        <w:pStyle w:val="cpPoint"/>
        <w:rPr>
          <w:lang w:val="nl-BE"/>
        </w:rPr>
      </w:pPr>
      <w:r w:rsidRPr="00C639CC">
        <w:rPr>
          <w:lang w:val="nl-BE"/>
        </w:rPr>
        <w:t>Wijzigingen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toegestaan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sprints</w:t>
      </w:r>
      <w:r w:rsidR="00290A88" w:rsidRPr="00C639CC">
        <w:rPr>
          <w:lang w:val="nl-BE"/>
        </w:rPr>
        <w:t>.</w:t>
      </w:r>
    </w:p>
    <w:p w14:paraId="4C09EE01" w14:textId="43900565" w:rsidR="00342005" w:rsidRPr="00C639CC" w:rsidRDefault="00342005" w:rsidP="00290A88">
      <w:pPr>
        <w:pStyle w:val="cpPoint"/>
        <w:rPr>
          <w:lang w:val="nl-BE"/>
        </w:rPr>
      </w:pPr>
      <w:r w:rsidRPr="00C639CC">
        <w:rPr>
          <w:lang w:val="nl-BE"/>
        </w:rPr>
        <w:t>Belangrijkste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succesfactoren:</w:t>
      </w:r>
    </w:p>
    <w:p w14:paraId="33FC6C3D" w14:textId="1A27D633" w:rsidR="00342005" w:rsidRPr="00C639CC" w:rsidRDefault="00342005" w:rsidP="00290A8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Samenwerken</w:t>
      </w:r>
      <w:r w:rsidR="00290A88" w:rsidRPr="00C639CC">
        <w:rPr>
          <w:lang w:val="nl-BE"/>
        </w:rPr>
        <w:t>.</w:t>
      </w:r>
    </w:p>
    <w:p w14:paraId="75D12BC3" w14:textId="05513015" w:rsidR="00342005" w:rsidRPr="00C639CC" w:rsidRDefault="00342005" w:rsidP="00290A8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collectieve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prestatie</w:t>
      </w:r>
      <w:r w:rsidR="00290A88" w:rsidRPr="00C639CC">
        <w:rPr>
          <w:lang w:val="nl-BE"/>
        </w:rPr>
        <w:t>.</w:t>
      </w:r>
    </w:p>
    <w:p w14:paraId="7488BC3E" w14:textId="16AE4908" w:rsidR="00342005" w:rsidRPr="00C639CC" w:rsidRDefault="00342005" w:rsidP="00290A8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schuldige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gezocht,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oplossingen</w:t>
      </w:r>
      <w:r w:rsidR="00290A88" w:rsidRPr="00C639CC">
        <w:rPr>
          <w:lang w:val="nl-BE"/>
        </w:rPr>
        <w:t>.</w:t>
      </w:r>
    </w:p>
    <w:p w14:paraId="3CAA7FA6" w14:textId="7483782E" w:rsidR="00342005" w:rsidRPr="00C639CC" w:rsidRDefault="00342005" w:rsidP="00290A8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deelt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spontaan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kennis</w:t>
      </w:r>
      <w:r w:rsidR="00290A88" w:rsidRPr="00C639CC">
        <w:rPr>
          <w:lang w:val="nl-BE"/>
        </w:rPr>
        <w:t>.</w:t>
      </w:r>
    </w:p>
    <w:p w14:paraId="72A670EC" w14:textId="66866C9A" w:rsidR="00290A88" w:rsidRPr="00C639CC" w:rsidRDefault="00290A88" w:rsidP="00290A88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E013D1E" w14:textId="283CF4AC" w:rsidR="00290A88" w:rsidRPr="00C639CC" w:rsidRDefault="00290A88" w:rsidP="008C2981">
      <w:pPr>
        <w:pStyle w:val="Heading4"/>
      </w:pPr>
      <w:r w:rsidRPr="00C639CC">
        <w:t>Vragen</w:t>
      </w:r>
    </w:p>
    <w:p w14:paraId="70AEEEFE" w14:textId="127BC730" w:rsidR="003B46BA" w:rsidRPr="00C639CC" w:rsidRDefault="00342005" w:rsidP="00290A88">
      <w:pPr>
        <w:pStyle w:val="cpParagraph"/>
      </w:pPr>
      <w:r w:rsidRPr="00C639CC">
        <w:t>Kan</w:t>
      </w:r>
      <w:r w:rsidR="00273153" w:rsidRPr="00C639CC">
        <w:t xml:space="preserve"> </w:t>
      </w:r>
      <w:r w:rsidRPr="00C639CC">
        <w:t>eenzelfde</w:t>
      </w:r>
      <w:r w:rsidR="00273153" w:rsidRPr="00C639CC">
        <w:t xml:space="preserve"> </w:t>
      </w:r>
      <w:r w:rsidRPr="00C639CC">
        <w:t>persoon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eenzelfde</w:t>
      </w:r>
      <w:r w:rsidR="00273153" w:rsidRPr="00C639CC">
        <w:t xml:space="preserve"> </w:t>
      </w:r>
      <w:r w:rsidRPr="00C639CC">
        <w:t>opdracht</w:t>
      </w:r>
      <w:r w:rsidR="00273153" w:rsidRPr="00C639CC">
        <w:t xml:space="preserve"> </w:t>
      </w:r>
      <w:r w:rsidRPr="00C639CC">
        <w:t>zowel</w:t>
      </w:r>
      <w:r w:rsidR="00273153" w:rsidRPr="00C639CC">
        <w:t xml:space="preserve"> </w:t>
      </w:r>
      <w:r w:rsidR="005344E5" w:rsidRPr="00C639CC">
        <w:t>P</w:t>
      </w:r>
      <w:r w:rsidRPr="00C639CC">
        <w:t>roduct</w:t>
      </w:r>
      <w:r w:rsidR="00273153" w:rsidRPr="00C639CC">
        <w:t xml:space="preserve"> </w:t>
      </w:r>
      <w:r w:rsidR="005344E5" w:rsidRPr="00C639CC">
        <w:t>O</w:t>
      </w:r>
      <w:r w:rsidRPr="00C639CC">
        <w:t>wner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="005344E5" w:rsidRPr="00C639CC">
        <w:t>S</w:t>
      </w:r>
      <w:r w:rsidRPr="00C639CC">
        <w:t>crum</w:t>
      </w:r>
      <w:r w:rsidR="00273153" w:rsidRPr="00C639CC">
        <w:t xml:space="preserve"> </w:t>
      </w:r>
      <w:r w:rsidR="005344E5" w:rsidRPr="00C639CC">
        <w:t>M</w:t>
      </w:r>
      <w:r w:rsidRPr="00C639CC">
        <w:t>aster</w:t>
      </w:r>
      <w:r w:rsidR="00273153" w:rsidRPr="00C639CC">
        <w:t xml:space="preserve"> </w:t>
      </w:r>
      <w:r w:rsidRPr="00C639CC">
        <w:t>zijn?</w:t>
      </w:r>
    </w:p>
    <w:p w14:paraId="7635FE85" w14:textId="63E2038C" w:rsidR="00342005" w:rsidRPr="00C639CC" w:rsidRDefault="00342005" w:rsidP="005344E5">
      <w:pPr>
        <w:pStyle w:val="cpPoint"/>
        <w:rPr>
          <w:lang w:val="nl-BE"/>
        </w:rPr>
      </w:pPr>
      <w:r w:rsidRPr="00C639CC">
        <w:rPr>
          <w:lang w:val="nl-BE"/>
        </w:rPr>
        <w:t>Ja</w:t>
      </w:r>
    </w:p>
    <w:p w14:paraId="1072313A" w14:textId="31953682" w:rsidR="00342005" w:rsidRPr="00C639CC" w:rsidRDefault="00342005" w:rsidP="005344E5">
      <w:pPr>
        <w:pStyle w:val="cpPoint"/>
        <w:rPr>
          <w:lang w:val="nl-BE"/>
        </w:rPr>
      </w:pPr>
      <w:r w:rsidRPr="00C639CC">
        <w:rPr>
          <w:lang w:val="nl-BE"/>
        </w:rPr>
        <w:t>Neen</w:t>
      </w:r>
    </w:p>
    <w:p w14:paraId="4458EA4D" w14:textId="77777777" w:rsidR="005344E5" w:rsidRPr="00C639CC" w:rsidRDefault="005344E5" w:rsidP="005344E5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DE05AA7" w14:textId="60645CA2" w:rsidR="00342005" w:rsidRPr="00C639CC" w:rsidRDefault="00342005" w:rsidP="00726B18">
      <w:pPr>
        <w:pStyle w:val="cpPoint"/>
        <w:rPr>
          <w:lang w:val="nl-BE"/>
        </w:rPr>
      </w:pPr>
      <w:r w:rsidRPr="00C639CC">
        <w:rPr>
          <w:lang w:val="nl-BE"/>
        </w:rPr>
        <w:t>Eenzelfde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persoon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én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P</w:t>
      </w:r>
      <w:r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O</w:t>
      </w:r>
      <w:r w:rsidRPr="00C639CC">
        <w:rPr>
          <w:lang w:val="nl-BE"/>
        </w:rPr>
        <w:t>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én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S</w:t>
      </w:r>
      <w:r w:rsidRPr="00C639CC">
        <w:rPr>
          <w:lang w:val="nl-BE"/>
        </w:rPr>
        <w:t>crum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M</w:t>
      </w:r>
      <w:r w:rsidRPr="00C639CC">
        <w:rPr>
          <w:lang w:val="nl-BE"/>
        </w:rPr>
        <w:t>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eenzelfde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opdracht.</w:t>
      </w:r>
      <w:r w:rsidR="00B23441" w:rsidRPr="00C639CC">
        <w:rPr>
          <w:lang w:val="nl-BE"/>
        </w:rPr>
        <w:br/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verklaard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tegenstrijdige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inherent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beide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rollen.</w:t>
      </w:r>
    </w:p>
    <w:p w14:paraId="63029128" w14:textId="06418D18" w:rsidR="00342005" w:rsidRPr="00C639CC" w:rsidRDefault="00342005" w:rsidP="005344E5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P</w:t>
      </w:r>
      <w:r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O</w:t>
      </w:r>
      <w:r w:rsidRPr="00C639CC">
        <w:rPr>
          <w:lang w:val="nl-BE"/>
        </w:rPr>
        <w:t>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snel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S</w:t>
      </w:r>
      <w:r w:rsidRPr="00C639CC">
        <w:rPr>
          <w:lang w:val="nl-BE"/>
        </w:rPr>
        <w:t>tories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omzetten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bruikbare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software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toegevoegde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invloed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uitoefenen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team.</w:t>
      </w:r>
    </w:p>
    <w:p w14:paraId="74879939" w14:textId="5968DCC2" w:rsidR="00342005" w:rsidRPr="00C639CC" w:rsidRDefault="00342005" w:rsidP="005344E5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S</w:t>
      </w:r>
      <w:r w:rsidRPr="00C639CC">
        <w:rPr>
          <w:lang w:val="nl-BE"/>
        </w:rPr>
        <w:t>crum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M</w:t>
      </w:r>
      <w:r w:rsidRPr="00C639CC">
        <w:rPr>
          <w:lang w:val="nl-BE"/>
        </w:rPr>
        <w:t>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bewaakt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P</w:t>
      </w:r>
      <w:r w:rsidRPr="00C639CC">
        <w:rPr>
          <w:lang w:val="nl-BE"/>
        </w:rPr>
        <w:t>roces,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schermt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storende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invloeden.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zorgt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effectief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zelf organiserend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zijn.</w:t>
      </w:r>
    </w:p>
    <w:p w14:paraId="110E1CEA" w14:textId="0289260A" w:rsidR="00342005" w:rsidRPr="00C639CC" w:rsidRDefault="00342005" w:rsidP="005344E5">
      <w:pPr>
        <w:pStyle w:val="cpPoint"/>
        <w:rPr>
          <w:lang w:val="nl-BE"/>
        </w:rPr>
      </w:pPr>
      <w:r w:rsidRPr="00C639CC">
        <w:rPr>
          <w:lang w:val="nl-BE"/>
        </w:rPr>
        <w:t>Beide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invalshoeken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moeilijk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enkele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persoon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behoren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ingevuld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62851257" w14:textId="77777777" w:rsidR="00B23441" w:rsidRPr="00C639CC" w:rsidRDefault="00B23441" w:rsidP="00B2344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0D5F6C2" w14:textId="5D346CFA" w:rsidR="003B46BA" w:rsidRPr="00C639CC" w:rsidRDefault="00342005" w:rsidP="00B23441">
      <w:pPr>
        <w:pStyle w:val="cpParagraph"/>
      </w:pPr>
      <w:r w:rsidRPr="00C639CC">
        <w:t>Kan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inhoudelijk</w:t>
      </w:r>
      <w:r w:rsidR="00273153" w:rsidRPr="00C639CC">
        <w:t xml:space="preserve"> </w:t>
      </w:r>
      <w:r w:rsidRPr="00C639CC">
        <w:t>gewijzigd</w:t>
      </w:r>
      <w:r w:rsidR="00273153" w:rsidRPr="00C639CC">
        <w:t xml:space="preserve"> </w:t>
      </w:r>
      <w:r w:rsidRPr="00C639CC">
        <w:t>worden?</w:t>
      </w:r>
      <w:r w:rsidR="00B23441" w:rsidRPr="00C639CC">
        <w:br/>
      </w:r>
      <w:r w:rsidRPr="00C639CC">
        <w:t>Bijvoorbeeld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toegevoegde</w:t>
      </w:r>
      <w:r w:rsidR="00273153" w:rsidRPr="00C639CC">
        <w:t xml:space="preserve"> </w:t>
      </w:r>
      <w:r w:rsidRPr="00C639CC">
        <w:t>functies,</w:t>
      </w:r>
      <w:r w:rsidR="00273153" w:rsidRPr="00C639CC">
        <w:t xml:space="preserve"> </w:t>
      </w:r>
      <w:r w:rsidRPr="00C639CC">
        <w:t>omwille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voortschrijdend</w:t>
      </w:r>
      <w:r w:rsidR="00273153" w:rsidRPr="00C639CC">
        <w:t xml:space="preserve"> </w:t>
      </w:r>
      <w:r w:rsidRPr="00C639CC">
        <w:t>inzicht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6421DC">
        <w:t>P</w:t>
      </w:r>
      <w:r w:rsidRPr="00C639CC">
        <w:t>roduct</w:t>
      </w:r>
      <w:r w:rsidR="00273153" w:rsidRPr="00C639CC">
        <w:t xml:space="preserve"> </w:t>
      </w:r>
      <w:r w:rsidR="006421DC" w:rsidRPr="00C639CC">
        <w:t>Owner</w:t>
      </w:r>
      <w:r w:rsidRPr="00C639CC">
        <w:t>?</w:t>
      </w:r>
    </w:p>
    <w:p w14:paraId="0E5DE78E" w14:textId="02137E03" w:rsidR="00342005" w:rsidRPr="00C639CC" w:rsidRDefault="00342005" w:rsidP="00B23441">
      <w:pPr>
        <w:pStyle w:val="cpPoint"/>
        <w:rPr>
          <w:lang w:val="nl-BE"/>
        </w:rPr>
      </w:pPr>
      <w:r w:rsidRPr="00C639CC">
        <w:rPr>
          <w:lang w:val="nl-BE"/>
        </w:rPr>
        <w:t>Ja</w:t>
      </w:r>
    </w:p>
    <w:p w14:paraId="4388D9EC" w14:textId="5FBAA814" w:rsidR="00342005" w:rsidRPr="00C639CC" w:rsidRDefault="00342005" w:rsidP="00B23441">
      <w:pPr>
        <w:pStyle w:val="cpPoint"/>
        <w:rPr>
          <w:lang w:val="nl-BE"/>
        </w:rPr>
      </w:pPr>
      <w:r w:rsidRPr="00C639CC">
        <w:rPr>
          <w:lang w:val="nl-BE"/>
        </w:rPr>
        <w:t>Neen</w:t>
      </w:r>
    </w:p>
    <w:p w14:paraId="16CEF5DD" w14:textId="77777777" w:rsidR="00B23441" w:rsidRPr="00C639CC" w:rsidRDefault="00B23441" w:rsidP="00B2344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809AFDB" w14:textId="4BBFE026" w:rsidR="003B46BA" w:rsidRPr="00C639CC" w:rsidRDefault="00342005" w:rsidP="00B23441">
      <w:pPr>
        <w:pStyle w:val="cpPoint"/>
        <w:rPr>
          <w:lang w:val="nl-BE"/>
        </w:rPr>
      </w:pPr>
      <w:r w:rsidRPr="00C639CC">
        <w:rPr>
          <w:lang w:val="nl-BE"/>
        </w:rPr>
        <w:t>Eénmaal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gedefinieerd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effectief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begint,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aanpassing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mogelijk.</w:t>
      </w:r>
    </w:p>
    <w:p w14:paraId="65364374" w14:textId="60B4FBF3" w:rsidR="00342005" w:rsidRPr="00C639CC" w:rsidRDefault="00342005" w:rsidP="00B23441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P</w:t>
      </w:r>
      <w:r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="00B23441" w:rsidRPr="00C639CC">
        <w:rPr>
          <w:lang w:val="nl-BE"/>
        </w:rPr>
        <w:t>O</w:t>
      </w:r>
      <w:r w:rsidRPr="00C639CC">
        <w:rPr>
          <w:lang w:val="nl-BE"/>
        </w:rPr>
        <w:t>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bijkomende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verduidelijking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extra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substantieel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gewijzigde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opleveringen.</w:t>
      </w:r>
    </w:p>
    <w:p w14:paraId="6DC69D2B" w14:textId="458CCA6F" w:rsidR="00342005" w:rsidRPr="00C639CC" w:rsidRDefault="00342005" w:rsidP="00B23441">
      <w:pPr>
        <w:pStyle w:val="cpPoint"/>
        <w:numPr>
          <w:ilvl w:val="1"/>
          <w:numId w:val="1"/>
        </w:numPr>
        <w:rPr>
          <w:lang w:val="nl-BE"/>
        </w:rPr>
      </w:pPr>
      <w:proofErr w:type="gramStart"/>
      <w:r w:rsidRPr="00C639CC">
        <w:rPr>
          <w:lang w:val="nl-BE"/>
        </w:rPr>
        <w:t>Indien</w:t>
      </w:r>
      <w:proofErr w:type="gramEnd"/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voortschrijdend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inzicht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aanleiding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aanpassingen,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geheel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verwijderd,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terug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Backlog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geplaatst.</w:t>
      </w:r>
    </w:p>
    <w:p w14:paraId="57AC2EB1" w14:textId="1A329416" w:rsidR="003B46BA" w:rsidRPr="00C639CC" w:rsidRDefault="00342005" w:rsidP="00B23441">
      <w:pPr>
        <w:pStyle w:val="cpPoint"/>
        <w:numPr>
          <w:ilvl w:val="1"/>
          <w:numId w:val="1"/>
        </w:numPr>
        <w:rPr>
          <w:lang w:val="nl-BE"/>
        </w:rPr>
      </w:pPr>
      <w:proofErr w:type="gramStart"/>
      <w:r w:rsidRPr="00C639CC">
        <w:rPr>
          <w:lang w:val="nl-BE"/>
        </w:rPr>
        <w:t>Indien</w:t>
      </w:r>
      <w:proofErr w:type="gramEnd"/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zwaarwichtig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probleem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manifesteert,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beëindigen,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inplannen.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Vanzelfsprekend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uitzondering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blijven.</w:t>
      </w:r>
    </w:p>
    <w:p w14:paraId="2167DEAB" w14:textId="77777777" w:rsidR="00B23441" w:rsidRPr="00C639CC" w:rsidRDefault="00B23441" w:rsidP="00B2344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7538DE5" w14:textId="6E5C7115" w:rsidR="00342005" w:rsidRPr="00C639CC" w:rsidRDefault="00342005" w:rsidP="00B23441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gouden</w:t>
      </w:r>
      <w:r w:rsidR="00273153" w:rsidRPr="00C639CC">
        <w:t xml:space="preserve"> </w:t>
      </w:r>
      <w:r w:rsidRPr="00C639CC">
        <w:t>regel: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twijfel</w:t>
      </w:r>
      <w:r w:rsidR="00273153" w:rsidRPr="00C639CC">
        <w:t xml:space="preserve"> </w:t>
      </w:r>
      <w:r w:rsidRPr="00C639CC">
        <w:t>ontstaat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iets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'wijziging'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'verduidelijking'</w:t>
      </w:r>
      <w:r w:rsidR="00273153" w:rsidRPr="00C639CC">
        <w:t xml:space="preserve"> </w:t>
      </w:r>
      <w:r w:rsidRPr="00C639CC">
        <w:t>is,</w:t>
      </w:r>
      <w:r w:rsidR="00273153" w:rsidRPr="00C639CC">
        <w:t xml:space="preserve"> </w:t>
      </w:r>
      <w:r w:rsidRPr="00C639CC">
        <w:t>dan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'wijziging"</w:t>
      </w:r>
      <w:r w:rsidR="00273153" w:rsidRPr="00C639CC">
        <w:t xml:space="preserve"> </w:t>
      </w:r>
      <w:r w:rsidRPr="00C639CC">
        <w:t>beschouwd,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gaat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terug</w:t>
      </w:r>
      <w:r w:rsidR="00273153" w:rsidRPr="00C639CC">
        <w:t xml:space="preserve"> </w:t>
      </w:r>
      <w:r w:rsidRPr="00C639CC">
        <w:t>naar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Product</w:t>
      </w:r>
      <w:r w:rsidR="00273153" w:rsidRPr="00C639CC">
        <w:t xml:space="preserve"> </w:t>
      </w:r>
      <w:r w:rsidR="006421DC" w:rsidRPr="00C639CC">
        <w:t>Backlog</w:t>
      </w:r>
      <w:r w:rsidRPr="00C639CC">
        <w:t>.</w:t>
      </w:r>
    </w:p>
    <w:p w14:paraId="169D2A4E" w14:textId="1B503366" w:rsidR="00342005" w:rsidRPr="00C639CC" w:rsidRDefault="00342005" w:rsidP="008C2981">
      <w:pPr>
        <w:pStyle w:val="Heading3"/>
      </w:pPr>
      <w:r w:rsidRPr="00C639CC">
        <w:t>Ceremonies</w:t>
      </w:r>
      <w:r w:rsidR="00273153" w:rsidRPr="00C639CC">
        <w:t xml:space="preserve"> </w:t>
      </w:r>
      <w:r w:rsidR="008C2981" w:rsidRPr="00C639CC">
        <w:t>–</w:t>
      </w:r>
      <w:r w:rsidR="00273153" w:rsidRPr="00C639CC">
        <w:t xml:space="preserve"> </w:t>
      </w:r>
      <w:r w:rsidRPr="00C639CC">
        <w:t>Overzicht</w:t>
      </w:r>
    </w:p>
    <w:p w14:paraId="266CA1C4" w14:textId="53963842" w:rsidR="00342005" w:rsidRPr="00C639CC" w:rsidRDefault="00342005" w:rsidP="008C2981">
      <w:pPr>
        <w:pStyle w:val="cpPoint"/>
        <w:rPr>
          <w:lang w:val="nl-BE"/>
        </w:rPr>
      </w:pP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</w:t>
      </w:r>
      <w:r w:rsidR="008C2981" w:rsidRPr="00C639CC">
        <w:rPr>
          <w:lang w:val="nl-BE"/>
        </w:rPr>
        <w:t>:</w:t>
      </w:r>
    </w:p>
    <w:p w14:paraId="3086B538" w14:textId="0B503E21" w:rsidR="00342005" w:rsidRPr="00C639CC" w:rsidRDefault="008C2981" w:rsidP="008C29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P</w:t>
      </w:r>
      <w:r w:rsidR="00342005"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Backlog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bespreken</w:t>
      </w:r>
      <w:r w:rsidRPr="00C639CC">
        <w:rPr>
          <w:lang w:val="nl-BE"/>
        </w:rPr>
        <w:t>.</w:t>
      </w:r>
    </w:p>
    <w:p w14:paraId="3AE2F717" w14:textId="690CF7F1" w:rsidR="00342005" w:rsidRPr="00C639CC" w:rsidRDefault="008C2981" w:rsidP="008C29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</w:t>
      </w:r>
      <w:r w:rsidR="00342005" w:rsidRPr="00C639CC">
        <w:rPr>
          <w:lang w:val="nl-BE"/>
        </w:rPr>
        <w:t>print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Backlog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opstellen</w:t>
      </w:r>
      <w:r w:rsidRPr="00C639CC">
        <w:rPr>
          <w:lang w:val="nl-BE"/>
        </w:rPr>
        <w:t>.</w:t>
      </w:r>
    </w:p>
    <w:p w14:paraId="302E0DB7" w14:textId="2D3824E5" w:rsidR="00342005" w:rsidRPr="00C639CC" w:rsidRDefault="008C2981" w:rsidP="008C29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42005" w:rsidRPr="00C639CC">
        <w:rPr>
          <w:lang w:val="nl-BE"/>
        </w:rPr>
        <w:t>eelnemers: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</w:t>
      </w:r>
      <w:r w:rsidR="00342005"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</w:t>
      </w:r>
      <w:r w:rsidR="00342005" w:rsidRPr="00C639CC">
        <w:rPr>
          <w:lang w:val="nl-BE"/>
        </w:rPr>
        <w:t>wner,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342005" w:rsidRPr="00C639CC">
        <w:rPr>
          <w:lang w:val="nl-BE"/>
        </w:rPr>
        <w:t>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</w:t>
      </w:r>
      <w:r w:rsidR="00342005" w:rsidRPr="00C639CC">
        <w:rPr>
          <w:lang w:val="nl-BE"/>
        </w:rPr>
        <w:t>aster,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</w:t>
      </w:r>
      <w:r w:rsidR="00342005" w:rsidRPr="00C639CC">
        <w:rPr>
          <w:lang w:val="nl-BE"/>
        </w:rPr>
        <w:t>eam</w:t>
      </w:r>
      <w:r w:rsidRPr="00C639CC">
        <w:rPr>
          <w:lang w:val="nl-BE"/>
        </w:rPr>
        <w:t>.</w:t>
      </w:r>
    </w:p>
    <w:p w14:paraId="1A2A4DB2" w14:textId="73CCA214" w:rsidR="003B46BA" w:rsidRPr="00C639CC" w:rsidRDefault="00342005" w:rsidP="008C2981">
      <w:pPr>
        <w:pStyle w:val="cpPoint"/>
        <w:rPr>
          <w:lang w:val="nl-BE"/>
        </w:rPr>
      </w:pPr>
      <w:r w:rsidRPr="00C639CC">
        <w:rPr>
          <w:lang w:val="nl-BE"/>
        </w:rPr>
        <w:t>Daily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stand-up</w:t>
      </w:r>
      <w:r w:rsidR="008C2981" w:rsidRPr="00C639CC">
        <w:rPr>
          <w:lang w:val="nl-BE"/>
        </w:rPr>
        <w:t>:</w:t>
      </w:r>
    </w:p>
    <w:p w14:paraId="4B0138D7" w14:textId="77777777" w:rsidR="008C2981" w:rsidRPr="00C639CC" w:rsidRDefault="008C2981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42005" w:rsidRPr="00C639CC">
        <w:rPr>
          <w:lang w:val="nl-BE"/>
        </w:rPr>
        <w:t>agelijkse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opvolging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activiteiten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opleveringen</w:t>
      </w:r>
      <w:r w:rsidRPr="00C639CC">
        <w:rPr>
          <w:lang w:val="nl-BE"/>
        </w:rPr>
        <w:t>.</w:t>
      </w:r>
    </w:p>
    <w:p w14:paraId="21D7B138" w14:textId="3029B493" w:rsidR="00342005" w:rsidRPr="00C639CC" w:rsidRDefault="00342005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3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beantwoord:</w:t>
      </w:r>
    </w:p>
    <w:p w14:paraId="340EE04C" w14:textId="77777777" w:rsidR="008C2981" w:rsidRPr="00C639CC" w:rsidRDefault="008C2981" w:rsidP="00726B18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42005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heb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gedaan?</w:t>
      </w:r>
    </w:p>
    <w:p w14:paraId="7600F306" w14:textId="529164A2" w:rsidR="00342005" w:rsidRPr="00C639CC" w:rsidRDefault="008C2981" w:rsidP="00726B18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42005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belemmerd?</w:t>
      </w:r>
    </w:p>
    <w:p w14:paraId="1D781376" w14:textId="662850C0" w:rsidR="00342005" w:rsidRPr="00C639CC" w:rsidRDefault="008C2981" w:rsidP="008C2981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42005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ga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je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doen?</w:t>
      </w:r>
    </w:p>
    <w:p w14:paraId="228F4719" w14:textId="637C28E9" w:rsidR="00342005" w:rsidRPr="00C639CC" w:rsidRDefault="008C2981" w:rsidP="008C29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42005" w:rsidRPr="00C639CC">
        <w:rPr>
          <w:lang w:val="nl-BE"/>
        </w:rPr>
        <w:t>eelnemers: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342005" w:rsidRPr="00C639CC">
        <w:rPr>
          <w:lang w:val="nl-BE"/>
        </w:rPr>
        <w:t>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</w:t>
      </w:r>
      <w:r w:rsidR="00342005" w:rsidRPr="00C639CC">
        <w:rPr>
          <w:lang w:val="nl-BE"/>
        </w:rPr>
        <w:t>aster,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</w:t>
      </w:r>
      <w:r w:rsidR="00342005" w:rsidRPr="00C639CC">
        <w:rPr>
          <w:lang w:val="nl-BE"/>
        </w:rPr>
        <w:t>eam</w:t>
      </w:r>
      <w:r w:rsidRPr="00C639CC">
        <w:rPr>
          <w:lang w:val="nl-BE"/>
        </w:rPr>
        <w:t>.</w:t>
      </w:r>
    </w:p>
    <w:p w14:paraId="6DA74A85" w14:textId="76734C02" w:rsidR="00342005" w:rsidRPr="00C639CC" w:rsidRDefault="00342005" w:rsidP="008C2981">
      <w:pPr>
        <w:pStyle w:val="cpPoint"/>
        <w:rPr>
          <w:lang w:val="nl-BE"/>
        </w:rPr>
      </w:pP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review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demo</w:t>
      </w:r>
      <w:r w:rsidR="008C2981" w:rsidRPr="00C639CC">
        <w:rPr>
          <w:lang w:val="nl-BE"/>
        </w:rPr>
        <w:t>:</w:t>
      </w:r>
    </w:p>
    <w:p w14:paraId="45E2B23F" w14:textId="2F2513B4" w:rsidR="00342005" w:rsidRPr="00C639CC" w:rsidRDefault="008C2981" w:rsidP="008C29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42005" w:rsidRPr="00C639CC">
        <w:rPr>
          <w:lang w:val="nl-BE"/>
        </w:rPr>
        <w:t>emo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opgeleverde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software</w:t>
      </w:r>
      <w:r w:rsidRPr="00C639CC">
        <w:rPr>
          <w:lang w:val="nl-BE"/>
        </w:rPr>
        <w:t>.</w:t>
      </w:r>
    </w:p>
    <w:p w14:paraId="24DD0450" w14:textId="24AA2A4A" w:rsidR="00342005" w:rsidRPr="00C639CC" w:rsidRDefault="008C2981" w:rsidP="008C29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</w:t>
      </w:r>
      <w:r w:rsidR="00342005" w:rsidRPr="00C639CC">
        <w:rPr>
          <w:lang w:val="nl-BE"/>
        </w:rPr>
        <w:t>inde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sprint</w:t>
      </w:r>
      <w:r w:rsidRPr="00C639CC">
        <w:rPr>
          <w:lang w:val="nl-BE"/>
        </w:rPr>
        <w:t>.</w:t>
      </w:r>
    </w:p>
    <w:p w14:paraId="4DFB3A58" w14:textId="13F23948" w:rsidR="00342005" w:rsidRPr="00C639CC" w:rsidRDefault="008C2981" w:rsidP="008C29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42005" w:rsidRPr="00C639CC">
        <w:rPr>
          <w:lang w:val="nl-BE"/>
        </w:rPr>
        <w:t>eelnemers: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</w:t>
      </w:r>
      <w:r w:rsidR="00342005"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</w:t>
      </w:r>
      <w:r w:rsidR="00342005" w:rsidRPr="00C639CC">
        <w:rPr>
          <w:lang w:val="nl-BE"/>
        </w:rPr>
        <w:t>wner,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342005" w:rsidRPr="00C639CC">
        <w:rPr>
          <w:lang w:val="nl-BE"/>
        </w:rPr>
        <w:t>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</w:t>
      </w:r>
      <w:r w:rsidR="00342005" w:rsidRPr="00C639CC">
        <w:rPr>
          <w:lang w:val="nl-BE"/>
        </w:rPr>
        <w:t>aster,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</w:t>
      </w:r>
      <w:r w:rsidR="00342005" w:rsidRPr="00C639CC">
        <w:rPr>
          <w:lang w:val="nl-BE"/>
        </w:rPr>
        <w:t>eam,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relevante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betrokkenen</w:t>
      </w:r>
      <w:r w:rsidRPr="00C639CC">
        <w:rPr>
          <w:lang w:val="nl-BE"/>
        </w:rPr>
        <w:t>.</w:t>
      </w:r>
    </w:p>
    <w:p w14:paraId="39FA0E2C" w14:textId="4E8C4657" w:rsidR="00342005" w:rsidRPr="00C639CC" w:rsidRDefault="00342005" w:rsidP="008C2981">
      <w:pPr>
        <w:pStyle w:val="cpPoint"/>
        <w:rPr>
          <w:lang w:val="nl-BE"/>
        </w:rPr>
      </w:pP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retrospective</w:t>
      </w:r>
      <w:r w:rsidR="008C2981" w:rsidRPr="00C639CC">
        <w:rPr>
          <w:lang w:val="nl-BE"/>
        </w:rPr>
        <w:t>:</w:t>
      </w:r>
    </w:p>
    <w:p w14:paraId="48FE7D68" w14:textId="3F0B6112" w:rsidR="00342005" w:rsidRPr="00C639CC" w:rsidRDefault="008C2981" w:rsidP="008C29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S</w:t>
      </w:r>
      <w:r w:rsidR="00342005" w:rsidRPr="00C639CC">
        <w:rPr>
          <w:lang w:val="nl-BE"/>
        </w:rPr>
        <w:t>tilstaan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afgelopen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sprint</w:t>
      </w:r>
      <w:r w:rsidRPr="00C639CC">
        <w:rPr>
          <w:lang w:val="nl-BE"/>
        </w:rPr>
        <w:t>.</w:t>
      </w:r>
    </w:p>
    <w:p w14:paraId="5723EF3D" w14:textId="77777777" w:rsidR="008C2981" w:rsidRPr="00C639CC" w:rsidRDefault="008C2981" w:rsidP="008C29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42005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werkte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goed?</w:t>
      </w:r>
    </w:p>
    <w:p w14:paraId="0C37F3D5" w14:textId="77777777" w:rsidR="008C2981" w:rsidRPr="00C639CC" w:rsidRDefault="00342005" w:rsidP="008C2981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sprint?</w:t>
      </w:r>
    </w:p>
    <w:p w14:paraId="661DED4C" w14:textId="79D219E2" w:rsidR="00342005" w:rsidRPr="00C639CC" w:rsidRDefault="00342005" w:rsidP="008C2981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teamwerking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verbeteren?</w:t>
      </w:r>
    </w:p>
    <w:p w14:paraId="252579BE" w14:textId="115E4199" w:rsidR="00342005" w:rsidRPr="00C639CC" w:rsidRDefault="008C2981" w:rsidP="008C2981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342005" w:rsidRPr="00C639CC">
        <w:rPr>
          <w:lang w:val="nl-BE"/>
        </w:rPr>
        <w:t>eelnemers: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342005" w:rsidRPr="00C639CC">
        <w:rPr>
          <w:lang w:val="nl-BE"/>
        </w:rPr>
        <w:t>crum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master,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</w:t>
      </w:r>
      <w:r w:rsidR="00342005" w:rsidRPr="00C639CC">
        <w:rPr>
          <w:lang w:val="nl-BE"/>
        </w:rPr>
        <w:t>eam,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(</w:t>
      </w:r>
      <w:r w:rsidRPr="00C639CC">
        <w:rPr>
          <w:lang w:val="nl-BE"/>
        </w:rPr>
        <w:t>P</w:t>
      </w:r>
      <w:r w:rsidR="00342005"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</w:t>
      </w:r>
      <w:r w:rsidR="00342005" w:rsidRPr="00C639CC">
        <w:rPr>
          <w:lang w:val="nl-BE"/>
        </w:rPr>
        <w:t>wner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optioneel)</w:t>
      </w:r>
    </w:p>
    <w:p w14:paraId="68074CF7" w14:textId="77777777" w:rsidR="008C2981" w:rsidRPr="00C639CC" w:rsidRDefault="008C2981" w:rsidP="008C298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716180A" w14:textId="0322B207" w:rsidR="00342005" w:rsidRPr="00C639CC" w:rsidRDefault="00342005" w:rsidP="008C2981">
      <w:pPr>
        <w:pStyle w:val="Heading4"/>
      </w:pPr>
      <w:r w:rsidRPr="00C639CC">
        <w:t>Ceremonie</w:t>
      </w:r>
      <w:r w:rsidR="008C2981" w:rsidRPr="00C639CC">
        <w:t xml:space="preserve"> </w:t>
      </w:r>
      <w:r w:rsidRPr="00C639CC">
        <w:t>Sprintplanning</w:t>
      </w:r>
    </w:p>
    <w:p w14:paraId="79A69207" w14:textId="77777777" w:rsidR="00033DA4" w:rsidRPr="00C639CC" w:rsidRDefault="00342005" w:rsidP="00033DA4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basiseenheid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ontwikkeling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Scrum.</w:t>
      </w:r>
    </w:p>
    <w:p w14:paraId="0B420C3B" w14:textId="317892DA" w:rsidR="00033DA4" w:rsidRPr="00C639CC" w:rsidRDefault="00342005" w:rsidP="00033DA4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kenmerkt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'Time</w:t>
      </w:r>
      <w:r w:rsidR="00273153" w:rsidRPr="00C639CC">
        <w:t xml:space="preserve"> </w:t>
      </w:r>
      <w:r w:rsidRPr="00C639CC">
        <w:t>Boxed'</w:t>
      </w:r>
      <w:r w:rsidR="00273153" w:rsidRPr="00C639CC">
        <w:t xml:space="preserve"> </w:t>
      </w:r>
      <w:r w:rsidRPr="00C639CC">
        <w:t>inspanning,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constante</w:t>
      </w:r>
      <w:r w:rsidR="00273153" w:rsidRPr="00C639CC">
        <w:t xml:space="preserve"> </w:t>
      </w:r>
      <w:r w:rsidRPr="00C639CC">
        <w:t>lengte</w:t>
      </w:r>
      <w:r w:rsidR="00273153" w:rsidRPr="00C639CC">
        <w:t xml:space="preserve"> </w:t>
      </w:r>
      <w:r w:rsidRPr="00C639CC">
        <w:t>doorheen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project.</w:t>
      </w:r>
    </w:p>
    <w:p w14:paraId="18CCFE6F" w14:textId="197727E4" w:rsidR="00342005" w:rsidRPr="00C639CC" w:rsidRDefault="00342005" w:rsidP="00033DA4">
      <w:pPr>
        <w:pStyle w:val="cpParagraph"/>
      </w:pPr>
      <w:r w:rsidRPr="00C639CC">
        <w:t>Elke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voorafgegaan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planningsvergadering:</w:t>
      </w:r>
    </w:p>
    <w:p w14:paraId="03936D42" w14:textId="2DC64467" w:rsidR="00001F23" w:rsidRPr="00C639CC" w:rsidRDefault="00033DA4" w:rsidP="00033DA4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42005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geïdentificeerd: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vanuit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</w:t>
      </w:r>
      <w:r w:rsidR="00342005"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</w:t>
      </w:r>
      <w:r w:rsidR="00342005" w:rsidRPr="00C639CC">
        <w:rPr>
          <w:lang w:val="nl-BE"/>
        </w:rPr>
        <w:t>acklog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342005" w:rsidRPr="00C639CC">
        <w:rPr>
          <w:lang w:val="nl-BE"/>
        </w:rPr>
        <w:t>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</w:t>
      </w:r>
      <w:r w:rsidR="00342005" w:rsidRPr="00C639CC">
        <w:rPr>
          <w:lang w:val="nl-BE"/>
        </w:rPr>
        <w:t>acklog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opgebouwd.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342005" w:rsidRPr="00C639CC">
        <w:rPr>
          <w:lang w:val="nl-BE"/>
        </w:rPr>
        <w:t>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</w:t>
      </w:r>
      <w:r w:rsidR="00342005" w:rsidRPr="00C639CC">
        <w:rPr>
          <w:lang w:val="nl-BE"/>
        </w:rPr>
        <w:t>acklog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eigendom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</w:t>
      </w:r>
      <w:r w:rsidR="00342005" w:rsidRPr="00C639CC">
        <w:rPr>
          <w:lang w:val="nl-BE"/>
        </w:rPr>
        <w:t>eam.</w:t>
      </w:r>
    </w:p>
    <w:p w14:paraId="0B49A206" w14:textId="7B9EE4BE" w:rsidR="00342005" w:rsidRPr="00C639CC" w:rsidRDefault="00342005" w:rsidP="00033DA4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niemand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033DA4" w:rsidRPr="00C639CC">
        <w:rPr>
          <w:lang w:val="nl-BE"/>
        </w:rPr>
        <w:t>S</w:t>
      </w:r>
      <w:r w:rsidRPr="00C639CC">
        <w:rPr>
          <w:lang w:val="nl-BE"/>
        </w:rPr>
        <w:t>print</w:t>
      </w:r>
      <w:r w:rsidR="00273153" w:rsidRPr="00C639CC">
        <w:rPr>
          <w:lang w:val="nl-BE"/>
        </w:rPr>
        <w:t xml:space="preserve"> </w:t>
      </w:r>
      <w:r w:rsidR="00033DA4" w:rsidRPr="00C639CC">
        <w:rPr>
          <w:lang w:val="nl-BE"/>
        </w:rPr>
        <w:t>B</w:t>
      </w:r>
      <w:r w:rsidRPr="00C639CC">
        <w:rPr>
          <w:lang w:val="nl-BE"/>
        </w:rPr>
        <w:t>acklog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beheren.</w:t>
      </w:r>
    </w:p>
    <w:p w14:paraId="0CD4678B" w14:textId="1B487AC9" w:rsidR="003B46BA" w:rsidRPr="00C639CC" w:rsidRDefault="00033DA4" w:rsidP="00033DA4">
      <w:pPr>
        <w:pStyle w:val="cpPoint"/>
        <w:rPr>
          <w:lang w:val="nl-BE"/>
        </w:rPr>
      </w:pPr>
      <w:r w:rsidRPr="00C639CC">
        <w:rPr>
          <w:lang w:val="nl-BE"/>
        </w:rPr>
        <w:t>V</w:t>
      </w:r>
      <w:r w:rsidR="00342005" w:rsidRPr="00C639CC">
        <w:rPr>
          <w:lang w:val="nl-BE"/>
        </w:rPr>
        <w:t>oor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342005" w:rsidRPr="00C639CC">
        <w:rPr>
          <w:lang w:val="nl-BE"/>
        </w:rPr>
        <w:t>print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werklast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ingeschat.</w:t>
      </w:r>
    </w:p>
    <w:p w14:paraId="0A6D8EC2" w14:textId="1A7C90F2" w:rsidR="00342005" w:rsidRPr="00C639CC" w:rsidRDefault="00033DA4" w:rsidP="00033DA4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42005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totale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beschikbare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capaciteit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342005" w:rsidRPr="00C639CC">
        <w:rPr>
          <w:lang w:val="nl-BE"/>
        </w:rPr>
        <w:t>print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bewaakt,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toegekende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individuele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taak-werklast.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</w:t>
      </w:r>
      <w:r w:rsidR="00342005" w:rsidRPr="00C639CC">
        <w:rPr>
          <w:lang w:val="nl-BE"/>
        </w:rPr>
        <w:t>eam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bepaalt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hoeveel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Backlog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items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uitgewerkt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opgeleverd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worden.</w:t>
      </w:r>
    </w:p>
    <w:p w14:paraId="280A6F6F" w14:textId="2A7E4DFB" w:rsidR="00342005" w:rsidRPr="00C639CC" w:rsidRDefault="00033DA4" w:rsidP="00033DA4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42005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minimale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acceptatiecriteria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vastgelegd</w:t>
      </w:r>
      <w:r w:rsidRPr="00C639CC">
        <w:rPr>
          <w:lang w:val="nl-BE"/>
        </w:rPr>
        <w:t>.</w:t>
      </w:r>
    </w:p>
    <w:p w14:paraId="3361CFB0" w14:textId="06BD79A1" w:rsidR="00342005" w:rsidRPr="00C639CC" w:rsidRDefault="00033DA4" w:rsidP="00033DA4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42005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retrospectieve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ingepland</w:t>
      </w:r>
      <w:r w:rsidRPr="00C639CC">
        <w:rPr>
          <w:lang w:val="nl-BE"/>
        </w:rPr>
        <w:t>.</w:t>
      </w:r>
    </w:p>
    <w:p w14:paraId="1C1A3677" w14:textId="77777777" w:rsidR="00033DA4" w:rsidRPr="00C639CC" w:rsidRDefault="00033DA4" w:rsidP="00033DA4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A696F06" w14:textId="2FDF15A8" w:rsidR="00342005" w:rsidRPr="00C639CC" w:rsidRDefault="00342005" w:rsidP="00947C94">
      <w:pPr>
        <w:pStyle w:val="cpParagraph"/>
      </w:pPr>
      <w:r w:rsidRPr="00C639CC">
        <w:t>Merk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="00033DA4" w:rsidRPr="00C639CC">
        <w:t xml:space="preserve">als </w:t>
      </w:r>
      <w:r w:rsidRPr="00C639CC">
        <w:t>de</w:t>
      </w:r>
      <w:r w:rsidR="00273153" w:rsidRPr="00C639CC">
        <w:t xml:space="preserve"> </w:t>
      </w:r>
      <w:r w:rsidRPr="00C639CC">
        <w:t>vereisten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duidelijk</w:t>
      </w:r>
      <w:r w:rsidR="00273153" w:rsidRPr="00C639CC">
        <w:t xml:space="preserve"> </w:t>
      </w:r>
      <w:r w:rsidRPr="00C639CC">
        <w:t>zijn,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indien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blijkt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informatie</w:t>
      </w:r>
      <w:r w:rsidR="00273153" w:rsidRPr="00C639CC">
        <w:t xml:space="preserve"> </w:t>
      </w:r>
      <w:r w:rsidRPr="00C639CC">
        <w:t>onvolledig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onjuist</w:t>
      </w:r>
      <w:r w:rsidR="00273153" w:rsidRPr="00C639CC">
        <w:t xml:space="preserve"> </w:t>
      </w:r>
      <w:r w:rsidRPr="00C639CC">
        <w:t>is,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item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947C94" w:rsidRPr="00C639CC">
        <w:t>S</w:t>
      </w:r>
      <w:r w:rsidRPr="00C639CC">
        <w:t>print</w:t>
      </w:r>
      <w:r w:rsidR="00273153" w:rsidRPr="00C639CC">
        <w:t xml:space="preserve"> </w:t>
      </w:r>
      <w:r w:rsidR="00947C94" w:rsidRPr="00C639CC">
        <w:t>B</w:t>
      </w:r>
      <w:r w:rsidRPr="00C639CC">
        <w:t>acklog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gehaald,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terug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947C94" w:rsidRPr="00C639CC">
        <w:t>P</w:t>
      </w:r>
      <w:r w:rsidRPr="00C639CC">
        <w:t>roduct</w:t>
      </w:r>
      <w:r w:rsidR="00273153" w:rsidRPr="00C639CC">
        <w:t xml:space="preserve"> </w:t>
      </w:r>
      <w:r w:rsidR="00947C94" w:rsidRPr="00C639CC">
        <w:t>B</w:t>
      </w:r>
      <w:r w:rsidRPr="00C639CC">
        <w:t>acklog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geplaatst.</w:t>
      </w:r>
    </w:p>
    <w:p w14:paraId="3D04B383" w14:textId="4362E269" w:rsidR="00342005" w:rsidRPr="00C639CC" w:rsidRDefault="00342005" w:rsidP="00947C94">
      <w:pPr>
        <w:pStyle w:val="Heading4"/>
      </w:pPr>
      <w:r w:rsidRPr="00C639CC">
        <w:t>Ceremonie</w:t>
      </w:r>
      <w:r w:rsidR="00273153" w:rsidRPr="00C639CC">
        <w:t xml:space="preserve"> </w:t>
      </w:r>
      <w:r w:rsidRPr="00C639CC">
        <w:t>Dagelijkse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meeting</w:t>
      </w:r>
      <w:r w:rsidR="00273153" w:rsidRPr="00C639CC">
        <w:t xml:space="preserve"> </w:t>
      </w:r>
      <w:r w:rsidR="00117D8E">
        <w:t>(</w:t>
      </w:r>
      <w:r w:rsidRPr="00C639CC">
        <w:t>Stand-up</w:t>
      </w:r>
      <w:r w:rsidR="00117D8E">
        <w:t>)</w:t>
      </w:r>
    </w:p>
    <w:p w14:paraId="78676CD9" w14:textId="5CED1376" w:rsidR="00342005" w:rsidRPr="00C639CC" w:rsidRDefault="00342005" w:rsidP="00585EB1">
      <w:pPr>
        <w:pStyle w:val="cpParagraph"/>
      </w:pPr>
      <w:r w:rsidRPr="00C639CC">
        <w:t>Doel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dagelijkse</w:t>
      </w:r>
      <w:r w:rsidR="00273153" w:rsidRPr="00C639CC">
        <w:t xml:space="preserve"> </w:t>
      </w:r>
      <w:r w:rsidRPr="00C639CC">
        <w:t>Scrum-bijeenkomst:</w:t>
      </w:r>
    </w:p>
    <w:p w14:paraId="32C7ACE1" w14:textId="6424221A" w:rsidR="00342005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Houd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gecoördineerd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up-to-date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elkaar</w:t>
      </w:r>
      <w:r w:rsidR="00585EB1" w:rsidRPr="00C639CC">
        <w:rPr>
          <w:lang w:val="nl-BE"/>
        </w:rPr>
        <w:t>.</w:t>
      </w:r>
    </w:p>
    <w:p w14:paraId="2BB5D214" w14:textId="1AD4369B" w:rsidR="003B46BA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Detecteer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verwijder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dagelijks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voorkomende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belemmeringen</w:t>
      </w:r>
      <w:r w:rsidR="00585EB1" w:rsidRPr="00C639CC">
        <w:rPr>
          <w:lang w:val="nl-BE"/>
        </w:rPr>
        <w:t>.</w:t>
      </w:r>
    </w:p>
    <w:p w14:paraId="5A3F88A3" w14:textId="77777777" w:rsidR="00585EB1" w:rsidRPr="00C639CC" w:rsidRDefault="00585EB1" w:rsidP="00585EB1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0EE3D19" w14:textId="4B94EF86" w:rsidR="00342005" w:rsidRPr="00C639CC" w:rsidRDefault="00342005" w:rsidP="00585EB1">
      <w:pPr>
        <w:pStyle w:val="cpParagraph"/>
      </w:pPr>
      <w:r w:rsidRPr="00C639CC">
        <w:t>Werkwijze:</w:t>
      </w:r>
    </w:p>
    <w:p w14:paraId="4EAA9603" w14:textId="054CED34" w:rsidR="00342005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</w:t>
      </w:r>
      <w:r w:rsidR="00585EB1" w:rsidRPr="00C639CC">
        <w:rPr>
          <w:lang w:val="nl-BE"/>
        </w:rPr>
        <w:t>r</w:t>
      </w:r>
      <w:r w:rsidRPr="00C639CC">
        <w:rPr>
          <w:lang w:val="nl-BE"/>
        </w:rPr>
        <w:t>kdag</w:t>
      </w:r>
      <w:r w:rsidR="00AC77E3" w:rsidRPr="00C639CC">
        <w:rPr>
          <w:lang w:val="nl-BE"/>
        </w:rPr>
        <w:t>.</w:t>
      </w:r>
    </w:p>
    <w:p w14:paraId="0149D832" w14:textId="7334A9CC" w:rsidR="00342005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aanwezig</w:t>
      </w:r>
      <w:r w:rsidR="00AC77E3" w:rsidRPr="00C639CC">
        <w:rPr>
          <w:lang w:val="nl-BE"/>
        </w:rPr>
        <w:t>.</w:t>
      </w:r>
    </w:p>
    <w:p w14:paraId="08F7B2B6" w14:textId="4662E302" w:rsidR="00342005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kiest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haalbaar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AC77E3" w:rsidRPr="00C639CC">
        <w:rPr>
          <w:lang w:val="nl-BE"/>
        </w:rPr>
        <w:t>.</w:t>
      </w:r>
    </w:p>
    <w:p w14:paraId="218F9A9B" w14:textId="5AAB8CC8" w:rsidR="00342005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cirkel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tegenover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tegenover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Master)</w:t>
      </w:r>
      <w:r w:rsidR="00AC77E3" w:rsidRPr="00C639CC">
        <w:rPr>
          <w:lang w:val="nl-BE"/>
        </w:rPr>
        <w:t>.</w:t>
      </w:r>
    </w:p>
    <w:p w14:paraId="1D2AEAEA" w14:textId="765D6A03" w:rsidR="00342005" w:rsidRPr="00C639CC" w:rsidRDefault="00AC77E3" w:rsidP="00585EB1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342005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Owner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aanwezig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zijn,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spreekt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niet</w:t>
      </w:r>
      <w:r w:rsidRPr="00C639CC">
        <w:rPr>
          <w:lang w:val="nl-BE"/>
        </w:rPr>
        <w:t>.</w:t>
      </w:r>
    </w:p>
    <w:p w14:paraId="056D1924" w14:textId="78B8ED6C" w:rsidR="003B46BA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stand-up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duurt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15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minuten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minder</w:t>
      </w:r>
      <w:r w:rsidR="00AC77E3" w:rsidRPr="00C639CC">
        <w:rPr>
          <w:lang w:val="nl-BE"/>
        </w:rPr>
        <w:t>.</w:t>
      </w:r>
    </w:p>
    <w:p w14:paraId="3F851374" w14:textId="69793DA5" w:rsidR="00342005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problemen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lossen;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stand-up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opgenomen</w:t>
      </w:r>
      <w:r w:rsidR="00AC77E3" w:rsidRPr="00C639CC">
        <w:rPr>
          <w:lang w:val="nl-BE"/>
        </w:rPr>
        <w:t>.</w:t>
      </w:r>
    </w:p>
    <w:p w14:paraId="14937B92" w14:textId="7E541008" w:rsidR="003B46BA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bespreekt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3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elkaar:</w:t>
      </w:r>
    </w:p>
    <w:p w14:paraId="6B6A80C6" w14:textId="64806C6D" w:rsidR="003B46BA" w:rsidRPr="00C639CC" w:rsidRDefault="00AC77E3" w:rsidP="00AC77E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42005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heb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gedaan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sinds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vorige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stand-up?</w:t>
      </w:r>
    </w:p>
    <w:p w14:paraId="41DD9847" w14:textId="17566CF2" w:rsidR="003B46BA" w:rsidRPr="00C639CC" w:rsidRDefault="00AC77E3" w:rsidP="00AC77E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42005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proberen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bereiken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tegen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volgende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stand-up?</w:t>
      </w:r>
    </w:p>
    <w:p w14:paraId="66EFDEC1" w14:textId="7908E840" w:rsidR="00342005" w:rsidRPr="00C639CC" w:rsidRDefault="00AC77E3" w:rsidP="00AC77E3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342005"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weerhoudt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me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ervan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mijn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doelen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342005" w:rsidRPr="00C639CC">
        <w:rPr>
          <w:lang w:val="nl-BE"/>
        </w:rPr>
        <w:t>bereiken?</w:t>
      </w:r>
    </w:p>
    <w:p w14:paraId="1B41873B" w14:textId="65C2D88F" w:rsidR="00342005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Stand-ups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statusvergaderingen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AC77E3" w:rsidRPr="00C639CC">
        <w:rPr>
          <w:lang w:val="nl-BE"/>
        </w:rPr>
        <w:t>.</w:t>
      </w:r>
    </w:p>
    <w:p w14:paraId="3BED923D" w14:textId="7EFAC2C8" w:rsidR="00342005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onderlinge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afspraken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gemaakt</w:t>
      </w:r>
      <w:r w:rsidR="00AC77E3" w:rsidRPr="00C639CC">
        <w:rPr>
          <w:lang w:val="nl-BE"/>
        </w:rPr>
        <w:t>.</w:t>
      </w:r>
    </w:p>
    <w:p w14:paraId="241003A8" w14:textId="75D174C9" w:rsidR="00342005" w:rsidRPr="00C639CC" w:rsidRDefault="00342005" w:rsidP="00585EB1">
      <w:pPr>
        <w:pStyle w:val="cpPoint"/>
        <w:rPr>
          <w:lang w:val="nl-BE"/>
        </w:rPr>
      </w:pP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stand-up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discussies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gesprekken.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uitgesteld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stand-up.</w:t>
      </w:r>
    </w:p>
    <w:p w14:paraId="6D03D040" w14:textId="77777777" w:rsidR="00AC77E3" w:rsidRPr="00C639CC" w:rsidRDefault="00AC77E3" w:rsidP="00AC77E3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695635B" w14:textId="54CFA147" w:rsidR="003B46BA" w:rsidRPr="00C639CC" w:rsidRDefault="00EC1E58" w:rsidP="007F2428">
      <w:pPr>
        <w:pStyle w:val="Heading4"/>
      </w:pPr>
      <w:r w:rsidRPr="00C639CC">
        <w:t>Ceremonie</w:t>
      </w:r>
      <w:r w:rsidR="007F2428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Review</w:t>
      </w:r>
    </w:p>
    <w:p w14:paraId="2D6E77FA" w14:textId="0B568CCB" w:rsidR="00EC1E58" w:rsidRPr="00C639CC" w:rsidRDefault="00EC1E58" w:rsidP="007F2428">
      <w:pPr>
        <w:pStyle w:val="cpPoint"/>
        <w:rPr>
          <w:lang w:val="nl-BE"/>
        </w:rPr>
      </w:pP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Review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presenteert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verwezenlijkingen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voorbije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demonstratie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architectuur.</w:t>
      </w:r>
    </w:p>
    <w:p w14:paraId="01FD8778" w14:textId="3BD0F578" w:rsidR="00EC1E58" w:rsidRPr="00C639CC" w:rsidRDefault="00EC1E58" w:rsidP="007F2428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informeel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gehouden: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maximaal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voorbereidingstijd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geïnvesteerd,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PowerPoint</w:t>
      </w:r>
      <w:r w:rsidR="00117D8E">
        <w:rPr>
          <w:lang w:val="nl-BE"/>
        </w:rPr>
        <w:t>-</w:t>
      </w:r>
      <w:r w:rsidRPr="00C639CC">
        <w:rPr>
          <w:lang w:val="nl-BE"/>
        </w:rPr>
        <w:t>presentaties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gegeven.</w:t>
      </w:r>
    </w:p>
    <w:p w14:paraId="7642AB4E" w14:textId="3C6B12E9" w:rsidR="00EC1E58" w:rsidRPr="00C639CC" w:rsidRDefault="00EC1E58" w:rsidP="007F242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Review</w:t>
      </w:r>
      <w:r w:rsidR="007F2428" w:rsidRPr="00C639CC">
        <w:rPr>
          <w:lang w:val="nl-BE"/>
        </w:rPr>
        <w:t>.</w:t>
      </w:r>
    </w:p>
    <w:p w14:paraId="76B2CFB0" w14:textId="7AD8F4A4" w:rsidR="00EC1E58" w:rsidRPr="00C639CC" w:rsidRDefault="00EC1E58" w:rsidP="007F2428">
      <w:pPr>
        <w:pStyle w:val="cpPoint"/>
        <w:rPr>
          <w:lang w:val="nl-BE"/>
        </w:rPr>
      </w:pP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buiten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welkom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nemen</w:t>
      </w:r>
      <w:r w:rsidR="007F2428" w:rsidRPr="00C639CC">
        <w:rPr>
          <w:lang w:val="nl-BE"/>
        </w:rPr>
        <w:t>.</w:t>
      </w:r>
    </w:p>
    <w:p w14:paraId="702E3288" w14:textId="77777777" w:rsidR="007F2428" w:rsidRPr="00C639CC" w:rsidRDefault="007F2428" w:rsidP="007F2428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091F500D" w14:textId="0EA00E6C" w:rsidR="00EC1E58" w:rsidRPr="00C639CC" w:rsidRDefault="00EC1E58" w:rsidP="007F2428">
      <w:pPr>
        <w:pStyle w:val="Heading4"/>
      </w:pPr>
      <w:r w:rsidRPr="00C639CC">
        <w:t>Ceremonie</w:t>
      </w:r>
      <w:r w:rsidR="007F2428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Retrospective</w:t>
      </w:r>
    </w:p>
    <w:p w14:paraId="4FBE4818" w14:textId="7E62BA56" w:rsidR="003B46BA" w:rsidRPr="00C639CC" w:rsidRDefault="00EC1E58" w:rsidP="007F2428">
      <w:pPr>
        <w:pStyle w:val="cpPoint"/>
        <w:rPr>
          <w:lang w:val="nl-BE"/>
        </w:rPr>
      </w:pP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Retrospectieve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geëvalueerd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gewerkt,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aanpak,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methode,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ontwikkelproces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optimaliseren,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verfijnen,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sturen.</w:t>
      </w:r>
    </w:p>
    <w:p w14:paraId="147CAB05" w14:textId="7C117995" w:rsidR="00EC1E58" w:rsidRPr="00C639CC" w:rsidRDefault="00273153" w:rsidP="007F2428">
      <w:pPr>
        <w:pStyle w:val="cpPoint"/>
        <w:rPr>
          <w:lang w:val="nl-BE"/>
        </w:rPr>
      </w:pPr>
      <w:r w:rsidRPr="00C639CC">
        <w:rPr>
          <w:lang w:val="nl-BE"/>
        </w:rPr>
        <w:t xml:space="preserve"> </w:t>
      </w:r>
      <w:r w:rsidR="00EC1E58" w:rsidRPr="00C639CC">
        <w:rPr>
          <w:lang w:val="nl-BE"/>
        </w:rPr>
        <w:t>De</w:t>
      </w:r>
      <w:r w:rsidRPr="00C639CC">
        <w:rPr>
          <w:lang w:val="nl-BE"/>
        </w:rPr>
        <w:t xml:space="preserve"> </w:t>
      </w:r>
      <w:r w:rsidR="00EC1E58" w:rsidRPr="00C639CC">
        <w:rPr>
          <w:lang w:val="nl-BE"/>
        </w:rPr>
        <w:t>Sprint</w:t>
      </w:r>
      <w:r w:rsidRPr="00C639CC">
        <w:rPr>
          <w:lang w:val="nl-BE"/>
        </w:rPr>
        <w:t xml:space="preserve"> </w:t>
      </w:r>
      <w:r w:rsidR="00EC1E58" w:rsidRPr="00C639CC">
        <w:rPr>
          <w:lang w:val="nl-BE"/>
        </w:rPr>
        <w:t>Retrospectieve</w:t>
      </w:r>
      <w:r w:rsidRPr="00C639CC">
        <w:rPr>
          <w:lang w:val="nl-BE"/>
        </w:rPr>
        <w:t xml:space="preserve"> </w:t>
      </w:r>
      <w:r w:rsidR="00EC1E58" w:rsidRPr="00C639CC">
        <w:rPr>
          <w:lang w:val="nl-BE"/>
        </w:rPr>
        <w:t>duurt</w:t>
      </w:r>
      <w:r w:rsidRPr="00C639CC">
        <w:rPr>
          <w:lang w:val="nl-BE"/>
        </w:rPr>
        <w:t xml:space="preserve"> </w:t>
      </w:r>
      <w:r w:rsidR="00EC1E58" w:rsidRPr="00C639CC">
        <w:rPr>
          <w:lang w:val="nl-BE"/>
        </w:rPr>
        <w:t>tussen</w:t>
      </w:r>
      <w:r w:rsidRPr="00C639CC">
        <w:rPr>
          <w:lang w:val="nl-BE"/>
        </w:rPr>
        <w:t xml:space="preserve"> </w:t>
      </w:r>
      <w:r w:rsidR="003860E7" w:rsidRPr="00C639CC">
        <w:rPr>
          <w:lang w:val="nl-BE"/>
        </w:rPr>
        <w:t>de 30 minuten en een uur per week in de Sprint.</w:t>
      </w:r>
    </w:p>
    <w:p w14:paraId="0DB9A028" w14:textId="45723493" w:rsidR="00EC1E58" w:rsidRPr="00C639CC" w:rsidRDefault="00EC1E58" w:rsidP="007F2428">
      <w:pPr>
        <w:pStyle w:val="cpPoint"/>
        <w:rPr>
          <w:lang w:val="nl-BE"/>
        </w:rPr>
      </w:pP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3860E7" w:rsidRPr="00C639CC">
        <w:rPr>
          <w:lang w:val="nl-BE"/>
        </w:rPr>
        <w:t>.</w:t>
      </w:r>
    </w:p>
    <w:p w14:paraId="2541E0FF" w14:textId="75D2F748" w:rsidR="00EC1E58" w:rsidRPr="00C639CC" w:rsidRDefault="00EC1E58" w:rsidP="007F242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participeert: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="003860E7" w:rsidRPr="00C639CC">
        <w:rPr>
          <w:lang w:val="nl-BE"/>
        </w:rPr>
        <w:t>O</w:t>
      </w:r>
      <w:r w:rsidRPr="00C639CC">
        <w:rPr>
          <w:lang w:val="nl-BE"/>
        </w:rPr>
        <w:t>wner,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betrokkenen</w:t>
      </w:r>
      <w:r w:rsidR="003860E7" w:rsidRPr="00C639CC">
        <w:rPr>
          <w:lang w:val="nl-BE"/>
        </w:rPr>
        <w:t>.</w:t>
      </w:r>
    </w:p>
    <w:p w14:paraId="39658E5A" w14:textId="77777777" w:rsidR="003860E7" w:rsidRPr="00C639CC" w:rsidRDefault="003860E7" w:rsidP="003860E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E602935" w14:textId="391D3F6E" w:rsidR="00EC1E58" w:rsidRPr="00C639CC" w:rsidRDefault="00EC1E58" w:rsidP="003860E7">
      <w:pPr>
        <w:pStyle w:val="Heading3"/>
      </w:pPr>
      <w:r w:rsidRPr="00C639CC">
        <w:lastRenderedPageBreak/>
        <w:t>Artefacten</w:t>
      </w:r>
      <w:r w:rsidR="00273153" w:rsidRPr="00C639CC">
        <w:t xml:space="preserve"> </w:t>
      </w:r>
      <w:r w:rsidR="003860E7" w:rsidRPr="00C639CC">
        <w:t>–</w:t>
      </w:r>
      <w:r w:rsidR="00273153" w:rsidRPr="00C639CC">
        <w:t xml:space="preserve"> </w:t>
      </w:r>
      <w:r w:rsidRPr="00C639CC">
        <w:t>Overzicht</w:t>
      </w:r>
    </w:p>
    <w:p w14:paraId="3A198F6D" w14:textId="2F651323" w:rsidR="00EC1E58" w:rsidRPr="00C639CC" w:rsidRDefault="00EC1E58" w:rsidP="003E098C">
      <w:pPr>
        <w:pStyle w:val="cpParagraph"/>
      </w:pPr>
      <w:r w:rsidRPr="00C639CC">
        <w:t>Bij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aanpak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Artefacten</w:t>
      </w:r>
      <w:r w:rsidR="00273153" w:rsidRPr="00C639CC">
        <w:t xml:space="preserve"> </w:t>
      </w:r>
      <w:r w:rsidRPr="00C639CC">
        <w:t>onderkend.</w:t>
      </w:r>
    </w:p>
    <w:p w14:paraId="01A012C8" w14:textId="4B0B5E7A" w:rsidR="00EC1E58" w:rsidRPr="00C639CC" w:rsidRDefault="00EC1E58" w:rsidP="003E098C">
      <w:pPr>
        <w:pStyle w:val="cpPoint"/>
        <w:rPr>
          <w:lang w:val="nl-BE"/>
        </w:rPr>
      </w:pP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="00B8609A" w:rsidRPr="00C639CC">
        <w:rPr>
          <w:lang w:val="nl-BE"/>
        </w:rPr>
        <w:t>B</w:t>
      </w:r>
      <w:r w:rsidRPr="00C639CC">
        <w:rPr>
          <w:lang w:val="nl-BE"/>
        </w:rPr>
        <w:t>acklog</w:t>
      </w:r>
    </w:p>
    <w:p w14:paraId="74FD2F63" w14:textId="4FEF1C94" w:rsidR="00EC1E58" w:rsidRPr="00C639CC" w:rsidRDefault="00B8609A" w:rsidP="00B8609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</w:t>
      </w:r>
      <w:r w:rsidR="00EC1E58" w:rsidRPr="00C639CC">
        <w:rPr>
          <w:lang w:val="nl-BE"/>
        </w:rPr>
        <w:t>s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BA45EA" w:rsidRPr="00C639CC">
        <w:rPr>
          <w:lang w:val="nl-BE"/>
        </w:rPr>
        <w:t>geprioriteerde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lijst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'</w:t>
      </w:r>
      <w:r w:rsidRPr="00C639CC">
        <w:rPr>
          <w:lang w:val="nl-BE"/>
        </w:rPr>
        <w:t>U</w:t>
      </w:r>
      <w:r w:rsidR="00EC1E58"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EC1E58" w:rsidRPr="00C639CC">
        <w:rPr>
          <w:lang w:val="nl-BE"/>
        </w:rPr>
        <w:t>tories'</w:t>
      </w:r>
      <w:r w:rsidRPr="00C639CC">
        <w:rPr>
          <w:lang w:val="nl-BE"/>
        </w:rPr>
        <w:t>.</w:t>
      </w:r>
    </w:p>
    <w:p w14:paraId="300FD3AA" w14:textId="6C503CA8" w:rsidR="00EC1E58" w:rsidRPr="00C639CC" w:rsidRDefault="00B8609A" w:rsidP="00B8609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</w:t>
      </w:r>
      <w:r w:rsidR="00EC1E58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Owner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eigenaar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Backlog</w:t>
      </w:r>
      <w:r w:rsidRPr="00C639CC">
        <w:rPr>
          <w:lang w:val="nl-BE"/>
        </w:rPr>
        <w:t>.</w:t>
      </w:r>
    </w:p>
    <w:p w14:paraId="6A37F8F2" w14:textId="2CB112C5" w:rsidR="00EC1E58" w:rsidRPr="00C639CC" w:rsidRDefault="00EC1E58" w:rsidP="003E098C">
      <w:pPr>
        <w:pStyle w:val="cpPoint"/>
        <w:rPr>
          <w:lang w:val="nl-BE"/>
        </w:rPr>
      </w:pP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="00B8609A" w:rsidRPr="00C639CC">
        <w:rPr>
          <w:lang w:val="nl-BE"/>
        </w:rPr>
        <w:t>B</w:t>
      </w:r>
      <w:r w:rsidRPr="00C639CC">
        <w:rPr>
          <w:lang w:val="nl-BE"/>
        </w:rPr>
        <w:t>acklog</w:t>
      </w:r>
    </w:p>
    <w:p w14:paraId="0056541A" w14:textId="0FE2638F" w:rsidR="00EC1E58" w:rsidRPr="00C639CC" w:rsidRDefault="00B8609A" w:rsidP="00B8609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</w:t>
      </w:r>
      <w:r w:rsidR="00EC1E58" w:rsidRPr="00C639CC">
        <w:rPr>
          <w:lang w:val="nl-BE"/>
        </w:rPr>
        <w:t>s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lijst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'</w:t>
      </w:r>
      <w:r w:rsidRPr="00C639CC">
        <w:rPr>
          <w:lang w:val="nl-BE"/>
        </w:rPr>
        <w:t>U</w:t>
      </w:r>
      <w:r w:rsidR="00EC1E58"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EC1E58" w:rsidRPr="00C639CC">
        <w:rPr>
          <w:lang w:val="nl-BE"/>
        </w:rPr>
        <w:t>tories'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opgenomen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specifieke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EC1E58" w:rsidRPr="00C639CC">
        <w:rPr>
          <w:lang w:val="nl-BE"/>
        </w:rPr>
        <w:t>print,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aangevuld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</w:t>
      </w:r>
      <w:r w:rsidR="00EC1E58"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EC1E58" w:rsidRPr="00C639CC">
        <w:rPr>
          <w:lang w:val="nl-BE"/>
        </w:rPr>
        <w:t>tories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leveren</w:t>
      </w:r>
      <w:r w:rsidRPr="00C639CC">
        <w:rPr>
          <w:lang w:val="nl-BE"/>
        </w:rPr>
        <w:t>.</w:t>
      </w:r>
    </w:p>
    <w:p w14:paraId="0AE52A69" w14:textId="0C7EF8ED" w:rsidR="00EC1E58" w:rsidRPr="00C639CC" w:rsidRDefault="00117D8E" w:rsidP="00B8609A">
      <w:pPr>
        <w:pStyle w:val="cpPoint"/>
        <w:numPr>
          <w:ilvl w:val="1"/>
          <w:numId w:val="1"/>
        </w:numPr>
        <w:rPr>
          <w:lang w:val="nl-BE"/>
        </w:rPr>
      </w:pPr>
      <w:r>
        <w:rPr>
          <w:lang w:val="nl-BE"/>
        </w:rPr>
        <w:t>H</w:t>
      </w:r>
      <w:r w:rsidR="00EC1E58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="00B8609A" w:rsidRPr="00C639CC">
        <w:rPr>
          <w:lang w:val="nl-BE"/>
        </w:rPr>
        <w:t>T</w:t>
      </w:r>
      <w:r w:rsidR="00EC1E58" w:rsidRPr="00C639CC">
        <w:rPr>
          <w:lang w:val="nl-BE"/>
        </w:rPr>
        <w:t>eam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eigenaar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Backlog</w:t>
      </w:r>
      <w:r w:rsidR="00B8609A" w:rsidRPr="00C639CC">
        <w:rPr>
          <w:lang w:val="nl-BE"/>
        </w:rPr>
        <w:t>.</w:t>
      </w:r>
    </w:p>
    <w:p w14:paraId="1498C422" w14:textId="78246DD2" w:rsidR="00EC1E58" w:rsidRPr="00C639CC" w:rsidRDefault="00EC1E58" w:rsidP="003E098C">
      <w:pPr>
        <w:pStyle w:val="cpPoint"/>
        <w:rPr>
          <w:lang w:val="nl-BE"/>
        </w:rPr>
      </w:pPr>
      <w:r w:rsidRPr="00C639CC">
        <w:rPr>
          <w:lang w:val="nl-BE"/>
        </w:rPr>
        <w:t>Burndown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diagram</w:t>
      </w:r>
    </w:p>
    <w:p w14:paraId="43A900DE" w14:textId="61C59DF0" w:rsidR="00EC1E58" w:rsidRPr="00C639CC" w:rsidRDefault="00B8609A" w:rsidP="00B8609A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</w:t>
      </w:r>
      <w:r w:rsidR="00EC1E58" w:rsidRPr="00C639CC">
        <w:rPr>
          <w:lang w:val="nl-BE"/>
        </w:rPr>
        <w:t>s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meting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nog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presteren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Sprint,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EC1E58" w:rsidRPr="00C639CC">
        <w:rPr>
          <w:lang w:val="nl-BE"/>
        </w:rPr>
        <w:t>Project</w:t>
      </w:r>
      <w:r w:rsidRPr="00C639CC">
        <w:rPr>
          <w:lang w:val="nl-BE"/>
        </w:rPr>
        <w:t>.</w:t>
      </w:r>
    </w:p>
    <w:p w14:paraId="7548DE5F" w14:textId="77777777" w:rsidR="00B8609A" w:rsidRPr="00C639CC" w:rsidRDefault="00B8609A" w:rsidP="00B8609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45931BE7" w14:textId="416E88EE" w:rsidR="00EC1E58" w:rsidRPr="00C639CC" w:rsidRDefault="00EC1E58" w:rsidP="00B8609A">
      <w:pPr>
        <w:pStyle w:val="cpParagraph"/>
      </w:pPr>
      <w:r w:rsidRPr="00C639CC">
        <w:t>Hierna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elk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artefacten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detail</w:t>
      </w:r>
      <w:r w:rsidR="00273153" w:rsidRPr="00C639CC">
        <w:t xml:space="preserve"> </w:t>
      </w:r>
      <w:r w:rsidRPr="00C639CC">
        <w:t>besproken.</w:t>
      </w:r>
    </w:p>
    <w:p w14:paraId="3EC4F521" w14:textId="7519CE3E" w:rsidR="00A97011" w:rsidRPr="00C639CC" w:rsidRDefault="00A97011" w:rsidP="008D574A">
      <w:pPr>
        <w:pStyle w:val="Heading4"/>
      </w:pPr>
      <w:r w:rsidRPr="00C639CC">
        <w:t>Artefact</w:t>
      </w:r>
      <w:r w:rsidR="008D574A" w:rsidRPr="00C639CC">
        <w:t xml:space="preserve"> </w:t>
      </w:r>
      <w:r w:rsidRPr="00C639CC">
        <w:t>Product</w:t>
      </w:r>
      <w:r w:rsidR="00273153" w:rsidRPr="00C639CC">
        <w:t xml:space="preserve"> </w:t>
      </w:r>
      <w:r w:rsidRPr="00C639CC">
        <w:t>Backlog</w:t>
      </w:r>
    </w:p>
    <w:p w14:paraId="24FCBDD8" w14:textId="4F3E7AC0" w:rsidR="00A97011" w:rsidRPr="00C639CC" w:rsidRDefault="00A97011" w:rsidP="008D574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Backlog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bedrijf</w:t>
      </w:r>
      <w:r w:rsidR="008D574A" w:rsidRPr="00C639CC">
        <w:rPr>
          <w:lang w:val="nl-BE"/>
        </w:rPr>
        <w:t>.</w:t>
      </w:r>
    </w:p>
    <w:p w14:paraId="0F0BCC8E" w14:textId="5F32787D" w:rsidR="00A97011" w:rsidRPr="00C639CC" w:rsidRDefault="008D574A" w:rsidP="008D574A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A97011" w:rsidRPr="00C639CC">
        <w:rPr>
          <w:lang w:val="nl-BE"/>
        </w:rPr>
        <w:t>ls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Backlog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staat,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bestaat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(Bron: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Sutherland)</w:t>
      </w:r>
      <w:r w:rsidRPr="00C639CC">
        <w:rPr>
          <w:lang w:val="nl-BE"/>
        </w:rPr>
        <w:t>.</w:t>
      </w:r>
    </w:p>
    <w:p w14:paraId="52B32932" w14:textId="7C33BB8A" w:rsidR="00A97011" w:rsidRPr="00C639CC" w:rsidRDefault="00A97011" w:rsidP="008D574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8D574A" w:rsidRPr="00C639CC">
        <w:rPr>
          <w:lang w:val="nl-BE"/>
        </w:rPr>
        <w:t>P</w:t>
      </w:r>
      <w:r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="008D574A" w:rsidRPr="00C639CC">
        <w:rPr>
          <w:lang w:val="nl-BE"/>
        </w:rPr>
        <w:t>B</w:t>
      </w:r>
      <w:r w:rsidRPr="00C639CC">
        <w:rPr>
          <w:lang w:val="nl-BE"/>
        </w:rPr>
        <w:t>acklog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gesorteerd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prioriteit,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zakelijke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eventuele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risico's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acht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genomen</w:t>
      </w:r>
      <w:r w:rsidR="008D574A" w:rsidRPr="00C639CC">
        <w:rPr>
          <w:lang w:val="nl-BE"/>
        </w:rPr>
        <w:t>.</w:t>
      </w:r>
    </w:p>
    <w:p w14:paraId="3E403330" w14:textId="2F668780" w:rsidR="00A97011" w:rsidRPr="00C639CC" w:rsidRDefault="00A97011" w:rsidP="008D574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Backlog,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aanbrengen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vóór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Meeting.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betekent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toevoegen,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wijzigen,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verwijderen,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rangschikken</w:t>
      </w:r>
      <w:r w:rsidR="008D574A" w:rsidRPr="00C639CC">
        <w:rPr>
          <w:lang w:val="nl-BE"/>
        </w:rPr>
        <w:t>.</w:t>
      </w:r>
    </w:p>
    <w:p w14:paraId="3FF891FA" w14:textId="0AE5419F" w:rsidR="00A97011" w:rsidRPr="00C639CC" w:rsidRDefault="00A97011" w:rsidP="008D574A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hoeveelheid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documentatie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8D574A" w:rsidRPr="00C639CC">
        <w:rPr>
          <w:lang w:val="nl-BE"/>
        </w:rPr>
        <w:t>P</w:t>
      </w:r>
      <w:r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="008D574A" w:rsidRPr="00C639CC">
        <w:rPr>
          <w:lang w:val="nl-BE"/>
        </w:rPr>
        <w:t>B</w:t>
      </w:r>
      <w:r w:rsidRPr="00C639CC">
        <w:rPr>
          <w:lang w:val="nl-BE"/>
        </w:rPr>
        <w:t>acklog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onderling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8D574A" w:rsidRPr="00C639CC">
        <w:rPr>
          <w:lang w:val="nl-BE"/>
        </w:rPr>
        <w:t>.</w:t>
      </w:r>
    </w:p>
    <w:p w14:paraId="32DAD780" w14:textId="77E5E61C" w:rsidR="003B46BA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verderop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lijst,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ruwer,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groter,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gedefinieerd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zijn.</w:t>
      </w:r>
      <w:r w:rsidR="008D574A" w:rsidRPr="00C639CC">
        <w:rPr>
          <w:lang w:val="nl-BE"/>
        </w:rPr>
        <w:br/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praktijk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gedetailleerd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opgesteld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eerstvolgende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sprints.</w:t>
      </w:r>
      <w:r w:rsidR="008D574A" w:rsidRPr="00C639CC">
        <w:rPr>
          <w:lang w:val="nl-BE"/>
        </w:rPr>
        <w:br/>
      </w:r>
      <w:r w:rsidRPr="00C639CC">
        <w:rPr>
          <w:lang w:val="nl-BE"/>
        </w:rPr>
        <w:t>Lager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gerangschikte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items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gedetailleerd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opgenomen.</w:t>
      </w:r>
    </w:p>
    <w:p w14:paraId="49B9C94A" w14:textId="77777777" w:rsidR="008D574A" w:rsidRPr="00C639CC" w:rsidRDefault="008D574A" w:rsidP="008D574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A64415B" w14:textId="584E44EC" w:rsidR="003B46BA" w:rsidRPr="00C639CC" w:rsidRDefault="00A97011" w:rsidP="008D574A">
      <w:pPr>
        <w:pStyle w:val="cpParagraph"/>
      </w:pPr>
      <w:r w:rsidRPr="00C639CC">
        <w:t>Hierna</w:t>
      </w:r>
      <w:r w:rsidR="00273153" w:rsidRPr="00C639CC">
        <w:t xml:space="preserve"> </w:t>
      </w:r>
      <w:r w:rsidRPr="00C639CC">
        <w:t>volgt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voorbeeld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="006421DC">
        <w:t>P</w:t>
      </w:r>
      <w:r w:rsidRPr="00C639CC">
        <w:t>roduct</w:t>
      </w:r>
      <w:r w:rsidR="00273153" w:rsidRPr="00C639CC">
        <w:t xml:space="preserve"> </w:t>
      </w:r>
      <w:r w:rsidR="006421DC">
        <w:t>B</w:t>
      </w:r>
      <w:r w:rsidRPr="00C639CC">
        <w:t>acklog.</w:t>
      </w:r>
      <w:r w:rsidR="008D574A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basis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vraag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hotelkamerreserveringssysteem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ontwikkelen.</w:t>
      </w:r>
      <w:r w:rsidR="008D574A" w:rsidRPr="00C639CC">
        <w:br/>
      </w:r>
      <w:r w:rsidRPr="00C639CC">
        <w:t>De</w:t>
      </w:r>
      <w:r w:rsidR="00273153" w:rsidRPr="00C639CC">
        <w:t xml:space="preserve"> </w:t>
      </w:r>
      <w:r w:rsidR="006421DC">
        <w:t>B</w:t>
      </w:r>
      <w:r w:rsidRPr="00C639CC">
        <w:t>acklog</w:t>
      </w:r>
      <w:r w:rsidR="00273153" w:rsidRPr="00C639CC">
        <w:t xml:space="preserve"> </w:t>
      </w:r>
      <w:r w:rsidRPr="00C639CC">
        <w:t>items</w:t>
      </w:r>
      <w:r w:rsidR="00273153" w:rsidRPr="00C639CC">
        <w:t xml:space="preserve"> </w:t>
      </w:r>
      <w:r w:rsidRPr="00C639CC">
        <w:t>zijn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="006421DC">
        <w:t>U</w:t>
      </w:r>
      <w:r w:rsidRPr="00C639CC">
        <w:t>ser</w:t>
      </w:r>
      <w:r w:rsidR="00273153" w:rsidRPr="00C639CC">
        <w:t xml:space="preserve"> </w:t>
      </w:r>
      <w:r w:rsidR="006421DC">
        <w:t>S</w:t>
      </w:r>
      <w:r w:rsidRPr="00C639CC">
        <w:t>tories,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hun</w:t>
      </w:r>
      <w:r w:rsidR="00273153" w:rsidRPr="00C639CC">
        <w:t xml:space="preserve"> </w:t>
      </w:r>
      <w:r w:rsidRPr="00C639CC">
        <w:t>inschatting.</w:t>
      </w:r>
    </w:p>
    <w:p w14:paraId="18F2AA0A" w14:textId="108A0811" w:rsidR="00A97011" w:rsidRPr="00C639CC" w:rsidRDefault="00A97011" w:rsidP="008D574A">
      <w:pPr>
        <w:pStyle w:val="cpPicture"/>
      </w:pPr>
      <w:r w:rsidRPr="00C639CC">
        <w:drawing>
          <wp:inline distT="0" distB="0" distL="0" distR="0" wp14:anchorId="24B9629D" wp14:editId="36399C08">
            <wp:extent cx="3258000" cy="2167200"/>
            <wp:effectExtent l="19050" t="19050" r="19050" b="2413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88AD86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6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2689EB" w14:textId="7E5140C4" w:rsidR="00A97011" w:rsidRPr="00C639CC" w:rsidRDefault="00A97011" w:rsidP="008D574A">
      <w:pPr>
        <w:pStyle w:val="Heading4"/>
      </w:pPr>
      <w:r w:rsidRPr="00C639CC">
        <w:t>Zijsprong:</w:t>
      </w:r>
      <w:r w:rsidR="00273153" w:rsidRPr="00C639CC">
        <w:t xml:space="preserve"> </w:t>
      </w:r>
      <w:r w:rsidRPr="00C639CC">
        <w:t>User</w:t>
      </w:r>
      <w:r w:rsidR="00273153" w:rsidRPr="00C639CC">
        <w:t xml:space="preserve"> </w:t>
      </w:r>
      <w:r w:rsidRPr="00C639CC">
        <w:t>Stories</w:t>
      </w:r>
    </w:p>
    <w:p w14:paraId="63D8B2EB" w14:textId="28658138" w:rsidR="00001F23" w:rsidRPr="00C639CC" w:rsidRDefault="00A97011" w:rsidP="000D371F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User</w:t>
      </w:r>
      <w:r w:rsidR="00273153" w:rsidRPr="00C639CC">
        <w:t xml:space="preserve"> </w:t>
      </w:r>
      <w:r w:rsidRPr="00C639CC">
        <w:t>Story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beschrijving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softwarefunctie,</w:t>
      </w:r>
      <w:r w:rsidR="00273153" w:rsidRPr="00C639CC">
        <w:t xml:space="preserve"> </w:t>
      </w:r>
      <w:r w:rsidRPr="00C639CC">
        <w:t>vanuit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perspectief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eindgebruiker.</w:t>
      </w:r>
      <w:r w:rsidR="000D371F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User</w:t>
      </w:r>
      <w:r w:rsidR="00273153" w:rsidRPr="00C639CC">
        <w:t xml:space="preserve"> </w:t>
      </w:r>
      <w:r w:rsidRPr="00C639CC">
        <w:t>Story</w:t>
      </w:r>
      <w:r w:rsidR="00273153" w:rsidRPr="00C639CC">
        <w:t xml:space="preserve"> </w:t>
      </w:r>
      <w:r w:rsidRPr="00C639CC">
        <w:t>beschrijft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type</w:t>
      </w:r>
      <w:r w:rsidR="00273153" w:rsidRPr="00C639CC">
        <w:t xml:space="preserve"> </w:t>
      </w:r>
      <w:r w:rsidRPr="00C639CC">
        <w:t>gebruiker,</w:t>
      </w:r>
      <w:r w:rsidR="00273153" w:rsidRPr="00C639CC">
        <w:t xml:space="preserve"> </w:t>
      </w:r>
      <w:r w:rsidRPr="00C639CC">
        <w:t>wat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willen,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waarom.</w:t>
      </w:r>
    </w:p>
    <w:p w14:paraId="7985F8F9" w14:textId="07BFB908" w:rsidR="00A97011" w:rsidRPr="00C639CC" w:rsidRDefault="00A97011" w:rsidP="000D371F">
      <w:pPr>
        <w:pStyle w:val="cpParagraph"/>
      </w:pPr>
      <w:r w:rsidRPr="00C639CC">
        <w:t>Een</w:t>
      </w:r>
      <w:r w:rsidR="00273153" w:rsidRPr="00C639CC">
        <w:t xml:space="preserve"> </w:t>
      </w:r>
      <w:r w:rsidRPr="00C639CC">
        <w:t>User</w:t>
      </w:r>
      <w:r w:rsidR="00273153" w:rsidRPr="00C639CC">
        <w:t xml:space="preserve"> </w:t>
      </w:r>
      <w:r w:rsidRPr="00C639CC">
        <w:t>Story</w:t>
      </w:r>
      <w:r w:rsidR="00273153" w:rsidRPr="00C639CC">
        <w:t xml:space="preserve"> </w:t>
      </w:r>
      <w:r w:rsidRPr="00C639CC">
        <w:t>helpt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vereenvoudigde</w:t>
      </w:r>
      <w:r w:rsidR="00273153" w:rsidRPr="00C639CC">
        <w:t xml:space="preserve"> </w:t>
      </w:r>
      <w:r w:rsidRPr="00C639CC">
        <w:t>beschrijving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vereiste</w:t>
      </w:r>
      <w:r w:rsidR="00273153" w:rsidRPr="00C639CC">
        <w:t xml:space="preserve"> </w:t>
      </w:r>
      <w:r w:rsidRPr="00C639CC">
        <w:t>functie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maken.</w:t>
      </w:r>
    </w:p>
    <w:p w14:paraId="18AEDA7F" w14:textId="77777777" w:rsidR="003B46BA" w:rsidRPr="00C639CC" w:rsidRDefault="00A97011" w:rsidP="000D371F">
      <w:pPr>
        <w:pStyle w:val="cpParagraph"/>
      </w:pPr>
      <w:r w:rsidRPr="00C639CC">
        <w:t>Aanpak:</w:t>
      </w:r>
    </w:p>
    <w:p w14:paraId="4EFC687C" w14:textId="2980597E" w:rsidR="00A97011" w:rsidRPr="00C639CC" w:rsidRDefault="00A97011" w:rsidP="000D371F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korte,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beschrijving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functionaliteit,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voordeel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behoefte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</w:t>
      </w:r>
      <w:r w:rsidR="000D371F" w:rsidRPr="00C639CC">
        <w:rPr>
          <w:lang w:val="nl-BE"/>
        </w:rPr>
        <w:t>.</w:t>
      </w:r>
    </w:p>
    <w:p w14:paraId="44414280" w14:textId="1494BF6C" w:rsidR="00A97011" w:rsidRPr="00C639CC" w:rsidRDefault="00A97011" w:rsidP="000D371F">
      <w:pPr>
        <w:pStyle w:val="cpPoint"/>
        <w:rPr>
          <w:lang w:val="nl-BE"/>
        </w:rPr>
      </w:pPr>
      <w:r w:rsidRPr="00C639CC">
        <w:rPr>
          <w:lang w:val="nl-BE"/>
        </w:rPr>
        <w:t>Vanuit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perspectief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</w:t>
      </w:r>
      <w:r w:rsidR="000D371F" w:rsidRPr="00C639CC">
        <w:rPr>
          <w:lang w:val="nl-BE"/>
        </w:rPr>
        <w:t>.</w:t>
      </w:r>
    </w:p>
    <w:p w14:paraId="16A10018" w14:textId="0211C6E0" w:rsidR="00A97011" w:rsidRPr="00C639CC" w:rsidRDefault="00A97011" w:rsidP="000D371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kunnen?</w:t>
      </w:r>
    </w:p>
    <w:p w14:paraId="398D5928" w14:textId="3BF606A6" w:rsidR="00A97011" w:rsidRPr="00C639CC" w:rsidRDefault="00A97011" w:rsidP="000D371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Waarom?</w:t>
      </w:r>
    </w:p>
    <w:p w14:paraId="6869D9E8" w14:textId="77777777" w:rsidR="000D371F" w:rsidRPr="00C639CC" w:rsidRDefault="000D371F" w:rsidP="000D371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EA23576" w14:textId="7284AC0D" w:rsidR="00A97011" w:rsidRPr="00C639CC" w:rsidRDefault="00A97011" w:rsidP="000D371F">
      <w:pPr>
        <w:pStyle w:val="cpPoint"/>
        <w:rPr>
          <w:lang w:val="nl-BE"/>
        </w:rPr>
      </w:pP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enkel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gedetailleerd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belangrijk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wordt,</w:t>
      </w:r>
      <w:r w:rsidR="00273153" w:rsidRPr="00C639CC">
        <w:rPr>
          <w:lang w:val="nl-BE"/>
        </w:rPr>
        <w:t xml:space="preserve"> </w:t>
      </w:r>
      <w:r w:rsidR="006421DC" w:rsidRPr="00C639CC">
        <w:rPr>
          <w:lang w:val="nl-BE"/>
        </w:rPr>
        <w:t>d.w.z.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0D371F" w:rsidRPr="00C639CC">
        <w:rPr>
          <w:lang w:val="nl-BE"/>
        </w:rPr>
        <w:t>.</w:t>
      </w:r>
    </w:p>
    <w:p w14:paraId="2FE9D938" w14:textId="63214C0D" w:rsidR="00A97011" w:rsidRPr="00C639CC" w:rsidRDefault="00A97011" w:rsidP="000D371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Via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gesprekken</w:t>
      </w:r>
      <w:r w:rsidR="000D371F" w:rsidRPr="00C639CC">
        <w:rPr>
          <w:lang w:val="nl-BE"/>
        </w:rPr>
        <w:t>.</w:t>
      </w:r>
    </w:p>
    <w:p w14:paraId="393EFBCE" w14:textId="0F6F6E1C" w:rsidR="00A97011" w:rsidRPr="00C639CC" w:rsidRDefault="00A97011" w:rsidP="000D371F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splitsen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kleinere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delen</w:t>
      </w:r>
      <w:r w:rsidR="000D371F" w:rsidRPr="00C639CC">
        <w:rPr>
          <w:lang w:val="nl-BE"/>
        </w:rPr>
        <w:t>.</w:t>
      </w:r>
    </w:p>
    <w:p w14:paraId="404EEC19" w14:textId="77777777" w:rsidR="00A97011" w:rsidRPr="00C639CC" w:rsidRDefault="00A97011" w:rsidP="000D371F">
      <w:pPr>
        <w:pStyle w:val="cpParagraph"/>
      </w:pPr>
      <w:r w:rsidRPr="00C639CC">
        <w:t>Formaat:</w:t>
      </w:r>
    </w:p>
    <w:p w14:paraId="2EC441E4" w14:textId="51D8DD91" w:rsidR="00A97011" w:rsidRPr="00C639CC" w:rsidRDefault="00A97011" w:rsidP="000D371F">
      <w:pPr>
        <w:pStyle w:val="cpPoint"/>
        <w:rPr>
          <w:lang w:val="nl-BE"/>
        </w:rPr>
      </w:pP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&lt;rol&gt;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(begunstigde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0D371F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0D371F" w:rsidRPr="00C639CC">
        <w:rPr>
          <w:lang w:val="nl-BE"/>
        </w:rPr>
        <w:t>S</w:t>
      </w:r>
      <w:r w:rsidRPr="00C639CC">
        <w:rPr>
          <w:lang w:val="nl-BE"/>
        </w:rPr>
        <w:t>tory)</w:t>
      </w:r>
    </w:p>
    <w:p w14:paraId="33CF6BE6" w14:textId="77777777" w:rsidR="000D371F" w:rsidRPr="00C639CC" w:rsidRDefault="000D371F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</w:t>
      </w:r>
      <w:r w:rsidR="00A97011" w:rsidRPr="00C639CC">
        <w:rPr>
          <w:lang w:val="nl-BE"/>
        </w:rPr>
        <w:t>il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&lt;actie&gt;</w:t>
      </w:r>
    </w:p>
    <w:p w14:paraId="6658BC87" w14:textId="3A73D6BC" w:rsidR="000D371F" w:rsidRPr="00C639CC" w:rsidRDefault="00A97011" w:rsidP="000D371F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(</w:t>
      </w:r>
      <w:r w:rsidR="00117D8E">
        <w:rPr>
          <w:lang w:val="nl-BE"/>
        </w:rPr>
        <w:t>W</w:t>
      </w:r>
      <w:r w:rsidRPr="00C639CC">
        <w:rPr>
          <w:lang w:val="nl-BE"/>
        </w:rPr>
        <w:t>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belanghebbende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gebeuren)</w:t>
      </w:r>
    </w:p>
    <w:p w14:paraId="3D27DAD2" w14:textId="77777777" w:rsidR="000D371F" w:rsidRPr="00C639CC" w:rsidRDefault="000D371F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Z</w:t>
      </w:r>
      <w:r w:rsidR="00A97011" w:rsidRPr="00C639CC">
        <w:rPr>
          <w:lang w:val="nl-BE"/>
        </w:rPr>
        <w:t>odat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&lt;doel&gt;</w:t>
      </w:r>
    </w:p>
    <w:p w14:paraId="61EB76EF" w14:textId="77777777" w:rsidR="000D371F" w:rsidRPr="00C639CC" w:rsidRDefault="00A97011" w:rsidP="000D371F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(Wat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actie?</w:t>
      </w:r>
      <w:r w:rsidR="000D371F" w:rsidRPr="00C639CC">
        <w:rPr>
          <w:lang w:val="nl-BE"/>
        </w:rPr>
        <w:t>)</w:t>
      </w:r>
    </w:p>
    <w:p w14:paraId="132C4CF6" w14:textId="77777777" w:rsidR="000D371F" w:rsidRPr="00C639CC" w:rsidRDefault="000D371F" w:rsidP="000D371F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(</w:t>
      </w:r>
      <w:r w:rsidR="00A97011"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bedrijfswaarde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brengt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bij?</w:t>
      </w:r>
      <w:r w:rsidRPr="00C639CC">
        <w:rPr>
          <w:lang w:val="nl-BE"/>
        </w:rPr>
        <w:t>)</w:t>
      </w:r>
    </w:p>
    <w:p w14:paraId="0CD5BE5C" w14:textId="77777777" w:rsidR="000D371F" w:rsidRPr="00C639CC" w:rsidRDefault="000D371F" w:rsidP="000D371F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(</w:t>
      </w:r>
      <w:r w:rsidR="00A97011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doel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duidelijk?</w:t>
      </w:r>
      <w:r w:rsidRPr="00C639CC">
        <w:rPr>
          <w:lang w:val="nl-BE"/>
        </w:rPr>
        <w:t>)</w:t>
      </w:r>
    </w:p>
    <w:p w14:paraId="0EE465F2" w14:textId="2FEE046E" w:rsidR="00A97011" w:rsidRPr="00C639CC" w:rsidRDefault="000D371F" w:rsidP="000D371F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(</w:t>
      </w:r>
      <w:r w:rsidR="00A97011"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waarde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ervan?)</w:t>
      </w:r>
    </w:p>
    <w:p w14:paraId="592CB724" w14:textId="77777777" w:rsidR="000D371F" w:rsidRPr="00C639CC" w:rsidRDefault="000D371F" w:rsidP="000D371F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B27B0B4" w14:textId="1A4FE215" w:rsidR="00A97011" w:rsidRPr="00C639CC" w:rsidRDefault="00A97011" w:rsidP="00631A93">
      <w:pPr>
        <w:pStyle w:val="cpParagraph"/>
      </w:pPr>
      <w:r w:rsidRPr="00C639CC">
        <w:t>Eigenschappen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User</w:t>
      </w:r>
      <w:r w:rsidR="00273153" w:rsidRPr="00C639CC">
        <w:t xml:space="preserve"> </w:t>
      </w:r>
      <w:r w:rsidRPr="00C639CC">
        <w:t>Story</w:t>
      </w:r>
      <w:r w:rsidR="00E876BD" w:rsidRPr="00C639CC">
        <w:t xml:space="preserve"> (INVEST)</w:t>
      </w:r>
      <w:r w:rsidRPr="00C639CC">
        <w:t>:</w:t>
      </w:r>
    </w:p>
    <w:p w14:paraId="39845905" w14:textId="77777777" w:rsidR="00E876BD" w:rsidRPr="00C639CC" w:rsidRDefault="00A97011" w:rsidP="00631A93">
      <w:pPr>
        <w:pStyle w:val="cpPoint"/>
        <w:rPr>
          <w:lang w:val="nl-BE"/>
        </w:rPr>
      </w:pPr>
      <w:r w:rsidRPr="00C639CC">
        <w:rPr>
          <w:lang w:val="nl-BE"/>
        </w:rPr>
        <w:t>I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Independent:</w:t>
      </w:r>
    </w:p>
    <w:p w14:paraId="6CB2E7A4" w14:textId="000F7221" w:rsidR="00A97011" w:rsidRPr="00C639CC" w:rsidRDefault="00E876BD" w:rsidP="00E876BD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</w:t>
      </w:r>
      <w:r w:rsidR="00A97011" w:rsidRPr="00C639CC">
        <w:rPr>
          <w:lang w:val="nl-BE"/>
        </w:rPr>
        <w:t>nafhankelijk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ontwikkelbaar,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werkbare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oplevering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zijn</w:t>
      </w:r>
      <w:r w:rsidRPr="00C639CC">
        <w:rPr>
          <w:lang w:val="nl-BE"/>
        </w:rPr>
        <w:t>.</w:t>
      </w:r>
    </w:p>
    <w:p w14:paraId="139CE5B0" w14:textId="77777777" w:rsidR="00E876BD" w:rsidRPr="00C639CC" w:rsidRDefault="00A97011" w:rsidP="00631A93">
      <w:pPr>
        <w:pStyle w:val="cpPoint"/>
        <w:rPr>
          <w:lang w:val="nl-BE"/>
        </w:rPr>
      </w:pPr>
      <w:r w:rsidRPr="00C639CC">
        <w:rPr>
          <w:lang w:val="nl-BE"/>
        </w:rPr>
        <w:t>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Negotiable:</w:t>
      </w:r>
    </w:p>
    <w:p w14:paraId="266D8154" w14:textId="59242B51" w:rsidR="00A97011" w:rsidRPr="00C639CC" w:rsidRDefault="00E876BD" w:rsidP="00E876BD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O</w:t>
      </w:r>
      <w:r w:rsidR="00A97011" w:rsidRPr="00C639CC">
        <w:rPr>
          <w:lang w:val="nl-BE"/>
        </w:rPr>
        <w:t>nderhandelbaar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tussen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</w:t>
      </w:r>
      <w:r w:rsidR="00A97011" w:rsidRPr="00C639CC">
        <w:rPr>
          <w:lang w:val="nl-BE"/>
        </w:rPr>
        <w:t>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</w:t>
      </w:r>
      <w:r w:rsidR="00A97011" w:rsidRPr="00C639CC">
        <w:rPr>
          <w:lang w:val="nl-BE"/>
        </w:rPr>
        <w:t>wner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A97011" w:rsidRPr="00C639CC">
        <w:rPr>
          <w:lang w:val="nl-BE"/>
        </w:rPr>
        <w:t>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</w:t>
      </w:r>
      <w:r w:rsidR="00A97011" w:rsidRPr="00C639CC">
        <w:rPr>
          <w:lang w:val="nl-BE"/>
        </w:rPr>
        <w:t>eam</w:t>
      </w:r>
      <w:r w:rsidRPr="00C639CC">
        <w:rPr>
          <w:lang w:val="nl-BE"/>
        </w:rPr>
        <w:t>.</w:t>
      </w:r>
    </w:p>
    <w:p w14:paraId="60694023" w14:textId="77777777" w:rsidR="00E876BD" w:rsidRPr="00C639CC" w:rsidRDefault="00A97011" w:rsidP="00631A93">
      <w:pPr>
        <w:pStyle w:val="cpPoint"/>
        <w:rPr>
          <w:lang w:val="nl-BE"/>
        </w:rPr>
      </w:pPr>
      <w:r w:rsidRPr="00C639CC">
        <w:rPr>
          <w:lang w:val="nl-BE"/>
        </w:rPr>
        <w:t>V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Valuable:</w:t>
      </w:r>
    </w:p>
    <w:p w14:paraId="49ED6E9A" w14:textId="6EC67A9E" w:rsidR="003B46BA" w:rsidRPr="00C639CC" w:rsidRDefault="00E876BD" w:rsidP="00E876BD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A97011" w:rsidRPr="00C639CC">
        <w:rPr>
          <w:lang w:val="nl-BE"/>
        </w:rPr>
        <w:t>oet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business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waarde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toevoegen</w:t>
      </w:r>
      <w:r w:rsidRPr="00C639CC">
        <w:rPr>
          <w:lang w:val="nl-BE"/>
        </w:rPr>
        <w:t>.</w:t>
      </w:r>
    </w:p>
    <w:p w14:paraId="5D75DAFE" w14:textId="77777777" w:rsidR="00E876BD" w:rsidRPr="00C639CC" w:rsidRDefault="00A97011" w:rsidP="00631A93">
      <w:pPr>
        <w:pStyle w:val="cpPoint"/>
        <w:rPr>
          <w:lang w:val="nl-BE"/>
        </w:rPr>
      </w:pPr>
      <w:r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Estimable:</w:t>
      </w:r>
    </w:p>
    <w:p w14:paraId="7CFBB00E" w14:textId="51196887" w:rsidR="00A97011" w:rsidRPr="00C639CC" w:rsidRDefault="00E876BD" w:rsidP="00E876BD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A97011" w:rsidRPr="00C639CC">
        <w:rPr>
          <w:lang w:val="nl-BE"/>
        </w:rPr>
        <w:t>oet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ingeschat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worden</w:t>
      </w:r>
      <w:r w:rsidRPr="00C639CC">
        <w:rPr>
          <w:lang w:val="nl-BE"/>
        </w:rPr>
        <w:t>.</w:t>
      </w:r>
    </w:p>
    <w:p w14:paraId="25015C7D" w14:textId="77777777" w:rsidR="00E876BD" w:rsidRPr="00C639CC" w:rsidRDefault="00A97011" w:rsidP="00631A93">
      <w:pPr>
        <w:pStyle w:val="cpPoint"/>
        <w:rPr>
          <w:lang w:val="nl-BE"/>
        </w:rPr>
      </w:pPr>
      <w:r w:rsidRPr="00C639CC">
        <w:rPr>
          <w:lang w:val="nl-BE"/>
        </w:rPr>
        <w:t>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Small:</w:t>
      </w:r>
    </w:p>
    <w:p w14:paraId="5E9E064A" w14:textId="24C31BEF" w:rsidR="00A97011" w:rsidRPr="00C639CC" w:rsidRDefault="00E876BD" w:rsidP="00E876BD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A97011" w:rsidRPr="00C639CC">
        <w:rPr>
          <w:lang w:val="nl-BE"/>
        </w:rPr>
        <w:t>oet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voldoende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klein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realiseren</w:t>
      </w:r>
      <w:r w:rsidRPr="00C639CC">
        <w:rPr>
          <w:lang w:val="nl-BE"/>
        </w:rPr>
        <w:t>.</w:t>
      </w:r>
    </w:p>
    <w:p w14:paraId="5571E36F" w14:textId="77777777" w:rsidR="00E876BD" w:rsidRPr="00C639CC" w:rsidRDefault="00A97011" w:rsidP="00631A93">
      <w:pPr>
        <w:pStyle w:val="cpPoint"/>
        <w:rPr>
          <w:lang w:val="nl-BE"/>
        </w:rPr>
      </w:pPr>
      <w:r w:rsidRPr="00C639CC">
        <w:rPr>
          <w:lang w:val="nl-BE"/>
        </w:rPr>
        <w:t>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Testable:</w:t>
      </w:r>
    </w:p>
    <w:p w14:paraId="4DB2CBE0" w14:textId="44B184F3" w:rsidR="00001F23" w:rsidRPr="00C639CC" w:rsidRDefault="00E876BD" w:rsidP="00E876BD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M</w:t>
      </w:r>
      <w:r w:rsidR="00A97011" w:rsidRPr="00C639CC">
        <w:rPr>
          <w:lang w:val="nl-BE"/>
        </w:rPr>
        <w:t>oet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getest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worden</w:t>
      </w:r>
      <w:r w:rsidRPr="00C639CC">
        <w:rPr>
          <w:lang w:val="nl-BE"/>
        </w:rPr>
        <w:t>.</w:t>
      </w:r>
    </w:p>
    <w:p w14:paraId="69464454" w14:textId="77777777" w:rsidR="00E876BD" w:rsidRPr="00C639CC" w:rsidRDefault="00E876BD" w:rsidP="00E876BD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1FDCE38" w14:textId="7EF57812" w:rsidR="00A97011" w:rsidRPr="00C639CC" w:rsidRDefault="00A97011" w:rsidP="00E876BD">
      <w:pPr>
        <w:pStyle w:val="cpParagraph"/>
      </w:pPr>
      <w:r w:rsidRPr="00C639CC">
        <w:t>Enkele</w:t>
      </w:r>
      <w:r w:rsidR="00273153" w:rsidRPr="00C639CC">
        <w:t xml:space="preserve"> </w:t>
      </w:r>
      <w:r w:rsidRPr="00C639CC">
        <w:t>voorbeelden:</w:t>
      </w:r>
    </w:p>
    <w:p w14:paraId="30DD1BFA" w14:textId="604C3D75" w:rsidR="00A97011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artikel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verlanglijstje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plaatsen,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kopen.</w:t>
      </w:r>
    </w:p>
    <w:p w14:paraId="2D87135F" w14:textId="021C3BFA" w:rsidR="00A97011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frequent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flyer-lid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frequent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flyer-account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verdiend,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inwisselen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ticket.</w:t>
      </w:r>
    </w:p>
    <w:p w14:paraId="31FEFD47" w14:textId="6E9BDB48" w:rsidR="00A97011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profiel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opstellen,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potentiële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werkgevers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vaardigheden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kwalificaties.</w:t>
      </w:r>
    </w:p>
    <w:p w14:paraId="1E475780" w14:textId="19BC93C5" w:rsidR="00A97011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onmiddellijk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antwoord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vinden,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mailen.</w:t>
      </w:r>
    </w:p>
    <w:p w14:paraId="31F480A6" w14:textId="15C5A69F" w:rsidR="00A97011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bezoeker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wil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altijd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hoofdmenu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gemakkelijk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navigeren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site.</w:t>
      </w:r>
    </w:p>
    <w:p w14:paraId="379F49C0" w14:textId="2F1AA369" w:rsidR="00A97011" w:rsidRPr="00C639CC" w:rsidRDefault="00A97011" w:rsidP="00E85007">
      <w:pPr>
        <w:pStyle w:val="Heading4"/>
      </w:pPr>
      <w:r w:rsidRPr="00C639CC">
        <w:t>Zijsprong:</w:t>
      </w:r>
      <w:r w:rsidR="00273153" w:rsidRPr="00C639CC">
        <w:t xml:space="preserve"> </w:t>
      </w:r>
      <w:r w:rsidR="00E85007" w:rsidRPr="00C639CC">
        <w:t>U</w:t>
      </w:r>
      <w:r w:rsidRPr="00C639CC">
        <w:t>ser</w:t>
      </w:r>
      <w:r w:rsidR="00273153" w:rsidRPr="00C639CC">
        <w:t xml:space="preserve"> </w:t>
      </w:r>
      <w:r w:rsidR="00E85007" w:rsidRPr="00C639CC">
        <w:t>S</w:t>
      </w:r>
      <w:r w:rsidRPr="00C639CC">
        <w:t>tories</w:t>
      </w:r>
      <w:r w:rsidR="00273153" w:rsidRPr="00C639CC">
        <w:t xml:space="preserve"> </w:t>
      </w:r>
      <w:r w:rsidRPr="00C639CC">
        <w:t>inschatten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Planning</w:t>
      </w:r>
      <w:r w:rsidR="00273153" w:rsidRPr="00C639CC">
        <w:t xml:space="preserve"> </w:t>
      </w:r>
      <w:r w:rsidRPr="00C639CC">
        <w:t>Poker</w:t>
      </w:r>
    </w:p>
    <w:p w14:paraId="5337271F" w14:textId="3B9438EE" w:rsidR="00001F23" w:rsidRPr="00C639CC" w:rsidRDefault="00A97011" w:rsidP="00E85007">
      <w:pPr>
        <w:pStyle w:val="cpParagraph"/>
      </w:pPr>
      <w:r w:rsidRPr="00C639CC">
        <w:t>Planning</w:t>
      </w:r>
      <w:r w:rsidR="00273153" w:rsidRPr="00C639CC">
        <w:t xml:space="preserve"> </w:t>
      </w:r>
      <w:r w:rsidRPr="00C639CC">
        <w:t>Poker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techniek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inschatten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="006421DC">
        <w:t>U</w:t>
      </w:r>
      <w:r w:rsidRPr="00C639CC">
        <w:t>ser</w:t>
      </w:r>
      <w:r w:rsidR="00273153" w:rsidRPr="00C639CC">
        <w:t xml:space="preserve"> </w:t>
      </w:r>
      <w:r w:rsidR="006421DC">
        <w:t>S</w:t>
      </w:r>
      <w:r w:rsidRPr="00C639CC">
        <w:t>tories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opnemen</w:t>
      </w:r>
      <w:r w:rsidR="00273153" w:rsidRPr="00C639CC">
        <w:t xml:space="preserve"> </w:t>
      </w:r>
      <w:r w:rsidRPr="00C639CC">
        <w:t>ervan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sprint,</w:t>
      </w:r>
      <w:r w:rsidR="00273153" w:rsidRPr="00C639CC">
        <w:t xml:space="preserve"> </w:t>
      </w:r>
      <w:r w:rsidRPr="00C639CC">
        <w:t>bespreekbaar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maken.</w:t>
      </w:r>
    </w:p>
    <w:p w14:paraId="2F560504" w14:textId="0EDD2712" w:rsidR="00001F23" w:rsidRPr="00C639CC" w:rsidRDefault="00A97011" w:rsidP="00E85007">
      <w:pPr>
        <w:pStyle w:val="cpParagraph"/>
      </w:pPr>
      <w:r w:rsidRPr="00C639CC">
        <w:lastRenderedPageBreak/>
        <w:t>Schattingen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worden</w:t>
      </w:r>
      <w:r w:rsidR="00273153" w:rsidRPr="00C639CC">
        <w:t xml:space="preserve"> </w:t>
      </w:r>
      <w:r w:rsidRPr="00C639CC">
        <w:t>gedaan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Verhaalpunten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Ideale</w:t>
      </w:r>
      <w:r w:rsidR="00273153" w:rsidRPr="00C639CC">
        <w:t xml:space="preserve"> </w:t>
      </w:r>
      <w:r w:rsidRPr="00C639CC">
        <w:t>Dagen.</w:t>
      </w:r>
    </w:p>
    <w:p w14:paraId="548A0B74" w14:textId="1179B0EB" w:rsidR="00001F23" w:rsidRPr="00C639CC" w:rsidRDefault="00A97011" w:rsidP="00E85007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hele</w:t>
      </w:r>
      <w:r w:rsidR="00273153" w:rsidRPr="00C639CC">
        <w:t xml:space="preserve"> </w:t>
      </w:r>
      <w:r w:rsidRPr="00C639CC">
        <w:t>team,</w:t>
      </w:r>
      <w:r w:rsidR="00273153" w:rsidRPr="00C639CC">
        <w:t xml:space="preserve"> </w:t>
      </w:r>
      <w:r w:rsidRPr="00C639CC">
        <w:t>inclusief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master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Product</w:t>
      </w:r>
      <w:r w:rsidR="00273153" w:rsidRPr="00C639CC">
        <w:t xml:space="preserve"> </w:t>
      </w:r>
      <w:r w:rsidR="006421DC" w:rsidRPr="00C639CC">
        <w:t>Owner</w:t>
      </w:r>
      <w:r w:rsidR="00273153" w:rsidRPr="00C639CC">
        <w:t xml:space="preserve"> </w:t>
      </w:r>
      <w:r w:rsidRPr="00C639CC">
        <w:t>nemen</w:t>
      </w:r>
      <w:r w:rsidR="00273153" w:rsidRPr="00C639CC">
        <w:t xml:space="preserve"> </w:t>
      </w:r>
      <w:r w:rsidRPr="00C639CC">
        <w:t>deel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planning</w:t>
      </w:r>
      <w:r w:rsidR="00273153" w:rsidRPr="00C639CC">
        <w:t xml:space="preserve"> </w:t>
      </w:r>
      <w:r w:rsidRPr="00C639CC">
        <w:t>poker.</w:t>
      </w:r>
    </w:p>
    <w:p w14:paraId="74DD1B12" w14:textId="3CCAC4CC" w:rsidR="00A97011" w:rsidRPr="00C639CC" w:rsidRDefault="00A97011" w:rsidP="00E85007">
      <w:pPr>
        <w:pStyle w:val="cpParagraph"/>
      </w:pPr>
      <w:r w:rsidRPr="00C639CC">
        <w:t>Essentieel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Product</w:t>
      </w:r>
      <w:r w:rsidR="00273153" w:rsidRPr="00C639CC">
        <w:t xml:space="preserve"> </w:t>
      </w:r>
      <w:r w:rsidRPr="00C639CC">
        <w:t>Backlog</w:t>
      </w:r>
      <w:r w:rsidR="00273153" w:rsidRPr="00C639CC">
        <w:t xml:space="preserve"> </w:t>
      </w:r>
      <w:r w:rsidRPr="00C639CC">
        <w:t>al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juiste</w:t>
      </w:r>
      <w:r w:rsidR="00273153" w:rsidRPr="00C639CC">
        <w:t xml:space="preserve"> </w:t>
      </w:r>
      <w:r w:rsidRPr="00C639CC">
        <w:t>detail</w:t>
      </w:r>
      <w:r w:rsidR="00273153" w:rsidRPr="00C639CC">
        <w:t xml:space="preserve"> </w:t>
      </w:r>
      <w:r w:rsidRPr="00C639CC">
        <w:t>niveau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opgesteld,</w:t>
      </w:r>
      <w:r w:rsidR="00273153" w:rsidRPr="00C639CC">
        <w:t xml:space="preserve"> </w:t>
      </w:r>
      <w:r w:rsidRPr="00C639CC">
        <w:t>d</w:t>
      </w:r>
      <w:r w:rsidR="00E85007" w:rsidRPr="00C639CC">
        <w:t>it wil zeggen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hanteerbare</w:t>
      </w:r>
      <w:r w:rsidR="00273153" w:rsidRPr="00C639CC">
        <w:t xml:space="preserve"> </w:t>
      </w:r>
      <w:r w:rsidR="00E85007" w:rsidRPr="00C639CC">
        <w:t>U</w:t>
      </w:r>
      <w:r w:rsidRPr="00C639CC">
        <w:t>ser</w:t>
      </w:r>
      <w:r w:rsidR="00273153" w:rsidRPr="00C639CC">
        <w:t xml:space="preserve"> </w:t>
      </w:r>
      <w:r w:rsidR="00E85007" w:rsidRPr="00C639CC">
        <w:t>S</w:t>
      </w:r>
      <w:r w:rsidRPr="00C639CC">
        <w:t>tories.</w:t>
      </w:r>
    </w:p>
    <w:p w14:paraId="616476F3" w14:textId="77777777" w:rsidR="00A97011" w:rsidRPr="00C639CC" w:rsidRDefault="00A97011" w:rsidP="00E85007">
      <w:pPr>
        <w:pStyle w:val="cpParagraph"/>
      </w:pPr>
      <w:r w:rsidRPr="00C639CC">
        <w:t>Techniek:</w:t>
      </w:r>
    </w:p>
    <w:p w14:paraId="71E47BAE" w14:textId="045E85F8" w:rsidR="00001F23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gekozen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referentiewaarde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wordt.</w:t>
      </w:r>
    </w:p>
    <w:p w14:paraId="238E02B1" w14:textId="7A2AB469" w:rsidR="00001F23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gaat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akkoord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referentiewaarde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gebruiken.</w:t>
      </w:r>
    </w:p>
    <w:p w14:paraId="36630C89" w14:textId="2675B981" w:rsidR="003B46BA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referentie-</w:t>
      </w:r>
      <w:r w:rsidR="00E85007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'5'</w:t>
      </w:r>
      <w:r w:rsidR="00E85007" w:rsidRPr="00C639CC">
        <w:rPr>
          <w:lang w:val="nl-BE"/>
        </w:rPr>
        <w:t xml:space="preserve"> (voorbeeld: kan ook 3 of 2 of 1 zijn)</w:t>
      </w:r>
      <w:r w:rsidRPr="00C639CC">
        <w:rPr>
          <w:lang w:val="nl-BE"/>
        </w:rPr>
        <w:t>.</w:t>
      </w:r>
    </w:p>
    <w:p w14:paraId="2F03811C" w14:textId="62D2CE55" w:rsidR="003B46BA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schatting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B</w:t>
      </w:r>
      <w:r w:rsidRPr="00C639CC">
        <w:rPr>
          <w:lang w:val="nl-BE"/>
        </w:rPr>
        <w:t>acklog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opzichte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referentie-</w:t>
      </w:r>
      <w:r w:rsidR="00E85007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E85007" w:rsidRPr="00C639CC">
        <w:rPr>
          <w:lang w:val="nl-BE"/>
        </w:rPr>
        <w:br/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toegekend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0</w:t>
      </w:r>
      <w:r w:rsidR="00E85007" w:rsidRPr="00C639CC">
        <w:rPr>
          <w:lang w:val="nl-BE"/>
        </w:rPr>
        <w:t>,</w:t>
      </w:r>
      <w:r w:rsidRPr="00C639CC">
        <w:rPr>
          <w:lang w:val="nl-BE"/>
        </w:rPr>
        <w:t>5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3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5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8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13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40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–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100</w:t>
      </w:r>
      <w:r w:rsidR="00E85007" w:rsidRPr="00C639CC">
        <w:rPr>
          <w:lang w:val="nl-BE"/>
        </w:rPr>
        <w:t>.</w:t>
      </w:r>
    </w:p>
    <w:p w14:paraId="2D738101" w14:textId="6E3245C5" w:rsidR="00A97011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t>Grootte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=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Inspanning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x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Complexiteit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x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Onzekerheid</w:t>
      </w:r>
      <w:r w:rsidR="00E85007" w:rsidRPr="00C639CC">
        <w:rPr>
          <w:lang w:val="nl-BE"/>
        </w:rPr>
        <w:t>.</w:t>
      </w:r>
      <w:r w:rsidR="00E85007" w:rsidRPr="00C639CC">
        <w:rPr>
          <w:lang w:val="nl-BE"/>
        </w:rPr>
        <w:br/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combinatie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3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invalshoeken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bepaalt.</w:t>
      </w:r>
    </w:p>
    <w:p w14:paraId="509A554A" w14:textId="446B4F7F" w:rsidR="00001F23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E85007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groot?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splitsen.</w:t>
      </w:r>
    </w:p>
    <w:p w14:paraId="63D5A6CF" w14:textId="77777777" w:rsidR="00E85007" w:rsidRPr="00C639CC" w:rsidRDefault="00E85007" w:rsidP="00E85007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0F1AE9E" w14:textId="77777777" w:rsidR="00A97011" w:rsidRPr="00C639CC" w:rsidRDefault="00A97011" w:rsidP="00E85007">
      <w:pPr>
        <w:pStyle w:val="cpParagraph"/>
      </w:pPr>
      <w:r w:rsidRPr="00C639CC">
        <w:t>Aanpak:</w:t>
      </w:r>
    </w:p>
    <w:p w14:paraId="22C4AA5C" w14:textId="2E826BED" w:rsidR="00A97011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Bepaal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schattingseenheid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(punten,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dagen)</w:t>
      </w:r>
      <w:r w:rsidR="00BC466B" w:rsidRPr="00C639CC">
        <w:rPr>
          <w:lang w:val="nl-BE"/>
        </w:rPr>
        <w:t>.</w:t>
      </w:r>
    </w:p>
    <w:p w14:paraId="6DC83F6B" w14:textId="365777AC" w:rsidR="00A97011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volledige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aanwezig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(of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sleutelpersonen)</w:t>
      </w:r>
    </w:p>
    <w:p w14:paraId="3635EE52" w14:textId="46443B1E" w:rsidR="00A97011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="00BC466B" w:rsidRPr="00C639CC">
        <w:rPr>
          <w:lang w:val="nl-BE"/>
        </w:rPr>
        <w:t>O</w:t>
      </w:r>
      <w:r w:rsidRPr="00C639CC">
        <w:rPr>
          <w:lang w:val="nl-BE"/>
        </w:rPr>
        <w:t>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aanwezig,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C466B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BC466B" w:rsidRPr="00C639CC">
        <w:rPr>
          <w:lang w:val="nl-BE"/>
        </w:rPr>
        <w:t>S</w:t>
      </w:r>
      <w:r w:rsidRPr="00C639CC">
        <w:rPr>
          <w:lang w:val="nl-BE"/>
        </w:rPr>
        <w:t>tories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BC466B" w:rsidRPr="00C639CC">
        <w:rPr>
          <w:lang w:val="nl-BE"/>
        </w:rPr>
        <w:t>.</w:t>
      </w:r>
    </w:p>
    <w:p w14:paraId="4E04A2C5" w14:textId="020CFD92" w:rsidR="00A97011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bespreekt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C466B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BC466B" w:rsidRPr="00C639CC">
        <w:rPr>
          <w:lang w:val="nl-BE"/>
        </w:rPr>
        <w:t>S</w:t>
      </w:r>
      <w:r w:rsidRPr="00C639CC">
        <w:rPr>
          <w:lang w:val="nl-BE"/>
        </w:rPr>
        <w:t>tories,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vraagt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verduidelijking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</w:t>
      </w:r>
      <w:r w:rsidR="00BC466B" w:rsidRPr="00C639CC">
        <w:rPr>
          <w:lang w:val="nl-BE"/>
        </w:rPr>
        <w:t>.</w:t>
      </w:r>
    </w:p>
    <w:p w14:paraId="22E53762" w14:textId="4C73F407" w:rsidR="00A97011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C466B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BC466B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begrepen:</w:t>
      </w:r>
    </w:p>
    <w:p w14:paraId="76E04CCA" w14:textId="77777777" w:rsidR="00BC466B" w:rsidRPr="00C639CC" w:rsidRDefault="00A97011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bereidt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BC466B" w:rsidRPr="00C639CC">
        <w:rPr>
          <w:lang w:val="nl-BE"/>
        </w:rPr>
        <w:t>.</w:t>
      </w:r>
    </w:p>
    <w:p w14:paraId="325B3C7C" w14:textId="04B15267" w:rsidR="00A97011" w:rsidRPr="00C639CC" w:rsidRDefault="00A97011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toont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deelnemer</w:t>
      </w:r>
      <w:r w:rsidR="00BC466B" w:rsidRPr="00C639CC">
        <w:rPr>
          <w:lang w:val="nl-BE"/>
        </w:rPr>
        <w:t>.</w:t>
      </w:r>
    </w:p>
    <w:p w14:paraId="05673750" w14:textId="65F518DB" w:rsidR="003B46BA" w:rsidRPr="00C639CC" w:rsidRDefault="00A97011" w:rsidP="00BC466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hogere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lagere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scores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voorkomen,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heropen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bespreking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Owner.</w:t>
      </w:r>
    </w:p>
    <w:p w14:paraId="283D5E8F" w14:textId="77777777" w:rsidR="00BC466B" w:rsidRPr="00C639CC" w:rsidRDefault="00A97011" w:rsidP="00726B18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>Herhaal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stappen</w:t>
      </w:r>
      <w:r w:rsidR="00BC466B" w:rsidRPr="00C639CC">
        <w:rPr>
          <w:lang w:val="nl-BE"/>
        </w:rPr>
        <w:t>.</w:t>
      </w:r>
    </w:p>
    <w:p w14:paraId="4BA16BD0" w14:textId="024D239F" w:rsidR="00A97011" w:rsidRPr="00C639CC" w:rsidRDefault="00BC466B" w:rsidP="00726B18">
      <w:pPr>
        <w:pStyle w:val="cpPoint"/>
        <w:numPr>
          <w:ilvl w:val="2"/>
          <w:numId w:val="1"/>
        </w:numPr>
        <w:rPr>
          <w:lang w:val="nl-BE"/>
        </w:rPr>
      </w:pPr>
      <w:r w:rsidRPr="00C639CC">
        <w:rPr>
          <w:lang w:val="nl-BE"/>
        </w:rPr>
        <w:t xml:space="preserve">Als er </w:t>
      </w:r>
      <w:r w:rsidR="00A97011"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consensus</w:t>
      </w:r>
      <w:r w:rsidRPr="00C639CC">
        <w:rPr>
          <w:lang w:val="nl-BE"/>
        </w:rPr>
        <w:t xml:space="preserve"> is</w:t>
      </w:r>
      <w:r w:rsidR="00A97011" w:rsidRPr="00C639CC">
        <w:rPr>
          <w:lang w:val="nl-BE"/>
        </w:rPr>
        <w:t>: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opnieuw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scoren</w:t>
      </w:r>
      <w:r w:rsidRPr="00C639CC">
        <w:rPr>
          <w:lang w:val="nl-BE"/>
        </w:rPr>
        <w:t>.</w:t>
      </w:r>
    </w:p>
    <w:p w14:paraId="0AB1DF3C" w14:textId="645C377E" w:rsidR="00A97011" w:rsidRPr="00C639CC" w:rsidRDefault="00A97011" w:rsidP="00BC466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consensus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aantekeningen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scores,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aannames,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beslissingen</w:t>
      </w:r>
      <w:r w:rsidR="00BC466B" w:rsidRPr="00C639CC">
        <w:rPr>
          <w:lang w:val="nl-BE"/>
        </w:rPr>
        <w:t>.</w:t>
      </w:r>
    </w:p>
    <w:p w14:paraId="64CDBE03" w14:textId="0BA07B98" w:rsidR="00A97011" w:rsidRPr="00C639CC" w:rsidRDefault="00A97011" w:rsidP="00BC466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Ga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volgende</w:t>
      </w:r>
      <w:r w:rsidR="00273153" w:rsidRPr="00C639CC">
        <w:rPr>
          <w:lang w:val="nl-BE"/>
        </w:rPr>
        <w:t xml:space="preserve"> </w:t>
      </w:r>
      <w:r w:rsidR="00BC466B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BC466B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BC466B" w:rsidRPr="00C639CC">
        <w:rPr>
          <w:lang w:val="nl-BE"/>
        </w:rPr>
        <w:t>Product B</w:t>
      </w:r>
      <w:r w:rsidRPr="00C639CC">
        <w:rPr>
          <w:lang w:val="nl-BE"/>
        </w:rPr>
        <w:t>acklog</w:t>
      </w:r>
      <w:r w:rsidR="00BC466B" w:rsidRPr="00C639CC">
        <w:rPr>
          <w:lang w:val="nl-BE"/>
        </w:rPr>
        <w:t>.</w:t>
      </w:r>
    </w:p>
    <w:p w14:paraId="1A991F62" w14:textId="77777777" w:rsidR="003B46BA" w:rsidRPr="00C639CC" w:rsidRDefault="00A97011" w:rsidP="00E85007">
      <w:pPr>
        <w:pStyle w:val="cpPoint"/>
        <w:rPr>
          <w:lang w:val="nl-BE"/>
        </w:rPr>
      </w:pPr>
      <w:r w:rsidRPr="00C639CC">
        <w:rPr>
          <w:lang w:val="nl-BE"/>
        </w:rPr>
        <w:t>Tips:</w:t>
      </w:r>
    </w:p>
    <w:p w14:paraId="376A8B9F" w14:textId="6D9CD8D3" w:rsidR="00A97011" w:rsidRPr="00C639CC" w:rsidRDefault="00BC466B" w:rsidP="00BC466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N</w:t>
      </w:r>
      <w:r w:rsidR="00A97011" w:rsidRPr="00C639CC">
        <w:rPr>
          <w:lang w:val="nl-BE"/>
        </w:rPr>
        <w:t>oteer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beslissingen,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discussies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achteraf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voorkomen</w:t>
      </w:r>
      <w:r w:rsidRPr="00C639CC">
        <w:rPr>
          <w:lang w:val="nl-BE"/>
        </w:rPr>
        <w:t>.</w:t>
      </w:r>
    </w:p>
    <w:p w14:paraId="0D7B2B55" w14:textId="7C59A9A6" w:rsidR="00A97011" w:rsidRPr="00C639CC" w:rsidRDefault="00BC466B" w:rsidP="00BC466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Z</w:t>
      </w:r>
      <w:r w:rsidR="00A97011" w:rsidRPr="00C639CC">
        <w:rPr>
          <w:lang w:val="nl-BE"/>
        </w:rPr>
        <w:t>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</w:t>
      </w:r>
      <w:r w:rsidR="00A97011"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A97011" w:rsidRPr="00C639CC">
        <w:rPr>
          <w:lang w:val="nl-BE"/>
        </w:rPr>
        <w:t>tories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relatief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ten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opzichte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elkaar</w:t>
      </w:r>
      <w:r w:rsidRPr="00C639CC">
        <w:rPr>
          <w:lang w:val="nl-BE"/>
        </w:rPr>
        <w:t>.</w:t>
      </w:r>
    </w:p>
    <w:p w14:paraId="493A03D1" w14:textId="1BFD94E2" w:rsidR="00A97011" w:rsidRPr="00C639CC" w:rsidRDefault="00BC466B" w:rsidP="00BC466B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B</w:t>
      </w:r>
      <w:r w:rsidR="00A97011" w:rsidRPr="00C639CC">
        <w:rPr>
          <w:lang w:val="nl-BE"/>
        </w:rPr>
        <w:t>egin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</w:t>
      </w:r>
      <w:r w:rsidR="00A97011"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</w:t>
      </w:r>
      <w:r w:rsidR="00A97011"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gemiddelde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grootte,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geef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referentiewaarde</w:t>
      </w:r>
      <w:r w:rsidRPr="00C639CC">
        <w:rPr>
          <w:lang w:val="nl-BE"/>
        </w:rPr>
        <w:t>.</w:t>
      </w:r>
    </w:p>
    <w:p w14:paraId="6A4558CC" w14:textId="77777777" w:rsidR="00BC466B" w:rsidRPr="00C639CC" w:rsidRDefault="00BC466B" w:rsidP="00BC466B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538ED13" w14:textId="5631139C" w:rsidR="00A97011" w:rsidRPr="00C639CC" w:rsidRDefault="00A97011" w:rsidP="0008582D">
      <w:pPr>
        <w:pStyle w:val="Heading4"/>
      </w:pPr>
      <w:r w:rsidRPr="00C639CC">
        <w:t>Artefact</w:t>
      </w:r>
      <w:r w:rsidR="0008582D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Backlog</w:t>
      </w:r>
    </w:p>
    <w:p w14:paraId="38F3E51E" w14:textId="44110AE4" w:rsidR="00001F23" w:rsidRPr="00C639CC" w:rsidRDefault="00A97011" w:rsidP="00726B18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Backlog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lijst</w:t>
      </w:r>
      <w:r w:rsidR="00273153" w:rsidRPr="00C639CC">
        <w:t xml:space="preserve"> </w:t>
      </w:r>
      <w:r w:rsidRPr="00C639CC">
        <w:t>met</w:t>
      </w:r>
      <w:r w:rsidR="00273153" w:rsidRPr="00C639CC">
        <w:t xml:space="preserve"> </w:t>
      </w:r>
      <w:r w:rsidRPr="00C639CC">
        <w:t>werkzaamheden</w:t>
      </w:r>
      <w:r w:rsidR="00273153" w:rsidRPr="00C639CC">
        <w:t xml:space="preserve"> </w:t>
      </w:r>
      <w:r w:rsidRPr="00C639CC">
        <w:t>die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ontwikkelingsteam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uitvoeren</w:t>
      </w:r>
      <w:r w:rsidR="00273153" w:rsidRPr="00C639CC">
        <w:t xml:space="preserve"> </w:t>
      </w:r>
      <w:r w:rsidRPr="00C639CC">
        <w:t>tijdens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sprint.</w:t>
      </w:r>
    </w:p>
    <w:p w14:paraId="7F55A1A7" w14:textId="5D988138" w:rsidR="003B46BA" w:rsidRPr="00C639CC" w:rsidRDefault="00A97011" w:rsidP="00726B18">
      <w:pPr>
        <w:pStyle w:val="cpParagraph"/>
      </w:pPr>
      <w:r w:rsidRPr="00C639CC">
        <w:t>Deze</w:t>
      </w:r>
      <w:r w:rsidR="00273153" w:rsidRPr="00C639CC">
        <w:t xml:space="preserve"> </w:t>
      </w:r>
      <w:r w:rsidRPr="00C639CC">
        <w:t>lijst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afgeleid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="00726B18" w:rsidRPr="00C639CC">
        <w:t>U</w:t>
      </w:r>
      <w:r w:rsidRPr="00C639CC">
        <w:t>ser</w:t>
      </w:r>
      <w:r w:rsidR="00273153" w:rsidRPr="00C639CC">
        <w:t xml:space="preserve"> </w:t>
      </w:r>
      <w:r w:rsidR="00726B18" w:rsidRPr="00C639CC">
        <w:t>S</w:t>
      </w:r>
      <w:r w:rsidRPr="00C639CC">
        <w:t>tories</w:t>
      </w:r>
      <w:r w:rsidR="00273153" w:rsidRPr="00C639CC">
        <w:t xml:space="preserve"> </w:t>
      </w:r>
      <w:r w:rsidRPr="00C639CC">
        <w:t>of</w:t>
      </w:r>
      <w:r w:rsidR="00273153" w:rsidRPr="00C639CC">
        <w:t xml:space="preserve"> </w:t>
      </w:r>
      <w:r w:rsidRPr="00C639CC">
        <w:t>functies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selecteren,</w:t>
      </w:r>
      <w:r w:rsidR="00273153" w:rsidRPr="00C639CC">
        <w:t xml:space="preserve"> </w:t>
      </w:r>
      <w:r w:rsidRPr="00C639CC">
        <w:t>vanaf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top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gerangschikte</w:t>
      </w:r>
      <w:r w:rsidR="00273153" w:rsidRPr="00C639CC">
        <w:t xml:space="preserve"> </w:t>
      </w:r>
      <w:r w:rsidR="00726B18" w:rsidRPr="00C639CC">
        <w:t>P</w:t>
      </w:r>
      <w:r w:rsidRPr="00C639CC">
        <w:t>roduct</w:t>
      </w:r>
      <w:r w:rsidR="00273153" w:rsidRPr="00C639CC">
        <w:t xml:space="preserve"> </w:t>
      </w:r>
      <w:r w:rsidR="00726B18" w:rsidRPr="00C639CC">
        <w:t>B</w:t>
      </w:r>
      <w:r w:rsidRPr="00C639CC">
        <w:t>acklog,</w:t>
      </w:r>
      <w:r w:rsidR="00273153" w:rsidRPr="00C639CC">
        <w:t xml:space="preserve"> </w:t>
      </w:r>
      <w:r w:rsidRPr="00C639CC">
        <w:t>totdat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ontwikkelingsteam</w:t>
      </w:r>
      <w:r w:rsidR="00273153" w:rsidRPr="00C639CC">
        <w:t xml:space="preserve"> </w:t>
      </w:r>
      <w:r w:rsidRPr="00C639CC">
        <w:t>vindt</w:t>
      </w:r>
      <w:r w:rsidR="00273153" w:rsidRPr="00C639CC">
        <w:t xml:space="preserve"> </w:t>
      </w:r>
      <w:r w:rsidRPr="00C639CC">
        <w:t>dat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genoeg</w:t>
      </w:r>
      <w:r w:rsidR="00273153" w:rsidRPr="00C639CC">
        <w:t xml:space="preserve"> </w:t>
      </w:r>
      <w:r w:rsidRPr="00C639CC">
        <w:t>werk</w:t>
      </w:r>
      <w:r w:rsidR="00273153" w:rsidRPr="00C639CC">
        <w:t xml:space="preserve"> </w:t>
      </w:r>
      <w:r w:rsidRPr="00C639CC">
        <w:t>heeft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vullen.</w:t>
      </w:r>
    </w:p>
    <w:p w14:paraId="55AAEF92" w14:textId="7A7FE250" w:rsidR="00001F23" w:rsidRPr="00C639CC" w:rsidRDefault="00A97011" w:rsidP="00726B18">
      <w:pPr>
        <w:pStyle w:val="cpParagraph"/>
      </w:pPr>
      <w:r w:rsidRPr="00C639CC">
        <w:t>De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Backlog</w:t>
      </w:r>
      <w:r w:rsidR="00273153" w:rsidRPr="00C639CC">
        <w:t xml:space="preserve"> </w:t>
      </w:r>
      <w:r w:rsidRPr="00C639CC">
        <w:t>wordt</w:t>
      </w:r>
      <w:r w:rsidR="00273153" w:rsidRPr="00C639CC">
        <w:t xml:space="preserve"> </w:t>
      </w:r>
      <w:r w:rsidRPr="00C639CC">
        <w:t>opgesteld</w:t>
      </w:r>
      <w:r w:rsidR="00273153" w:rsidRPr="00C639CC">
        <w:t xml:space="preserve"> </w:t>
      </w:r>
      <w:r w:rsidRPr="00C639CC">
        <w:t>door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ontwikkelingsteam,</w:t>
      </w:r>
      <w:r w:rsidR="00273153" w:rsidRPr="00C639CC">
        <w:t xml:space="preserve"> </w:t>
      </w:r>
      <w:r w:rsidRPr="00C639CC">
        <w:t>vanuit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vraag</w:t>
      </w:r>
      <w:r w:rsidR="00273153" w:rsidRPr="00C639CC">
        <w:t xml:space="preserve"> </w:t>
      </w:r>
      <w:r w:rsidRPr="00C639CC">
        <w:t>'Kunnen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taak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nog</w:t>
      </w:r>
      <w:r w:rsidR="00273153" w:rsidRPr="00C639CC">
        <w:t xml:space="preserve"> </w:t>
      </w:r>
      <w:r w:rsidRPr="00C639CC">
        <w:t>doen,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we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oplevering</w:t>
      </w:r>
      <w:r w:rsidR="00273153" w:rsidRPr="00C639CC">
        <w:t xml:space="preserve"> </w:t>
      </w:r>
      <w:r w:rsidRPr="00C639CC">
        <w:t>er</w:t>
      </w:r>
      <w:r w:rsidR="00273153" w:rsidRPr="00C639CC">
        <w:t xml:space="preserve"> </w:t>
      </w:r>
      <w:r w:rsidRPr="00C639CC">
        <w:t>ook</w:t>
      </w:r>
      <w:r w:rsidR="00273153" w:rsidRPr="00C639CC">
        <w:t xml:space="preserve"> </w:t>
      </w:r>
      <w:r w:rsidRPr="00C639CC">
        <w:t>nog</w:t>
      </w:r>
      <w:r w:rsidR="00273153" w:rsidRPr="00C639CC">
        <w:t xml:space="preserve"> </w:t>
      </w:r>
      <w:r w:rsidRPr="00C639CC">
        <w:t>bijnemen,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sprint?'</w:t>
      </w:r>
    </w:p>
    <w:p w14:paraId="6E624F1A" w14:textId="4C6B8ECE" w:rsidR="003B46BA" w:rsidRPr="00C639CC" w:rsidRDefault="00A97011" w:rsidP="00726B18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ontwikkelingsteam</w:t>
      </w:r>
      <w:r w:rsidR="00273153" w:rsidRPr="00C639CC">
        <w:t xml:space="preserve"> </w:t>
      </w:r>
      <w:r w:rsidRPr="00C639CC">
        <w:t>baseert</w:t>
      </w:r>
      <w:r w:rsidR="00273153" w:rsidRPr="00C639CC">
        <w:t xml:space="preserve"> </w:t>
      </w:r>
      <w:r w:rsidRPr="00C639CC">
        <w:t>zich</w:t>
      </w:r>
      <w:r w:rsidR="00273153" w:rsidRPr="00C639CC">
        <w:t xml:space="preserve"> </w:t>
      </w:r>
      <w:r w:rsidRPr="00C639CC">
        <w:t>daarbij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snelheid</w:t>
      </w:r>
      <w:r w:rsidR="00273153" w:rsidRPr="00C639CC">
        <w:t xml:space="preserve"> </w:t>
      </w:r>
      <w:r w:rsidRPr="00C639CC">
        <w:t>waarmee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vorige</w:t>
      </w:r>
      <w:r w:rsidR="00273153" w:rsidRPr="00C639CC">
        <w:t xml:space="preserve"> </w:t>
      </w:r>
      <w:r w:rsidRPr="00C639CC">
        <w:t>Sprints</w:t>
      </w:r>
      <w:r w:rsidR="00273153" w:rsidRPr="00C639CC">
        <w:t xml:space="preserve"> </w:t>
      </w:r>
      <w:r w:rsidRPr="00C639CC">
        <w:t>opgeleverd</w:t>
      </w:r>
      <w:r w:rsidR="00273153" w:rsidRPr="00C639CC">
        <w:t xml:space="preserve"> </w:t>
      </w:r>
      <w:r w:rsidRPr="00C639CC">
        <w:t>werd</w:t>
      </w:r>
      <w:r w:rsidR="00726B18" w:rsidRPr="00C639CC">
        <w:t>. H</w:t>
      </w:r>
      <w:r w:rsidRPr="00C639CC">
        <w:t>et</w:t>
      </w:r>
      <w:r w:rsidR="00273153" w:rsidRPr="00C639CC">
        <w:t xml:space="preserve"> </w:t>
      </w:r>
      <w:r w:rsidRPr="00C639CC">
        <w:t>tota</w:t>
      </w:r>
      <w:r w:rsidR="00726B18" w:rsidRPr="00C639CC">
        <w:t xml:space="preserve">le </w:t>
      </w:r>
      <w:r w:rsidRPr="00C639CC">
        <w:t>aantal</w:t>
      </w:r>
      <w:r w:rsidR="00273153" w:rsidRPr="00C639CC">
        <w:t xml:space="preserve"> </w:t>
      </w:r>
      <w:r w:rsidR="00726B18" w:rsidRPr="00C639CC">
        <w:t>S</w:t>
      </w:r>
      <w:r w:rsidRPr="00C639CC">
        <w:t>tory</w:t>
      </w:r>
      <w:r w:rsidR="00273153" w:rsidRPr="00C639CC">
        <w:t xml:space="preserve"> </w:t>
      </w:r>
      <w:r w:rsidR="00726B18" w:rsidRPr="00C639CC">
        <w:t>Punten</w:t>
      </w:r>
      <w:r w:rsidR="00273153" w:rsidRPr="00C639CC">
        <w:t xml:space="preserve"> </w:t>
      </w:r>
      <w:r w:rsidRPr="00C639CC">
        <w:t>binnen</w:t>
      </w:r>
      <w:r w:rsidR="00273153" w:rsidRPr="00C639CC">
        <w:t xml:space="preserve"> </w:t>
      </w:r>
      <w:r w:rsidRPr="00C639CC">
        <w:t>elke</w:t>
      </w:r>
      <w:r w:rsidR="00273153" w:rsidRPr="00C639CC">
        <w:t xml:space="preserve"> </w:t>
      </w:r>
      <w:r w:rsidRPr="00C639CC">
        <w:t>sprint.</w:t>
      </w:r>
      <w:r w:rsidR="00273153" w:rsidRPr="00C639CC">
        <w:t xml:space="preserve"> </w:t>
      </w:r>
      <w:r w:rsidRPr="00C639CC">
        <w:t>Deze</w:t>
      </w:r>
      <w:r w:rsidR="00273153" w:rsidRPr="00C639CC">
        <w:t xml:space="preserve"> </w:t>
      </w:r>
      <w:r w:rsidRPr="00C639CC">
        <w:t>ervaringen</w:t>
      </w:r>
      <w:r w:rsidR="00273153" w:rsidRPr="00C639CC">
        <w:t xml:space="preserve"> </w:t>
      </w:r>
      <w:r w:rsidRPr="00C639CC">
        <w:t>zorgen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realistische</w:t>
      </w:r>
      <w:r w:rsidR="00273153" w:rsidRPr="00C639CC">
        <w:t xml:space="preserve"> </w:t>
      </w:r>
      <w:r w:rsidRPr="00C639CC">
        <w:t>invulling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erop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sprint.</w:t>
      </w:r>
    </w:p>
    <w:p w14:paraId="0AE807B0" w14:textId="13278692" w:rsidR="00A97011" w:rsidRPr="00C639CC" w:rsidRDefault="00A97011" w:rsidP="00726B18">
      <w:pPr>
        <w:pStyle w:val="cpParagraph"/>
      </w:pPr>
      <w:r w:rsidRPr="00C639CC">
        <w:t>Tips:</w:t>
      </w:r>
    </w:p>
    <w:p w14:paraId="027B944D" w14:textId="4FCC8999" w:rsidR="00A97011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lastRenderedPageBreak/>
        <w:t>User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S</w:t>
      </w:r>
      <w:r w:rsidRPr="00C639CC">
        <w:rPr>
          <w:lang w:val="nl-BE"/>
        </w:rPr>
        <w:t>tories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ontwikkelingsteam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opgesplitst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zestien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uur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opgeleverd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worden.</w:t>
      </w:r>
    </w:p>
    <w:p w14:paraId="59F50BA3" w14:textId="39A34497" w:rsidR="00A97011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detailniveau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begrijpt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ontwikkelingsteam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precies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mogelijk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kiezen,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werken.</w:t>
      </w:r>
    </w:p>
    <w:p w14:paraId="1EC7B84C" w14:textId="19D21D4A" w:rsidR="003B46BA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S</w:t>
      </w:r>
      <w:r w:rsidRPr="00C639CC">
        <w:rPr>
          <w:lang w:val="nl-BE"/>
        </w:rPr>
        <w:t>print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B</w:t>
      </w:r>
      <w:r w:rsidRPr="00C639CC">
        <w:rPr>
          <w:lang w:val="nl-BE"/>
        </w:rPr>
        <w:t>acklog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nooit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'toegekend'.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verwerking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individuele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spontaan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opgenomen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dagelijkse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meeting,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basis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gewicht,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prioriteit,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competenties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ervaring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medewerker.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betekent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zelforganiserende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daartoe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ruimte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krijgt.</w:t>
      </w:r>
    </w:p>
    <w:p w14:paraId="632EDAF2" w14:textId="77777777" w:rsidR="00726B18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B</w:t>
      </w:r>
      <w:r w:rsidRPr="00C639CC">
        <w:rPr>
          <w:lang w:val="nl-BE"/>
        </w:rPr>
        <w:t>acklog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eigendom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team.</w:t>
      </w:r>
    </w:p>
    <w:p w14:paraId="4279EF4D" w14:textId="17925F91" w:rsidR="00A97011" w:rsidRPr="00C639CC" w:rsidRDefault="00A97011" w:rsidP="00726B18">
      <w:pPr>
        <w:pStyle w:val="cpPoint"/>
        <w:numPr>
          <w:ilvl w:val="1"/>
          <w:numId w:val="1"/>
        </w:numPr>
        <w:rPr>
          <w:lang w:val="nl-BE"/>
        </w:rPr>
      </w:pP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inschattingen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verstrekt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ontwikkelingsteam.</w:t>
      </w:r>
    </w:p>
    <w:p w14:paraId="6568F57F" w14:textId="77777777" w:rsidR="00726B18" w:rsidRPr="00C639CC" w:rsidRDefault="00726B18" w:rsidP="00726B18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5C96154" w14:textId="41EDF19E" w:rsidR="00001F23" w:rsidRPr="00C639CC" w:rsidRDefault="00A97011" w:rsidP="00726B18">
      <w:pPr>
        <w:pStyle w:val="cpParagraph"/>
      </w:pPr>
      <w:r w:rsidRPr="00C639CC">
        <w:t>Hierna</w:t>
      </w:r>
      <w:r w:rsidR="00273153" w:rsidRPr="00C639CC">
        <w:t xml:space="preserve"> </w:t>
      </w:r>
      <w:r w:rsidRPr="00C639CC">
        <w:t>volgt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voorbeeld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="006421DC">
        <w:t>S</w:t>
      </w:r>
      <w:r w:rsidRPr="00C639CC">
        <w:t>print</w:t>
      </w:r>
      <w:r w:rsidR="00273153" w:rsidRPr="00C639CC">
        <w:t xml:space="preserve"> </w:t>
      </w:r>
      <w:r w:rsidR="006421DC">
        <w:t>B</w:t>
      </w:r>
      <w:r w:rsidRPr="00C639CC">
        <w:t>acklog.</w:t>
      </w:r>
    </w:p>
    <w:p w14:paraId="7E7EF4DD" w14:textId="182DCA61" w:rsidR="00001F23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kolom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andere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kolommen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week.</w:t>
      </w:r>
    </w:p>
    <w:p w14:paraId="68126A97" w14:textId="0A44904C" w:rsidR="00001F23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getallen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P</w:t>
      </w:r>
      <w:r w:rsidRPr="00C639CC">
        <w:rPr>
          <w:lang w:val="nl-BE"/>
        </w:rPr>
        <w:t>oints.</w:t>
      </w:r>
    </w:p>
    <w:p w14:paraId="23564260" w14:textId="0901CE54" w:rsidR="00001F23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userinterface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bouwen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20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P</w:t>
      </w:r>
      <w:r w:rsidRPr="00C639CC">
        <w:rPr>
          <w:lang w:val="nl-BE"/>
        </w:rPr>
        <w:t>oints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Daarvan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8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maandag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gepresteerd,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4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dinsdag,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8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woensdag.</w:t>
      </w:r>
    </w:p>
    <w:p w14:paraId="293B09BC" w14:textId="53CBAE19" w:rsidR="00001F23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tota</w:t>
      </w:r>
      <w:r w:rsidR="00117D8E">
        <w:rPr>
          <w:lang w:val="nl-BE"/>
        </w:rPr>
        <w:t xml:space="preserve">le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P</w:t>
      </w:r>
      <w:r w:rsidRPr="00C639CC">
        <w:rPr>
          <w:lang w:val="nl-BE"/>
        </w:rPr>
        <w:t>oints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volledige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tabel,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toont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maxim</w:t>
      </w:r>
      <w:r w:rsidR="00117D8E">
        <w:rPr>
          <w:lang w:val="nl-BE"/>
        </w:rPr>
        <w:t>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="00726B18" w:rsidRPr="00C639CC">
        <w:rPr>
          <w:lang w:val="nl-BE"/>
        </w:rPr>
        <w:t>P</w:t>
      </w:r>
      <w:r w:rsidRPr="00C639CC">
        <w:rPr>
          <w:lang w:val="nl-BE"/>
        </w:rPr>
        <w:t>oints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specifieke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verwezenlijkt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week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tijd.</w:t>
      </w:r>
    </w:p>
    <w:p w14:paraId="37A65FE2" w14:textId="447B3C08" w:rsidR="00001F23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kunstmatig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drijven.</w:t>
      </w:r>
    </w:p>
    <w:p w14:paraId="5ADE2EB8" w14:textId="760C5735" w:rsidR="00A97011" w:rsidRPr="00C639CC" w:rsidRDefault="00A97011" w:rsidP="00726B18">
      <w:pPr>
        <w:pStyle w:val="cpPoint"/>
        <w:rPr>
          <w:lang w:val="nl-BE"/>
        </w:rPr>
      </w:pP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dagelijkse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</w:t>
      </w:r>
      <w:bookmarkStart w:id="0" w:name="_GoBack"/>
      <w:bookmarkEnd w:id="0"/>
      <w:r w:rsidRPr="00C639CC">
        <w:rPr>
          <w:lang w:val="nl-BE"/>
        </w:rPr>
        <w:t>ij/zij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opnemen.</w:t>
      </w:r>
    </w:p>
    <w:p w14:paraId="18B32934" w14:textId="77777777" w:rsidR="00A97011" w:rsidRPr="00C639CC" w:rsidRDefault="00A97011" w:rsidP="00395028"/>
    <w:p w14:paraId="47D710D1" w14:textId="79AA4B09" w:rsidR="00A97011" w:rsidRPr="00C639CC" w:rsidRDefault="00A97011" w:rsidP="00726B18">
      <w:pPr>
        <w:pStyle w:val="cpPicture"/>
      </w:pPr>
      <w:r w:rsidRPr="00C639CC">
        <w:drawing>
          <wp:inline distT="0" distB="0" distL="0" distR="0" wp14:anchorId="655E51E0" wp14:editId="41C3C9F8">
            <wp:extent cx="3304800" cy="1638000"/>
            <wp:effectExtent l="19050" t="19050" r="10160" b="19685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7886DF5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800" cy="163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D04E3" w14:textId="2304443D" w:rsidR="00A97011" w:rsidRPr="00C639CC" w:rsidRDefault="00A97011" w:rsidP="00E354F3">
      <w:pPr>
        <w:pStyle w:val="Heading4"/>
      </w:pPr>
      <w:r w:rsidRPr="00C639CC">
        <w:t>Artefact</w:t>
      </w:r>
      <w:r w:rsidR="00E354F3" w:rsidRPr="00C639CC">
        <w:t xml:space="preserve"> </w:t>
      </w:r>
      <w:r w:rsidRPr="00C639CC">
        <w:t>Sprint</w:t>
      </w:r>
      <w:r w:rsidR="00273153" w:rsidRPr="00C639CC">
        <w:t xml:space="preserve"> </w:t>
      </w:r>
      <w:r w:rsidR="006421DC" w:rsidRPr="00C639CC">
        <w:t>Burndown</w:t>
      </w:r>
      <w:r w:rsidR="00273153" w:rsidRPr="00C639CC">
        <w:t xml:space="preserve"> </w:t>
      </w:r>
      <w:r w:rsidRPr="00C639CC">
        <w:t>diagram</w:t>
      </w:r>
    </w:p>
    <w:p w14:paraId="02812055" w14:textId="1D87D47A" w:rsidR="00A97011" w:rsidRPr="00C639CC" w:rsidRDefault="00A97011" w:rsidP="007A38B6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Burndown-diagram</w:t>
      </w:r>
      <w:r w:rsidR="00273153" w:rsidRPr="00C639CC">
        <w:t xml:space="preserve"> </w:t>
      </w:r>
      <w:r w:rsidRPr="00C639CC">
        <w:t>geeft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resterende</w:t>
      </w:r>
      <w:r w:rsidR="00273153" w:rsidRPr="00C639CC">
        <w:t xml:space="preserve"> </w:t>
      </w:r>
      <w:r w:rsidRPr="00C639CC">
        <w:t>inspanning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bepaalde</w:t>
      </w:r>
      <w:r w:rsidR="00273153" w:rsidRPr="00C639CC">
        <w:t xml:space="preserve"> </w:t>
      </w:r>
      <w:r w:rsidRPr="00C639CC">
        <w:t>periode</w:t>
      </w:r>
      <w:r w:rsidR="00273153" w:rsidRPr="00C639CC">
        <w:t xml:space="preserve"> </w:t>
      </w:r>
      <w:r w:rsidRPr="00C639CC">
        <w:t>weer.</w:t>
      </w:r>
    </w:p>
    <w:p w14:paraId="2EC20245" w14:textId="027BFF05" w:rsidR="00A97011" w:rsidRPr="00C639CC" w:rsidRDefault="00A97011" w:rsidP="007A38B6">
      <w:pPr>
        <w:pStyle w:val="cpParagraph"/>
      </w:pPr>
      <w:r w:rsidRPr="00C639CC">
        <w:t>Teams</w:t>
      </w:r>
      <w:r w:rsidR="00273153" w:rsidRPr="00C639CC">
        <w:t xml:space="preserve"> </w:t>
      </w:r>
      <w:r w:rsidRPr="00C639CC">
        <w:t>gebruiken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Burndown-diagram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om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inspanningen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productontwikkeling</w:t>
      </w:r>
      <w:r w:rsidR="00273153" w:rsidRPr="00C639CC">
        <w:t xml:space="preserve"> </w:t>
      </w:r>
      <w:r w:rsidRPr="00C639CC">
        <w:t>in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op</w:t>
      </w:r>
      <w:r w:rsidR="00273153" w:rsidRPr="00C639CC">
        <w:t xml:space="preserve"> </w:t>
      </w:r>
      <w:r w:rsidRPr="00C639CC">
        <w:t>te</w:t>
      </w:r>
      <w:r w:rsidR="00273153" w:rsidRPr="00C639CC">
        <w:t xml:space="preserve"> </w:t>
      </w:r>
      <w:r w:rsidRPr="00C639CC">
        <w:t>volgen.</w:t>
      </w:r>
    </w:p>
    <w:p w14:paraId="63DDDD0B" w14:textId="39C17A22" w:rsidR="00A97011" w:rsidRPr="00C639CC" w:rsidRDefault="00A97011" w:rsidP="007A38B6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Burndown-diagram</w:t>
      </w:r>
      <w:r w:rsidR="00273153" w:rsidRPr="00C639CC">
        <w:t xml:space="preserve"> </w:t>
      </w:r>
      <w:r w:rsidRPr="00C639CC">
        <w:t>bestaat</w:t>
      </w:r>
      <w:r w:rsidR="00273153" w:rsidRPr="00C639CC">
        <w:t xml:space="preserve"> </w:t>
      </w:r>
      <w:r w:rsidRPr="00C639CC">
        <w:t>uit:</w:t>
      </w:r>
    </w:p>
    <w:p w14:paraId="5175E6E1" w14:textId="4FF256C6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X-as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werkdagen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geven</w:t>
      </w:r>
      <w:r w:rsidR="007A38B6" w:rsidRPr="00C639CC">
        <w:rPr>
          <w:lang w:val="nl-BE"/>
        </w:rPr>
        <w:t>.</w:t>
      </w:r>
    </w:p>
    <w:p w14:paraId="3327378E" w14:textId="1EF7BFCD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Y-as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resterende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inspanning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geven</w:t>
      </w:r>
      <w:r w:rsidR="007A38B6" w:rsidRPr="00C639CC">
        <w:rPr>
          <w:lang w:val="nl-BE"/>
        </w:rPr>
        <w:t>.</w:t>
      </w:r>
    </w:p>
    <w:p w14:paraId="028B190F" w14:textId="7B052EC1" w:rsidR="00A97011" w:rsidRPr="00C639CC" w:rsidRDefault="007A38B6" w:rsidP="007A38B6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A97011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'Ideale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inspanning'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als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leidraad</w:t>
      </w:r>
      <w:r w:rsidRPr="00C639CC">
        <w:rPr>
          <w:lang w:val="nl-BE"/>
        </w:rPr>
        <w:t>.</w:t>
      </w:r>
    </w:p>
    <w:p w14:paraId="2D4CF917" w14:textId="6B189523" w:rsidR="00A97011" w:rsidRPr="00C639CC" w:rsidRDefault="007A38B6" w:rsidP="007A38B6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A97011" w:rsidRPr="00C639CC">
        <w:rPr>
          <w:lang w:val="nl-BE"/>
        </w:rPr>
        <w:t>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'Reële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vooruitgang'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inspanning</w:t>
      </w:r>
      <w:r w:rsidRPr="00C639CC">
        <w:rPr>
          <w:lang w:val="nl-BE"/>
        </w:rPr>
        <w:t>.</w:t>
      </w:r>
    </w:p>
    <w:p w14:paraId="316D2850" w14:textId="77777777" w:rsidR="007A38B6" w:rsidRPr="00C639CC" w:rsidRDefault="007A38B6" w:rsidP="007A38B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2A68F3F" w14:textId="43B05802" w:rsidR="00001F23" w:rsidRPr="00C639CC" w:rsidRDefault="00A97011" w:rsidP="007A38B6">
      <w:pPr>
        <w:pStyle w:val="cpParagraph"/>
      </w:pPr>
      <w:r w:rsidRPr="00C639CC">
        <w:t>Hierna</w:t>
      </w:r>
      <w:r w:rsidR="00273153" w:rsidRPr="00C639CC">
        <w:t xml:space="preserve"> </w:t>
      </w:r>
      <w:r w:rsidRPr="00C639CC">
        <w:t>volgt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voorbeeld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Burndown</w:t>
      </w:r>
      <w:r w:rsidR="00273153" w:rsidRPr="00C639CC">
        <w:t xml:space="preserve"> </w:t>
      </w:r>
      <w:r w:rsidRPr="00C639CC">
        <w:t>diagram.</w:t>
      </w:r>
    </w:p>
    <w:p w14:paraId="4EEA367E" w14:textId="0F3DF2FD" w:rsidR="00001F23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Over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periode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14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werkdagen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moeten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S</w:t>
      </w:r>
      <w:r w:rsidRPr="00C639CC">
        <w:rPr>
          <w:lang w:val="nl-BE"/>
        </w:rPr>
        <w:t>tories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uitgewerkt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overeenstemmen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46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P</w:t>
      </w:r>
      <w:r w:rsidRPr="00C639CC">
        <w:rPr>
          <w:lang w:val="nl-BE"/>
        </w:rPr>
        <w:t>oints.</w:t>
      </w:r>
    </w:p>
    <w:p w14:paraId="5474D61D" w14:textId="7FD4CFF7" w:rsidR="00001F23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groene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stippellijn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evolutie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idealiter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voortschrijden.</w:t>
      </w:r>
    </w:p>
    <w:p w14:paraId="3955467D" w14:textId="3BDEDACD" w:rsidR="00001F23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rode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realiteit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weer.</w:t>
      </w:r>
    </w:p>
    <w:p w14:paraId="56023A6F" w14:textId="32054CD5" w:rsidR="00001F23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Tijdens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eerste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4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P</w:t>
      </w:r>
      <w:r w:rsidRPr="00C639CC">
        <w:rPr>
          <w:lang w:val="nl-BE"/>
        </w:rPr>
        <w:t>oints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gerealiseerd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verwacht.</w:t>
      </w:r>
    </w:p>
    <w:p w14:paraId="623537C3" w14:textId="77777777" w:rsidR="007A38B6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5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gebeurtenis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aantal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uit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voeren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P</w:t>
      </w:r>
      <w:r w:rsidRPr="00C639CC">
        <w:rPr>
          <w:lang w:val="nl-BE"/>
        </w:rPr>
        <w:t>oints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plots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toegenomen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indicatie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gegeven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oorzaak,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bijvoorbeeld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lastRenderedPageBreak/>
        <w:t>ander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helemaal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correct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begrepen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werd,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functionele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bijsturing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U</w:t>
      </w:r>
      <w:r w:rsidRPr="00C639CC">
        <w:rPr>
          <w:lang w:val="nl-BE"/>
        </w:rPr>
        <w:t>ser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S</w:t>
      </w:r>
      <w:r w:rsidRPr="00C639CC">
        <w:rPr>
          <w:lang w:val="nl-BE"/>
        </w:rPr>
        <w:t>tory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nodig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was,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waardoor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werkhoeveelheid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toegenomen.</w:t>
      </w:r>
    </w:p>
    <w:p w14:paraId="112159D6" w14:textId="77777777" w:rsidR="007A38B6" w:rsidRPr="00C639CC" w:rsidRDefault="00A97011" w:rsidP="00395028">
      <w:pPr>
        <w:pStyle w:val="cpPoint"/>
        <w:rPr>
          <w:lang w:val="nl-BE"/>
        </w:rPr>
      </w:pP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blijven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doorwerken,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6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trend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terug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positief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geworden.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8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blijkt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ideale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verwerkingslijn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raakt.</w:t>
      </w:r>
    </w:p>
    <w:p w14:paraId="6FE9E23C" w14:textId="1E3FD028" w:rsidR="003B46BA" w:rsidRPr="00C639CC" w:rsidRDefault="00A97011" w:rsidP="00395028">
      <w:pPr>
        <w:pStyle w:val="cpPoint"/>
        <w:rPr>
          <w:lang w:val="nl-BE"/>
        </w:rPr>
      </w:pPr>
      <w:r w:rsidRPr="00C639CC">
        <w:rPr>
          <w:lang w:val="nl-BE"/>
        </w:rPr>
        <w:t>Nu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zaak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overschrijden.</w:t>
      </w:r>
    </w:p>
    <w:p w14:paraId="068E5905" w14:textId="47802F46" w:rsidR="00A97011" w:rsidRPr="00C639CC" w:rsidRDefault="00A97011" w:rsidP="007A38B6">
      <w:pPr>
        <w:pStyle w:val="cpPicture"/>
      </w:pPr>
      <w:r w:rsidRPr="00C639CC">
        <mc:AlternateContent>
          <mc:Choice Requires="wps">
            <w:drawing>
              <wp:inline distT="0" distB="0" distL="0" distR="0" wp14:anchorId="36736596" wp14:editId="197C3B03">
                <wp:extent cx="304800" cy="304800"/>
                <wp:effectExtent l="0" t="0" r="0" b="0"/>
                <wp:docPr id="44" name="Rectangle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293748" id="Rectangle 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JiREcP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Pr="00C639CC">
        <w:drawing>
          <wp:inline distT="0" distB="0" distL="0" distR="0" wp14:anchorId="7F5552DC" wp14:editId="2B1587AC">
            <wp:extent cx="3646800" cy="2206800"/>
            <wp:effectExtent l="19050" t="19050" r="11430" b="22225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788475E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0" cy="220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D9674" w14:textId="704EBDE6" w:rsidR="00A97011" w:rsidRPr="00C639CC" w:rsidRDefault="007A38B6" w:rsidP="007A38B6">
      <w:pPr>
        <w:pStyle w:val="Heading4"/>
      </w:pPr>
      <w:r w:rsidRPr="00C639CC">
        <w:t>Vragen</w:t>
      </w:r>
    </w:p>
    <w:p w14:paraId="259616C2" w14:textId="0ED92F3F" w:rsidR="00A97011" w:rsidRPr="00C639CC" w:rsidRDefault="00A97011" w:rsidP="007A38B6">
      <w:pPr>
        <w:pStyle w:val="cpParagraph"/>
      </w:pPr>
      <w:r w:rsidRPr="00C639CC">
        <w:t>Wanneer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Sprint</w:t>
      </w:r>
      <w:r w:rsidR="00273153" w:rsidRPr="00C639CC">
        <w:t xml:space="preserve"> </w:t>
      </w:r>
      <w:r w:rsidRPr="00C639CC">
        <w:t>voorbij?</w:t>
      </w:r>
    </w:p>
    <w:p w14:paraId="09F3E440" w14:textId="02DC33AD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taken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afgerond</w:t>
      </w:r>
    </w:p>
    <w:p w14:paraId="6C882192" w14:textId="7AB6C8F4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Sprint-periode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afgelopen</w:t>
      </w:r>
    </w:p>
    <w:p w14:paraId="3D7CD254" w14:textId="5617CAB5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afgerond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</w:p>
    <w:p w14:paraId="69C86568" w14:textId="77777777" w:rsidR="007A38B6" w:rsidRPr="00C639CC" w:rsidRDefault="007A38B6" w:rsidP="007A38B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AED6FC4" w14:textId="332D6872" w:rsidR="003B46BA" w:rsidRPr="00C639CC" w:rsidRDefault="007A38B6" w:rsidP="007A38B6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 juist.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duur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Sprint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staat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vast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kan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niet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korter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of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langer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gemaakt</w:t>
      </w:r>
      <w:r w:rsidR="00273153" w:rsidRPr="00C639CC">
        <w:rPr>
          <w:lang w:val="nl-BE"/>
        </w:rPr>
        <w:t xml:space="preserve"> </w:t>
      </w:r>
      <w:r w:rsidR="00A97011" w:rsidRPr="00C639CC">
        <w:rPr>
          <w:lang w:val="nl-BE"/>
        </w:rPr>
        <w:t>worden.</w:t>
      </w:r>
    </w:p>
    <w:p w14:paraId="457F3B01" w14:textId="77777777" w:rsidR="007A38B6" w:rsidRPr="00C639CC" w:rsidRDefault="007A38B6" w:rsidP="007A38B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4904AB8" w14:textId="0467FFF0" w:rsidR="00A97011" w:rsidRPr="00C639CC" w:rsidRDefault="00A97011" w:rsidP="007A38B6">
      <w:pPr>
        <w:pStyle w:val="cpParagraph"/>
      </w:pPr>
      <w:r w:rsidRPr="00C639CC">
        <w:t>Tijdens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dagelijkse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rol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Master</w:t>
      </w:r>
      <w:r w:rsidR="00273153" w:rsidRPr="00C639CC">
        <w:t xml:space="preserve"> </w:t>
      </w:r>
      <w:r w:rsidRPr="00C639CC">
        <w:t>om:</w:t>
      </w:r>
      <w:r w:rsidR="00273153" w:rsidRPr="00C639CC">
        <w:t xml:space="preserve"> </w:t>
      </w:r>
      <w:r w:rsidRPr="00C639CC">
        <w:t>...</w:t>
      </w:r>
    </w:p>
    <w:p w14:paraId="428FE1C0" w14:textId="4D55811A" w:rsidR="003B46BA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discussie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leiden.</w:t>
      </w:r>
    </w:p>
    <w:p w14:paraId="7F337E14" w14:textId="3D0767B6" w:rsidR="003B46BA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verzekeren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beantwoord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worden</w:t>
      </w:r>
      <w:r w:rsidR="007A38B6" w:rsidRPr="00C639CC">
        <w:rPr>
          <w:lang w:val="nl-BE"/>
        </w:rPr>
        <w:t>.</w:t>
      </w:r>
    </w:p>
    <w:p w14:paraId="018EE7F8" w14:textId="5C9DC99A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vergadering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begeleiden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zodat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elke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teamlid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kans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heeft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spreken.</w:t>
      </w:r>
    </w:p>
    <w:p w14:paraId="6265B66F" w14:textId="60227C7E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leren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dagelijkse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15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minuten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Time-box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houden.</w:t>
      </w:r>
    </w:p>
    <w:p w14:paraId="260EE3A3" w14:textId="77777777" w:rsidR="007A38B6" w:rsidRPr="00C639CC" w:rsidRDefault="007A38B6" w:rsidP="007A38B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81BD42D" w14:textId="2B76BE24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is juist</w:t>
      </w:r>
      <w:r w:rsidRPr="00C639CC">
        <w:rPr>
          <w:lang w:val="nl-BE"/>
        </w:rPr>
        <w:t>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verzekert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vergadering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plaatsvindt,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verantwoordelijk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voor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verloop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dagelijkse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dagelijkse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15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minuten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Time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box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Hiernaast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handhaaft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regel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alleen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meedoen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dagelijkse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Scrum.</w:t>
      </w:r>
    </w:p>
    <w:p w14:paraId="05693988" w14:textId="77777777" w:rsidR="007A38B6" w:rsidRPr="00C639CC" w:rsidRDefault="007A38B6" w:rsidP="007A38B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6619126" w14:textId="16A951DD" w:rsidR="003B46BA" w:rsidRPr="00C639CC" w:rsidRDefault="00A97011" w:rsidP="007A38B6">
      <w:pPr>
        <w:pStyle w:val="cpParagraph"/>
      </w:pPr>
      <w:r w:rsidRPr="00C639CC">
        <w:t>Wie</w:t>
      </w:r>
      <w:r w:rsidR="00273153" w:rsidRPr="00C639CC">
        <w:t xml:space="preserve"> </w:t>
      </w:r>
      <w:r w:rsidRPr="00C639CC">
        <w:t>zou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meeste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weten</w:t>
      </w:r>
      <w:r w:rsidR="00273153" w:rsidRPr="00C639CC">
        <w:t xml:space="preserve"> </w:t>
      </w:r>
      <w:r w:rsidRPr="00C639CC">
        <w:t>over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vooruitgang</w:t>
      </w:r>
      <w:r w:rsidR="00273153" w:rsidRPr="00C639CC">
        <w:t xml:space="preserve"> </w:t>
      </w:r>
      <w:r w:rsidRPr="00C639CC">
        <w:t>richting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bedrijfsdoelstelling</w:t>
      </w:r>
      <w:r w:rsidR="00273153" w:rsidRPr="00C639CC">
        <w:t xml:space="preserve"> </w:t>
      </w:r>
      <w:r w:rsidRPr="00C639CC">
        <w:t>en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alternatieven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duidelijkst</w:t>
      </w:r>
      <w:r w:rsidR="00273153" w:rsidRPr="00C639CC">
        <w:t xml:space="preserve"> </w:t>
      </w:r>
      <w:r w:rsidRPr="00C639CC">
        <w:t>moeten</w:t>
      </w:r>
      <w:r w:rsidR="00273153" w:rsidRPr="00C639CC">
        <w:t xml:space="preserve"> </w:t>
      </w:r>
      <w:r w:rsidRPr="00C639CC">
        <w:t>kunnen</w:t>
      </w:r>
      <w:r w:rsidR="00273153" w:rsidRPr="00C639CC">
        <w:t xml:space="preserve"> </w:t>
      </w:r>
      <w:r w:rsidRPr="00C639CC">
        <w:t>uitleggen?</w:t>
      </w:r>
    </w:p>
    <w:p w14:paraId="1C681564" w14:textId="55E34901" w:rsidR="003B46BA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7A38B6" w:rsidRPr="00C639CC">
        <w:rPr>
          <w:lang w:val="nl-BE"/>
        </w:rPr>
        <w:t>.</w:t>
      </w:r>
    </w:p>
    <w:p w14:paraId="616AB520" w14:textId="0B748D5F" w:rsidR="003B46BA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Ontwikkelteam</w:t>
      </w:r>
      <w:r w:rsidR="007A38B6" w:rsidRPr="00C639CC">
        <w:rPr>
          <w:lang w:val="nl-BE"/>
        </w:rPr>
        <w:t>.</w:t>
      </w:r>
    </w:p>
    <w:p w14:paraId="61825177" w14:textId="11603F78" w:rsidR="003B46BA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7A38B6" w:rsidRPr="00C639CC">
        <w:rPr>
          <w:lang w:val="nl-BE"/>
        </w:rPr>
        <w:t>.</w:t>
      </w:r>
    </w:p>
    <w:p w14:paraId="0AD80E86" w14:textId="38DE9BB8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Projectmanager</w:t>
      </w:r>
      <w:r w:rsidR="007A38B6" w:rsidRPr="00C639CC">
        <w:rPr>
          <w:lang w:val="nl-BE"/>
        </w:rPr>
        <w:t>.</w:t>
      </w:r>
    </w:p>
    <w:p w14:paraId="4F08AD5F" w14:textId="77777777" w:rsidR="007A38B6" w:rsidRPr="00C639CC" w:rsidRDefault="007A38B6" w:rsidP="007A38B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7022B8AD" w14:textId="44BF413F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is juist</w:t>
      </w:r>
      <w:r w:rsidRPr="00C639CC">
        <w:rPr>
          <w:lang w:val="nl-BE"/>
        </w:rPr>
        <w:t>:</w:t>
      </w:r>
      <w:r w:rsidR="007A38B6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persoon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Backlog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beheert.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houdt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Backlog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zichtbaar,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transparant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&amp;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duidelijk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toont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vervolgens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werken.</w:t>
      </w:r>
    </w:p>
    <w:p w14:paraId="2BC8A0B5" w14:textId="46952A45" w:rsidR="007A38B6" w:rsidRPr="00C639CC" w:rsidRDefault="007A38B6" w:rsidP="007A38B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3837228" w14:textId="77777777" w:rsidR="007A38B6" w:rsidRPr="00C639CC" w:rsidRDefault="007A38B6" w:rsidP="007A38B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A7E0B7C" w14:textId="55D29452" w:rsidR="003B46BA" w:rsidRPr="00C639CC" w:rsidRDefault="00A97011" w:rsidP="007A38B6">
      <w:pPr>
        <w:pStyle w:val="cpParagraph"/>
      </w:pPr>
      <w:r w:rsidRPr="00C639CC">
        <w:t>Wat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aanbevolen</w:t>
      </w:r>
      <w:r w:rsidR="00273153" w:rsidRPr="00C639CC">
        <w:t xml:space="preserve"> </w:t>
      </w:r>
      <w:r w:rsidRPr="00C639CC">
        <w:t>grootte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Pr="00C639CC">
        <w:t>Scrum</w:t>
      </w:r>
      <w:r w:rsidR="00273153" w:rsidRPr="00C639CC">
        <w:t xml:space="preserve"> </w:t>
      </w:r>
      <w:r w:rsidRPr="00C639CC">
        <w:t>Ontwikkelteam?</w:t>
      </w:r>
    </w:p>
    <w:p w14:paraId="4D06D189" w14:textId="514DF302" w:rsidR="003B46BA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7A38B6" w:rsidRPr="00C639CC">
        <w:rPr>
          <w:lang w:val="nl-BE"/>
        </w:rPr>
        <w:t>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Minimaal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7</w:t>
      </w:r>
      <w:r w:rsidR="007A38B6" w:rsidRPr="00C639CC">
        <w:rPr>
          <w:lang w:val="nl-BE"/>
        </w:rPr>
        <w:t>.</w:t>
      </w:r>
    </w:p>
    <w:p w14:paraId="5F8D6319" w14:textId="143ECD4C" w:rsidR="003B46BA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7A38B6" w:rsidRPr="00C639CC">
        <w:rPr>
          <w:lang w:val="nl-BE"/>
        </w:rPr>
        <w:t>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3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9</w:t>
      </w:r>
      <w:r w:rsidR="007A38B6" w:rsidRPr="00C639CC">
        <w:rPr>
          <w:lang w:val="nl-BE"/>
        </w:rPr>
        <w:t>.</w:t>
      </w:r>
    </w:p>
    <w:p w14:paraId="74CA2280" w14:textId="31AF93B6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C</w:t>
      </w:r>
      <w:r w:rsidR="007A38B6" w:rsidRPr="00C639CC">
        <w:rPr>
          <w:lang w:val="nl-BE"/>
        </w:rPr>
        <w:t>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9</w:t>
      </w:r>
      <w:r w:rsidR="007A38B6" w:rsidRPr="00C639CC">
        <w:rPr>
          <w:lang w:val="nl-BE"/>
        </w:rPr>
        <w:t>.</w:t>
      </w:r>
    </w:p>
    <w:p w14:paraId="37C27CD7" w14:textId="77777777" w:rsidR="007A38B6" w:rsidRPr="00C639CC" w:rsidRDefault="007A38B6" w:rsidP="007A38B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96CAB82" w14:textId="1099DE21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273153" w:rsidRPr="00C639CC">
        <w:rPr>
          <w:lang w:val="nl-BE"/>
        </w:rPr>
        <w:t xml:space="preserve"> </w:t>
      </w:r>
      <w:r w:rsidR="007A38B6" w:rsidRPr="00C639CC">
        <w:rPr>
          <w:lang w:val="nl-BE"/>
        </w:rPr>
        <w:t>is juist</w:t>
      </w:r>
      <w:r w:rsidRPr="00C639CC">
        <w:rPr>
          <w:lang w:val="nl-BE"/>
        </w:rPr>
        <w:t>: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optimale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klein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genoeg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agile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blijven,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groot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genoeg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significant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werk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verzetten.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Ontwikkelteam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minder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drie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vermindert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interactie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resultaten.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negen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leden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vereist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simpelweg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veel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coördinatie.</w:t>
      </w:r>
    </w:p>
    <w:p w14:paraId="79EB447E" w14:textId="577E308D" w:rsidR="007A38B6" w:rsidRPr="00C639CC" w:rsidRDefault="007A38B6" w:rsidP="007A38B6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2C2BDF0C" w14:textId="32978151" w:rsidR="003B46BA" w:rsidRPr="00C639CC" w:rsidRDefault="00A97011" w:rsidP="007A38B6">
      <w:pPr>
        <w:pStyle w:val="cpParagraph"/>
      </w:pPr>
      <w:r w:rsidRPr="00C639CC">
        <w:t>Wanneer</w:t>
      </w:r>
      <w:r w:rsidR="00273153" w:rsidRPr="00C639CC">
        <w:t xml:space="preserve"> </w:t>
      </w:r>
      <w:r w:rsidRPr="00C639CC">
        <w:t>begint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volgende</w:t>
      </w:r>
      <w:r w:rsidR="00273153" w:rsidRPr="00C639CC">
        <w:t xml:space="preserve"> </w:t>
      </w:r>
      <w:r w:rsidRPr="00C639CC">
        <w:t>Sprint?</w:t>
      </w:r>
    </w:p>
    <w:p w14:paraId="0A7F907C" w14:textId="50E8205B" w:rsidR="003B46BA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Meteen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na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afsluiting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vorige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232A7A" w:rsidRPr="00C639CC">
        <w:rPr>
          <w:lang w:val="nl-BE"/>
        </w:rPr>
        <w:t>.</w:t>
      </w:r>
    </w:p>
    <w:p w14:paraId="77104E0E" w14:textId="742E2D4E" w:rsidR="003B46BA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begin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nieuwe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week</w:t>
      </w:r>
      <w:r w:rsidR="00232A7A" w:rsidRPr="00C639CC">
        <w:rPr>
          <w:lang w:val="nl-BE"/>
        </w:rPr>
        <w:t>.</w:t>
      </w:r>
    </w:p>
    <w:p w14:paraId="4849CCD8" w14:textId="7D35A196" w:rsidR="00A97011" w:rsidRPr="00C639CC" w:rsidRDefault="00A97011" w:rsidP="007A38B6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Wanneer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klaar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is</w:t>
      </w:r>
      <w:r w:rsidR="00232A7A" w:rsidRPr="00C639CC">
        <w:rPr>
          <w:lang w:val="nl-BE"/>
        </w:rPr>
        <w:t>.</w:t>
      </w:r>
    </w:p>
    <w:p w14:paraId="0D84F85F" w14:textId="77777777" w:rsidR="00232A7A" w:rsidRPr="00C639CC" w:rsidRDefault="00232A7A" w:rsidP="00232A7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4C399BB" w14:textId="2CD9A078" w:rsidR="00A97011" w:rsidRPr="00C639CC" w:rsidRDefault="00232A7A" w:rsidP="00232A7A">
      <w:pPr>
        <w:pStyle w:val="cpPoint"/>
        <w:rPr>
          <w:lang w:val="nl-BE"/>
        </w:rPr>
      </w:pPr>
      <w:r w:rsidRPr="00C639CC">
        <w:rPr>
          <w:lang w:val="nl-BE"/>
        </w:rPr>
        <w:t>A is juist.</w:t>
      </w:r>
    </w:p>
    <w:p w14:paraId="33EDE4CD" w14:textId="77777777" w:rsidR="00232A7A" w:rsidRPr="00C639CC" w:rsidRDefault="00232A7A" w:rsidP="00232A7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61885FD7" w14:textId="69F0235B" w:rsidR="003B46BA" w:rsidRPr="00C639CC" w:rsidRDefault="00A97011" w:rsidP="00232A7A">
      <w:pPr>
        <w:pStyle w:val="cpParagraph"/>
      </w:pPr>
      <w:r w:rsidRPr="00C639CC">
        <w:t>Wie</w:t>
      </w:r>
      <w:r w:rsidR="00273153" w:rsidRPr="00C639CC">
        <w:t xml:space="preserve"> </w:t>
      </w:r>
      <w:r w:rsidRPr="00C639CC">
        <w:t>is</w:t>
      </w:r>
      <w:r w:rsidR="00273153" w:rsidRPr="00C639CC">
        <w:t xml:space="preserve"> </w:t>
      </w:r>
      <w:r w:rsidRPr="00C639CC">
        <w:t>verantwoordelijk</w:t>
      </w:r>
      <w:r w:rsidR="00273153" w:rsidRPr="00C639CC">
        <w:t xml:space="preserve"> </w:t>
      </w:r>
      <w:r w:rsidRPr="00C639CC">
        <w:t>voor</w:t>
      </w:r>
      <w:r w:rsidR="00273153" w:rsidRPr="00C639CC">
        <w:t xml:space="preserve"> </w:t>
      </w:r>
      <w:r w:rsidRPr="00C639CC">
        <w:t>het</w:t>
      </w:r>
      <w:r w:rsidR="00273153" w:rsidRPr="00C639CC">
        <w:t xml:space="preserve"> </w:t>
      </w:r>
      <w:r w:rsidRPr="00C639CC">
        <w:t>rangschikken</w:t>
      </w:r>
      <w:r w:rsidR="00273153" w:rsidRPr="00C639CC">
        <w:t xml:space="preserve"> </w:t>
      </w:r>
      <w:r w:rsidRPr="00C639CC">
        <w:t>van</w:t>
      </w:r>
      <w:r w:rsidR="00273153" w:rsidRPr="00C639CC">
        <w:t xml:space="preserve"> </w:t>
      </w:r>
      <w:r w:rsidRPr="00C639CC">
        <w:t>de</w:t>
      </w:r>
      <w:r w:rsidR="00273153" w:rsidRPr="00C639CC">
        <w:t xml:space="preserve"> </w:t>
      </w:r>
      <w:r w:rsidRPr="00C639CC">
        <w:t>Product</w:t>
      </w:r>
      <w:r w:rsidR="00273153" w:rsidRPr="00C639CC">
        <w:t xml:space="preserve"> </w:t>
      </w:r>
      <w:r w:rsidRPr="00C639CC">
        <w:t>Backlog?</w:t>
      </w:r>
    </w:p>
    <w:p w14:paraId="4FB8E929" w14:textId="13C2832F" w:rsidR="003B46BA" w:rsidRPr="00C639CC" w:rsidRDefault="00A97011" w:rsidP="00232A7A">
      <w:pPr>
        <w:pStyle w:val="cpPoint"/>
        <w:rPr>
          <w:lang w:val="nl-BE"/>
        </w:rPr>
      </w:pPr>
      <w:r w:rsidRPr="00C639CC">
        <w:rPr>
          <w:lang w:val="nl-BE"/>
        </w:rPr>
        <w:t>A</w:t>
      </w:r>
      <w:r w:rsidR="00232A7A" w:rsidRPr="00C639CC">
        <w:rPr>
          <w:lang w:val="nl-BE"/>
        </w:rPr>
        <w:t>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Development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32A7A" w:rsidRPr="00C639CC">
        <w:rPr>
          <w:lang w:val="nl-BE"/>
        </w:rPr>
        <w:t>.</w:t>
      </w:r>
    </w:p>
    <w:p w14:paraId="37F3FE14" w14:textId="282F58B3" w:rsidR="003B46BA" w:rsidRPr="00C639CC" w:rsidRDefault="00A97011" w:rsidP="00232A7A">
      <w:pPr>
        <w:pStyle w:val="cpPoint"/>
        <w:rPr>
          <w:lang w:val="nl-BE"/>
        </w:rPr>
      </w:pPr>
      <w:r w:rsidRPr="00C639CC">
        <w:rPr>
          <w:lang w:val="nl-BE"/>
        </w:rPr>
        <w:t>B</w:t>
      </w:r>
      <w:r w:rsidR="00232A7A" w:rsidRPr="00C639CC">
        <w:rPr>
          <w:lang w:val="nl-BE"/>
        </w:rPr>
        <w:t>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232A7A" w:rsidRPr="00C639CC">
        <w:rPr>
          <w:lang w:val="nl-BE"/>
        </w:rPr>
        <w:t>.</w:t>
      </w:r>
    </w:p>
    <w:p w14:paraId="5B8F0C2A" w14:textId="3B6A8E77" w:rsidR="00A97011" w:rsidRPr="00C639CC" w:rsidRDefault="00A97011" w:rsidP="00232A7A">
      <w:pPr>
        <w:pStyle w:val="cpPoint"/>
        <w:rPr>
          <w:lang w:val="nl-BE"/>
        </w:rPr>
      </w:pPr>
      <w:r w:rsidRPr="00C639CC">
        <w:rPr>
          <w:lang w:val="nl-BE"/>
        </w:rPr>
        <w:t>C</w:t>
      </w:r>
      <w:r w:rsidR="00232A7A" w:rsidRPr="00C639CC">
        <w:rPr>
          <w:lang w:val="nl-BE"/>
        </w:rPr>
        <w:t>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232A7A" w:rsidRPr="00C639CC">
        <w:rPr>
          <w:lang w:val="nl-BE"/>
        </w:rPr>
        <w:t>.</w:t>
      </w:r>
    </w:p>
    <w:p w14:paraId="19D28BE4" w14:textId="279EC59D" w:rsidR="00A97011" w:rsidRPr="00C639CC" w:rsidRDefault="00A97011" w:rsidP="00232A7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232A7A" w:rsidRPr="00C639CC">
        <w:rPr>
          <w:lang w:val="nl-BE"/>
        </w:rPr>
        <w:t>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stakeholders</w:t>
      </w:r>
      <w:r w:rsidR="00232A7A" w:rsidRPr="00C639CC">
        <w:rPr>
          <w:lang w:val="nl-BE"/>
        </w:rPr>
        <w:t>.</w:t>
      </w:r>
    </w:p>
    <w:p w14:paraId="110FF1CD" w14:textId="77777777" w:rsidR="00232A7A" w:rsidRPr="00C639CC" w:rsidRDefault="00232A7A" w:rsidP="00232A7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AAD664A" w14:textId="75658D80" w:rsidR="00A97011" w:rsidRPr="00C639CC" w:rsidRDefault="00232A7A" w:rsidP="00232A7A">
      <w:pPr>
        <w:pStyle w:val="cpPoint"/>
        <w:rPr>
          <w:lang w:val="nl-BE"/>
        </w:rPr>
      </w:pPr>
      <w:r w:rsidRPr="00C639CC">
        <w:rPr>
          <w:lang w:val="nl-BE"/>
        </w:rPr>
        <w:t>B is juist.</w:t>
      </w:r>
    </w:p>
    <w:p w14:paraId="53F24EAD" w14:textId="77777777" w:rsidR="00232A7A" w:rsidRPr="00C639CC" w:rsidRDefault="00232A7A" w:rsidP="00232A7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CFBC229" w14:textId="16E2BED3" w:rsidR="003B46BA" w:rsidRPr="00C639CC" w:rsidRDefault="00A97011" w:rsidP="00E75A7A">
      <w:pPr>
        <w:pStyle w:val="cpParagraph"/>
      </w:pPr>
      <w:r w:rsidRPr="00C639CC">
        <w:t>Het</w:t>
      </w:r>
      <w:r w:rsidR="00273153" w:rsidRPr="00C639CC">
        <w:t xml:space="preserve"> </w:t>
      </w:r>
      <w:r w:rsidRPr="00C639CC">
        <w:t>Development</w:t>
      </w:r>
      <w:r w:rsidR="00273153" w:rsidRPr="00C639CC">
        <w:t xml:space="preserve"> </w:t>
      </w:r>
      <w:r w:rsidRPr="00C639CC">
        <w:t>team</w:t>
      </w:r>
      <w:r w:rsidR="00273153" w:rsidRPr="00C639CC">
        <w:t xml:space="preserve"> </w:t>
      </w:r>
      <w:r w:rsidRPr="00C639CC">
        <w:t>moet</w:t>
      </w:r>
      <w:r w:rsidR="00273153" w:rsidRPr="00C639CC">
        <w:t xml:space="preserve"> </w:t>
      </w:r>
      <w:r w:rsidRPr="00C639CC">
        <w:t>zo</w:t>
      </w:r>
      <w:r w:rsidR="00273153" w:rsidRPr="00C639CC">
        <w:t xml:space="preserve"> </w:t>
      </w:r>
      <w:r w:rsidRPr="00C639CC">
        <w:t>productief</w:t>
      </w:r>
      <w:r w:rsidR="00273153" w:rsidRPr="00C639CC">
        <w:t xml:space="preserve"> </w:t>
      </w:r>
      <w:r w:rsidRPr="00C639CC">
        <w:t>mogelijk</w:t>
      </w:r>
      <w:r w:rsidR="00273153" w:rsidRPr="00C639CC">
        <w:t xml:space="preserve"> </w:t>
      </w:r>
      <w:r w:rsidRPr="00C639CC">
        <w:t>zijn.</w:t>
      </w:r>
      <w:r w:rsidR="00273153" w:rsidRPr="00C639CC">
        <w:t xml:space="preserve"> </w:t>
      </w:r>
      <w:r w:rsidRPr="00C639CC">
        <w:t>Bij</w:t>
      </w:r>
      <w:r w:rsidR="00273153" w:rsidRPr="00C639CC">
        <w:t xml:space="preserve"> </w:t>
      </w:r>
      <w:r w:rsidRPr="00C639CC">
        <w:t>wie</w:t>
      </w:r>
      <w:r w:rsidR="00273153" w:rsidRPr="00C639CC">
        <w:t xml:space="preserve"> </w:t>
      </w:r>
      <w:r w:rsidRPr="00C639CC">
        <w:t>kloppen</w:t>
      </w:r>
      <w:r w:rsidR="00273153" w:rsidRPr="00C639CC">
        <w:t xml:space="preserve"> </w:t>
      </w:r>
      <w:r w:rsidRPr="00C639CC">
        <w:t>ze</w:t>
      </w:r>
      <w:r w:rsidR="00273153" w:rsidRPr="00C639CC">
        <w:t xml:space="preserve"> </w:t>
      </w:r>
      <w:r w:rsidRPr="00C639CC">
        <w:t>aan</w:t>
      </w:r>
      <w:r w:rsidR="00273153" w:rsidRPr="00C639CC">
        <w:t xml:space="preserve"> </w:t>
      </w:r>
      <w:r w:rsidRPr="00C639CC">
        <w:t>als</w:t>
      </w:r>
      <w:r w:rsidR="00273153" w:rsidRPr="00C639CC">
        <w:t xml:space="preserve"> </w:t>
      </w:r>
      <w:r w:rsidRPr="00C639CC">
        <w:t>dit</w:t>
      </w:r>
      <w:r w:rsidR="00273153" w:rsidRPr="00C639CC">
        <w:t xml:space="preserve"> </w:t>
      </w:r>
      <w:r w:rsidRPr="00C639CC">
        <w:t>niet</w:t>
      </w:r>
      <w:r w:rsidR="00273153" w:rsidRPr="00C639CC">
        <w:t xml:space="preserve"> </w:t>
      </w:r>
      <w:r w:rsidRPr="00C639CC">
        <w:t>lukt?</w:t>
      </w:r>
    </w:p>
    <w:p w14:paraId="62DEDC7D" w14:textId="5698F824" w:rsidR="003B46BA" w:rsidRPr="00C639CC" w:rsidRDefault="00A97011" w:rsidP="00E75A7A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Product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Owner</w:t>
      </w:r>
      <w:r w:rsidR="00E75A7A" w:rsidRPr="00C639CC">
        <w:rPr>
          <w:lang w:val="nl-BE"/>
        </w:rPr>
        <w:t>.</w:t>
      </w:r>
    </w:p>
    <w:p w14:paraId="77D42F37" w14:textId="45745F02" w:rsidR="003B46BA" w:rsidRPr="00C639CC" w:rsidRDefault="00A97011" w:rsidP="00E75A7A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CEO</w:t>
      </w:r>
      <w:r w:rsidR="00E75A7A" w:rsidRPr="00C639CC">
        <w:rPr>
          <w:lang w:val="nl-BE"/>
        </w:rPr>
        <w:t>.</w:t>
      </w:r>
    </w:p>
    <w:p w14:paraId="271A60FF" w14:textId="547A45B5" w:rsidR="00A97011" w:rsidRPr="00C639CC" w:rsidRDefault="00A97011" w:rsidP="00E75A7A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Niemand.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Development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team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dit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zelf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oplossen.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kunnen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bij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niemand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terecht.</w:t>
      </w:r>
    </w:p>
    <w:p w14:paraId="3A07D0A2" w14:textId="3861F694" w:rsidR="00A97011" w:rsidRPr="00C639CC" w:rsidRDefault="00A97011" w:rsidP="00E75A7A">
      <w:pPr>
        <w:pStyle w:val="cpPoint"/>
        <w:rPr>
          <w:lang w:val="nl-BE"/>
        </w:rPr>
      </w:pPr>
      <w:r w:rsidRPr="00C639CC">
        <w:rPr>
          <w:lang w:val="nl-BE"/>
        </w:rPr>
        <w:t>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Scrum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Master</w:t>
      </w:r>
      <w:r w:rsidR="00E75A7A" w:rsidRPr="00C639CC">
        <w:rPr>
          <w:lang w:val="nl-BE"/>
        </w:rPr>
        <w:t>.</w:t>
      </w:r>
    </w:p>
    <w:p w14:paraId="213D5C17" w14:textId="77777777" w:rsidR="00E75A7A" w:rsidRPr="00C639CC" w:rsidRDefault="00E75A7A" w:rsidP="00E75A7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1F1117CF" w14:textId="7199D9C9" w:rsidR="00A97011" w:rsidRPr="00C639CC" w:rsidRDefault="00A97011" w:rsidP="00E75A7A">
      <w:pPr>
        <w:pStyle w:val="cpPoint"/>
        <w:rPr>
          <w:lang w:val="nl-BE"/>
        </w:rPr>
      </w:pPr>
      <w:r w:rsidRPr="00C639CC">
        <w:rPr>
          <w:lang w:val="nl-BE"/>
        </w:rPr>
        <w:t>D</w:t>
      </w:r>
      <w:r w:rsidR="00E75A7A" w:rsidRPr="00C639CC">
        <w:rPr>
          <w:lang w:val="nl-BE"/>
        </w:rPr>
        <w:t xml:space="preserve"> is juist.</w:t>
      </w:r>
    </w:p>
    <w:p w14:paraId="3644D667" w14:textId="77777777" w:rsidR="00E75A7A" w:rsidRPr="00C639CC" w:rsidRDefault="00E75A7A" w:rsidP="00E75A7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31508BE7" w14:textId="6DB902B9" w:rsidR="00A97011" w:rsidRPr="00C639CC" w:rsidRDefault="00A97011" w:rsidP="00E75A7A">
      <w:pPr>
        <w:pStyle w:val="cpParagraph"/>
      </w:pPr>
      <w:r w:rsidRPr="00C639CC">
        <w:t>Hoelang</w:t>
      </w:r>
      <w:r w:rsidR="00273153" w:rsidRPr="00C639CC">
        <w:t xml:space="preserve"> </w:t>
      </w:r>
      <w:r w:rsidRPr="00C639CC">
        <w:t>duurt</w:t>
      </w:r>
      <w:r w:rsidR="00273153" w:rsidRPr="00C639CC">
        <w:t xml:space="preserve"> </w:t>
      </w:r>
      <w:r w:rsidRPr="00C639CC">
        <w:t>een</w:t>
      </w:r>
      <w:r w:rsidR="00273153" w:rsidRPr="00C639CC">
        <w:t xml:space="preserve"> </w:t>
      </w:r>
      <w:r w:rsidR="006421DC">
        <w:t>D</w:t>
      </w:r>
      <w:r w:rsidRPr="00C639CC">
        <w:t>aily</w:t>
      </w:r>
      <w:r w:rsidR="00273153" w:rsidRPr="00C639CC">
        <w:t xml:space="preserve"> </w:t>
      </w:r>
      <w:r w:rsidR="006421DC">
        <w:t>S</w:t>
      </w:r>
      <w:r w:rsidRPr="00C639CC">
        <w:t>crum?</w:t>
      </w:r>
    </w:p>
    <w:p w14:paraId="63B3479E" w14:textId="7484910B" w:rsidR="003B46BA" w:rsidRPr="00C639CC" w:rsidRDefault="00A97011" w:rsidP="00E75A7A">
      <w:pPr>
        <w:pStyle w:val="cpPoint"/>
        <w:rPr>
          <w:lang w:val="nl-BE"/>
        </w:rPr>
      </w:pPr>
      <w:r w:rsidRPr="00C639CC">
        <w:rPr>
          <w:lang w:val="nl-BE"/>
        </w:rPr>
        <w:t>A.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30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minuten</w:t>
      </w:r>
      <w:r w:rsidR="00E75A7A" w:rsidRPr="00C639CC">
        <w:rPr>
          <w:lang w:val="nl-BE"/>
        </w:rPr>
        <w:t>.</w:t>
      </w:r>
    </w:p>
    <w:p w14:paraId="04302AAF" w14:textId="69385416" w:rsidR="003B46BA" w:rsidRPr="00C639CC" w:rsidRDefault="00A97011" w:rsidP="00E75A7A">
      <w:pPr>
        <w:pStyle w:val="cpPoint"/>
        <w:rPr>
          <w:lang w:val="nl-BE"/>
        </w:rPr>
      </w:pPr>
      <w:r w:rsidRPr="00C639CC">
        <w:rPr>
          <w:lang w:val="nl-BE"/>
        </w:rPr>
        <w:t>B.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Onbepaald.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Iedereen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moet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al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zijn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vragen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hebben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beantwoord.</w:t>
      </w:r>
    </w:p>
    <w:p w14:paraId="7987455C" w14:textId="1CBD474A" w:rsidR="00A97011" w:rsidRPr="00C639CC" w:rsidRDefault="00A97011" w:rsidP="00E75A7A">
      <w:pPr>
        <w:pStyle w:val="cpPoint"/>
        <w:rPr>
          <w:lang w:val="nl-BE"/>
        </w:rPr>
      </w:pPr>
      <w:r w:rsidRPr="00C639CC">
        <w:rPr>
          <w:lang w:val="nl-BE"/>
        </w:rPr>
        <w:t>C.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15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minuten</w:t>
      </w:r>
      <w:r w:rsidR="00E75A7A" w:rsidRPr="00C639CC">
        <w:rPr>
          <w:lang w:val="nl-BE"/>
        </w:rPr>
        <w:t>.</w:t>
      </w:r>
    </w:p>
    <w:p w14:paraId="557CDF32" w14:textId="246491C4" w:rsidR="00A97011" w:rsidRPr="00C639CC" w:rsidRDefault="00A97011" w:rsidP="00E75A7A">
      <w:pPr>
        <w:pStyle w:val="cpPoint"/>
        <w:rPr>
          <w:lang w:val="nl-BE"/>
        </w:rPr>
      </w:pPr>
      <w:r w:rsidRPr="00C639CC">
        <w:rPr>
          <w:lang w:val="nl-BE"/>
        </w:rPr>
        <w:t>D.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Dat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hangt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af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lengte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van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de</w:t>
      </w:r>
      <w:r w:rsidR="00273153" w:rsidRPr="00C639CC">
        <w:rPr>
          <w:lang w:val="nl-BE"/>
        </w:rPr>
        <w:t xml:space="preserve"> </w:t>
      </w:r>
      <w:r w:rsidRPr="00C639CC">
        <w:rPr>
          <w:lang w:val="nl-BE"/>
        </w:rPr>
        <w:t>Sprint</w:t>
      </w:r>
      <w:r w:rsidR="00E75A7A" w:rsidRPr="00C639CC">
        <w:rPr>
          <w:lang w:val="nl-BE"/>
        </w:rPr>
        <w:t>.</w:t>
      </w:r>
    </w:p>
    <w:p w14:paraId="4F1F080C" w14:textId="77777777" w:rsidR="00E75A7A" w:rsidRPr="00C639CC" w:rsidRDefault="00E75A7A" w:rsidP="00E75A7A">
      <w:pPr>
        <w:pStyle w:val="cpPoint"/>
        <w:numPr>
          <w:ilvl w:val="0"/>
          <w:numId w:val="0"/>
        </w:numPr>
        <w:ind w:left="1644" w:hanging="360"/>
        <w:rPr>
          <w:lang w:val="nl-BE"/>
        </w:rPr>
      </w:pPr>
    </w:p>
    <w:p w14:paraId="5DC01B93" w14:textId="17466DF0" w:rsidR="00E75A7A" w:rsidRPr="00C639CC" w:rsidRDefault="00E75A7A" w:rsidP="00E75A7A">
      <w:pPr>
        <w:pStyle w:val="cpPoint"/>
        <w:rPr>
          <w:lang w:val="nl-BE"/>
        </w:rPr>
      </w:pPr>
      <w:r w:rsidRPr="00C639CC">
        <w:rPr>
          <w:lang w:val="nl-BE"/>
        </w:rPr>
        <w:t>C is juist.</w:t>
      </w:r>
    </w:p>
    <w:sectPr w:rsidR="00E75A7A" w:rsidRPr="00C639CC" w:rsidSect="00E97E28">
      <w:footerReference w:type="default" r:id="rId33"/>
      <w:type w:val="continuous"/>
      <w:pgSz w:w="11906" w:h="16838"/>
      <w:pgMar w:top="720" w:right="720" w:bottom="851" w:left="720" w:header="731" w:footer="370" w:gutter="0"/>
      <w:cols w:space="708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027007" w14:textId="77777777" w:rsidR="00726B18" w:rsidRDefault="00726B18" w:rsidP="006F1704">
      <w:r>
        <w:separator/>
      </w:r>
    </w:p>
  </w:endnote>
  <w:endnote w:type="continuationSeparator" w:id="0">
    <w:p w14:paraId="09EE1C5C" w14:textId="77777777" w:rsidR="00726B18" w:rsidRDefault="00726B18" w:rsidP="006F17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BF5242" w14:textId="00152F13" w:rsidR="00726B18" w:rsidRPr="00983B3B" w:rsidRDefault="00726B18" w:rsidP="002674D0">
    <w:pPr>
      <w:pStyle w:val="Footer"/>
      <w:pBdr>
        <w:top w:val="single" w:sz="4" w:space="1" w:color="auto"/>
      </w:pBdr>
      <w:tabs>
        <w:tab w:val="clear" w:pos="4513"/>
        <w:tab w:val="clear" w:pos="9026"/>
        <w:tab w:val="right" w:pos="10466"/>
      </w:tabs>
      <w:ind w:left="567"/>
      <w:jc w:val="right"/>
    </w:pPr>
    <w:r w:rsidRPr="00983B3B">
      <w:t>Tekst van e-l</w:t>
    </w:r>
    <w:r>
      <w:t>eren Agile Projectmanagement</w:t>
    </w:r>
    <w:r w:rsidRPr="00983B3B">
      <w:tab/>
      <w:t xml:space="preserve">Page </w:t>
    </w:r>
    <w:r>
      <w:fldChar w:fldCharType="begin"/>
    </w:r>
    <w:r w:rsidRPr="00983B3B">
      <w:instrText xml:space="preserve"> PAGE   \* MERGEFORMAT </w:instrText>
    </w:r>
    <w:r>
      <w:fldChar w:fldCharType="separate"/>
    </w:r>
    <w:r w:rsidRPr="00983B3B">
      <w:rPr>
        <w:noProof/>
      </w:rPr>
      <w:t>1</w:t>
    </w:r>
    <w:r>
      <w:rPr>
        <w:noProof/>
      </w:rPr>
      <w:fldChar w:fldCharType="end"/>
    </w:r>
    <w:r w:rsidRPr="00983B3B">
      <w:rPr>
        <w:noProof/>
      </w:rPr>
      <w:t xml:space="preserve"> </w:t>
    </w:r>
    <w:r>
      <w:rPr>
        <w:noProof/>
      </w:rPr>
      <w:t>van</w:t>
    </w:r>
    <w:r w:rsidRPr="00983B3B">
      <w:rPr>
        <w:noProof/>
      </w:rPr>
      <w:t xml:space="preserve"> </w:t>
    </w:r>
    <w:r>
      <w:rPr>
        <w:noProof/>
      </w:rPr>
      <w:fldChar w:fldCharType="begin"/>
    </w:r>
    <w:r w:rsidRPr="00983B3B">
      <w:rPr>
        <w:noProof/>
      </w:rPr>
      <w:instrText xml:space="preserve"> NUMPAGES   \* MERGEFORMAT </w:instrText>
    </w:r>
    <w:r>
      <w:rPr>
        <w:noProof/>
      </w:rPr>
      <w:fldChar w:fldCharType="separate"/>
    </w:r>
    <w:r w:rsidRPr="00983B3B"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C1E613" w14:textId="77777777" w:rsidR="00726B18" w:rsidRDefault="00726B18" w:rsidP="006F1704">
      <w:r>
        <w:separator/>
      </w:r>
    </w:p>
  </w:footnote>
  <w:footnote w:type="continuationSeparator" w:id="0">
    <w:p w14:paraId="5DF09D43" w14:textId="77777777" w:rsidR="00726B18" w:rsidRDefault="00726B18" w:rsidP="006F17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112E3"/>
    <w:multiLevelType w:val="multilevel"/>
    <w:tmpl w:val="79624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152AA9"/>
    <w:multiLevelType w:val="multilevel"/>
    <w:tmpl w:val="C1A09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220A11"/>
    <w:multiLevelType w:val="multilevel"/>
    <w:tmpl w:val="DFFC8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2EB1317"/>
    <w:multiLevelType w:val="multilevel"/>
    <w:tmpl w:val="0CA68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4170BB0"/>
    <w:multiLevelType w:val="multilevel"/>
    <w:tmpl w:val="21D2C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59A1F84"/>
    <w:multiLevelType w:val="multilevel"/>
    <w:tmpl w:val="66042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5B05F95"/>
    <w:multiLevelType w:val="multilevel"/>
    <w:tmpl w:val="4D7C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5DC736D"/>
    <w:multiLevelType w:val="multilevel"/>
    <w:tmpl w:val="FBAEE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5FE1C80"/>
    <w:multiLevelType w:val="multilevel"/>
    <w:tmpl w:val="3DFA0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66A4607"/>
    <w:multiLevelType w:val="multilevel"/>
    <w:tmpl w:val="69382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7F15384"/>
    <w:multiLevelType w:val="multilevel"/>
    <w:tmpl w:val="46360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560446"/>
    <w:multiLevelType w:val="multilevel"/>
    <w:tmpl w:val="C1A09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AF5B78"/>
    <w:multiLevelType w:val="multilevel"/>
    <w:tmpl w:val="C04A5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A522858"/>
    <w:multiLevelType w:val="multilevel"/>
    <w:tmpl w:val="E0744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0A895A1C"/>
    <w:multiLevelType w:val="multilevel"/>
    <w:tmpl w:val="562C5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B1D0A06"/>
    <w:multiLevelType w:val="multilevel"/>
    <w:tmpl w:val="629A4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C183526"/>
    <w:multiLevelType w:val="multilevel"/>
    <w:tmpl w:val="4E64B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0CFB38E4"/>
    <w:multiLevelType w:val="multilevel"/>
    <w:tmpl w:val="6F3E3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0D56564A"/>
    <w:multiLevelType w:val="multilevel"/>
    <w:tmpl w:val="3EA00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0DA4102C"/>
    <w:multiLevelType w:val="multilevel"/>
    <w:tmpl w:val="51440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0DCC724E"/>
    <w:multiLevelType w:val="multilevel"/>
    <w:tmpl w:val="BCD48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0ECE1B53"/>
    <w:multiLevelType w:val="multilevel"/>
    <w:tmpl w:val="11427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D07123"/>
    <w:multiLevelType w:val="multilevel"/>
    <w:tmpl w:val="3E629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0EE46B81"/>
    <w:multiLevelType w:val="multilevel"/>
    <w:tmpl w:val="DF0A1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114E0FD6"/>
    <w:multiLevelType w:val="multilevel"/>
    <w:tmpl w:val="4D40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23B266E"/>
    <w:multiLevelType w:val="multilevel"/>
    <w:tmpl w:val="E2E62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12C11C69"/>
    <w:multiLevelType w:val="multilevel"/>
    <w:tmpl w:val="59207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367051E"/>
    <w:multiLevelType w:val="multilevel"/>
    <w:tmpl w:val="EE5C0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1374065B"/>
    <w:multiLevelType w:val="multilevel"/>
    <w:tmpl w:val="FC3AF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13E162E2"/>
    <w:multiLevelType w:val="multilevel"/>
    <w:tmpl w:val="6C906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59B0076"/>
    <w:multiLevelType w:val="multilevel"/>
    <w:tmpl w:val="A2E6E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16C776D1"/>
    <w:multiLevelType w:val="multilevel"/>
    <w:tmpl w:val="29C6D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16FC6E1A"/>
    <w:multiLevelType w:val="multilevel"/>
    <w:tmpl w:val="42C29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18AC2BCD"/>
    <w:multiLevelType w:val="multilevel"/>
    <w:tmpl w:val="44FC0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18F93CCB"/>
    <w:multiLevelType w:val="multilevel"/>
    <w:tmpl w:val="0A4C8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195D4144"/>
    <w:multiLevelType w:val="multilevel"/>
    <w:tmpl w:val="2F0EA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19B1623F"/>
    <w:multiLevelType w:val="multilevel"/>
    <w:tmpl w:val="C63A1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B3B638E"/>
    <w:multiLevelType w:val="multilevel"/>
    <w:tmpl w:val="1F0C8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1B4256F1"/>
    <w:multiLevelType w:val="multilevel"/>
    <w:tmpl w:val="27E4D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1B746F66"/>
    <w:multiLevelType w:val="multilevel"/>
    <w:tmpl w:val="C1A09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C0C2E31"/>
    <w:multiLevelType w:val="multilevel"/>
    <w:tmpl w:val="B1CEA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1C8300B7"/>
    <w:multiLevelType w:val="multilevel"/>
    <w:tmpl w:val="5A1A0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1DA15A64"/>
    <w:multiLevelType w:val="multilevel"/>
    <w:tmpl w:val="F0048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1DE34F3E"/>
    <w:multiLevelType w:val="multilevel"/>
    <w:tmpl w:val="99ACF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1E1960FB"/>
    <w:multiLevelType w:val="multilevel"/>
    <w:tmpl w:val="87EAB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E723E85"/>
    <w:multiLevelType w:val="multilevel"/>
    <w:tmpl w:val="4F5C1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1EEE572B"/>
    <w:multiLevelType w:val="multilevel"/>
    <w:tmpl w:val="CEA05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F930660"/>
    <w:multiLevelType w:val="multilevel"/>
    <w:tmpl w:val="60DA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20C56B95"/>
    <w:multiLevelType w:val="multilevel"/>
    <w:tmpl w:val="1C2A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2221137D"/>
    <w:multiLevelType w:val="multilevel"/>
    <w:tmpl w:val="98126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232D2F15"/>
    <w:multiLevelType w:val="multilevel"/>
    <w:tmpl w:val="E0A8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2414396E"/>
    <w:multiLevelType w:val="multilevel"/>
    <w:tmpl w:val="FE12A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4D3626B"/>
    <w:multiLevelType w:val="multilevel"/>
    <w:tmpl w:val="BFEC6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24EB048C"/>
    <w:multiLevelType w:val="multilevel"/>
    <w:tmpl w:val="35CAE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54743E1"/>
    <w:multiLevelType w:val="multilevel"/>
    <w:tmpl w:val="BE56A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6454DB7"/>
    <w:multiLevelType w:val="multilevel"/>
    <w:tmpl w:val="4B86A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27035313"/>
    <w:multiLevelType w:val="multilevel"/>
    <w:tmpl w:val="78EED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28127534"/>
    <w:multiLevelType w:val="multilevel"/>
    <w:tmpl w:val="0D643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2861501E"/>
    <w:multiLevelType w:val="multilevel"/>
    <w:tmpl w:val="B282A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8F61599"/>
    <w:multiLevelType w:val="multilevel"/>
    <w:tmpl w:val="666EE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28F7415E"/>
    <w:multiLevelType w:val="multilevel"/>
    <w:tmpl w:val="DCBE0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298E5D63"/>
    <w:multiLevelType w:val="multilevel"/>
    <w:tmpl w:val="DC6CB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29E335CB"/>
    <w:multiLevelType w:val="multilevel"/>
    <w:tmpl w:val="F5685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2AD90201"/>
    <w:multiLevelType w:val="multilevel"/>
    <w:tmpl w:val="3D74D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C241451"/>
    <w:multiLevelType w:val="multilevel"/>
    <w:tmpl w:val="134E0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C4B01DA"/>
    <w:multiLevelType w:val="multilevel"/>
    <w:tmpl w:val="57689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2CBD7A7B"/>
    <w:multiLevelType w:val="multilevel"/>
    <w:tmpl w:val="62EC7194"/>
    <w:lvl w:ilvl="0"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144" w:hanging="576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7" w15:restartNumberingAfterBreak="0">
    <w:nsid w:val="2F3F4B78"/>
    <w:multiLevelType w:val="multilevel"/>
    <w:tmpl w:val="DBAAB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FC01A4A"/>
    <w:multiLevelType w:val="multilevel"/>
    <w:tmpl w:val="5C9A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3036373D"/>
    <w:multiLevelType w:val="multilevel"/>
    <w:tmpl w:val="BBAC5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31315FF7"/>
    <w:multiLevelType w:val="multilevel"/>
    <w:tmpl w:val="C1A09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1455D56"/>
    <w:multiLevelType w:val="multilevel"/>
    <w:tmpl w:val="FFA28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3228577A"/>
    <w:multiLevelType w:val="multilevel"/>
    <w:tmpl w:val="7646D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32662551"/>
    <w:multiLevelType w:val="multilevel"/>
    <w:tmpl w:val="9B3A9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327E3945"/>
    <w:multiLevelType w:val="multilevel"/>
    <w:tmpl w:val="ACDAD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2B44F54"/>
    <w:multiLevelType w:val="multilevel"/>
    <w:tmpl w:val="36360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32E366CC"/>
    <w:multiLevelType w:val="multilevel"/>
    <w:tmpl w:val="BDC24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3921B83"/>
    <w:multiLevelType w:val="multilevel"/>
    <w:tmpl w:val="54801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41C58A1"/>
    <w:multiLevelType w:val="multilevel"/>
    <w:tmpl w:val="E83A8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43053C3"/>
    <w:multiLevelType w:val="multilevel"/>
    <w:tmpl w:val="4E162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47363FC"/>
    <w:multiLevelType w:val="multilevel"/>
    <w:tmpl w:val="081A4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34A4362E"/>
    <w:multiLevelType w:val="multilevel"/>
    <w:tmpl w:val="C1A09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53C70F8"/>
    <w:multiLevelType w:val="multilevel"/>
    <w:tmpl w:val="6E2E3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553007A"/>
    <w:multiLevelType w:val="multilevel"/>
    <w:tmpl w:val="106A1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57A4B94"/>
    <w:multiLevelType w:val="multilevel"/>
    <w:tmpl w:val="5E847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35BA4FBA"/>
    <w:multiLevelType w:val="multilevel"/>
    <w:tmpl w:val="8DF09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365928E9"/>
    <w:multiLevelType w:val="multilevel"/>
    <w:tmpl w:val="374E3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36DF4E62"/>
    <w:multiLevelType w:val="multilevel"/>
    <w:tmpl w:val="A86E0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384146C0"/>
    <w:multiLevelType w:val="multilevel"/>
    <w:tmpl w:val="C9FC6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A174A4D"/>
    <w:multiLevelType w:val="multilevel"/>
    <w:tmpl w:val="4A8C4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3A616778"/>
    <w:multiLevelType w:val="multilevel"/>
    <w:tmpl w:val="4282D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3AAA38D0"/>
    <w:multiLevelType w:val="multilevel"/>
    <w:tmpl w:val="769CD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3C8D21D6"/>
    <w:multiLevelType w:val="multilevel"/>
    <w:tmpl w:val="8D28C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3D4701BD"/>
    <w:multiLevelType w:val="multilevel"/>
    <w:tmpl w:val="D7C06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D6054F2"/>
    <w:multiLevelType w:val="multilevel"/>
    <w:tmpl w:val="0E704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3DDD78C2"/>
    <w:multiLevelType w:val="multilevel"/>
    <w:tmpl w:val="F656D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3E0A3ADF"/>
    <w:multiLevelType w:val="multilevel"/>
    <w:tmpl w:val="88769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3EC01C8B"/>
    <w:multiLevelType w:val="multilevel"/>
    <w:tmpl w:val="83665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3EED3B95"/>
    <w:multiLevelType w:val="multilevel"/>
    <w:tmpl w:val="EC44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F376CAB"/>
    <w:multiLevelType w:val="multilevel"/>
    <w:tmpl w:val="679E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40A4247E"/>
    <w:multiLevelType w:val="multilevel"/>
    <w:tmpl w:val="829E8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1727294"/>
    <w:multiLevelType w:val="multilevel"/>
    <w:tmpl w:val="CDE20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2" w15:restartNumberingAfterBreak="0">
    <w:nsid w:val="418B3B69"/>
    <w:multiLevelType w:val="multilevel"/>
    <w:tmpl w:val="D4AE8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418D054F"/>
    <w:multiLevelType w:val="multilevel"/>
    <w:tmpl w:val="D0F83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1FD3D70"/>
    <w:multiLevelType w:val="multilevel"/>
    <w:tmpl w:val="86448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42630436"/>
    <w:multiLevelType w:val="multilevel"/>
    <w:tmpl w:val="715C5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6" w15:restartNumberingAfterBreak="0">
    <w:nsid w:val="43763AEC"/>
    <w:multiLevelType w:val="multilevel"/>
    <w:tmpl w:val="51545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43EC6BA1"/>
    <w:multiLevelType w:val="multilevel"/>
    <w:tmpl w:val="93605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8" w15:restartNumberingAfterBreak="0">
    <w:nsid w:val="43F5620E"/>
    <w:multiLevelType w:val="multilevel"/>
    <w:tmpl w:val="05DE9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42A4C3E"/>
    <w:multiLevelType w:val="multilevel"/>
    <w:tmpl w:val="79902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0" w15:restartNumberingAfterBreak="0">
    <w:nsid w:val="447A4B75"/>
    <w:multiLevelType w:val="multilevel"/>
    <w:tmpl w:val="2A824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447A4D78"/>
    <w:multiLevelType w:val="multilevel"/>
    <w:tmpl w:val="98AC7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2" w15:restartNumberingAfterBreak="0">
    <w:nsid w:val="449B25E2"/>
    <w:multiLevelType w:val="multilevel"/>
    <w:tmpl w:val="126AD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44AB26A1"/>
    <w:multiLevelType w:val="hybridMultilevel"/>
    <w:tmpl w:val="5BECEC2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4DD159D"/>
    <w:multiLevelType w:val="multilevel"/>
    <w:tmpl w:val="BD701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5" w15:restartNumberingAfterBreak="0">
    <w:nsid w:val="45341040"/>
    <w:multiLevelType w:val="multilevel"/>
    <w:tmpl w:val="3E28D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6" w15:restartNumberingAfterBreak="0">
    <w:nsid w:val="459651B8"/>
    <w:multiLevelType w:val="multilevel"/>
    <w:tmpl w:val="9A982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45DA72DC"/>
    <w:multiLevelType w:val="multilevel"/>
    <w:tmpl w:val="6974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8" w15:restartNumberingAfterBreak="0">
    <w:nsid w:val="460A419F"/>
    <w:multiLevelType w:val="multilevel"/>
    <w:tmpl w:val="75606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9" w15:restartNumberingAfterBreak="0">
    <w:nsid w:val="46307054"/>
    <w:multiLevelType w:val="multilevel"/>
    <w:tmpl w:val="450A2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0" w15:restartNumberingAfterBreak="0">
    <w:nsid w:val="4638160E"/>
    <w:multiLevelType w:val="multilevel"/>
    <w:tmpl w:val="8D16F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1" w15:restartNumberingAfterBreak="0">
    <w:nsid w:val="465D1E71"/>
    <w:multiLevelType w:val="multilevel"/>
    <w:tmpl w:val="16EE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2" w15:restartNumberingAfterBreak="0">
    <w:nsid w:val="47140526"/>
    <w:multiLevelType w:val="multilevel"/>
    <w:tmpl w:val="59B26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3" w15:restartNumberingAfterBreak="0">
    <w:nsid w:val="47C760B4"/>
    <w:multiLevelType w:val="multilevel"/>
    <w:tmpl w:val="52DAC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B827BC6"/>
    <w:multiLevelType w:val="multilevel"/>
    <w:tmpl w:val="5DD29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5" w15:restartNumberingAfterBreak="0">
    <w:nsid w:val="4C1A5576"/>
    <w:multiLevelType w:val="multilevel"/>
    <w:tmpl w:val="9DFA1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6" w15:restartNumberingAfterBreak="0">
    <w:nsid w:val="4CAA4DC8"/>
    <w:multiLevelType w:val="multilevel"/>
    <w:tmpl w:val="6D2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4CEB255C"/>
    <w:multiLevelType w:val="multilevel"/>
    <w:tmpl w:val="E7FC2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8" w15:restartNumberingAfterBreak="0">
    <w:nsid w:val="4D9C0EA5"/>
    <w:multiLevelType w:val="multilevel"/>
    <w:tmpl w:val="EBD26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9" w15:restartNumberingAfterBreak="0">
    <w:nsid w:val="4DDD5D02"/>
    <w:multiLevelType w:val="multilevel"/>
    <w:tmpl w:val="B23E9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0" w15:restartNumberingAfterBreak="0">
    <w:nsid w:val="4F390C44"/>
    <w:multiLevelType w:val="multilevel"/>
    <w:tmpl w:val="8C8C6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1" w15:restartNumberingAfterBreak="0">
    <w:nsid w:val="4F5405A3"/>
    <w:multiLevelType w:val="multilevel"/>
    <w:tmpl w:val="E392E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2" w15:restartNumberingAfterBreak="0">
    <w:nsid w:val="4F595757"/>
    <w:multiLevelType w:val="multilevel"/>
    <w:tmpl w:val="F3966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3" w15:restartNumberingAfterBreak="0">
    <w:nsid w:val="4FED7189"/>
    <w:multiLevelType w:val="multilevel"/>
    <w:tmpl w:val="EACA0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4" w15:restartNumberingAfterBreak="0">
    <w:nsid w:val="513A6460"/>
    <w:multiLevelType w:val="multilevel"/>
    <w:tmpl w:val="056C6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5" w15:restartNumberingAfterBreak="0">
    <w:nsid w:val="53593189"/>
    <w:multiLevelType w:val="multilevel"/>
    <w:tmpl w:val="029A3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6" w15:restartNumberingAfterBreak="0">
    <w:nsid w:val="53DE24D6"/>
    <w:multiLevelType w:val="multilevel"/>
    <w:tmpl w:val="9F04F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7" w15:restartNumberingAfterBreak="0">
    <w:nsid w:val="55AA1473"/>
    <w:multiLevelType w:val="multilevel"/>
    <w:tmpl w:val="6608D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6DB4943"/>
    <w:multiLevelType w:val="multilevel"/>
    <w:tmpl w:val="BC405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57360256"/>
    <w:multiLevelType w:val="multilevel"/>
    <w:tmpl w:val="758CE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0" w15:restartNumberingAfterBreak="0">
    <w:nsid w:val="57732A4F"/>
    <w:multiLevelType w:val="multilevel"/>
    <w:tmpl w:val="89FE5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1" w15:restartNumberingAfterBreak="0">
    <w:nsid w:val="58CA135F"/>
    <w:multiLevelType w:val="multilevel"/>
    <w:tmpl w:val="CF428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2" w15:restartNumberingAfterBreak="0">
    <w:nsid w:val="5A2C1EEB"/>
    <w:multiLevelType w:val="multilevel"/>
    <w:tmpl w:val="8A684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3" w15:restartNumberingAfterBreak="0">
    <w:nsid w:val="5A5F43A0"/>
    <w:multiLevelType w:val="multilevel"/>
    <w:tmpl w:val="01CEA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4" w15:restartNumberingAfterBreak="0">
    <w:nsid w:val="5AA12302"/>
    <w:multiLevelType w:val="multilevel"/>
    <w:tmpl w:val="65E8E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5" w15:restartNumberingAfterBreak="0">
    <w:nsid w:val="5AB16E92"/>
    <w:multiLevelType w:val="multilevel"/>
    <w:tmpl w:val="4A68F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6" w15:restartNumberingAfterBreak="0">
    <w:nsid w:val="5B010DFB"/>
    <w:multiLevelType w:val="multilevel"/>
    <w:tmpl w:val="1E9EF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7" w15:restartNumberingAfterBreak="0">
    <w:nsid w:val="5B0D5400"/>
    <w:multiLevelType w:val="multilevel"/>
    <w:tmpl w:val="9C642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8" w15:restartNumberingAfterBreak="0">
    <w:nsid w:val="5B841772"/>
    <w:multiLevelType w:val="multilevel"/>
    <w:tmpl w:val="4012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9" w15:restartNumberingAfterBreak="0">
    <w:nsid w:val="5BAA5099"/>
    <w:multiLevelType w:val="multilevel"/>
    <w:tmpl w:val="81E80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0" w15:restartNumberingAfterBreak="0">
    <w:nsid w:val="5CA577EA"/>
    <w:multiLevelType w:val="multilevel"/>
    <w:tmpl w:val="4C501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DD61317"/>
    <w:multiLevelType w:val="multilevel"/>
    <w:tmpl w:val="1EB45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2" w15:restartNumberingAfterBreak="0">
    <w:nsid w:val="5E2C7837"/>
    <w:multiLevelType w:val="multilevel"/>
    <w:tmpl w:val="2F425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3" w15:restartNumberingAfterBreak="0">
    <w:nsid w:val="5E2C7EA4"/>
    <w:multiLevelType w:val="hybridMultilevel"/>
    <w:tmpl w:val="3B00CAD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5EB2164B"/>
    <w:multiLevelType w:val="multilevel"/>
    <w:tmpl w:val="D2F22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5" w15:restartNumberingAfterBreak="0">
    <w:nsid w:val="5F63213B"/>
    <w:multiLevelType w:val="multilevel"/>
    <w:tmpl w:val="C1A09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FBB4A78"/>
    <w:multiLevelType w:val="multilevel"/>
    <w:tmpl w:val="3B14D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FD2464D"/>
    <w:multiLevelType w:val="multilevel"/>
    <w:tmpl w:val="83CA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8" w15:restartNumberingAfterBreak="0">
    <w:nsid w:val="61DD3232"/>
    <w:multiLevelType w:val="multilevel"/>
    <w:tmpl w:val="B058C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9" w15:restartNumberingAfterBreak="0">
    <w:nsid w:val="61F0008D"/>
    <w:multiLevelType w:val="multilevel"/>
    <w:tmpl w:val="9250B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0" w15:restartNumberingAfterBreak="0">
    <w:nsid w:val="624717DD"/>
    <w:multiLevelType w:val="multilevel"/>
    <w:tmpl w:val="4EB62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1" w15:restartNumberingAfterBreak="0">
    <w:nsid w:val="62C60307"/>
    <w:multiLevelType w:val="multilevel"/>
    <w:tmpl w:val="9F9C8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2" w15:restartNumberingAfterBreak="0">
    <w:nsid w:val="63061E63"/>
    <w:multiLevelType w:val="multilevel"/>
    <w:tmpl w:val="C952C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3" w15:restartNumberingAfterBreak="0">
    <w:nsid w:val="63FC7E2A"/>
    <w:multiLevelType w:val="multilevel"/>
    <w:tmpl w:val="F0546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4" w15:restartNumberingAfterBreak="0">
    <w:nsid w:val="6531588C"/>
    <w:multiLevelType w:val="multilevel"/>
    <w:tmpl w:val="5CC8D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5" w15:restartNumberingAfterBreak="0">
    <w:nsid w:val="65A821AE"/>
    <w:multiLevelType w:val="multilevel"/>
    <w:tmpl w:val="8EE42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6645394D"/>
    <w:multiLevelType w:val="multilevel"/>
    <w:tmpl w:val="E0D26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7" w15:restartNumberingAfterBreak="0">
    <w:nsid w:val="665212AA"/>
    <w:multiLevelType w:val="multilevel"/>
    <w:tmpl w:val="951E1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8" w15:restartNumberingAfterBreak="0">
    <w:nsid w:val="667E404C"/>
    <w:multiLevelType w:val="multilevel"/>
    <w:tmpl w:val="E8DE2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9" w15:restartNumberingAfterBreak="0">
    <w:nsid w:val="66E950FB"/>
    <w:multiLevelType w:val="multilevel"/>
    <w:tmpl w:val="EB06D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0" w15:restartNumberingAfterBreak="0">
    <w:nsid w:val="66EE7706"/>
    <w:multiLevelType w:val="multilevel"/>
    <w:tmpl w:val="F1DAC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1" w15:restartNumberingAfterBreak="0">
    <w:nsid w:val="67893910"/>
    <w:multiLevelType w:val="multilevel"/>
    <w:tmpl w:val="D3E4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2" w15:restartNumberingAfterBreak="0">
    <w:nsid w:val="680C6B90"/>
    <w:multiLevelType w:val="multilevel"/>
    <w:tmpl w:val="87D0C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3" w15:restartNumberingAfterBreak="0">
    <w:nsid w:val="68C34FB0"/>
    <w:multiLevelType w:val="hybridMultilevel"/>
    <w:tmpl w:val="17B6299A"/>
    <w:lvl w:ilvl="0" w:tplc="7ED41364">
      <w:start w:val="1"/>
      <w:numFmt w:val="bullet"/>
      <w:pStyle w:val="cpPoint"/>
      <w:lvlText w:val=""/>
      <w:lvlJc w:val="left"/>
      <w:pPr>
        <w:ind w:left="1644" w:hanging="360"/>
      </w:pPr>
      <w:rPr>
        <w:rFonts w:ascii="Symbol" w:hAnsi="Symbol" w:hint="default"/>
        <w:lang w:val="nl-BE"/>
      </w:rPr>
    </w:lvl>
    <w:lvl w:ilvl="1" w:tplc="08090003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174" w15:restartNumberingAfterBreak="0">
    <w:nsid w:val="69EE0A86"/>
    <w:multiLevelType w:val="multilevel"/>
    <w:tmpl w:val="CF48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5" w15:restartNumberingAfterBreak="0">
    <w:nsid w:val="6BF2026D"/>
    <w:multiLevelType w:val="multilevel"/>
    <w:tmpl w:val="9070B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6" w15:restartNumberingAfterBreak="0">
    <w:nsid w:val="6C7802CD"/>
    <w:multiLevelType w:val="multilevel"/>
    <w:tmpl w:val="4B72E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7" w15:restartNumberingAfterBreak="0">
    <w:nsid w:val="6CA53254"/>
    <w:multiLevelType w:val="multilevel"/>
    <w:tmpl w:val="1876E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8" w15:restartNumberingAfterBreak="0">
    <w:nsid w:val="6D2C7F7E"/>
    <w:multiLevelType w:val="multilevel"/>
    <w:tmpl w:val="A3AC7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9" w15:restartNumberingAfterBreak="0">
    <w:nsid w:val="6D720C72"/>
    <w:multiLevelType w:val="multilevel"/>
    <w:tmpl w:val="5986C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0" w15:restartNumberingAfterBreak="0">
    <w:nsid w:val="6E673CDA"/>
    <w:multiLevelType w:val="multilevel"/>
    <w:tmpl w:val="916AF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6FE04101"/>
    <w:multiLevelType w:val="multilevel"/>
    <w:tmpl w:val="1EACF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2" w15:restartNumberingAfterBreak="0">
    <w:nsid w:val="723772A7"/>
    <w:multiLevelType w:val="multilevel"/>
    <w:tmpl w:val="8A625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3" w15:restartNumberingAfterBreak="0">
    <w:nsid w:val="72A56532"/>
    <w:multiLevelType w:val="multilevel"/>
    <w:tmpl w:val="E2D24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4" w15:restartNumberingAfterBreak="0">
    <w:nsid w:val="73C636F2"/>
    <w:multiLevelType w:val="multilevel"/>
    <w:tmpl w:val="26005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74AA7F93"/>
    <w:multiLevelType w:val="multilevel"/>
    <w:tmpl w:val="1B40C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6" w15:restartNumberingAfterBreak="0">
    <w:nsid w:val="75D12EEA"/>
    <w:multiLevelType w:val="multilevel"/>
    <w:tmpl w:val="E09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7" w15:restartNumberingAfterBreak="0">
    <w:nsid w:val="77205A8D"/>
    <w:multiLevelType w:val="multilevel"/>
    <w:tmpl w:val="5C7EB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8" w15:restartNumberingAfterBreak="0">
    <w:nsid w:val="77D2179B"/>
    <w:multiLevelType w:val="multilevel"/>
    <w:tmpl w:val="82A20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9" w15:restartNumberingAfterBreak="0">
    <w:nsid w:val="78716C4C"/>
    <w:multiLevelType w:val="multilevel"/>
    <w:tmpl w:val="CECCE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0" w15:restartNumberingAfterBreak="0">
    <w:nsid w:val="78F107C7"/>
    <w:multiLevelType w:val="multilevel"/>
    <w:tmpl w:val="FF9A7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1" w15:restartNumberingAfterBreak="0">
    <w:nsid w:val="79101B7D"/>
    <w:multiLevelType w:val="multilevel"/>
    <w:tmpl w:val="620CE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2" w15:restartNumberingAfterBreak="0">
    <w:nsid w:val="79C66643"/>
    <w:multiLevelType w:val="multilevel"/>
    <w:tmpl w:val="DEA29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3" w15:restartNumberingAfterBreak="0">
    <w:nsid w:val="7A0C6D13"/>
    <w:multiLevelType w:val="multilevel"/>
    <w:tmpl w:val="A7DE9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4" w15:restartNumberingAfterBreak="0">
    <w:nsid w:val="7C604C26"/>
    <w:multiLevelType w:val="multilevel"/>
    <w:tmpl w:val="127EE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5" w15:restartNumberingAfterBreak="0">
    <w:nsid w:val="7CEC3EF5"/>
    <w:multiLevelType w:val="multilevel"/>
    <w:tmpl w:val="E58E0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6" w15:restartNumberingAfterBreak="0">
    <w:nsid w:val="7D0F7842"/>
    <w:multiLevelType w:val="multilevel"/>
    <w:tmpl w:val="84286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7DA744E8"/>
    <w:multiLevelType w:val="multilevel"/>
    <w:tmpl w:val="90963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E2E0846"/>
    <w:multiLevelType w:val="multilevel"/>
    <w:tmpl w:val="2BAE2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F117966"/>
    <w:multiLevelType w:val="multilevel"/>
    <w:tmpl w:val="00DEC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73"/>
  </w:num>
  <w:num w:numId="2">
    <w:abstractNumId w:val="66"/>
  </w:num>
  <w:num w:numId="3">
    <w:abstractNumId w:val="66"/>
  </w:num>
  <w:num w:numId="4">
    <w:abstractNumId w:val="195"/>
  </w:num>
  <w:num w:numId="5">
    <w:abstractNumId w:val="177"/>
  </w:num>
  <w:num w:numId="6">
    <w:abstractNumId w:val="106"/>
  </w:num>
  <w:num w:numId="7">
    <w:abstractNumId w:val="39"/>
  </w:num>
  <w:num w:numId="8">
    <w:abstractNumId w:val="67"/>
  </w:num>
  <w:num w:numId="9">
    <w:abstractNumId w:val="27"/>
  </w:num>
  <w:num w:numId="10">
    <w:abstractNumId w:val="45"/>
  </w:num>
  <w:num w:numId="11">
    <w:abstractNumId w:val="82"/>
  </w:num>
  <w:num w:numId="12">
    <w:abstractNumId w:val="78"/>
  </w:num>
  <w:num w:numId="13">
    <w:abstractNumId w:val="4"/>
  </w:num>
  <w:num w:numId="14">
    <w:abstractNumId w:val="16"/>
  </w:num>
  <w:num w:numId="15">
    <w:abstractNumId w:val="161"/>
  </w:num>
  <w:num w:numId="16">
    <w:abstractNumId w:val="20"/>
  </w:num>
  <w:num w:numId="17">
    <w:abstractNumId w:val="50"/>
  </w:num>
  <w:num w:numId="18">
    <w:abstractNumId w:val="24"/>
  </w:num>
  <w:num w:numId="19">
    <w:abstractNumId w:val="196"/>
  </w:num>
  <w:num w:numId="20">
    <w:abstractNumId w:val="144"/>
  </w:num>
  <w:num w:numId="21">
    <w:abstractNumId w:val="56"/>
  </w:num>
  <w:num w:numId="22">
    <w:abstractNumId w:val="121"/>
  </w:num>
  <w:num w:numId="23">
    <w:abstractNumId w:val="3"/>
  </w:num>
  <w:num w:numId="24">
    <w:abstractNumId w:val="46"/>
  </w:num>
  <w:num w:numId="25">
    <w:abstractNumId w:val="58"/>
  </w:num>
  <w:num w:numId="26">
    <w:abstractNumId w:val="103"/>
  </w:num>
  <w:num w:numId="27">
    <w:abstractNumId w:val="77"/>
  </w:num>
  <w:num w:numId="28">
    <w:abstractNumId w:val="198"/>
  </w:num>
  <w:num w:numId="29">
    <w:abstractNumId w:val="197"/>
  </w:num>
  <w:num w:numId="30">
    <w:abstractNumId w:val="137"/>
  </w:num>
  <w:num w:numId="31">
    <w:abstractNumId w:val="172"/>
  </w:num>
  <w:num w:numId="32">
    <w:abstractNumId w:val="159"/>
  </w:num>
  <w:num w:numId="33">
    <w:abstractNumId w:val="60"/>
  </w:num>
  <w:num w:numId="34">
    <w:abstractNumId w:val="98"/>
  </w:num>
  <w:num w:numId="35">
    <w:abstractNumId w:val="14"/>
  </w:num>
  <w:num w:numId="36">
    <w:abstractNumId w:val="129"/>
  </w:num>
  <w:num w:numId="37">
    <w:abstractNumId w:val="61"/>
  </w:num>
  <w:num w:numId="38">
    <w:abstractNumId w:val="174"/>
  </w:num>
  <w:num w:numId="39">
    <w:abstractNumId w:val="62"/>
  </w:num>
  <w:num w:numId="40">
    <w:abstractNumId w:val="91"/>
  </w:num>
  <w:num w:numId="41">
    <w:abstractNumId w:val="187"/>
  </w:num>
  <w:num w:numId="42">
    <w:abstractNumId w:val="138"/>
  </w:num>
  <w:num w:numId="43">
    <w:abstractNumId w:val="107"/>
  </w:num>
  <w:num w:numId="44">
    <w:abstractNumId w:val="1"/>
  </w:num>
  <w:num w:numId="45">
    <w:abstractNumId w:val="165"/>
  </w:num>
  <w:num w:numId="46">
    <w:abstractNumId w:val="176"/>
  </w:num>
  <w:num w:numId="47">
    <w:abstractNumId w:val="0"/>
  </w:num>
  <w:num w:numId="48">
    <w:abstractNumId w:val="136"/>
  </w:num>
  <w:num w:numId="49">
    <w:abstractNumId w:val="111"/>
  </w:num>
  <w:num w:numId="50">
    <w:abstractNumId w:val="22"/>
  </w:num>
  <w:num w:numId="51">
    <w:abstractNumId w:val="149"/>
  </w:num>
  <w:num w:numId="52">
    <w:abstractNumId w:val="12"/>
  </w:num>
  <w:num w:numId="53">
    <w:abstractNumId w:val="17"/>
  </w:num>
  <w:num w:numId="54">
    <w:abstractNumId w:val="130"/>
  </w:num>
  <w:num w:numId="55">
    <w:abstractNumId w:val="114"/>
  </w:num>
  <w:num w:numId="56">
    <w:abstractNumId w:val="186"/>
  </w:num>
  <w:num w:numId="57">
    <w:abstractNumId w:val="157"/>
  </w:num>
  <w:num w:numId="58">
    <w:abstractNumId w:val="151"/>
  </w:num>
  <w:num w:numId="59">
    <w:abstractNumId w:val="120"/>
  </w:num>
  <w:num w:numId="60">
    <w:abstractNumId w:val="43"/>
  </w:num>
  <w:num w:numId="61">
    <w:abstractNumId w:val="101"/>
  </w:num>
  <w:num w:numId="62">
    <w:abstractNumId w:val="32"/>
  </w:num>
  <w:num w:numId="63">
    <w:abstractNumId w:val="188"/>
  </w:num>
  <w:num w:numId="64">
    <w:abstractNumId w:val="122"/>
  </w:num>
  <w:num w:numId="65">
    <w:abstractNumId w:val="116"/>
  </w:num>
  <w:num w:numId="66">
    <w:abstractNumId w:val="13"/>
  </w:num>
  <w:num w:numId="67">
    <w:abstractNumId w:val="38"/>
  </w:num>
  <w:num w:numId="68">
    <w:abstractNumId w:val="119"/>
  </w:num>
  <w:num w:numId="69">
    <w:abstractNumId w:val="25"/>
  </w:num>
  <w:num w:numId="70">
    <w:abstractNumId w:val="99"/>
  </w:num>
  <w:num w:numId="71">
    <w:abstractNumId w:val="140"/>
  </w:num>
  <w:num w:numId="72">
    <w:abstractNumId w:val="55"/>
  </w:num>
  <w:num w:numId="73">
    <w:abstractNumId w:val="171"/>
  </w:num>
  <w:num w:numId="74">
    <w:abstractNumId w:val="134"/>
  </w:num>
  <w:num w:numId="75">
    <w:abstractNumId w:val="30"/>
  </w:num>
  <w:num w:numId="76">
    <w:abstractNumId w:val="70"/>
  </w:num>
  <w:num w:numId="77">
    <w:abstractNumId w:val="11"/>
  </w:num>
  <w:num w:numId="78">
    <w:abstractNumId w:val="71"/>
  </w:num>
  <w:num w:numId="79">
    <w:abstractNumId w:val="75"/>
  </w:num>
  <w:num w:numId="80">
    <w:abstractNumId w:val="158"/>
  </w:num>
  <w:num w:numId="81">
    <w:abstractNumId w:val="194"/>
  </w:num>
  <w:num w:numId="82">
    <w:abstractNumId w:val="117"/>
  </w:num>
  <w:num w:numId="83">
    <w:abstractNumId w:val="109"/>
  </w:num>
  <w:num w:numId="84">
    <w:abstractNumId w:val="85"/>
  </w:num>
  <w:num w:numId="85">
    <w:abstractNumId w:val="155"/>
  </w:num>
  <w:num w:numId="86">
    <w:abstractNumId w:val="81"/>
  </w:num>
  <w:num w:numId="87">
    <w:abstractNumId w:val="181"/>
  </w:num>
  <w:num w:numId="88">
    <w:abstractNumId w:val="69"/>
  </w:num>
  <w:num w:numId="89">
    <w:abstractNumId w:val="102"/>
  </w:num>
  <w:num w:numId="90">
    <w:abstractNumId w:val="162"/>
  </w:num>
  <w:num w:numId="91">
    <w:abstractNumId w:val="8"/>
  </w:num>
  <w:num w:numId="92">
    <w:abstractNumId w:val="42"/>
  </w:num>
  <w:num w:numId="93">
    <w:abstractNumId w:val="185"/>
  </w:num>
  <w:num w:numId="94">
    <w:abstractNumId w:val="133"/>
  </w:num>
  <w:num w:numId="95">
    <w:abstractNumId w:val="163"/>
  </w:num>
  <w:num w:numId="96">
    <w:abstractNumId w:val="95"/>
  </w:num>
  <w:num w:numId="97">
    <w:abstractNumId w:val="57"/>
  </w:num>
  <w:num w:numId="98">
    <w:abstractNumId w:val="7"/>
  </w:num>
  <w:num w:numId="99">
    <w:abstractNumId w:val="167"/>
  </w:num>
  <w:num w:numId="100">
    <w:abstractNumId w:val="180"/>
  </w:num>
  <w:num w:numId="101">
    <w:abstractNumId w:val="94"/>
  </w:num>
  <w:num w:numId="102">
    <w:abstractNumId w:val="96"/>
  </w:num>
  <w:num w:numId="103">
    <w:abstractNumId w:val="65"/>
  </w:num>
  <w:num w:numId="104">
    <w:abstractNumId w:val="128"/>
  </w:num>
  <w:num w:numId="105">
    <w:abstractNumId w:val="168"/>
  </w:num>
  <w:num w:numId="106">
    <w:abstractNumId w:val="156"/>
  </w:num>
  <w:num w:numId="107">
    <w:abstractNumId w:val="142"/>
  </w:num>
  <w:num w:numId="108">
    <w:abstractNumId w:val="5"/>
  </w:num>
  <w:num w:numId="109">
    <w:abstractNumId w:val="48"/>
  </w:num>
  <w:num w:numId="110">
    <w:abstractNumId w:val="23"/>
  </w:num>
  <w:num w:numId="111">
    <w:abstractNumId w:val="199"/>
  </w:num>
  <w:num w:numId="112">
    <w:abstractNumId w:val="160"/>
  </w:num>
  <w:num w:numId="113">
    <w:abstractNumId w:val="86"/>
  </w:num>
  <w:num w:numId="114">
    <w:abstractNumId w:val="135"/>
  </w:num>
  <w:num w:numId="115">
    <w:abstractNumId w:val="143"/>
  </w:num>
  <w:num w:numId="116">
    <w:abstractNumId w:val="80"/>
  </w:num>
  <w:num w:numId="117">
    <w:abstractNumId w:val="123"/>
  </w:num>
  <w:num w:numId="118">
    <w:abstractNumId w:val="10"/>
  </w:num>
  <w:num w:numId="119">
    <w:abstractNumId w:val="21"/>
  </w:num>
  <w:num w:numId="120">
    <w:abstractNumId w:val="37"/>
  </w:num>
  <w:num w:numId="121">
    <w:abstractNumId w:val="170"/>
  </w:num>
  <w:num w:numId="122">
    <w:abstractNumId w:val="152"/>
  </w:num>
  <w:num w:numId="123">
    <w:abstractNumId w:val="52"/>
  </w:num>
  <w:num w:numId="124">
    <w:abstractNumId w:val="84"/>
  </w:num>
  <w:num w:numId="125">
    <w:abstractNumId w:val="2"/>
  </w:num>
  <w:num w:numId="126">
    <w:abstractNumId w:val="90"/>
  </w:num>
  <w:num w:numId="127">
    <w:abstractNumId w:val="132"/>
  </w:num>
  <w:num w:numId="128">
    <w:abstractNumId w:val="112"/>
  </w:num>
  <w:num w:numId="129">
    <w:abstractNumId w:val="193"/>
  </w:num>
  <w:num w:numId="130">
    <w:abstractNumId w:val="131"/>
  </w:num>
  <w:num w:numId="131">
    <w:abstractNumId w:val="166"/>
  </w:num>
  <w:num w:numId="132">
    <w:abstractNumId w:val="35"/>
  </w:num>
  <w:num w:numId="133">
    <w:abstractNumId w:val="147"/>
  </w:num>
  <w:num w:numId="134">
    <w:abstractNumId w:val="178"/>
  </w:num>
  <w:num w:numId="135">
    <w:abstractNumId w:val="105"/>
  </w:num>
  <w:num w:numId="136">
    <w:abstractNumId w:val="110"/>
  </w:num>
  <w:num w:numId="137">
    <w:abstractNumId w:val="191"/>
  </w:num>
  <w:num w:numId="138">
    <w:abstractNumId w:val="118"/>
  </w:num>
  <w:num w:numId="139">
    <w:abstractNumId w:val="31"/>
  </w:num>
  <w:num w:numId="140">
    <w:abstractNumId w:val="89"/>
  </w:num>
  <w:num w:numId="141">
    <w:abstractNumId w:val="19"/>
  </w:num>
  <w:num w:numId="142">
    <w:abstractNumId w:val="74"/>
  </w:num>
  <w:num w:numId="143">
    <w:abstractNumId w:val="100"/>
  </w:num>
  <w:num w:numId="144">
    <w:abstractNumId w:val="115"/>
  </w:num>
  <w:num w:numId="145">
    <w:abstractNumId w:val="179"/>
  </w:num>
  <w:num w:numId="146">
    <w:abstractNumId w:val="153"/>
  </w:num>
  <w:num w:numId="147">
    <w:abstractNumId w:val="127"/>
  </w:num>
  <w:num w:numId="148">
    <w:abstractNumId w:val="51"/>
  </w:num>
  <w:num w:numId="149">
    <w:abstractNumId w:val="169"/>
  </w:num>
  <w:num w:numId="150">
    <w:abstractNumId w:val="183"/>
  </w:num>
  <w:num w:numId="151">
    <w:abstractNumId w:val="36"/>
  </w:num>
  <w:num w:numId="152">
    <w:abstractNumId w:val="54"/>
  </w:num>
  <w:num w:numId="153">
    <w:abstractNumId w:val="34"/>
  </w:num>
  <w:num w:numId="154">
    <w:abstractNumId w:val="126"/>
  </w:num>
  <w:num w:numId="155">
    <w:abstractNumId w:val="124"/>
  </w:num>
  <w:num w:numId="156">
    <w:abstractNumId w:val="125"/>
  </w:num>
  <w:num w:numId="157">
    <w:abstractNumId w:val="73"/>
  </w:num>
  <w:num w:numId="158">
    <w:abstractNumId w:val="68"/>
  </w:num>
  <w:num w:numId="159">
    <w:abstractNumId w:val="26"/>
  </w:num>
  <w:num w:numId="160">
    <w:abstractNumId w:val="44"/>
  </w:num>
  <w:num w:numId="161">
    <w:abstractNumId w:val="88"/>
  </w:num>
  <w:num w:numId="162">
    <w:abstractNumId w:val="59"/>
  </w:num>
  <w:num w:numId="163">
    <w:abstractNumId w:val="175"/>
  </w:num>
  <w:num w:numId="164">
    <w:abstractNumId w:val="41"/>
  </w:num>
  <w:num w:numId="165">
    <w:abstractNumId w:val="40"/>
  </w:num>
  <w:num w:numId="166">
    <w:abstractNumId w:val="150"/>
  </w:num>
  <w:num w:numId="167">
    <w:abstractNumId w:val="164"/>
  </w:num>
  <w:num w:numId="168">
    <w:abstractNumId w:val="141"/>
  </w:num>
  <w:num w:numId="169">
    <w:abstractNumId w:val="18"/>
  </w:num>
  <w:num w:numId="170">
    <w:abstractNumId w:val="145"/>
  </w:num>
  <w:num w:numId="171">
    <w:abstractNumId w:val="53"/>
  </w:num>
  <w:num w:numId="172">
    <w:abstractNumId w:val="154"/>
  </w:num>
  <w:num w:numId="173">
    <w:abstractNumId w:val="139"/>
  </w:num>
  <w:num w:numId="174">
    <w:abstractNumId w:val="189"/>
  </w:num>
  <w:num w:numId="175">
    <w:abstractNumId w:val="184"/>
  </w:num>
  <w:num w:numId="176">
    <w:abstractNumId w:val="29"/>
  </w:num>
  <w:num w:numId="177">
    <w:abstractNumId w:val="9"/>
  </w:num>
  <w:num w:numId="178">
    <w:abstractNumId w:val="92"/>
  </w:num>
  <w:num w:numId="179">
    <w:abstractNumId w:val="190"/>
  </w:num>
  <w:num w:numId="180">
    <w:abstractNumId w:val="97"/>
  </w:num>
  <w:num w:numId="181">
    <w:abstractNumId w:val="72"/>
  </w:num>
  <w:num w:numId="182">
    <w:abstractNumId w:val="28"/>
  </w:num>
  <w:num w:numId="183">
    <w:abstractNumId w:val="148"/>
  </w:num>
  <w:num w:numId="184">
    <w:abstractNumId w:val="87"/>
  </w:num>
  <w:num w:numId="185">
    <w:abstractNumId w:val="192"/>
  </w:num>
  <w:num w:numId="186">
    <w:abstractNumId w:val="49"/>
  </w:num>
  <w:num w:numId="187">
    <w:abstractNumId w:val="182"/>
  </w:num>
  <w:num w:numId="188">
    <w:abstractNumId w:val="146"/>
  </w:num>
  <w:num w:numId="189">
    <w:abstractNumId w:val="33"/>
  </w:num>
  <w:num w:numId="190">
    <w:abstractNumId w:val="104"/>
  </w:num>
  <w:num w:numId="191">
    <w:abstractNumId w:val="6"/>
  </w:num>
  <w:num w:numId="192">
    <w:abstractNumId w:val="47"/>
  </w:num>
  <w:num w:numId="193">
    <w:abstractNumId w:val="108"/>
  </w:num>
  <w:num w:numId="194">
    <w:abstractNumId w:val="93"/>
  </w:num>
  <w:num w:numId="195">
    <w:abstractNumId w:val="15"/>
  </w:num>
  <w:num w:numId="196">
    <w:abstractNumId w:val="63"/>
  </w:num>
  <w:num w:numId="197">
    <w:abstractNumId w:val="79"/>
  </w:num>
  <w:num w:numId="198">
    <w:abstractNumId w:val="83"/>
  </w:num>
  <w:num w:numId="199">
    <w:abstractNumId w:val="76"/>
  </w:num>
  <w:num w:numId="200">
    <w:abstractNumId w:val="64"/>
  </w:num>
  <w:num w:numId="201">
    <w:abstractNumId w:val="113"/>
  </w:num>
  <w:numIdMacAtCleanup w:val="20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1"/>
  <w:proofState w:grammar="clean"/>
  <w:attachedTemplate r:id="rId1"/>
  <w:defaultTabStop w:val="708"/>
  <w:hyphenationZone w:val="425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60F"/>
    <w:rsid w:val="00001F23"/>
    <w:rsid w:val="00020419"/>
    <w:rsid w:val="00023DD5"/>
    <w:rsid w:val="00033DA4"/>
    <w:rsid w:val="00036A57"/>
    <w:rsid w:val="00040DB4"/>
    <w:rsid w:val="00040F8A"/>
    <w:rsid w:val="0004370A"/>
    <w:rsid w:val="000557B3"/>
    <w:rsid w:val="000651C6"/>
    <w:rsid w:val="00074319"/>
    <w:rsid w:val="00083576"/>
    <w:rsid w:val="00084E86"/>
    <w:rsid w:val="0008582D"/>
    <w:rsid w:val="0009015A"/>
    <w:rsid w:val="000A17BB"/>
    <w:rsid w:val="000A48D5"/>
    <w:rsid w:val="000B14BB"/>
    <w:rsid w:val="000B26A9"/>
    <w:rsid w:val="000C0CE3"/>
    <w:rsid w:val="000D371F"/>
    <w:rsid w:val="000D50EF"/>
    <w:rsid w:val="000E5737"/>
    <w:rsid w:val="000F61F3"/>
    <w:rsid w:val="001111BE"/>
    <w:rsid w:val="00111F93"/>
    <w:rsid w:val="00113F89"/>
    <w:rsid w:val="00117D8E"/>
    <w:rsid w:val="00146BA9"/>
    <w:rsid w:val="00151CC3"/>
    <w:rsid w:val="00176A01"/>
    <w:rsid w:val="00176D9A"/>
    <w:rsid w:val="0019596D"/>
    <w:rsid w:val="00195BA7"/>
    <w:rsid w:val="001B2462"/>
    <w:rsid w:val="001B3043"/>
    <w:rsid w:val="001C0CD0"/>
    <w:rsid w:val="001C2179"/>
    <w:rsid w:val="001E299B"/>
    <w:rsid w:val="001F6238"/>
    <w:rsid w:val="002010EC"/>
    <w:rsid w:val="00202525"/>
    <w:rsid w:val="00203AB5"/>
    <w:rsid w:val="0020557B"/>
    <w:rsid w:val="0021039C"/>
    <w:rsid w:val="00212925"/>
    <w:rsid w:val="002208B0"/>
    <w:rsid w:val="00222E3B"/>
    <w:rsid w:val="00223739"/>
    <w:rsid w:val="00232A7A"/>
    <w:rsid w:val="002336F3"/>
    <w:rsid w:val="002336F9"/>
    <w:rsid w:val="00241BF7"/>
    <w:rsid w:val="00243AC5"/>
    <w:rsid w:val="00255640"/>
    <w:rsid w:val="002674D0"/>
    <w:rsid w:val="00273153"/>
    <w:rsid w:val="00276720"/>
    <w:rsid w:val="00277F80"/>
    <w:rsid w:val="00287DD2"/>
    <w:rsid w:val="00290A88"/>
    <w:rsid w:val="00290E2F"/>
    <w:rsid w:val="002B0B72"/>
    <w:rsid w:val="002B260F"/>
    <w:rsid w:val="002B2878"/>
    <w:rsid w:val="002C24C8"/>
    <w:rsid w:val="002C4C38"/>
    <w:rsid w:val="002D088B"/>
    <w:rsid w:val="002D3E2C"/>
    <w:rsid w:val="002D5C22"/>
    <w:rsid w:val="002E654D"/>
    <w:rsid w:val="00302E2E"/>
    <w:rsid w:val="00317487"/>
    <w:rsid w:val="003273F3"/>
    <w:rsid w:val="003375A4"/>
    <w:rsid w:val="00342005"/>
    <w:rsid w:val="003723BE"/>
    <w:rsid w:val="00374397"/>
    <w:rsid w:val="00377ABF"/>
    <w:rsid w:val="003860E7"/>
    <w:rsid w:val="00391DA2"/>
    <w:rsid w:val="0039342B"/>
    <w:rsid w:val="00395028"/>
    <w:rsid w:val="003B4478"/>
    <w:rsid w:val="003B46BA"/>
    <w:rsid w:val="003C78E5"/>
    <w:rsid w:val="003E098C"/>
    <w:rsid w:val="003E4DE9"/>
    <w:rsid w:val="003E5040"/>
    <w:rsid w:val="003F2355"/>
    <w:rsid w:val="004102A5"/>
    <w:rsid w:val="00412AE0"/>
    <w:rsid w:val="00413956"/>
    <w:rsid w:val="00416678"/>
    <w:rsid w:val="00427476"/>
    <w:rsid w:val="004310DB"/>
    <w:rsid w:val="00431649"/>
    <w:rsid w:val="00452C14"/>
    <w:rsid w:val="00457417"/>
    <w:rsid w:val="0046694A"/>
    <w:rsid w:val="0049114C"/>
    <w:rsid w:val="00492234"/>
    <w:rsid w:val="004A24BE"/>
    <w:rsid w:val="004A278E"/>
    <w:rsid w:val="004A384D"/>
    <w:rsid w:val="004B3F03"/>
    <w:rsid w:val="004C03C6"/>
    <w:rsid w:val="004D7033"/>
    <w:rsid w:val="004E2C2C"/>
    <w:rsid w:val="004F1F1A"/>
    <w:rsid w:val="00501A88"/>
    <w:rsid w:val="00515D56"/>
    <w:rsid w:val="00527179"/>
    <w:rsid w:val="005344E5"/>
    <w:rsid w:val="00535FA4"/>
    <w:rsid w:val="0054653D"/>
    <w:rsid w:val="00577797"/>
    <w:rsid w:val="005809E1"/>
    <w:rsid w:val="00585EB1"/>
    <w:rsid w:val="0059781F"/>
    <w:rsid w:val="005B2176"/>
    <w:rsid w:val="005B45B1"/>
    <w:rsid w:val="005C4F5C"/>
    <w:rsid w:val="005C6F33"/>
    <w:rsid w:val="005D192A"/>
    <w:rsid w:val="005D3110"/>
    <w:rsid w:val="005E6233"/>
    <w:rsid w:val="005F1387"/>
    <w:rsid w:val="005F51B8"/>
    <w:rsid w:val="00604468"/>
    <w:rsid w:val="006132A1"/>
    <w:rsid w:val="00631A93"/>
    <w:rsid w:val="006421DC"/>
    <w:rsid w:val="006423B9"/>
    <w:rsid w:val="00644C60"/>
    <w:rsid w:val="006519BC"/>
    <w:rsid w:val="00660654"/>
    <w:rsid w:val="00661BED"/>
    <w:rsid w:val="00670CAF"/>
    <w:rsid w:val="006750AB"/>
    <w:rsid w:val="006769B2"/>
    <w:rsid w:val="00693119"/>
    <w:rsid w:val="006938D0"/>
    <w:rsid w:val="006A05A0"/>
    <w:rsid w:val="006C3668"/>
    <w:rsid w:val="006C5209"/>
    <w:rsid w:val="006D33AC"/>
    <w:rsid w:val="006E00E6"/>
    <w:rsid w:val="006E52BC"/>
    <w:rsid w:val="006F1704"/>
    <w:rsid w:val="00720EC4"/>
    <w:rsid w:val="00726B18"/>
    <w:rsid w:val="007333C3"/>
    <w:rsid w:val="00733E7C"/>
    <w:rsid w:val="007368EA"/>
    <w:rsid w:val="007374A0"/>
    <w:rsid w:val="00740582"/>
    <w:rsid w:val="00740B35"/>
    <w:rsid w:val="00773AE1"/>
    <w:rsid w:val="00774511"/>
    <w:rsid w:val="007759F2"/>
    <w:rsid w:val="007A38B6"/>
    <w:rsid w:val="007A4DF8"/>
    <w:rsid w:val="007A7C5D"/>
    <w:rsid w:val="007B4E5D"/>
    <w:rsid w:val="007C05CE"/>
    <w:rsid w:val="007D5ABF"/>
    <w:rsid w:val="007E7352"/>
    <w:rsid w:val="007F2428"/>
    <w:rsid w:val="007F2BDE"/>
    <w:rsid w:val="00803D81"/>
    <w:rsid w:val="008110A5"/>
    <w:rsid w:val="008128E3"/>
    <w:rsid w:val="0081414E"/>
    <w:rsid w:val="0081726C"/>
    <w:rsid w:val="00825E3E"/>
    <w:rsid w:val="00843563"/>
    <w:rsid w:val="00843EE5"/>
    <w:rsid w:val="00856F8C"/>
    <w:rsid w:val="008723E6"/>
    <w:rsid w:val="00896996"/>
    <w:rsid w:val="008B2C58"/>
    <w:rsid w:val="008B43DF"/>
    <w:rsid w:val="008C2981"/>
    <w:rsid w:val="008D3AFC"/>
    <w:rsid w:val="008D3D2A"/>
    <w:rsid w:val="008D574A"/>
    <w:rsid w:val="008E0DFC"/>
    <w:rsid w:val="008E1F65"/>
    <w:rsid w:val="008F113C"/>
    <w:rsid w:val="008F3A6D"/>
    <w:rsid w:val="009141DB"/>
    <w:rsid w:val="00916406"/>
    <w:rsid w:val="00916803"/>
    <w:rsid w:val="009312F8"/>
    <w:rsid w:val="00943733"/>
    <w:rsid w:val="00947C94"/>
    <w:rsid w:val="00956C34"/>
    <w:rsid w:val="00981BC5"/>
    <w:rsid w:val="00983B3B"/>
    <w:rsid w:val="009A1A74"/>
    <w:rsid w:val="009B6190"/>
    <w:rsid w:val="009B6D0A"/>
    <w:rsid w:val="009F27C9"/>
    <w:rsid w:val="00A069C7"/>
    <w:rsid w:val="00A07AA3"/>
    <w:rsid w:val="00A141CA"/>
    <w:rsid w:val="00A1488A"/>
    <w:rsid w:val="00A23D49"/>
    <w:rsid w:val="00A26767"/>
    <w:rsid w:val="00A315E0"/>
    <w:rsid w:val="00A347EA"/>
    <w:rsid w:val="00A47A17"/>
    <w:rsid w:val="00A47E85"/>
    <w:rsid w:val="00A57323"/>
    <w:rsid w:val="00A70E74"/>
    <w:rsid w:val="00A81837"/>
    <w:rsid w:val="00A97011"/>
    <w:rsid w:val="00AA57EF"/>
    <w:rsid w:val="00AB4481"/>
    <w:rsid w:val="00AB7971"/>
    <w:rsid w:val="00AC29DE"/>
    <w:rsid w:val="00AC5C54"/>
    <w:rsid w:val="00AC77E3"/>
    <w:rsid w:val="00AD192C"/>
    <w:rsid w:val="00AD7439"/>
    <w:rsid w:val="00AE1502"/>
    <w:rsid w:val="00AE3735"/>
    <w:rsid w:val="00B06B7A"/>
    <w:rsid w:val="00B23441"/>
    <w:rsid w:val="00B558E9"/>
    <w:rsid w:val="00B65D94"/>
    <w:rsid w:val="00B74C94"/>
    <w:rsid w:val="00B757F6"/>
    <w:rsid w:val="00B8609A"/>
    <w:rsid w:val="00B919B1"/>
    <w:rsid w:val="00BA1892"/>
    <w:rsid w:val="00BA45EA"/>
    <w:rsid w:val="00BB4636"/>
    <w:rsid w:val="00BC466B"/>
    <w:rsid w:val="00BC4E05"/>
    <w:rsid w:val="00BC5BB4"/>
    <w:rsid w:val="00BD5515"/>
    <w:rsid w:val="00BD5A07"/>
    <w:rsid w:val="00BF27FC"/>
    <w:rsid w:val="00C212A0"/>
    <w:rsid w:val="00C246D4"/>
    <w:rsid w:val="00C3385D"/>
    <w:rsid w:val="00C41976"/>
    <w:rsid w:val="00C617C2"/>
    <w:rsid w:val="00C639CC"/>
    <w:rsid w:val="00C64033"/>
    <w:rsid w:val="00C655E1"/>
    <w:rsid w:val="00C9251C"/>
    <w:rsid w:val="00C971F8"/>
    <w:rsid w:val="00CA0726"/>
    <w:rsid w:val="00CA2495"/>
    <w:rsid w:val="00CB541E"/>
    <w:rsid w:val="00CB5A75"/>
    <w:rsid w:val="00CB7702"/>
    <w:rsid w:val="00CC05C0"/>
    <w:rsid w:val="00CE0318"/>
    <w:rsid w:val="00CE481E"/>
    <w:rsid w:val="00CE71B5"/>
    <w:rsid w:val="00D20C0D"/>
    <w:rsid w:val="00D23803"/>
    <w:rsid w:val="00D30DE9"/>
    <w:rsid w:val="00D34984"/>
    <w:rsid w:val="00D5159B"/>
    <w:rsid w:val="00D52B41"/>
    <w:rsid w:val="00D66699"/>
    <w:rsid w:val="00D71361"/>
    <w:rsid w:val="00D83AE4"/>
    <w:rsid w:val="00D919DB"/>
    <w:rsid w:val="00D957FC"/>
    <w:rsid w:val="00DA0DB7"/>
    <w:rsid w:val="00DA249F"/>
    <w:rsid w:val="00DB23F2"/>
    <w:rsid w:val="00DB73DB"/>
    <w:rsid w:val="00DC042C"/>
    <w:rsid w:val="00DC0DEF"/>
    <w:rsid w:val="00DC1F5D"/>
    <w:rsid w:val="00E22387"/>
    <w:rsid w:val="00E2404B"/>
    <w:rsid w:val="00E25166"/>
    <w:rsid w:val="00E26184"/>
    <w:rsid w:val="00E354F3"/>
    <w:rsid w:val="00E4637A"/>
    <w:rsid w:val="00E5189B"/>
    <w:rsid w:val="00E51A71"/>
    <w:rsid w:val="00E544C7"/>
    <w:rsid w:val="00E75A7A"/>
    <w:rsid w:val="00E85007"/>
    <w:rsid w:val="00E876BD"/>
    <w:rsid w:val="00E91D84"/>
    <w:rsid w:val="00E948AA"/>
    <w:rsid w:val="00E965DE"/>
    <w:rsid w:val="00E97E28"/>
    <w:rsid w:val="00EA227A"/>
    <w:rsid w:val="00EC1E58"/>
    <w:rsid w:val="00EC6D27"/>
    <w:rsid w:val="00ED4DB4"/>
    <w:rsid w:val="00ED761F"/>
    <w:rsid w:val="00EE2063"/>
    <w:rsid w:val="00EE51B4"/>
    <w:rsid w:val="00EF16D9"/>
    <w:rsid w:val="00EF263B"/>
    <w:rsid w:val="00EF3718"/>
    <w:rsid w:val="00F00BB8"/>
    <w:rsid w:val="00F3367F"/>
    <w:rsid w:val="00F40926"/>
    <w:rsid w:val="00F474AD"/>
    <w:rsid w:val="00F64D0B"/>
    <w:rsid w:val="00F670D7"/>
    <w:rsid w:val="00F762BE"/>
    <w:rsid w:val="00F8417F"/>
    <w:rsid w:val="00F941F9"/>
    <w:rsid w:val="00F96A64"/>
    <w:rsid w:val="00F96D1F"/>
    <w:rsid w:val="00FB343E"/>
    <w:rsid w:val="00FD0873"/>
    <w:rsid w:val="00FE4E61"/>
    <w:rsid w:val="00FF33E0"/>
    <w:rsid w:val="00FF6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,"/>
  <w:listSeparator w:val=";"/>
  <w14:docId w14:val="6ABD22AE"/>
  <w15:docId w15:val="{2C6E5F1F-FBFE-43A7-9674-2EE066788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1F23"/>
    <w:pPr>
      <w:spacing w:after="0" w:line="259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B343E"/>
    <w:pPr>
      <w:keepNext/>
      <w:keepLines/>
      <w:pageBreakBefore/>
      <w:numPr>
        <w:numId w:val="2"/>
      </w:numPr>
      <w:spacing w:before="240" w:after="240"/>
      <w:ind w:left="567" w:hanging="709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B343E"/>
    <w:pPr>
      <w:keepNext/>
      <w:keepLines/>
      <w:numPr>
        <w:ilvl w:val="1"/>
        <w:numId w:val="3"/>
      </w:numPr>
      <w:spacing w:before="120" w:after="120"/>
      <w:ind w:left="567" w:hanging="709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343E"/>
    <w:pPr>
      <w:keepNext/>
      <w:keepLines/>
      <w:numPr>
        <w:ilvl w:val="2"/>
        <w:numId w:val="3"/>
      </w:numPr>
      <w:spacing w:before="120" w:after="120"/>
      <w:ind w:hanging="862"/>
      <w:outlineLvl w:val="2"/>
    </w:pPr>
    <w:rPr>
      <w:rFonts w:eastAsiaTheme="majorEastAsia" w:cstheme="majorBidi"/>
      <w:b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B343E"/>
    <w:pPr>
      <w:keepNext/>
      <w:keepLines/>
      <w:numPr>
        <w:ilvl w:val="3"/>
        <w:numId w:val="3"/>
      </w:numPr>
      <w:spacing w:before="120" w:after="120"/>
      <w:ind w:hanging="1006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B343E"/>
    <w:pPr>
      <w:keepNext/>
      <w:keepLines/>
      <w:numPr>
        <w:ilvl w:val="4"/>
        <w:numId w:val="3"/>
      </w:numPr>
      <w:spacing w:before="40"/>
      <w:ind w:hanging="115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5040"/>
    <w:pPr>
      <w:keepNext/>
      <w:keepLines/>
      <w:numPr>
        <w:ilvl w:val="5"/>
        <w:numId w:val="3"/>
      </w:numPr>
      <w:spacing w:before="40"/>
      <w:outlineLvl w:val="5"/>
    </w:pPr>
    <w:rPr>
      <w:rFonts w:eastAsiaTheme="majorEastAsia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5040"/>
    <w:pPr>
      <w:keepNext/>
      <w:keepLines/>
      <w:numPr>
        <w:ilvl w:val="6"/>
        <w:numId w:val="3"/>
      </w:numPr>
      <w:spacing w:before="40"/>
      <w:outlineLvl w:val="6"/>
    </w:pPr>
    <w:rPr>
      <w:rFonts w:eastAsiaTheme="majorEastAsia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5040"/>
    <w:pPr>
      <w:keepNext/>
      <w:keepLines/>
      <w:numPr>
        <w:ilvl w:val="7"/>
        <w:numId w:val="3"/>
      </w:numPr>
      <w:spacing w:before="4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5040"/>
    <w:pPr>
      <w:keepNext/>
      <w:keepLines/>
      <w:numPr>
        <w:ilvl w:val="8"/>
        <w:numId w:val="3"/>
      </w:numPr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343E"/>
    <w:rPr>
      <w:rFonts w:eastAsiaTheme="majorEastAsia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343E"/>
    <w:rPr>
      <w:rFonts w:eastAsiaTheme="majorEastAsia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B343E"/>
    <w:rPr>
      <w:rFonts w:eastAsiaTheme="majorEastAsia" w:cstheme="majorBidi"/>
      <w:b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B343E"/>
    <w:rPr>
      <w:rFonts w:eastAsiaTheme="majorEastAsia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FB343E"/>
    <w:rPr>
      <w:rFonts w:eastAsiaTheme="majorEastAsia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557B"/>
    <w:rPr>
      <w:rFonts w:eastAsiaTheme="majorEastAsia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557B"/>
    <w:rPr>
      <w:rFonts w:eastAsiaTheme="majorEastAsia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557B"/>
    <w:rPr>
      <w:rFonts w:eastAsiaTheme="majorEastAsia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557B"/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paragraph" w:customStyle="1" w:styleId="z-BottomofForm1">
    <w:name w:val="z-Bottom of Form1"/>
    <w:next w:val="Normal"/>
    <w:hidden/>
    <w:uiPriority w:val="99"/>
    <w:rsid w:val="00D66699"/>
    <w:pPr>
      <w:pBdr>
        <w:top w:val="double" w:sz="2" w:space="0" w:color="000000"/>
      </w:pBdr>
      <w:autoSpaceDE w:val="0"/>
      <w:autoSpaceDN w:val="0"/>
      <w:adjustRightInd w:val="0"/>
      <w:spacing w:after="0" w:line="240" w:lineRule="auto"/>
      <w:jc w:val="center"/>
    </w:pPr>
    <w:rPr>
      <w:rFonts w:ascii="Arial" w:hAnsi="Arial" w:cs="Arial"/>
      <w:vanish/>
      <w:sz w:val="16"/>
      <w:szCs w:val="16"/>
    </w:rPr>
  </w:style>
  <w:style w:type="paragraph" w:customStyle="1" w:styleId="z-TopofForm1">
    <w:name w:val="z-Top of Form1"/>
    <w:next w:val="Normal"/>
    <w:hidden/>
    <w:uiPriority w:val="99"/>
    <w:rsid w:val="00D66699"/>
    <w:pPr>
      <w:pBdr>
        <w:bottom w:val="double" w:sz="2" w:space="0" w:color="000000"/>
      </w:pBdr>
      <w:autoSpaceDE w:val="0"/>
      <w:autoSpaceDN w:val="0"/>
      <w:adjustRightInd w:val="0"/>
      <w:spacing w:after="0" w:line="240" w:lineRule="auto"/>
      <w:jc w:val="center"/>
    </w:pPr>
    <w:rPr>
      <w:rFonts w:ascii="Arial" w:hAnsi="Arial" w:cs="Arial"/>
      <w:vanish/>
      <w:sz w:val="16"/>
      <w:szCs w:val="16"/>
    </w:rPr>
  </w:style>
  <w:style w:type="paragraph" w:customStyle="1" w:styleId="cpParagraph">
    <w:name w:val="cpParagraph"/>
    <w:basedOn w:val="Normal"/>
    <w:qFormat/>
    <w:rsid w:val="0020557B"/>
    <w:pPr>
      <w:spacing w:after="120" w:line="264" w:lineRule="auto"/>
      <w:ind w:left="567"/>
    </w:pPr>
  </w:style>
  <w:style w:type="paragraph" w:styleId="Header">
    <w:name w:val="header"/>
    <w:basedOn w:val="Normal"/>
    <w:link w:val="HeaderChar"/>
    <w:uiPriority w:val="99"/>
    <w:unhideWhenUsed/>
    <w:rsid w:val="0020557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557B"/>
    <w:rPr>
      <w:rFonts w:asciiTheme="majorHAnsi" w:hAnsiTheme="majorHAnsi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20557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557B"/>
    <w:rPr>
      <w:rFonts w:asciiTheme="majorHAnsi" w:hAnsiTheme="majorHAnsi" w:cs="Times New Roman"/>
      <w:sz w:val="24"/>
      <w:szCs w:val="24"/>
      <w:lang w:val="en-GB"/>
    </w:rPr>
  </w:style>
  <w:style w:type="paragraph" w:customStyle="1" w:styleId="cpPoint">
    <w:name w:val="cpPoint"/>
    <w:basedOn w:val="cpParagraph"/>
    <w:qFormat/>
    <w:rsid w:val="0020557B"/>
    <w:pPr>
      <w:numPr>
        <w:numId w:val="1"/>
      </w:numPr>
      <w:spacing w:after="0"/>
    </w:pPr>
    <w:rPr>
      <w:lang w:val="en-US"/>
    </w:rPr>
  </w:style>
  <w:style w:type="character" w:customStyle="1" w:styleId="cpValop">
    <w:name w:val="cpValop"/>
    <w:basedOn w:val="DefaultParagraphFont"/>
    <w:uiPriority w:val="1"/>
    <w:qFormat/>
    <w:rsid w:val="004E2C2C"/>
    <w:rPr>
      <w:b/>
      <w:bCs/>
      <w:color w:val="002060"/>
    </w:rPr>
  </w:style>
  <w:style w:type="table" w:styleId="PlainTable3">
    <w:name w:val="Plain Table 3"/>
    <w:basedOn w:val="TableNormal"/>
    <w:uiPriority w:val="43"/>
    <w:rsid w:val="0057779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57779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57779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2208B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5564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5640"/>
    <w:rPr>
      <w:i/>
      <w:iCs/>
      <w:color w:val="404040" w:themeColor="text1" w:themeTint="BF"/>
    </w:rPr>
  </w:style>
  <w:style w:type="paragraph" w:customStyle="1" w:styleId="cpPicture">
    <w:name w:val="cpPicture"/>
    <w:basedOn w:val="cpParagraph"/>
    <w:qFormat/>
    <w:rsid w:val="00BF27FC"/>
    <w:pPr>
      <w:jc w:val="center"/>
    </w:pPr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0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9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232428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9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95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74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38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737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949888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78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483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46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07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26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8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75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91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00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1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3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5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79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167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44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1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8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004612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1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24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500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34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01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7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61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6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02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52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6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693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6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8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5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32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042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4819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175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039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292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066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8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98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54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63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8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017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835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11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53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91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48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83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433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6943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1280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9489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1920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42686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77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13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22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96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101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880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011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66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8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53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88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615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830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96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32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09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62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650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250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10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85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6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07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424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723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67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13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64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35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689983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93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98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9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8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266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56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90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83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6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420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4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114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2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53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0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44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0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8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74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990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139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7316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8381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0609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0209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749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3503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63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74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14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925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253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452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9192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887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450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5188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43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27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83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309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103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1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54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5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20981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04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84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57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24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7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902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6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3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21375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133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2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67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03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44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88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33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091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1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999384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56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00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10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06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143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20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52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56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825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0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520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34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744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211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21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445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7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827565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46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42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94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9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04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1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984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4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29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6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379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748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36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03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318024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03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895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2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8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43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4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0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62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689460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0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10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69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04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94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41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5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12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915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76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29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4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36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6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8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442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63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24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8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214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593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943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467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589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341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8997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6396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931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683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601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36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90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30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416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317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3339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8972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666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728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686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62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25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16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192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4643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80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14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02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46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62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27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200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82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015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2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291823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6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5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55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8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84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51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160481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2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4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17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2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8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725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15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146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4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414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216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0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99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0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995956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54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348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71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145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49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9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1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3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49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29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728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169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4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46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6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06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81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77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99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4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71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4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1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609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52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7884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058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1060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1970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173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86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682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679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127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2720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9241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6472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8180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67802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1210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4870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934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9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743622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95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95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3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25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95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69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79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61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6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117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255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5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69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4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6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4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40463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8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909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74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680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56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3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65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97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0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3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06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40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148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05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134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0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958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7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477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017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93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00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4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40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900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418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52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415354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963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0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93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81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07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782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127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8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350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48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919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9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76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37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630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487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66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53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8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71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26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936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43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868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5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8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19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618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871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73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05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19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11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946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505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51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758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5006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806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93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380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425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427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41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532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2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68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42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043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9168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9293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181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9387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3528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86448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32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1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39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3671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362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8636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5454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88908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17543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880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709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95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93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8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491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04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612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7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24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31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544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300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047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5340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755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873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59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2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258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059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" Type="http://schemas.openxmlformats.org/officeDocument/2006/relationships/styles" Target="styles.xml"/><Relationship Id="rId21" Type="http://schemas.openxmlformats.org/officeDocument/2006/relationships/image" Target="media/image14.tmp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theme" Target="theme/theme1.xml"/><Relationship Id="rId8" Type="http://schemas.openxmlformats.org/officeDocument/2006/relationships/image" Target="media/image1.tmp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K:\PluralSight\Template\Summary.dotm" TargetMode="Externa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AAA415-B53A-44A2-80B7-3BA409680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Summary.dotm</Template>
  <TotalTime>881</TotalTime>
  <Pages>92</Pages>
  <Words>27407</Words>
  <Characters>150744</Characters>
  <Application>Microsoft Office Word</Application>
  <DocSecurity>0</DocSecurity>
  <Lines>1256</Lines>
  <Paragraphs>355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Kamodata CVBA</Company>
  <LinksUpToDate>false</LinksUpToDate>
  <CharactersWithSpaces>177796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Copy Paste Client</dc:creator>
  <cp:lastModifiedBy>Vincent VAN DE WALLE</cp:lastModifiedBy>
  <cp:revision>122</cp:revision>
  <dcterms:created xsi:type="dcterms:W3CDTF">2020-12-12T10:08:00Z</dcterms:created>
  <dcterms:modified xsi:type="dcterms:W3CDTF">2021-01-03T12:18:00Z</dcterms:modified>
</cp:coreProperties>
</file>